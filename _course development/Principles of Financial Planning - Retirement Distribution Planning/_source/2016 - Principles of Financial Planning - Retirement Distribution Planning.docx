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23134" w14:textId="77777777" w:rsidR="00380776" w:rsidRDefault="00380776" w:rsidP="00380776"/>
    <w:p w14:paraId="2A86546F" w14:textId="77777777" w:rsidR="00380776" w:rsidRDefault="00380776" w:rsidP="00380776">
      <w:pPr>
        <w:jc w:val="right"/>
      </w:pPr>
    </w:p>
    <w:p w14:paraId="7E61F72B" w14:textId="77777777" w:rsidR="00746126" w:rsidRDefault="00D52A2E" w:rsidP="00671716">
      <w:pPr>
        <w:tabs>
          <w:tab w:val="left" w:pos="3906"/>
        </w:tabs>
      </w:pPr>
      <w:r>
        <w:tab/>
      </w:r>
    </w:p>
    <w:p w14:paraId="0F542C74" w14:textId="77777777" w:rsidR="00746126" w:rsidRDefault="00746126" w:rsidP="00380776">
      <w:pPr>
        <w:jc w:val="right"/>
      </w:pPr>
    </w:p>
    <w:p w14:paraId="2B3A0D1F" w14:textId="77777777" w:rsidR="00746126" w:rsidRDefault="00746126" w:rsidP="00380776">
      <w:pPr>
        <w:jc w:val="right"/>
      </w:pPr>
    </w:p>
    <w:p w14:paraId="6D1633D4" w14:textId="77777777" w:rsidR="00746126" w:rsidRDefault="00746126" w:rsidP="00380776">
      <w:pPr>
        <w:jc w:val="right"/>
      </w:pPr>
    </w:p>
    <w:p w14:paraId="07CF367E" w14:textId="77777777" w:rsidR="00746126" w:rsidRDefault="00746126" w:rsidP="00380776">
      <w:pPr>
        <w:jc w:val="right"/>
      </w:pPr>
    </w:p>
    <w:p w14:paraId="336A3799" w14:textId="77777777" w:rsidR="00746126" w:rsidRDefault="00746126" w:rsidP="00380776">
      <w:pPr>
        <w:jc w:val="right"/>
      </w:pPr>
    </w:p>
    <w:p w14:paraId="0CE3A86D" w14:textId="77777777" w:rsidR="006407B7" w:rsidRDefault="006407B7" w:rsidP="00380776">
      <w:pPr>
        <w:jc w:val="right"/>
      </w:pPr>
    </w:p>
    <w:p w14:paraId="14C107C9" w14:textId="77777777" w:rsidR="006407B7" w:rsidRDefault="006407B7" w:rsidP="00380776">
      <w:pPr>
        <w:jc w:val="right"/>
      </w:pPr>
    </w:p>
    <w:p w14:paraId="4C54679C" w14:textId="77777777" w:rsidR="00380776" w:rsidRDefault="00380776" w:rsidP="00380776">
      <w:pPr>
        <w:jc w:val="right"/>
        <w:rPr>
          <w:b/>
          <w:color w:val="183864"/>
          <w:sz w:val="44"/>
          <w:szCs w:val="72"/>
        </w:rPr>
      </w:pPr>
    </w:p>
    <w:p w14:paraId="5D17B159" w14:textId="77777777" w:rsidR="00380776" w:rsidRDefault="00380776" w:rsidP="00380776">
      <w:pPr>
        <w:spacing w:after="0"/>
        <w:jc w:val="right"/>
        <w:rPr>
          <w:b/>
          <w:color w:val="183864"/>
          <w:sz w:val="44"/>
          <w:szCs w:val="72"/>
        </w:rPr>
      </w:pPr>
      <w:r>
        <w:rPr>
          <w:color w:val="183864"/>
          <w:sz w:val="44"/>
          <w:szCs w:val="72"/>
        </w:rPr>
        <w:t xml:space="preserve"> </w:t>
      </w:r>
      <w:r w:rsidR="005578D2">
        <w:rPr>
          <w:b/>
          <w:color w:val="183864"/>
          <w:sz w:val="44"/>
          <w:szCs w:val="72"/>
        </w:rPr>
        <w:t>Prin</w:t>
      </w:r>
      <w:bookmarkStart w:id="0" w:name="_GoBack"/>
      <w:bookmarkEnd w:id="0"/>
      <w:r w:rsidR="005578D2">
        <w:rPr>
          <w:b/>
          <w:color w:val="183864"/>
          <w:sz w:val="44"/>
          <w:szCs w:val="72"/>
        </w:rPr>
        <w:t>ciples of Financial Planning</w:t>
      </w:r>
      <w:r>
        <w:rPr>
          <w:b/>
          <w:color w:val="183864"/>
          <w:sz w:val="44"/>
          <w:szCs w:val="72"/>
        </w:rPr>
        <w:t>:</w:t>
      </w:r>
    </w:p>
    <w:p w14:paraId="70FB8FD3" w14:textId="77777777" w:rsidR="00380776" w:rsidRDefault="00380776" w:rsidP="00380776">
      <w:pPr>
        <w:spacing w:before="0"/>
        <w:jc w:val="right"/>
        <w:rPr>
          <w:b/>
          <w:color w:val="183864"/>
          <w:sz w:val="44"/>
          <w:szCs w:val="72"/>
        </w:rPr>
      </w:pPr>
      <w:r>
        <w:rPr>
          <w:b/>
          <w:color w:val="183864"/>
          <w:sz w:val="44"/>
          <w:szCs w:val="72"/>
        </w:rPr>
        <w:t xml:space="preserve">Retirement </w:t>
      </w:r>
      <w:r w:rsidR="006D08BB">
        <w:rPr>
          <w:b/>
          <w:color w:val="183864"/>
          <w:sz w:val="44"/>
          <w:szCs w:val="72"/>
        </w:rPr>
        <w:t xml:space="preserve">Distribution </w:t>
      </w:r>
      <w:r>
        <w:rPr>
          <w:b/>
          <w:color w:val="183864"/>
          <w:sz w:val="44"/>
          <w:szCs w:val="72"/>
        </w:rPr>
        <w:t>Planning</w:t>
      </w:r>
    </w:p>
    <w:p w14:paraId="7DC99273" w14:textId="77777777" w:rsidR="00380776" w:rsidRDefault="00380776" w:rsidP="00380776"/>
    <w:p w14:paraId="39044F46" w14:textId="77777777" w:rsidR="00CD7A83" w:rsidRDefault="00CD7A83" w:rsidP="00380776"/>
    <w:p w14:paraId="7561EFE4" w14:textId="77777777" w:rsidR="006407B7" w:rsidRDefault="006407B7" w:rsidP="00380776"/>
    <w:p w14:paraId="493CF843" w14:textId="77777777" w:rsidR="006407B7" w:rsidRDefault="006407B7" w:rsidP="00380776"/>
    <w:p w14:paraId="430CF4B0" w14:textId="77777777" w:rsidR="00380776" w:rsidRDefault="00380776" w:rsidP="00380776"/>
    <w:p w14:paraId="6313CF50" w14:textId="77777777" w:rsidR="00380776" w:rsidRPr="008771A6" w:rsidRDefault="00380776" w:rsidP="00380776"/>
    <w:p w14:paraId="0A0525EE" w14:textId="77777777" w:rsidR="00380776" w:rsidRDefault="00380776" w:rsidP="00380776"/>
    <w:p w14:paraId="028CC43A" w14:textId="77777777" w:rsidR="00D91392" w:rsidRPr="00A42140" w:rsidRDefault="00380776" w:rsidP="00CD7A83">
      <w:pPr>
        <w:pStyle w:val="Heading2"/>
      </w:pPr>
      <w:r>
        <w:br w:type="page"/>
      </w:r>
      <w:r w:rsidR="00D91392" w:rsidRPr="00A42140">
        <w:lastRenderedPageBreak/>
        <w:t>ABOUT GREENE CONSULTING ASSOCIATES, LLC</w:t>
      </w:r>
      <w:r w:rsidR="002F5FA0">
        <w:tab/>
      </w:r>
    </w:p>
    <w:p w14:paraId="6D50915A" w14:textId="77777777" w:rsidR="00D91392" w:rsidRPr="0057293B" w:rsidRDefault="00D91392" w:rsidP="00CD7A83">
      <w:r w:rsidRPr="0057293B">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E52C53" w:rsidRPr="0057293B">
        <w:t xml:space="preserve">a </w:t>
      </w:r>
      <w:r w:rsidRPr="0057293B">
        <w:t xml:space="preserve">comprehensive suite of online learning </w:t>
      </w:r>
      <w:r w:rsidR="00E52C53" w:rsidRPr="0057293B">
        <w:t xml:space="preserve">courses </w:t>
      </w:r>
      <w:r w:rsidRPr="0057293B">
        <w:t xml:space="preserve">related to investments and wealth management. </w:t>
      </w:r>
    </w:p>
    <w:p w14:paraId="46E510F3" w14:textId="77777777" w:rsidR="00D91392" w:rsidRDefault="00D91392" w:rsidP="00CD7A83">
      <w:r w:rsidRPr="0057293B">
        <w:t>For more information about Greene Consulting or any of its products and services, write Greene Consulting at Waterstone Building, 4751 Best Road, Suite 450, Atlanta, Georgia  30337.  Or, visit the company's website at www.greeneconsults.com.</w:t>
      </w:r>
    </w:p>
    <w:p w14:paraId="5CC8105E" w14:textId="77777777" w:rsidR="00380776" w:rsidRDefault="00380776" w:rsidP="00CD7A83">
      <w:pPr>
        <w:spacing w:before="0" w:after="0"/>
      </w:pPr>
    </w:p>
    <w:p w14:paraId="0228DB0A" w14:textId="77777777" w:rsidR="00D74F7A" w:rsidRPr="00B276F8" w:rsidRDefault="00380776" w:rsidP="00D74F7A">
      <w:pPr>
        <w:pStyle w:val="Heading2"/>
        <w:jc w:val="center"/>
      </w:pPr>
      <w:r>
        <w:br w:type="page"/>
      </w:r>
      <w:r w:rsidR="00D74F7A" w:rsidRPr="00B276F8">
        <w:lastRenderedPageBreak/>
        <w:t>Table of Contents</w:t>
      </w:r>
    </w:p>
    <w:p w14:paraId="7467CFE4" w14:textId="77777777" w:rsidR="00D74F7A" w:rsidRDefault="00D74F7A" w:rsidP="00D74F7A">
      <w:pPr>
        <w:spacing w:after="20"/>
      </w:pPr>
    </w:p>
    <w:p w14:paraId="4D9F660D" w14:textId="77777777" w:rsidR="00D74F7A" w:rsidRPr="00B06325" w:rsidRDefault="00D74F7A" w:rsidP="00671716">
      <w:r w:rsidRPr="00B06325">
        <w:t>Introduction</w:t>
      </w:r>
    </w:p>
    <w:p w14:paraId="771AD3D1" w14:textId="77777777" w:rsidR="00D74F7A" w:rsidRDefault="009C0208" w:rsidP="00671716">
      <w:r>
        <w:t xml:space="preserve">Managing </w:t>
      </w:r>
      <w:r w:rsidR="00FE1D28">
        <w:t>Distributions</w:t>
      </w:r>
      <w:r w:rsidR="00D74F7A" w:rsidRPr="00B06325">
        <w:t xml:space="preserve"> from Traditional IRAs</w:t>
      </w:r>
    </w:p>
    <w:p w14:paraId="30AE5883" w14:textId="2B867348" w:rsidR="00B8699B" w:rsidRDefault="00B8699B" w:rsidP="00671716">
      <w:r>
        <w:t>Review Exercise</w:t>
      </w:r>
    </w:p>
    <w:p w14:paraId="5B3CE39F" w14:textId="77777777" w:rsidR="009C0208" w:rsidRDefault="009C0208" w:rsidP="00671716">
      <w:r>
        <w:t>Managing Distributions from Roth</w:t>
      </w:r>
      <w:r w:rsidRPr="00B06325">
        <w:t xml:space="preserve"> IRAs</w:t>
      </w:r>
    </w:p>
    <w:p w14:paraId="49F53DC7" w14:textId="77777777" w:rsidR="00552A92" w:rsidRDefault="00AD544B" w:rsidP="00671716">
      <w:r>
        <w:t>Review</w:t>
      </w:r>
      <w:r w:rsidR="00EF4AA2">
        <w:t xml:space="preserve"> Exercise</w:t>
      </w:r>
    </w:p>
    <w:p w14:paraId="604FCE29" w14:textId="77777777" w:rsidR="007E29CD" w:rsidRDefault="009C0208" w:rsidP="00671716">
      <w:r>
        <w:t>Conversion to a Roth IRA</w:t>
      </w:r>
    </w:p>
    <w:p w14:paraId="70A4F70C" w14:textId="77777777" w:rsidR="00CC6502" w:rsidRPr="00B06325" w:rsidRDefault="00CC6502" w:rsidP="00671716">
      <w:r>
        <w:rPr>
          <w:rFonts w:eastAsia="Arial Unicode MS"/>
        </w:rPr>
        <w:t>Executive Summary - Distributions from Qualified Plans</w:t>
      </w:r>
    </w:p>
    <w:p w14:paraId="03A686BE" w14:textId="77777777" w:rsidR="00742B69" w:rsidRDefault="00742B69" w:rsidP="00671716">
      <w:r>
        <w:t>Managing Distributions from Qualified Plans</w:t>
      </w:r>
    </w:p>
    <w:p w14:paraId="268BD269" w14:textId="77777777" w:rsidR="00742B69" w:rsidRDefault="00742B69" w:rsidP="00671716">
      <w:r>
        <w:t>Slashing Income Taxes with Net Unrealized Appreciation</w:t>
      </w:r>
      <w:r w:rsidR="006B662E">
        <w:t xml:space="preserve"> (NUA)</w:t>
      </w:r>
    </w:p>
    <w:p w14:paraId="5D13C023" w14:textId="77777777" w:rsidR="00061077" w:rsidRDefault="00061077" w:rsidP="00671716">
      <w:r>
        <w:t>Qualified Plan Rollovers and Transfers to IRAs</w:t>
      </w:r>
    </w:p>
    <w:p w14:paraId="59BEEF2E" w14:textId="77777777" w:rsidR="00DA7DEF" w:rsidRDefault="002E0FE2" w:rsidP="00671716">
      <w:r>
        <w:t>Managing Distributions from Annuities</w:t>
      </w:r>
    </w:p>
    <w:p w14:paraId="0CEAAA34" w14:textId="77777777" w:rsidR="002E0FE2" w:rsidRDefault="00DA7DEF" w:rsidP="00671716">
      <w:r>
        <w:t>Qualified Longevity Annuity Contracts</w:t>
      </w:r>
      <w:r w:rsidR="006B662E">
        <w:t xml:space="preserve"> (QLAC</w:t>
      </w:r>
      <w:r w:rsidR="00D83DAF">
        <w:t>s</w:t>
      </w:r>
      <w:r w:rsidR="006B662E">
        <w:t>)</w:t>
      </w:r>
    </w:p>
    <w:p w14:paraId="21905559" w14:textId="77777777" w:rsidR="006B662E" w:rsidRDefault="00742B69" w:rsidP="00671716">
      <w:r>
        <w:t xml:space="preserve">Managing Distributions from Other </w:t>
      </w:r>
      <w:r w:rsidR="00870769">
        <w:t xml:space="preserve">Retirement </w:t>
      </w:r>
      <w:r>
        <w:t>Plans</w:t>
      </w:r>
    </w:p>
    <w:p w14:paraId="3927039C" w14:textId="77777777" w:rsidR="0071654A" w:rsidRDefault="0071654A" w:rsidP="00671716">
      <w:r>
        <w:t>Managing Distributions from Stock Options</w:t>
      </w:r>
    </w:p>
    <w:p w14:paraId="28C24E11" w14:textId="77777777" w:rsidR="00E02FAD" w:rsidRDefault="00E02FAD" w:rsidP="00671716">
      <w:r>
        <w:t xml:space="preserve">Safe </w:t>
      </w:r>
      <w:r w:rsidR="00742B69">
        <w:t xml:space="preserve">Withdrawal </w:t>
      </w:r>
      <w:r>
        <w:t>Rates</w:t>
      </w:r>
    </w:p>
    <w:p w14:paraId="4139A636" w14:textId="77777777" w:rsidR="006407B7" w:rsidRDefault="006407B7" w:rsidP="00671716">
      <w:r>
        <w:t>Social Security Retirement Benefits</w:t>
      </w:r>
    </w:p>
    <w:p w14:paraId="5BAA3CC2" w14:textId="77777777" w:rsidR="004368DC" w:rsidRDefault="00552A92" w:rsidP="00671716">
      <w:r>
        <w:t>Maximizing Social Security Benefits</w:t>
      </w:r>
    </w:p>
    <w:p w14:paraId="2CE9C1D5" w14:textId="77777777" w:rsidR="00742B69" w:rsidRDefault="00742B69" w:rsidP="00671716">
      <w:r>
        <w:t xml:space="preserve">Age Matters! Early, On Time, and Delayed </w:t>
      </w:r>
      <w:r w:rsidR="00AD544B">
        <w:t>Benefit Collection</w:t>
      </w:r>
    </w:p>
    <w:p w14:paraId="1EBDDCAD" w14:textId="77777777" w:rsidR="00742B69" w:rsidRDefault="00742B69" w:rsidP="00671716">
      <w:r>
        <w:t>Choosing the Right Social Security Collection Age</w:t>
      </w:r>
    </w:p>
    <w:p w14:paraId="74C79995" w14:textId="77777777" w:rsidR="00AC338E" w:rsidRDefault="00742B69" w:rsidP="00671716">
      <w:r>
        <w:t>Bridging the Income Gap until Age 70</w:t>
      </w:r>
    </w:p>
    <w:p w14:paraId="285BE6EF" w14:textId="77777777" w:rsidR="00AC338E" w:rsidRDefault="00C1289E" w:rsidP="00671716">
      <w:r>
        <w:t>Correct a Faulty</w:t>
      </w:r>
      <w:r w:rsidR="00AC338E">
        <w:t xml:space="preserve"> </w:t>
      </w:r>
      <w:r w:rsidR="00AD544B">
        <w:t xml:space="preserve">Claiming </w:t>
      </w:r>
      <w:r w:rsidR="00AC338E">
        <w:t>Age Decision</w:t>
      </w:r>
    </w:p>
    <w:p w14:paraId="68B737C3" w14:textId="77777777" w:rsidR="00AC338E" w:rsidRDefault="00AC338E" w:rsidP="00671716">
      <w:r>
        <w:t>Understanding Social Security Spousal Benefits</w:t>
      </w:r>
    </w:p>
    <w:p w14:paraId="57E324FB" w14:textId="77777777" w:rsidR="00AC338E" w:rsidRDefault="00AC338E" w:rsidP="00671716">
      <w:r>
        <w:t>Creative Claiming Strategies for Traditional Married Couples</w:t>
      </w:r>
    </w:p>
    <w:p w14:paraId="400E95AA" w14:textId="77777777" w:rsidR="00AC338E" w:rsidRDefault="008520E0" w:rsidP="00671716">
      <w:r>
        <w:t xml:space="preserve">Creative </w:t>
      </w:r>
      <w:r w:rsidR="00AC338E">
        <w:t>Claiming Strategies for Nontraditional Married Couples</w:t>
      </w:r>
    </w:p>
    <w:p w14:paraId="0A90647E" w14:textId="77777777" w:rsidR="00AC338E" w:rsidRDefault="008520E0" w:rsidP="00671716">
      <w:r>
        <w:t xml:space="preserve">Creative </w:t>
      </w:r>
      <w:r w:rsidR="00AC338E">
        <w:t>Claiming Strategies for Single, Divorced, and Widowed Clients</w:t>
      </w:r>
    </w:p>
    <w:p w14:paraId="606BDF0F" w14:textId="77777777" w:rsidR="00AC338E" w:rsidRDefault="00AC338E" w:rsidP="00671716">
      <w:r>
        <w:t>Reduction of Benefits – Working in Retirement</w:t>
      </w:r>
    </w:p>
    <w:p w14:paraId="25591F83" w14:textId="77777777" w:rsidR="00AC338E" w:rsidRDefault="00AC338E" w:rsidP="00671716">
      <w:r>
        <w:t>Minimizing Income Tax in Retirement</w:t>
      </w:r>
    </w:p>
    <w:p w14:paraId="671AAEFE" w14:textId="77777777" w:rsidR="0071654A" w:rsidRDefault="00AC338E" w:rsidP="00671716">
      <w:r>
        <w:t>Legacy Matters – Estate/Beneficiary Distribution Planning</w:t>
      </w:r>
    </w:p>
    <w:p w14:paraId="05B82E47" w14:textId="77777777" w:rsidR="00537F8B" w:rsidRDefault="00F51C13" w:rsidP="00671716">
      <w:r>
        <w:t>Conclusion</w:t>
      </w:r>
    </w:p>
    <w:p w14:paraId="05D411C5" w14:textId="77777777" w:rsidR="00836F6A" w:rsidRDefault="00836F6A" w:rsidP="00671716"/>
    <w:p w14:paraId="33BA59FB" w14:textId="77777777" w:rsidR="00836F6A" w:rsidRDefault="00836F6A" w:rsidP="00537F8B"/>
    <w:p w14:paraId="0F1ABA7E" w14:textId="77777777" w:rsidR="00671716" w:rsidRDefault="00671716">
      <w:pPr>
        <w:spacing w:before="0" w:after="0"/>
        <w:rPr>
          <w:b/>
          <w:iCs/>
          <w:color w:val="17365D"/>
          <w:sz w:val="28"/>
          <w:szCs w:val="12"/>
        </w:rPr>
      </w:pPr>
      <w:r>
        <w:br w:type="page"/>
      </w:r>
    </w:p>
    <w:p w14:paraId="0F71321E" w14:textId="77777777" w:rsidR="00794C2D" w:rsidRDefault="00D91392" w:rsidP="00D72F0A">
      <w:pPr>
        <w:pStyle w:val="Heading2"/>
      </w:pPr>
      <w:r w:rsidRPr="00B06325">
        <w:lastRenderedPageBreak/>
        <w:t>Introduction</w:t>
      </w:r>
    </w:p>
    <w:p w14:paraId="049C612C" w14:textId="77777777" w:rsidR="00BF33D2" w:rsidRDefault="00BF33D2" w:rsidP="00BF33D2">
      <w:pPr>
        <w:rPr>
          <w:b/>
          <w:color w:val="FF0000"/>
        </w:rPr>
      </w:pPr>
    </w:p>
    <w:p w14:paraId="7E489844" w14:textId="77777777" w:rsidR="00BF33D2" w:rsidRDefault="008D04BA" w:rsidP="00BF33D2">
      <w:pPr>
        <w:jc w:val="center"/>
        <w:rPr>
          <w:b/>
          <w:color w:val="FF0000"/>
        </w:rPr>
      </w:pPr>
      <w:r>
        <w:rPr>
          <w:b/>
          <w:noProof/>
          <w:color w:val="FF0000"/>
          <w:lang w:eastAsia="zh-CN"/>
        </w:rPr>
        <w:drawing>
          <wp:inline distT="0" distB="0" distL="0" distR="0" wp14:anchorId="03FBE9D9" wp14:editId="7246E399">
            <wp:extent cx="5299075" cy="2942590"/>
            <wp:effectExtent l="0" t="0" r="9525" b="3810"/>
            <wp:docPr id="31" name="Picture 5"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intosh HD:Users:ricktyler:Desktop:Launch_Vide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2942590"/>
                    </a:xfrm>
                    <a:prstGeom prst="rect">
                      <a:avLst/>
                    </a:prstGeom>
                    <a:noFill/>
                    <a:ln>
                      <a:noFill/>
                    </a:ln>
                  </pic:spPr>
                </pic:pic>
              </a:graphicData>
            </a:graphic>
          </wp:inline>
        </w:drawing>
      </w:r>
    </w:p>
    <w:p w14:paraId="42066D40" w14:textId="77777777" w:rsidR="00BF33D2" w:rsidRDefault="00BF33D2" w:rsidP="00BF33D2">
      <w:pPr>
        <w:jc w:val="center"/>
        <w:rPr>
          <w:b/>
          <w:color w:val="FF0000"/>
        </w:rPr>
      </w:pPr>
    </w:p>
    <w:tbl>
      <w:tblPr>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263"/>
        <w:gridCol w:w="4187"/>
      </w:tblGrid>
      <w:tr w:rsidR="00BF33D2" w:rsidRPr="00013E67" w14:paraId="315F108F" w14:textId="77777777" w:rsidTr="00194522">
        <w:trPr>
          <w:trHeight w:val="349"/>
        </w:trPr>
        <w:tc>
          <w:tcPr>
            <w:tcW w:w="9450" w:type="dxa"/>
            <w:gridSpan w:val="2"/>
            <w:tcBorders>
              <w:bottom w:val="nil"/>
            </w:tcBorders>
            <w:shd w:val="clear" w:color="auto" w:fill="C4BD97"/>
            <w:vAlign w:val="center"/>
          </w:tcPr>
          <w:p w14:paraId="0B9A1688" w14:textId="77777777" w:rsidR="00BF33D2" w:rsidRPr="00013E67" w:rsidRDefault="00BF33D2" w:rsidP="00194522">
            <w:pPr>
              <w:spacing w:after="0"/>
              <w:rPr>
                <w:b/>
                <w:bCs/>
                <w:color w:val="000000"/>
              </w:rPr>
            </w:pPr>
            <w:r w:rsidRPr="00013E67">
              <w:rPr>
                <w:b/>
                <w:bCs/>
                <w:color w:val="000000"/>
              </w:rPr>
              <w:t>Video Script</w:t>
            </w:r>
          </w:p>
        </w:tc>
      </w:tr>
      <w:tr w:rsidR="00BF33D2" w:rsidRPr="00013E67" w14:paraId="55D173BA" w14:textId="77777777" w:rsidTr="00194522">
        <w:trPr>
          <w:trHeight w:val="268"/>
        </w:trPr>
        <w:tc>
          <w:tcPr>
            <w:tcW w:w="5263" w:type="dxa"/>
            <w:tcBorders>
              <w:top w:val="nil"/>
              <w:right w:val="nil"/>
            </w:tcBorders>
            <w:shd w:val="clear" w:color="auto" w:fill="C4BD97"/>
            <w:vAlign w:val="center"/>
          </w:tcPr>
          <w:p w14:paraId="270B1DC9" w14:textId="77777777" w:rsidR="00BF33D2" w:rsidRPr="00013E67" w:rsidRDefault="00BF33D2" w:rsidP="00194522">
            <w:pPr>
              <w:spacing w:before="0" w:after="0"/>
              <w:jc w:val="center"/>
              <w:rPr>
                <w:rFonts w:eastAsia="MS Mincho"/>
                <w:b/>
                <w:color w:val="FFFFFF"/>
                <w:lang w:eastAsia="ja-JP"/>
              </w:rPr>
            </w:pPr>
            <w:r w:rsidRPr="00013E67">
              <w:rPr>
                <w:rFonts w:eastAsia="MS Mincho"/>
                <w:b/>
                <w:color w:val="FFFFFF"/>
                <w:lang w:eastAsia="ja-JP"/>
              </w:rPr>
              <w:t>Script</w:t>
            </w:r>
          </w:p>
        </w:tc>
        <w:tc>
          <w:tcPr>
            <w:tcW w:w="4187" w:type="dxa"/>
            <w:tcBorders>
              <w:top w:val="nil"/>
              <w:left w:val="nil"/>
            </w:tcBorders>
            <w:shd w:val="clear" w:color="auto" w:fill="C4BD97"/>
            <w:vAlign w:val="center"/>
          </w:tcPr>
          <w:p w14:paraId="708267B5" w14:textId="77777777" w:rsidR="00BF33D2" w:rsidRPr="00013E67" w:rsidRDefault="00BF33D2" w:rsidP="00194522">
            <w:pPr>
              <w:spacing w:before="0" w:after="0"/>
              <w:jc w:val="center"/>
              <w:rPr>
                <w:rFonts w:eastAsia="Arial Unicode MS"/>
                <w:b/>
                <w:color w:val="FFFFFF"/>
              </w:rPr>
            </w:pPr>
            <w:r w:rsidRPr="00013E67">
              <w:rPr>
                <w:rFonts w:eastAsia="Arial Unicode MS"/>
                <w:b/>
                <w:color w:val="FFFFFF"/>
              </w:rPr>
              <w:t>On Screen Text</w:t>
            </w:r>
          </w:p>
        </w:tc>
      </w:tr>
      <w:tr w:rsidR="00BF33D2" w:rsidRPr="00013E67" w14:paraId="2B72641A" w14:textId="77777777" w:rsidTr="00036707">
        <w:trPr>
          <w:trHeight w:val="1493"/>
        </w:trPr>
        <w:tc>
          <w:tcPr>
            <w:tcW w:w="5263" w:type="dxa"/>
            <w:shd w:val="clear" w:color="auto" w:fill="EEECE1"/>
            <w:vAlign w:val="center"/>
          </w:tcPr>
          <w:p w14:paraId="5F5192D7" w14:textId="77777777" w:rsidR="00F60F21" w:rsidRDefault="00194522" w:rsidP="00194522">
            <w:r>
              <w:t xml:space="preserve">What do most retirees fear more than death? </w:t>
            </w:r>
            <w:r w:rsidR="00FC2B74">
              <w:t xml:space="preserve">[very short pause] </w:t>
            </w:r>
            <w:r>
              <w:t>R</w:t>
            </w:r>
            <w:r w:rsidR="00F60F21">
              <w:t>etirees and those nearing retirement fear running out of money more than death itself</w:t>
            </w:r>
            <w:r w:rsidR="00416B86">
              <w:t>.</w:t>
            </w:r>
            <w:r w:rsidR="00F60F21">
              <w:t xml:space="preserve"> </w:t>
            </w:r>
          </w:p>
          <w:p w14:paraId="577B2E00" w14:textId="77777777" w:rsidR="00F60F21" w:rsidRDefault="00F60F21" w:rsidP="00194522">
            <w:r>
              <w:t>In a</w:t>
            </w:r>
            <w:r w:rsidR="00194522">
              <w:t>n AARP</w:t>
            </w:r>
            <w:r>
              <w:t xml:space="preserve"> survey taken of individuals aged 44 through 75</w:t>
            </w:r>
            <w:r w:rsidR="00B5361F">
              <w:t xml:space="preserve">, </w:t>
            </w:r>
            <w:r>
              <w:t xml:space="preserve">more than three of every five surveyed </w:t>
            </w:r>
            <w:r w:rsidR="00B5361F">
              <w:t xml:space="preserve">would choose death over </w:t>
            </w:r>
            <w:r w:rsidR="00971169">
              <w:t>run</w:t>
            </w:r>
            <w:r w:rsidR="00B5361F">
              <w:t>ning</w:t>
            </w:r>
            <w:r w:rsidR="00971169">
              <w:t xml:space="preserve"> out of money</w:t>
            </w:r>
            <w:r w:rsidR="00B5361F">
              <w:t xml:space="preserve"> in retirement</w:t>
            </w:r>
            <w:r w:rsidR="00971169">
              <w:t xml:space="preserve">. </w:t>
            </w:r>
            <w:r>
              <w:t xml:space="preserve"> </w:t>
            </w:r>
          </w:p>
          <w:p w14:paraId="2BA0A56C" w14:textId="77777777" w:rsidR="000E6845" w:rsidRDefault="000E6845" w:rsidP="00850C53">
            <w:r>
              <w:t xml:space="preserve">You have what may be a once in a lifetime opportunity </w:t>
            </w:r>
            <w:r w:rsidR="00E0660B">
              <w:t>to address</w:t>
            </w:r>
            <w:r>
              <w:t xml:space="preserve"> this </w:t>
            </w:r>
            <w:r w:rsidR="00416B86">
              <w:t xml:space="preserve">appalling </w:t>
            </w:r>
            <w:r>
              <w:t>fear.</w:t>
            </w:r>
            <w:r w:rsidR="00416B86">
              <w:t xml:space="preserve"> </w:t>
            </w:r>
          </w:p>
          <w:p w14:paraId="4CF6D788" w14:textId="77777777" w:rsidR="00036707" w:rsidRPr="00013E67" w:rsidRDefault="00971169" w:rsidP="00416B86">
            <w:pPr>
              <w:rPr>
                <w:color w:val="0000FF"/>
              </w:rPr>
            </w:pPr>
            <w:r>
              <w:t xml:space="preserve">Our </w:t>
            </w:r>
            <w:r w:rsidR="00BC19DE">
              <w:t xml:space="preserve">primary </w:t>
            </w:r>
            <w:r>
              <w:t xml:space="preserve">goal in this course is to </w:t>
            </w:r>
            <w:r w:rsidR="00BC19DE">
              <w:t xml:space="preserve">share tools, techniques, and concepts aimed at creating an effective </w:t>
            </w:r>
            <w:r w:rsidR="00BD5BAE">
              <w:t xml:space="preserve">retirement </w:t>
            </w:r>
            <w:r w:rsidR="00BC19DE">
              <w:t xml:space="preserve">distribution strategy. In turn, an effective distribution strategy </w:t>
            </w:r>
            <w:r w:rsidR="00FD6F94">
              <w:t>may</w:t>
            </w:r>
            <w:r w:rsidR="00BC19DE">
              <w:t xml:space="preserve"> </w:t>
            </w:r>
            <w:r>
              <w:t>help you</w:t>
            </w:r>
            <w:r w:rsidR="000E6845">
              <w:t xml:space="preserve"> help you</w:t>
            </w:r>
            <w:r w:rsidR="00BC19DE">
              <w:t xml:space="preserve">r clients make their </w:t>
            </w:r>
            <w:r>
              <w:t xml:space="preserve">money last </w:t>
            </w:r>
            <w:r w:rsidR="00BC19DE">
              <w:t>a</w:t>
            </w:r>
            <w:r>
              <w:t xml:space="preserve"> lifetime.</w:t>
            </w:r>
          </w:p>
        </w:tc>
        <w:tc>
          <w:tcPr>
            <w:tcW w:w="4187" w:type="dxa"/>
            <w:shd w:val="clear" w:color="auto" w:fill="EEECE1"/>
          </w:tcPr>
          <w:p w14:paraId="34B75832" w14:textId="77777777" w:rsidR="000E6845" w:rsidRPr="000E6845" w:rsidRDefault="000E6845" w:rsidP="00194522">
            <w:pPr>
              <w:rPr>
                <w:rFonts w:eastAsia="Arial Unicode MS"/>
                <w:b/>
                <w:color w:val="0000FF"/>
              </w:rPr>
            </w:pPr>
            <w:r w:rsidRPr="000E6845">
              <w:rPr>
                <w:rFonts w:eastAsia="Arial Unicode MS"/>
                <w:b/>
                <w:color w:val="0000FF"/>
              </w:rPr>
              <w:t>Fear</w:t>
            </w:r>
            <w:r>
              <w:rPr>
                <w:rFonts w:eastAsia="Arial Unicode MS"/>
                <w:b/>
                <w:color w:val="0000FF"/>
              </w:rPr>
              <w:t>:</w:t>
            </w:r>
          </w:p>
          <w:p w14:paraId="78BF3D31" w14:textId="77777777" w:rsidR="000E6845" w:rsidRPr="00BC19DE" w:rsidRDefault="000E6845" w:rsidP="00E0660B">
            <w:pPr>
              <w:numPr>
                <w:ilvl w:val="0"/>
                <w:numId w:val="151"/>
              </w:numPr>
              <w:rPr>
                <w:rFonts w:eastAsia="Arial Unicode MS"/>
                <w:color w:val="0000FF"/>
              </w:rPr>
            </w:pPr>
            <w:r w:rsidRPr="00BC19DE">
              <w:rPr>
                <w:rFonts w:eastAsia="Arial Unicode MS"/>
                <w:color w:val="0000FF"/>
              </w:rPr>
              <w:t>Three of every five clients fear running out of money more than death</w:t>
            </w:r>
            <w:r w:rsidR="000D482A">
              <w:rPr>
                <w:rFonts w:eastAsia="Arial Unicode MS"/>
                <w:color w:val="0000FF"/>
              </w:rPr>
              <w:t>.</w:t>
            </w:r>
            <w:r w:rsidR="000D482A" w:rsidRPr="00671716">
              <w:rPr>
                <w:rFonts w:eastAsia="Arial Unicode MS"/>
                <w:color w:val="0000FF"/>
                <w:vertAlign w:val="superscript"/>
              </w:rPr>
              <w:t>*</w:t>
            </w:r>
          </w:p>
          <w:p w14:paraId="5B9B887F" w14:textId="77777777" w:rsidR="000E6845" w:rsidRDefault="000E6845" w:rsidP="00194522">
            <w:pPr>
              <w:rPr>
                <w:rFonts w:eastAsia="Arial Unicode MS"/>
                <w:b/>
                <w:strike/>
                <w:color w:val="0000FF"/>
              </w:rPr>
            </w:pPr>
          </w:p>
          <w:p w14:paraId="78D0482D" w14:textId="77777777" w:rsidR="00BF33D2" w:rsidRPr="000E6845" w:rsidRDefault="000E6845" w:rsidP="00194522">
            <w:pPr>
              <w:rPr>
                <w:rFonts w:eastAsia="Arial Unicode MS"/>
                <w:b/>
                <w:color w:val="0000FF"/>
              </w:rPr>
            </w:pPr>
            <w:r>
              <w:rPr>
                <w:rFonts w:eastAsia="Arial Unicode MS"/>
                <w:b/>
                <w:color w:val="0000FF"/>
              </w:rPr>
              <w:t xml:space="preserve">Course </w:t>
            </w:r>
            <w:r w:rsidR="00BF33D2" w:rsidRPr="000E6845">
              <w:rPr>
                <w:rFonts w:eastAsia="Arial Unicode MS"/>
                <w:b/>
                <w:color w:val="0000FF"/>
              </w:rPr>
              <w:t>G</w:t>
            </w:r>
            <w:r>
              <w:rPr>
                <w:rFonts w:eastAsia="Arial Unicode MS"/>
                <w:b/>
                <w:color w:val="0000FF"/>
              </w:rPr>
              <w:t>oal</w:t>
            </w:r>
            <w:r w:rsidR="00E0660B">
              <w:rPr>
                <w:rFonts w:eastAsia="Arial Unicode MS"/>
                <w:b/>
                <w:color w:val="0000FF"/>
              </w:rPr>
              <w:t>s</w:t>
            </w:r>
            <w:r w:rsidR="00BF33D2" w:rsidRPr="000E6845">
              <w:rPr>
                <w:rFonts w:eastAsia="Arial Unicode MS"/>
                <w:b/>
                <w:color w:val="0000FF"/>
              </w:rPr>
              <w:t>:</w:t>
            </w:r>
          </w:p>
          <w:p w14:paraId="696DD098" w14:textId="77777777" w:rsidR="00BC19DE" w:rsidRDefault="00BC19DE" w:rsidP="00E0660B">
            <w:pPr>
              <w:numPr>
                <w:ilvl w:val="0"/>
                <w:numId w:val="151"/>
              </w:numPr>
              <w:rPr>
                <w:rFonts w:eastAsia="Arial Unicode MS"/>
                <w:color w:val="0000FF"/>
              </w:rPr>
            </w:pPr>
            <w:r>
              <w:rPr>
                <w:rFonts w:eastAsia="Arial Unicode MS"/>
                <w:color w:val="0000FF"/>
              </w:rPr>
              <w:t xml:space="preserve">Create an Effective </w:t>
            </w:r>
            <w:r w:rsidR="00671716">
              <w:rPr>
                <w:rFonts w:eastAsia="Arial Unicode MS"/>
                <w:color w:val="0000FF"/>
              </w:rPr>
              <w:t>D</w:t>
            </w:r>
            <w:r>
              <w:rPr>
                <w:rFonts w:eastAsia="Arial Unicode MS"/>
                <w:color w:val="0000FF"/>
              </w:rPr>
              <w:t>istribution Strategy</w:t>
            </w:r>
          </w:p>
          <w:p w14:paraId="34E846F0" w14:textId="77777777" w:rsidR="00E0660B" w:rsidRPr="00E0660B" w:rsidRDefault="00E0660B" w:rsidP="00E0660B">
            <w:pPr>
              <w:numPr>
                <w:ilvl w:val="0"/>
                <w:numId w:val="151"/>
              </w:numPr>
              <w:rPr>
                <w:rFonts w:eastAsia="Arial Unicode MS"/>
                <w:color w:val="0000FF"/>
              </w:rPr>
            </w:pPr>
            <w:r>
              <w:rPr>
                <w:rFonts w:eastAsia="Arial Unicode MS"/>
                <w:color w:val="0000FF"/>
              </w:rPr>
              <w:t>Help you help your clients make their money more likely to last a lifetime</w:t>
            </w:r>
          </w:p>
          <w:p w14:paraId="4DF6385B" w14:textId="77777777" w:rsidR="00BC19DE" w:rsidRDefault="00BC19DE" w:rsidP="00194522">
            <w:pPr>
              <w:rPr>
                <w:rFonts w:eastAsia="Arial Unicode MS"/>
                <w:color w:val="0000FF"/>
              </w:rPr>
            </w:pPr>
          </w:p>
          <w:p w14:paraId="79DCECB9" w14:textId="77777777" w:rsidR="008911C7" w:rsidRPr="00013E67" w:rsidRDefault="008911C7" w:rsidP="008911C7">
            <w:pPr>
              <w:rPr>
                <w:rFonts w:eastAsia="Arial Unicode MS"/>
                <w:color w:val="0000FF"/>
              </w:rPr>
            </w:pPr>
            <w:r w:rsidRPr="00671716">
              <w:rPr>
                <w:rFonts w:eastAsia="Arial Unicode MS"/>
                <w:color w:val="0000FF"/>
                <w:vertAlign w:val="superscript"/>
              </w:rPr>
              <w:t>*</w:t>
            </w:r>
            <w:r>
              <w:t xml:space="preserve"> </w:t>
            </w:r>
            <w:r w:rsidRPr="00671716">
              <w:rPr>
                <w:i/>
                <w:color w:val="0000FF"/>
                <w:sz w:val="18"/>
              </w:rPr>
              <w:t xml:space="preserve">AARP, </w:t>
            </w:r>
            <w:r w:rsidR="005277B8" w:rsidRPr="00671716">
              <w:rPr>
                <w:i/>
                <w:color w:val="0000FF"/>
                <w:sz w:val="18"/>
              </w:rPr>
              <w:t>July 2010 B</w:t>
            </w:r>
            <w:r w:rsidRPr="00671716">
              <w:rPr>
                <w:i/>
                <w:color w:val="0000FF"/>
                <w:sz w:val="18"/>
              </w:rPr>
              <w:t>ulletin</w:t>
            </w:r>
          </w:p>
        </w:tc>
      </w:tr>
      <w:tr w:rsidR="00CB3A1E" w:rsidRPr="00013E67" w14:paraId="05396BD3" w14:textId="77777777" w:rsidTr="00232690">
        <w:trPr>
          <w:trHeight w:val="2123"/>
        </w:trPr>
        <w:tc>
          <w:tcPr>
            <w:tcW w:w="5263" w:type="dxa"/>
            <w:shd w:val="clear" w:color="auto" w:fill="EEECE1"/>
            <w:vAlign w:val="center"/>
          </w:tcPr>
          <w:p w14:paraId="5E770CB0" w14:textId="77777777" w:rsidR="00CB3A1E" w:rsidRDefault="00CB3A1E" w:rsidP="003068EE">
            <w:r>
              <w:lastRenderedPageBreak/>
              <w:t xml:space="preserve">So what’s in </w:t>
            </w:r>
            <w:r w:rsidR="003068EE">
              <w:t xml:space="preserve">it </w:t>
            </w:r>
            <w:r>
              <w:t xml:space="preserve">for you? You may find that addressing your client’s </w:t>
            </w:r>
            <w:r w:rsidR="003068EE">
              <w:t xml:space="preserve">deepest financial </w:t>
            </w:r>
            <w:r>
              <w:t xml:space="preserve">fear not only develops </w:t>
            </w:r>
            <w:r w:rsidR="003068EE">
              <w:t xml:space="preserve">client </w:t>
            </w:r>
            <w:r>
              <w:t xml:space="preserve">confidence </w:t>
            </w:r>
            <w:r w:rsidR="003068EE">
              <w:t xml:space="preserve">and </w:t>
            </w:r>
            <w:r>
              <w:t>loyalty to you, but also presents an opportunity to consolidate investments from other providers or offer other solutions such as annuities.</w:t>
            </w:r>
          </w:p>
        </w:tc>
        <w:tc>
          <w:tcPr>
            <w:tcW w:w="4187" w:type="dxa"/>
            <w:shd w:val="clear" w:color="auto" w:fill="EEECE1"/>
          </w:tcPr>
          <w:p w14:paraId="182EB493" w14:textId="77777777" w:rsidR="00CB3A1E" w:rsidRDefault="00CB3A1E" w:rsidP="00CB3A1E">
            <w:pPr>
              <w:rPr>
                <w:rFonts w:eastAsia="Arial Unicode MS"/>
                <w:b/>
                <w:color w:val="0000FF"/>
              </w:rPr>
            </w:pPr>
            <w:r>
              <w:rPr>
                <w:rFonts w:eastAsia="Arial Unicode MS"/>
                <w:b/>
                <w:color w:val="0000FF"/>
              </w:rPr>
              <w:t>Potential Benefits to You</w:t>
            </w:r>
          </w:p>
          <w:p w14:paraId="52D22FD0" w14:textId="77777777" w:rsidR="00CB3A1E" w:rsidRDefault="00CB3A1E" w:rsidP="00E0660B">
            <w:pPr>
              <w:numPr>
                <w:ilvl w:val="0"/>
                <w:numId w:val="152"/>
              </w:numPr>
              <w:rPr>
                <w:rFonts w:eastAsia="Arial Unicode MS"/>
                <w:color w:val="0000FF"/>
              </w:rPr>
            </w:pPr>
            <w:r>
              <w:rPr>
                <w:rFonts w:eastAsia="Arial Unicode MS"/>
                <w:color w:val="0000FF"/>
              </w:rPr>
              <w:t>Enhance client confidence and loyalty</w:t>
            </w:r>
          </w:p>
          <w:p w14:paraId="6481122E" w14:textId="77777777" w:rsidR="00CB3A1E" w:rsidRDefault="00CB3A1E" w:rsidP="00E0660B">
            <w:pPr>
              <w:numPr>
                <w:ilvl w:val="0"/>
                <w:numId w:val="152"/>
              </w:numPr>
              <w:rPr>
                <w:rFonts w:eastAsia="Arial Unicode MS"/>
                <w:color w:val="0000FF"/>
              </w:rPr>
            </w:pPr>
            <w:r>
              <w:rPr>
                <w:rFonts w:eastAsia="Arial Unicode MS"/>
                <w:color w:val="0000FF"/>
              </w:rPr>
              <w:t>Capture investment assets from other providers</w:t>
            </w:r>
          </w:p>
          <w:p w14:paraId="46A363D3" w14:textId="77777777" w:rsidR="00CB3A1E" w:rsidRPr="000E6845" w:rsidRDefault="00CB3A1E" w:rsidP="00E0660B">
            <w:pPr>
              <w:numPr>
                <w:ilvl w:val="0"/>
                <w:numId w:val="152"/>
              </w:numPr>
              <w:rPr>
                <w:rFonts w:eastAsia="Arial Unicode MS"/>
                <w:b/>
                <w:color w:val="0000FF"/>
              </w:rPr>
            </w:pPr>
            <w:r>
              <w:rPr>
                <w:rFonts w:eastAsia="Arial Unicode MS"/>
                <w:color w:val="0000FF"/>
              </w:rPr>
              <w:t>Offer solutions such as annuities</w:t>
            </w:r>
          </w:p>
        </w:tc>
      </w:tr>
      <w:tr w:rsidR="00BF33D2" w:rsidRPr="00013E67" w14:paraId="7C7620A4" w14:textId="77777777" w:rsidTr="00E0660B">
        <w:trPr>
          <w:trHeight w:val="2861"/>
        </w:trPr>
        <w:tc>
          <w:tcPr>
            <w:tcW w:w="5263" w:type="dxa"/>
            <w:shd w:val="clear" w:color="auto" w:fill="EEECE1"/>
            <w:vAlign w:val="center"/>
          </w:tcPr>
          <w:p w14:paraId="06EA2CC9" w14:textId="77777777" w:rsidR="00E0660B" w:rsidRDefault="00E0660B" w:rsidP="00E0660B">
            <w:r>
              <w:t xml:space="preserve">One of the unique qualities of the course you are about to enter is coordination. The ideas you will find within this course, many of which are not commonly understood, do not exist in a vacuum. </w:t>
            </w:r>
          </w:p>
          <w:p w14:paraId="60C4D829" w14:textId="77777777" w:rsidR="00BF33D2" w:rsidRPr="00E0660B" w:rsidRDefault="00E0660B" w:rsidP="00F60F21">
            <w:r>
              <w:t xml:space="preserve">They simply must be coordinated to function effectively. </w:t>
            </w:r>
            <w:r w:rsidR="00420AFB">
              <w:t xml:space="preserve">[repeat] </w:t>
            </w:r>
            <w:r>
              <w:t xml:space="preserve">As but one example, sixty thousand  dollars or more may be added to a couple’s lifetime income stream by coordinating and timing distributions from Social Security, IRAs, qualified plans, and annuities.  </w:t>
            </w:r>
          </w:p>
        </w:tc>
        <w:tc>
          <w:tcPr>
            <w:tcW w:w="4187" w:type="dxa"/>
            <w:shd w:val="clear" w:color="auto" w:fill="EEECE1"/>
          </w:tcPr>
          <w:p w14:paraId="7AA57F1F" w14:textId="77777777" w:rsidR="00BF33D2" w:rsidRPr="0075774E" w:rsidRDefault="004F28E7" w:rsidP="00194522">
            <w:pPr>
              <w:rPr>
                <w:rFonts w:eastAsia="Arial Unicode MS"/>
                <w:b/>
                <w:color w:val="0000FF"/>
              </w:rPr>
            </w:pPr>
            <w:r w:rsidRPr="0075774E">
              <w:rPr>
                <w:rFonts w:eastAsia="Arial Unicode MS"/>
                <w:b/>
                <w:color w:val="0000FF"/>
              </w:rPr>
              <w:t>What is Unique About This Course</w:t>
            </w:r>
            <w:r w:rsidR="00263E40">
              <w:rPr>
                <w:rFonts w:eastAsia="Arial Unicode MS"/>
                <w:b/>
                <w:color w:val="0000FF"/>
              </w:rPr>
              <w:t>?</w:t>
            </w:r>
          </w:p>
          <w:p w14:paraId="3A0ACD7C" w14:textId="77777777" w:rsidR="00BF33D2" w:rsidRPr="0075774E" w:rsidRDefault="001F7071" w:rsidP="00BF33D2">
            <w:pPr>
              <w:pStyle w:val="ListParagraph"/>
              <w:numPr>
                <w:ilvl w:val="0"/>
                <w:numId w:val="133"/>
              </w:numPr>
              <w:rPr>
                <w:rFonts w:eastAsia="Arial Unicode MS"/>
                <w:color w:val="0000FF"/>
              </w:rPr>
            </w:pPr>
            <w:r>
              <w:rPr>
                <w:rFonts w:eastAsia="Arial Unicode MS"/>
                <w:color w:val="0000FF"/>
              </w:rPr>
              <w:t xml:space="preserve">Increase client retirement income </w:t>
            </w:r>
            <w:r w:rsidR="00263E40">
              <w:rPr>
                <w:rFonts w:eastAsia="Arial Unicode MS"/>
                <w:color w:val="0000FF"/>
              </w:rPr>
              <w:t xml:space="preserve">dramatically </w:t>
            </w:r>
            <w:r>
              <w:rPr>
                <w:rFonts w:eastAsia="Arial Unicode MS"/>
                <w:color w:val="0000FF"/>
              </w:rPr>
              <w:t xml:space="preserve">through </w:t>
            </w:r>
            <w:r w:rsidRPr="00420AFB">
              <w:rPr>
                <w:rFonts w:eastAsia="Arial Unicode MS"/>
                <w:b/>
                <w:color w:val="0000FF"/>
              </w:rPr>
              <w:t>coordination</w:t>
            </w:r>
            <w:r>
              <w:rPr>
                <w:rFonts w:eastAsia="Arial Unicode MS"/>
                <w:color w:val="0000FF"/>
              </w:rPr>
              <w:t xml:space="preserve"> and timing of d</w:t>
            </w:r>
            <w:r w:rsidR="004F28E7" w:rsidRPr="0075774E">
              <w:rPr>
                <w:rFonts w:eastAsia="Arial Unicode MS"/>
                <w:color w:val="0000FF"/>
              </w:rPr>
              <w:t>istributions from</w:t>
            </w:r>
            <w:r w:rsidR="00BC19DE">
              <w:rPr>
                <w:rFonts w:eastAsia="Arial Unicode MS"/>
                <w:color w:val="0000FF"/>
              </w:rPr>
              <w:t>:</w:t>
            </w:r>
          </w:p>
          <w:p w14:paraId="4B79E663" w14:textId="77777777" w:rsidR="004F28E7" w:rsidRPr="0075774E" w:rsidRDefault="004F28E7" w:rsidP="00671716">
            <w:pPr>
              <w:pStyle w:val="ListParagraph"/>
              <w:numPr>
                <w:ilvl w:val="1"/>
                <w:numId w:val="133"/>
              </w:numPr>
              <w:rPr>
                <w:rFonts w:eastAsia="Arial Unicode MS"/>
                <w:color w:val="0000FF"/>
              </w:rPr>
            </w:pPr>
            <w:r w:rsidRPr="0075774E">
              <w:rPr>
                <w:rFonts w:eastAsia="Arial Unicode MS"/>
                <w:color w:val="0000FF"/>
              </w:rPr>
              <w:t>Social Security</w:t>
            </w:r>
          </w:p>
          <w:p w14:paraId="1E8843BA" w14:textId="77777777" w:rsidR="004F28E7" w:rsidRPr="0075774E" w:rsidRDefault="004F28E7" w:rsidP="00671716">
            <w:pPr>
              <w:pStyle w:val="ListParagraph"/>
              <w:numPr>
                <w:ilvl w:val="1"/>
                <w:numId w:val="133"/>
              </w:numPr>
              <w:rPr>
                <w:rFonts w:eastAsia="Arial Unicode MS"/>
                <w:color w:val="0000FF"/>
              </w:rPr>
            </w:pPr>
            <w:r w:rsidRPr="0075774E">
              <w:rPr>
                <w:rFonts w:eastAsia="Arial Unicode MS"/>
                <w:color w:val="0000FF"/>
              </w:rPr>
              <w:t>IRAs</w:t>
            </w:r>
          </w:p>
          <w:p w14:paraId="6C9AEF4A" w14:textId="77777777" w:rsidR="00BC19DE" w:rsidRPr="00BC19DE" w:rsidRDefault="004F28E7" w:rsidP="00671716">
            <w:pPr>
              <w:pStyle w:val="ListParagraph"/>
              <w:numPr>
                <w:ilvl w:val="1"/>
                <w:numId w:val="133"/>
              </w:numPr>
              <w:rPr>
                <w:rFonts w:eastAsia="Arial Unicode MS"/>
                <w:strike/>
                <w:color w:val="0000FF"/>
              </w:rPr>
            </w:pPr>
            <w:r w:rsidRPr="0075774E">
              <w:rPr>
                <w:rFonts w:eastAsia="Arial Unicode MS"/>
                <w:color w:val="0000FF"/>
              </w:rPr>
              <w:t>Qualified Plans</w:t>
            </w:r>
          </w:p>
          <w:p w14:paraId="0EDAD6FB" w14:textId="77777777" w:rsidR="00BF33D2" w:rsidRPr="004F28E7" w:rsidRDefault="004F28E7" w:rsidP="00671716">
            <w:pPr>
              <w:pStyle w:val="ListParagraph"/>
              <w:numPr>
                <w:ilvl w:val="1"/>
                <w:numId w:val="133"/>
              </w:numPr>
              <w:rPr>
                <w:rFonts w:eastAsia="Arial Unicode MS"/>
                <w:strike/>
                <w:color w:val="0000FF"/>
              </w:rPr>
            </w:pPr>
            <w:r w:rsidRPr="0075774E">
              <w:rPr>
                <w:rFonts w:eastAsia="Arial Unicode MS"/>
                <w:color w:val="0000FF"/>
              </w:rPr>
              <w:t>Annuities</w:t>
            </w:r>
            <w:r>
              <w:rPr>
                <w:rFonts w:eastAsia="Arial Unicode MS"/>
                <w:strike/>
                <w:color w:val="0000FF"/>
              </w:rPr>
              <w:t xml:space="preserve"> </w:t>
            </w:r>
          </w:p>
        </w:tc>
      </w:tr>
    </w:tbl>
    <w:p w14:paraId="5ACF1C07" w14:textId="77777777" w:rsidR="00BF33D2" w:rsidRDefault="00BF33D2" w:rsidP="00BF33D2">
      <w:pPr>
        <w:spacing w:before="0" w:after="0"/>
      </w:pPr>
    </w:p>
    <w:p w14:paraId="56731A79" w14:textId="77777777" w:rsidR="00671716" w:rsidRPr="00884FBF" w:rsidRDefault="000E56A0" w:rsidP="00893402">
      <w:r>
        <w:t xml:space="preserve">An effective retirement plan is built upon 5 key issues spanning two distinct phases in the retirement lifecycle: the accumulation phase and the distribution phase. </w:t>
      </w:r>
      <w:r w:rsidR="00882060">
        <w:t xml:space="preserve">You gained competency in the first four of the five key issues in our previous course, </w:t>
      </w:r>
      <w:r w:rsidR="00BC7ED8">
        <w:t xml:space="preserve">Retirement Accumulation Planning. </w:t>
      </w:r>
      <w:r w:rsidR="00893402">
        <w:t xml:space="preserve">This course, Retirement Distribution Planning, </w:t>
      </w:r>
      <w:r w:rsidR="000135E4">
        <w:t xml:space="preserve">completes your competency with a </w:t>
      </w:r>
      <w:r w:rsidR="00D50E84">
        <w:t xml:space="preserve">laser-like </w:t>
      </w:r>
      <w:r w:rsidR="00893402">
        <w:t>focus on Key Issue 5</w:t>
      </w:r>
      <w:r w:rsidR="00671716">
        <w:t xml:space="preserve"> - </w:t>
      </w:r>
      <w:r w:rsidR="00D50E84">
        <w:t xml:space="preserve">an </w:t>
      </w:r>
      <w:r w:rsidR="00893402">
        <w:t xml:space="preserve">Effective Distribution Strategy.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4788"/>
      </w:tblGrid>
      <w:tr w:rsidR="00893402" w:rsidRPr="00602663" w14:paraId="01AFA0E3" w14:textId="77777777" w:rsidTr="00095D26">
        <w:trPr>
          <w:jc w:val="center"/>
        </w:trPr>
        <w:tc>
          <w:tcPr>
            <w:tcW w:w="4788" w:type="dxa"/>
            <w:shd w:val="clear" w:color="auto" w:fill="DBD9BD"/>
          </w:tcPr>
          <w:p w14:paraId="18CB7D4F" w14:textId="77777777" w:rsidR="00D80FA8" w:rsidRPr="00671716" w:rsidRDefault="00D80FA8" w:rsidP="00671716">
            <w:pPr>
              <w:rPr>
                <w:b/>
              </w:rPr>
            </w:pPr>
            <w:r w:rsidRPr="00671716">
              <w:rPr>
                <w:b/>
              </w:rPr>
              <w:t>5 Key Issues of Retirement Planning</w:t>
            </w:r>
          </w:p>
          <w:p w14:paraId="51930203" w14:textId="77777777" w:rsidR="00893402" w:rsidRDefault="00893402" w:rsidP="00893402">
            <w:pPr>
              <w:numPr>
                <w:ilvl w:val="0"/>
                <w:numId w:val="106"/>
              </w:numPr>
            </w:pPr>
            <w:r>
              <w:t>Clear Retirement Plan</w:t>
            </w:r>
          </w:p>
          <w:p w14:paraId="0FC0FD6B" w14:textId="77777777" w:rsidR="00893402" w:rsidRPr="00733456" w:rsidRDefault="00893402" w:rsidP="00893402">
            <w:pPr>
              <w:numPr>
                <w:ilvl w:val="0"/>
                <w:numId w:val="106"/>
              </w:numPr>
            </w:pPr>
            <w:r>
              <w:t>Sufficient Savings</w:t>
            </w:r>
          </w:p>
          <w:p w14:paraId="79C69A8E" w14:textId="77777777" w:rsidR="00893402" w:rsidRPr="000B7AD7" w:rsidRDefault="00893402" w:rsidP="00893402">
            <w:pPr>
              <w:numPr>
                <w:ilvl w:val="0"/>
                <w:numId w:val="106"/>
              </w:numPr>
            </w:pPr>
            <w:r>
              <w:t>Effective Investment Strategy</w:t>
            </w:r>
          </w:p>
          <w:p w14:paraId="53242BA0" w14:textId="77777777" w:rsidR="00893402" w:rsidRPr="00602663" w:rsidRDefault="00893402" w:rsidP="00893402">
            <w:pPr>
              <w:numPr>
                <w:ilvl w:val="0"/>
                <w:numId w:val="106"/>
              </w:numPr>
              <w:rPr>
                <w:bCs/>
              </w:rPr>
            </w:pPr>
            <w:r>
              <w:t>Tax-Efficient Savings Strategy</w:t>
            </w:r>
          </w:p>
          <w:p w14:paraId="2DAA84A6" w14:textId="77777777" w:rsidR="00893402" w:rsidRPr="00D0067A" w:rsidRDefault="00893402" w:rsidP="00893402">
            <w:pPr>
              <w:numPr>
                <w:ilvl w:val="0"/>
                <w:numId w:val="106"/>
              </w:numPr>
              <w:rPr>
                <w:bCs/>
              </w:rPr>
            </w:pPr>
            <w:r>
              <w:t>Effective Distribution Strategy</w:t>
            </w:r>
          </w:p>
        </w:tc>
      </w:tr>
    </w:tbl>
    <w:p w14:paraId="49BBCA01" w14:textId="77777777" w:rsidR="00893402" w:rsidRDefault="00893402" w:rsidP="00893402">
      <w:pPr>
        <w:spacing w:before="0" w:after="0"/>
      </w:pPr>
    </w:p>
    <w:p w14:paraId="44416248" w14:textId="77777777" w:rsidR="002D7EDF" w:rsidRDefault="00BC7ED8" w:rsidP="002D7EDF">
      <w:pPr>
        <w:spacing w:before="0" w:after="0"/>
      </w:pPr>
      <w:r>
        <w:t>An effective distribution strategy give</w:t>
      </w:r>
      <w:r w:rsidR="00D23631">
        <w:t>s</w:t>
      </w:r>
      <w:r>
        <w:t xml:space="preserve"> increased confidence to your clients in their retireme</w:t>
      </w:r>
      <w:r w:rsidR="00D23631">
        <w:t>nt income stream</w:t>
      </w:r>
      <w:r w:rsidR="001C79C4">
        <w:t xml:space="preserve">. Increased confidence may well </w:t>
      </w:r>
      <w:r>
        <w:t xml:space="preserve">reduce visceral </w:t>
      </w:r>
      <w:r w:rsidR="00420AFB">
        <w:t xml:space="preserve">client </w:t>
      </w:r>
      <w:r>
        <w:t>fear</w:t>
      </w:r>
      <w:r w:rsidR="001C79C4">
        <w:t>s</w:t>
      </w:r>
      <w:r>
        <w:t xml:space="preserve"> of running out of money.</w:t>
      </w:r>
      <w:r w:rsidR="001C79C4">
        <w:t xml:space="preserve"> </w:t>
      </w:r>
      <w:r w:rsidR="00D50E84">
        <w:t>T</w:t>
      </w:r>
      <w:r>
        <w:t xml:space="preserve">he following </w:t>
      </w:r>
      <w:r w:rsidR="002D7EDF">
        <w:t xml:space="preserve">retirement </w:t>
      </w:r>
      <w:r>
        <w:t xml:space="preserve">tools and strategies </w:t>
      </w:r>
      <w:r w:rsidR="008669F2">
        <w:t>will inf</w:t>
      </w:r>
      <w:r w:rsidR="00D50E84">
        <w:t xml:space="preserve">orm our discussion </w:t>
      </w:r>
      <w:r>
        <w:t xml:space="preserve">as we </w:t>
      </w:r>
      <w:r w:rsidR="00B458AA">
        <w:t xml:space="preserve">help </w:t>
      </w:r>
      <w:r>
        <w:t xml:space="preserve">you </w:t>
      </w:r>
      <w:r w:rsidR="00B458AA">
        <w:t>guide your clients to an effective distribution strategy</w:t>
      </w:r>
      <w:r w:rsidR="007806A8">
        <w:t>:</w:t>
      </w:r>
      <w:r w:rsidR="00B458AA">
        <w:t xml:space="preserve"> </w:t>
      </w:r>
    </w:p>
    <w:p w14:paraId="1B642D70" w14:textId="77777777" w:rsidR="00B458AA" w:rsidRDefault="00B458AA" w:rsidP="002D7EDF">
      <w:pPr>
        <w:spacing w:before="0" w:after="0"/>
      </w:pPr>
    </w:p>
    <w:p w14:paraId="6D2FEDE3" w14:textId="77777777" w:rsidR="00BC7ED8" w:rsidRDefault="00420AFB" w:rsidP="00671716">
      <w:pPr>
        <w:numPr>
          <w:ilvl w:val="0"/>
          <w:numId w:val="93"/>
        </w:numPr>
      </w:pPr>
      <w:r>
        <w:t xml:space="preserve">Managing </w:t>
      </w:r>
      <w:r w:rsidR="00FE1D28">
        <w:t>Distributions</w:t>
      </w:r>
      <w:r w:rsidR="00BC7ED8">
        <w:t xml:space="preserve"> from IRAs, Qualified Plans, and </w:t>
      </w:r>
      <w:r w:rsidR="008669F2">
        <w:t>O</w:t>
      </w:r>
      <w:r w:rsidR="00BC7ED8">
        <w:t xml:space="preserve">ther </w:t>
      </w:r>
      <w:r w:rsidR="002D7EDF">
        <w:t>Plans</w:t>
      </w:r>
    </w:p>
    <w:p w14:paraId="62C61340" w14:textId="77777777" w:rsidR="002D7EDF" w:rsidRPr="00F33358" w:rsidRDefault="00420AFB" w:rsidP="00671716">
      <w:pPr>
        <w:numPr>
          <w:ilvl w:val="0"/>
          <w:numId w:val="93"/>
        </w:numPr>
      </w:pPr>
      <w:r w:rsidRPr="00F33358">
        <w:t>Maximizing Social Security Benefits</w:t>
      </w:r>
      <w:r w:rsidR="00BC7ED8" w:rsidRPr="00F33358">
        <w:t xml:space="preserve"> </w:t>
      </w:r>
    </w:p>
    <w:p w14:paraId="63DD6CC4" w14:textId="77777777" w:rsidR="00D23631" w:rsidRPr="00F33358" w:rsidRDefault="00420AFB" w:rsidP="00671716">
      <w:pPr>
        <w:numPr>
          <w:ilvl w:val="0"/>
          <w:numId w:val="93"/>
        </w:numPr>
      </w:pPr>
      <w:r w:rsidRPr="00F33358">
        <w:t>Minimizing Income Tax in Retirement</w:t>
      </w:r>
      <w:r w:rsidR="002D7EDF" w:rsidRPr="00F33358">
        <w:t xml:space="preserve"> </w:t>
      </w:r>
    </w:p>
    <w:p w14:paraId="40A29855" w14:textId="77777777" w:rsidR="00DE5798" w:rsidRDefault="00A314FC" w:rsidP="00095D26">
      <w:r>
        <w:br w:type="page"/>
      </w:r>
      <w:r w:rsidR="001E62AB" w:rsidRPr="001E62AB">
        <w:rPr>
          <w:rStyle w:val="Heading2Char"/>
        </w:rPr>
        <w:lastRenderedPageBreak/>
        <w:t>Managing</w:t>
      </w:r>
      <w:r w:rsidR="001E62AB">
        <w:t xml:space="preserve"> </w:t>
      </w:r>
      <w:r w:rsidR="00FE1D28" w:rsidRPr="00E02FAD">
        <w:rPr>
          <w:rStyle w:val="Heading2Char"/>
        </w:rPr>
        <w:t>Distributions</w:t>
      </w:r>
      <w:r w:rsidR="00F86D85" w:rsidRPr="00E02FAD">
        <w:rPr>
          <w:rStyle w:val="Heading2Char"/>
        </w:rPr>
        <w:t xml:space="preserve"> from Traditional IRAs</w:t>
      </w:r>
    </w:p>
    <w:p w14:paraId="38BADBC2" w14:textId="77777777" w:rsidR="000135E4" w:rsidRDefault="000135E4" w:rsidP="000135E4">
      <w:pPr>
        <w:spacing w:before="0"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0135E4" w:rsidRPr="00F34122" w14:paraId="1242AC52" w14:textId="77777777" w:rsidTr="001505B6">
        <w:tc>
          <w:tcPr>
            <w:tcW w:w="9576" w:type="dxa"/>
            <w:shd w:val="clear" w:color="auto" w:fill="DBD9B9"/>
            <w:tcMar>
              <w:top w:w="72" w:type="dxa"/>
              <w:left w:w="115" w:type="dxa"/>
              <w:bottom w:w="72" w:type="dxa"/>
              <w:right w:w="115" w:type="dxa"/>
            </w:tcMar>
          </w:tcPr>
          <w:p w14:paraId="738D6403" w14:textId="77777777" w:rsidR="000135E4" w:rsidRPr="00F02274" w:rsidRDefault="000135E4" w:rsidP="0054456A">
            <w:r>
              <w:t>Physicians must take the Hippocratic Oath</w:t>
            </w:r>
            <w:r w:rsidR="0054456A">
              <w:t>. T</w:t>
            </w:r>
            <w:r>
              <w:t xml:space="preserve">he Hippocratic writing </w:t>
            </w:r>
            <w:r w:rsidRPr="007C3C6B">
              <w:rPr>
                <w:i/>
              </w:rPr>
              <w:t>Epidemics</w:t>
            </w:r>
            <w:r>
              <w:rPr>
                <w:i/>
              </w:rPr>
              <w:t xml:space="preserve"> </w:t>
            </w:r>
            <w:r>
              <w:t xml:space="preserve">charges physicians to “to do good or to do no harm” in matters of a patient’s health. In matters </w:t>
            </w:r>
            <w:r w:rsidR="00863AA2">
              <w:t>of your</w:t>
            </w:r>
            <w:r>
              <w:t xml:space="preserve"> client’s retirement plan health</w:t>
            </w:r>
            <w:r w:rsidR="0036409F">
              <w:t>,</w:t>
            </w:r>
            <w:r>
              <w:t xml:space="preserve"> you must understand the </w:t>
            </w:r>
            <w:r w:rsidR="009E1A3A">
              <w:t xml:space="preserve">distribution requirements </w:t>
            </w:r>
            <w:r>
              <w:t xml:space="preserve">well enough </w:t>
            </w:r>
            <w:r w:rsidR="003E7F62">
              <w:t xml:space="preserve">not only to “do good” but also </w:t>
            </w:r>
            <w:r>
              <w:t xml:space="preserve">to </w:t>
            </w:r>
            <w:r w:rsidR="00985660">
              <w:t xml:space="preserve">avoid </w:t>
            </w:r>
            <w:r w:rsidR="0054456A">
              <w:t xml:space="preserve">harm from the </w:t>
            </w:r>
            <w:r>
              <w:t>10% and 50% IRS penalties.</w:t>
            </w:r>
          </w:p>
        </w:tc>
      </w:tr>
    </w:tbl>
    <w:p w14:paraId="22D9888D" w14:textId="77777777" w:rsidR="00985660" w:rsidRDefault="0054456A" w:rsidP="009E1A3A">
      <w:r>
        <w:t>C</w:t>
      </w:r>
      <w:r w:rsidR="009E1A3A">
        <w:t>ompetence in Traditional IRA distributions is a straight</w:t>
      </w:r>
      <w:r w:rsidR="00F31E54">
        <w:t xml:space="preserve">forward process involving the following </w:t>
      </w:r>
      <w:r w:rsidR="009E1A3A">
        <w:t>concepts</w:t>
      </w:r>
      <w:r w:rsidRPr="00095D26">
        <w:rPr>
          <w:color w:val="000000" w:themeColor="text1"/>
        </w:rPr>
        <w:t>.</w:t>
      </w:r>
      <w:r w:rsidRPr="00095D26">
        <w:rPr>
          <w:b/>
          <w:color w:val="FF0000"/>
        </w:rPr>
        <w:t xml:space="preserve"> Click on each to learn more.</w:t>
      </w:r>
      <w:r w:rsidR="009E1A3A">
        <w:t xml:space="preserve"> </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041ECB" w:rsidRPr="002478F4" w14:paraId="6EF458F5" w14:textId="77777777" w:rsidTr="00E01084">
        <w:tc>
          <w:tcPr>
            <w:tcW w:w="9590" w:type="dxa"/>
            <w:tcBorders>
              <w:bottom w:val="single" w:sz="4" w:space="0" w:color="6CA8CD"/>
            </w:tcBorders>
            <w:shd w:val="clear" w:color="auto" w:fill="6CA8CD"/>
            <w:tcMar>
              <w:top w:w="72" w:type="dxa"/>
              <w:left w:w="115" w:type="dxa"/>
              <w:bottom w:w="72" w:type="dxa"/>
              <w:right w:w="115" w:type="dxa"/>
            </w:tcMar>
          </w:tcPr>
          <w:p w14:paraId="0E585CFF" w14:textId="77777777" w:rsidR="00041ECB" w:rsidRPr="002478F4" w:rsidRDefault="00041ECB" w:rsidP="00E01084">
            <w:pPr>
              <w:rPr>
                <w:b/>
                <w:color w:val="FFFFFF"/>
              </w:rPr>
            </w:pPr>
            <w:r>
              <w:t xml:space="preserve"> </w:t>
            </w:r>
            <w:r>
              <w:rPr>
                <w:b/>
                <w:color w:val="FFFFFF"/>
              </w:rPr>
              <w:t>Required Beginning Date</w:t>
            </w:r>
            <w:r w:rsidR="00BC42E7">
              <w:rPr>
                <w:b/>
                <w:color w:val="FFFFFF"/>
              </w:rPr>
              <w:t xml:space="preserve"> (RBD)</w:t>
            </w:r>
          </w:p>
        </w:tc>
      </w:tr>
      <w:tr w:rsidR="00041ECB" w:rsidRPr="002478F4" w14:paraId="6F3C80FA" w14:textId="77777777" w:rsidTr="00F31E54">
        <w:trPr>
          <w:trHeight w:val="3725"/>
        </w:trPr>
        <w:tc>
          <w:tcPr>
            <w:tcW w:w="9590" w:type="dxa"/>
            <w:shd w:val="clear" w:color="auto" w:fill="FFFFFF"/>
            <w:tcMar>
              <w:top w:w="72" w:type="dxa"/>
              <w:left w:w="115" w:type="dxa"/>
              <w:bottom w:w="72" w:type="dxa"/>
              <w:right w:w="115" w:type="dxa"/>
            </w:tcMar>
          </w:tcPr>
          <w:p w14:paraId="2F05A34B" w14:textId="77777777" w:rsidR="00041ECB" w:rsidRDefault="00041ECB" w:rsidP="00E01084">
            <w:r>
              <w:t xml:space="preserve">The </w:t>
            </w:r>
            <w:r w:rsidRPr="00DE2B9B">
              <w:rPr>
                <w:b/>
                <w:i/>
              </w:rPr>
              <w:t>required beginning date</w:t>
            </w:r>
            <w:r>
              <w:t xml:space="preserve"> </w:t>
            </w:r>
            <w:r w:rsidR="00BC42E7">
              <w:t xml:space="preserve">(RBD) </w:t>
            </w:r>
            <w:r>
              <w:t xml:space="preserve">for distributions from a Traditional IRA is no later than April 1 following the year in which the IRA owner attains </w:t>
            </w:r>
            <w:r w:rsidRPr="00A30EB9">
              <w:t>age 70½</w:t>
            </w:r>
            <w:r>
              <w:t>. If the April 1 beginning date is chosen, there must be two distributions in the year that includes April 1. One distribution is FOR the previous year and the second distribution is FOR the current year.</w:t>
            </w:r>
          </w:p>
          <w:tbl>
            <w:tblPr>
              <w:tblW w:w="0" w:type="auto"/>
              <w:tblBorders>
                <w:top w:val="single" w:sz="4" w:space="0" w:color="auto"/>
                <w:left w:val="single" w:sz="4" w:space="0" w:color="auto"/>
                <w:bottom w:val="single" w:sz="4" w:space="0" w:color="auto"/>
                <w:right w:val="single" w:sz="4" w:space="0" w:color="auto"/>
              </w:tblBorders>
              <w:shd w:val="clear" w:color="auto" w:fill="FFFFDD"/>
              <w:tblLook w:val="04A0" w:firstRow="1" w:lastRow="0" w:firstColumn="1" w:lastColumn="0" w:noHBand="0" w:noVBand="1"/>
            </w:tblPr>
            <w:tblGrid>
              <w:gridCol w:w="9345"/>
            </w:tblGrid>
            <w:tr w:rsidR="00041ECB" w:rsidRPr="008A3788" w14:paraId="25CC86F3" w14:textId="77777777" w:rsidTr="00095D26">
              <w:tc>
                <w:tcPr>
                  <w:tcW w:w="9345" w:type="dxa"/>
                  <w:shd w:val="clear" w:color="auto" w:fill="FDE9D9" w:themeFill="accent6" w:themeFillTint="33"/>
                </w:tcPr>
                <w:p w14:paraId="06564A7E" w14:textId="77777777" w:rsidR="00041ECB" w:rsidRPr="00095D26" w:rsidRDefault="00041ECB" w:rsidP="00041ECB">
                  <w:pPr>
                    <w:rPr>
                      <w:rStyle w:val="Hyperlink"/>
                      <w:color w:val="auto"/>
                      <w:u w:val="none"/>
                    </w:rPr>
                  </w:pPr>
                  <w:r w:rsidRPr="00095D26">
                    <w:rPr>
                      <w:rStyle w:val="Hyperlink"/>
                      <w:color w:val="auto"/>
                      <w:u w:val="none"/>
                    </w:rPr>
                    <w:t>Example</w:t>
                  </w:r>
                </w:p>
                <w:p w14:paraId="377479DF" w14:textId="77777777" w:rsidR="00041ECB" w:rsidRDefault="00041ECB" w:rsidP="00041ECB">
                  <w:r>
                    <w:t xml:space="preserve">Patricia attained age </w:t>
                  </w:r>
                  <w:r w:rsidRPr="00A30EB9">
                    <w:t>70½</w:t>
                  </w:r>
                  <w:r>
                    <w:t xml:space="preserve"> on </w:t>
                  </w:r>
                  <w:r w:rsidR="00882060">
                    <w:t>January 1</w:t>
                  </w:r>
                  <w:r w:rsidR="0036409F">
                    <w:t xml:space="preserve">, </w:t>
                  </w:r>
                  <w:r>
                    <w:t xml:space="preserve">Year 1. She elects to take a distribution from her Traditional IRA </w:t>
                  </w:r>
                  <w:r w:rsidRPr="008A3788">
                    <w:rPr>
                      <w:b/>
                      <w:i/>
                    </w:rPr>
                    <w:t>for</w:t>
                  </w:r>
                  <w:r>
                    <w:t xml:space="preserve"> Year 1 on April 1, Year 2. In effect, she is deferring her Year 1 distribution until April 1 of Y</w:t>
                  </w:r>
                  <w:r w:rsidR="00F31E54">
                    <w:t xml:space="preserve">ear 2. </w:t>
                  </w:r>
                </w:p>
                <w:p w14:paraId="0A743F66" w14:textId="77777777" w:rsidR="00041ECB" w:rsidRDefault="00041ECB" w:rsidP="00041ECB">
                  <w:r>
                    <w:t xml:space="preserve">She must take another distribution by December 31, Year 2 </w:t>
                  </w:r>
                  <w:r w:rsidR="007D4A77" w:rsidRPr="008A3788">
                    <w:rPr>
                      <w:b/>
                      <w:i/>
                    </w:rPr>
                    <w:t>for</w:t>
                  </w:r>
                  <w:r>
                    <w:t xml:space="preserve"> Year 2. </w:t>
                  </w:r>
                </w:p>
                <w:p w14:paraId="28B0E84C" w14:textId="77777777" w:rsidR="00041ECB" w:rsidRPr="008A3788" w:rsidRDefault="00041ECB" w:rsidP="00041ECB">
                  <w:pPr>
                    <w:rPr>
                      <w:rStyle w:val="Hyperlink"/>
                      <w:b w:val="0"/>
                      <w:color w:val="auto"/>
                      <w:u w:val="none"/>
                    </w:rPr>
                  </w:pPr>
                  <w:r>
                    <w:t>In Year 3 and all subsequent years, she i</w:t>
                  </w:r>
                  <w:r w:rsidR="007D4A77">
                    <w:t>s required to take only one annual distribution no later than December 31</w:t>
                  </w:r>
                  <w:r>
                    <w:t>.</w:t>
                  </w:r>
                </w:p>
              </w:tc>
            </w:tr>
          </w:tbl>
          <w:p w14:paraId="3261DBDD" w14:textId="77777777" w:rsidR="006D001C" w:rsidRPr="002478F4" w:rsidRDefault="006D001C" w:rsidP="00084D9D"/>
        </w:tc>
      </w:tr>
      <w:tr w:rsidR="00041ECB" w:rsidRPr="002478F4" w14:paraId="7A6F59F6" w14:textId="77777777" w:rsidTr="00E01084">
        <w:tc>
          <w:tcPr>
            <w:tcW w:w="9590" w:type="dxa"/>
            <w:tcBorders>
              <w:bottom w:val="single" w:sz="4" w:space="0" w:color="6CA8CD"/>
            </w:tcBorders>
            <w:shd w:val="clear" w:color="auto" w:fill="6CA8CD"/>
            <w:tcMar>
              <w:top w:w="72" w:type="dxa"/>
              <w:left w:w="115" w:type="dxa"/>
              <w:bottom w:w="72" w:type="dxa"/>
              <w:right w:w="115" w:type="dxa"/>
            </w:tcMar>
          </w:tcPr>
          <w:p w14:paraId="7F2CF2E6" w14:textId="77777777" w:rsidR="00041ECB" w:rsidRPr="002478F4" w:rsidRDefault="00BC068E" w:rsidP="00E01084">
            <w:pPr>
              <w:rPr>
                <w:b/>
                <w:color w:val="FFFFFF"/>
              </w:rPr>
            </w:pPr>
            <w:r>
              <w:rPr>
                <w:b/>
                <w:color w:val="FFFFFF"/>
              </w:rPr>
              <w:t>Required Minimum Distribution</w:t>
            </w:r>
            <w:r w:rsidR="009E1A3A">
              <w:rPr>
                <w:b/>
                <w:color w:val="FFFFFF"/>
              </w:rPr>
              <w:t xml:space="preserve"> (RMD)</w:t>
            </w:r>
          </w:p>
        </w:tc>
      </w:tr>
      <w:tr w:rsidR="00041ECB" w:rsidRPr="002478F4" w14:paraId="0B419967" w14:textId="77777777" w:rsidTr="00095D26">
        <w:trPr>
          <w:trHeight w:val="18"/>
        </w:trPr>
        <w:tc>
          <w:tcPr>
            <w:tcW w:w="9590" w:type="dxa"/>
            <w:shd w:val="clear" w:color="auto" w:fill="FFFFFF"/>
            <w:tcMar>
              <w:top w:w="72" w:type="dxa"/>
              <w:left w:w="115" w:type="dxa"/>
              <w:bottom w:w="72" w:type="dxa"/>
              <w:right w:w="115" w:type="dxa"/>
            </w:tcMar>
          </w:tcPr>
          <w:p w14:paraId="1CDB2EAD" w14:textId="77777777" w:rsidR="00721523" w:rsidRDefault="00FB6AAB" w:rsidP="00E01084">
            <w:pPr>
              <w:rPr>
                <w:rStyle w:val="Hyperlink"/>
                <w:b w:val="0"/>
                <w:color w:val="auto"/>
                <w:u w:val="none"/>
              </w:rPr>
            </w:pPr>
            <w:r>
              <w:t xml:space="preserve">It has been said that Congress and the IRS are anxious to begin taxing that deferred income cradled inside of Traditional IRAs. </w:t>
            </w:r>
            <w:r w:rsidR="00721523">
              <w:t xml:space="preserve">Consequently, distributions </w:t>
            </w:r>
            <w:r w:rsidR="00E01084">
              <w:t xml:space="preserve">must commence no later than the </w:t>
            </w:r>
            <w:r w:rsidR="00E01084" w:rsidRPr="00E01084">
              <w:rPr>
                <w:rStyle w:val="Hyperlink"/>
                <w:b w:val="0"/>
                <w:color w:val="auto"/>
                <w:u w:val="none"/>
              </w:rPr>
              <w:t>required beginning date (RBD)</w:t>
            </w:r>
            <w:r w:rsidR="00E01084">
              <w:rPr>
                <w:rStyle w:val="Hyperlink"/>
                <w:b w:val="0"/>
                <w:color w:val="auto"/>
                <w:u w:val="none"/>
              </w:rPr>
              <w:t xml:space="preserve"> </w:t>
            </w:r>
            <w:r w:rsidR="00E01084">
              <w:t xml:space="preserve">in an amount equal to or greater than the </w:t>
            </w:r>
            <w:r w:rsidR="00E01084" w:rsidRPr="00D97614">
              <w:rPr>
                <w:rStyle w:val="Hyperlink"/>
                <w:b w:val="0"/>
                <w:color w:val="auto"/>
                <w:u w:val="none"/>
              </w:rPr>
              <w:t>required minimum distribution (RMD).</w:t>
            </w:r>
            <w:r w:rsidR="0084378B">
              <w:rPr>
                <w:rStyle w:val="Hyperlink"/>
                <w:b w:val="0"/>
                <w:color w:val="auto"/>
                <w:u w:val="none"/>
              </w:rPr>
              <w:t xml:space="preserve"> </w:t>
            </w:r>
            <w:r w:rsidR="00721523">
              <w:rPr>
                <w:rStyle w:val="Hyperlink"/>
                <w:b w:val="0"/>
                <w:color w:val="auto"/>
                <w:u w:val="none"/>
              </w:rPr>
              <w:t>The RMD is explained below.</w:t>
            </w:r>
          </w:p>
          <w:p w14:paraId="1F9A6383" w14:textId="77777777" w:rsidR="00146DA9" w:rsidRDefault="0084378B" w:rsidP="00E01084">
            <w:pPr>
              <w:rPr>
                <w:rStyle w:val="Hyperlink"/>
                <w:b w:val="0"/>
                <w:color w:val="auto"/>
                <w:u w:val="none"/>
              </w:rPr>
            </w:pPr>
            <w:r>
              <w:rPr>
                <w:rStyle w:val="Hyperlink"/>
                <w:b w:val="0"/>
                <w:color w:val="auto"/>
                <w:u w:val="none"/>
              </w:rPr>
              <w:t>Advisors serving affluent clients are expected to under</w:t>
            </w:r>
            <w:r w:rsidR="00721523">
              <w:rPr>
                <w:rStyle w:val="Hyperlink"/>
                <w:b w:val="0"/>
                <w:color w:val="auto"/>
                <w:u w:val="none"/>
              </w:rPr>
              <w:t xml:space="preserve">stand the basic RMD rules, </w:t>
            </w:r>
            <w:r>
              <w:rPr>
                <w:rStyle w:val="Hyperlink"/>
                <w:b w:val="0"/>
                <w:color w:val="auto"/>
                <w:u w:val="none"/>
              </w:rPr>
              <w:t>IRS life expectancy table</w:t>
            </w:r>
            <w:r w:rsidR="00721523">
              <w:rPr>
                <w:rStyle w:val="Hyperlink"/>
                <w:b w:val="0"/>
                <w:color w:val="auto"/>
                <w:u w:val="none"/>
              </w:rPr>
              <w:t>s</w:t>
            </w:r>
            <w:r w:rsidR="00CF2D46">
              <w:rPr>
                <w:rStyle w:val="Hyperlink"/>
                <w:b w:val="0"/>
                <w:color w:val="auto"/>
                <w:u w:val="none"/>
              </w:rPr>
              <w:t xml:space="preserve">, </w:t>
            </w:r>
            <w:r w:rsidR="005F7A81">
              <w:rPr>
                <w:rStyle w:val="Hyperlink"/>
                <w:b w:val="0"/>
                <w:color w:val="auto"/>
                <w:u w:val="none"/>
              </w:rPr>
              <w:t xml:space="preserve">and </w:t>
            </w:r>
            <w:r>
              <w:rPr>
                <w:rStyle w:val="Hyperlink"/>
                <w:b w:val="0"/>
                <w:color w:val="auto"/>
                <w:u w:val="none"/>
              </w:rPr>
              <w:t>RMD</w:t>
            </w:r>
            <w:r w:rsidR="00721523">
              <w:rPr>
                <w:rStyle w:val="Hyperlink"/>
                <w:b w:val="0"/>
                <w:color w:val="auto"/>
                <w:u w:val="none"/>
              </w:rPr>
              <w:t>s</w:t>
            </w:r>
            <w:r>
              <w:rPr>
                <w:rStyle w:val="Hyperlink"/>
                <w:b w:val="0"/>
                <w:color w:val="auto"/>
                <w:u w:val="none"/>
              </w:rPr>
              <w:t xml:space="preserve"> for clients with multiple IRAs. </w:t>
            </w:r>
          </w:p>
          <w:p w14:paraId="00E86911" w14:textId="77777777" w:rsidR="00146DA9" w:rsidRPr="007746E2" w:rsidRDefault="00146DA9" w:rsidP="00146DA9">
            <w:pPr>
              <w:rPr>
                <w:rFonts w:ascii="Arial" w:hAnsi="Arial"/>
              </w:rPr>
            </w:pPr>
            <w:r>
              <w:rPr>
                <w:noProof/>
                <w:lang w:eastAsia="zh-CN"/>
              </w:rPr>
              <w:drawing>
                <wp:inline distT="0" distB="0" distL="0" distR="0" wp14:anchorId="24966682" wp14:editId="38E761DE">
                  <wp:extent cx="281305" cy="293370"/>
                  <wp:effectExtent l="0" t="0" r="0" b="11430"/>
                  <wp:docPr id="34" name="Picture 34"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Pr>
                <w:b/>
                <w:i/>
                <w:color w:val="FF0000"/>
              </w:rPr>
              <w:t>RMD Compliance Alert!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46DA9" w:rsidRPr="00120E33" w14:paraId="5681E6E9" w14:textId="77777777" w:rsidTr="00146DA9">
              <w:trPr>
                <w:trHeight w:val="1115"/>
              </w:trPr>
              <w:tc>
                <w:tcPr>
                  <w:tcW w:w="9576" w:type="dxa"/>
                  <w:shd w:val="clear" w:color="auto" w:fill="E7D9CF"/>
                </w:tcPr>
                <w:p w14:paraId="6F1367CC" w14:textId="77777777" w:rsidR="00146DA9" w:rsidRPr="00120E33" w:rsidRDefault="00146DA9" w:rsidP="00146DA9">
                  <w:pPr>
                    <w:rPr>
                      <w:rStyle w:val="Strong"/>
                      <w:b w:val="0"/>
                    </w:rPr>
                  </w:pPr>
                  <w:r>
                    <w:rPr>
                      <w:rStyle w:val="Hyperlink"/>
                      <w:b w:val="0"/>
                      <w:color w:val="auto"/>
                      <w:u w:val="none"/>
                    </w:rPr>
                    <w:t xml:space="preserve">Your firm may have a dedicated group tasked with providing official RMD calculations. Make your client aware that any RMD discussions between the two of you are informal and intended as general guidance only. As an added precaution, </w:t>
                  </w:r>
                  <w:r w:rsidRPr="00146DA9">
                    <w:rPr>
                      <w:rStyle w:val="Hyperlink"/>
                      <w:i/>
                      <w:color w:val="auto"/>
                      <w:u w:val="none"/>
                    </w:rPr>
                    <w:t>contact your compliance department to determine your firm’s policy in this area.</w:t>
                  </w:r>
                </w:p>
              </w:tc>
            </w:tr>
          </w:tbl>
          <w:p w14:paraId="508449F1" w14:textId="77777777" w:rsidR="0084378B" w:rsidRPr="00095D26" w:rsidRDefault="0084378B" w:rsidP="00E01084">
            <w:pPr>
              <w:rPr>
                <w:rStyle w:val="Hyperlink"/>
                <w:color w:val="FF0000"/>
                <w:u w:val="none"/>
              </w:rPr>
            </w:pPr>
            <w:r w:rsidRPr="00095D26">
              <w:rPr>
                <w:rStyle w:val="Hyperlink"/>
                <w:color w:val="FF0000"/>
                <w:u w:val="none"/>
              </w:rPr>
              <w:t>Click on each of the following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CA4E6C" w:rsidRPr="00871BFB" w14:paraId="19C7B4B3" w14:textId="77777777" w:rsidTr="006D425A">
              <w:tc>
                <w:tcPr>
                  <w:tcW w:w="8748" w:type="dxa"/>
                  <w:tcBorders>
                    <w:bottom w:val="single" w:sz="4" w:space="0" w:color="6CA8CD"/>
                  </w:tcBorders>
                  <w:shd w:val="clear" w:color="auto" w:fill="6CA8CD"/>
                  <w:tcMar>
                    <w:top w:w="72" w:type="dxa"/>
                    <w:left w:w="115" w:type="dxa"/>
                    <w:bottom w:w="72" w:type="dxa"/>
                    <w:right w:w="115" w:type="dxa"/>
                  </w:tcMar>
                </w:tcPr>
                <w:p w14:paraId="7E157F75" w14:textId="77777777" w:rsidR="00CA4E6C" w:rsidRPr="00871BFB" w:rsidRDefault="00CA4E6C" w:rsidP="006D425A">
                  <w:pPr>
                    <w:rPr>
                      <w:b/>
                      <w:color w:val="FFFFFF"/>
                    </w:rPr>
                  </w:pPr>
                  <w:r>
                    <w:rPr>
                      <w:b/>
                      <w:color w:val="FFFFFF"/>
                    </w:rPr>
                    <w:lastRenderedPageBreak/>
                    <w:t>Basic RMD Rules</w:t>
                  </w:r>
                </w:p>
              </w:tc>
            </w:tr>
            <w:tr w:rsidR="00CA4E6C" w:rsidRPr="00871BFB" w14:paraId="41B18FF2" w14:textId="77777777" w:rsidTr="006D425A">
              <w:tc>
                <w:tcPr>
                  <w:tcW w:w="8748" w:type="dxa"/>
                  <w:shd w:val="clear" w:color="auto" w:fill="FFFFFF"/>
                  <w:tcMar>
                    <w:top w:w="72" w:type="dxa"/>
                    <w:left w:w="115" w:type="dxa"/>
                    <w:bottom w:w="72" w:type="dxa"/>
                    <w:right w:w="115" w:type="dxa"/>
                  </w:tcMar>
                </w:tcPr>
                <w:p w14:paraId="1D6C00FC" w14:textId="77777777" w:rsidR="00CA4E6C" w:rsidRDefault="00CA4E6C" w:rsidP="00CA4E6C">
                  <w:r>
                    <w:t xml:space="preserve">The formula used to calculate the </w:t>
                  </w:r>
                  <w:r>
                    <w:rPr>
                      <w:b/>
                      <w:i/>
                    </w:rPr>
                    <w:t>Required Minimum Distribution (RMD)</w:t>
                  </w:r>
                  <w:r>
                    <w:t xml:space="preserve"> </w:t>
                  </w:r>
                  <w:r w:rsidR="00566531">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D9F1"/>
                    <w:tblLook w:val="04A0" w:firstRow="1" w:lastRow="0" w:firstColumn="1" w:lastColumn="0" w:noHBand="0" w:noVBand="1"/>
                  </w:tblPr>
                  <w:tblGrid>
                    <w:gridCol w:w="6768"/>
                  </w:tblGrid>
                  <w:tr w:rsidR="00CA4E6C" w14:paraId="6A3E94F3" w14:textId="77777777" w:rsidTr="006D425A">
                    <w:trPr>
                      <w:jc w:val="center"/>
                    </w:trPr>
                    <w:tc>
                      <w:tcPr>
                        <w:tcW w:w="6768" w:type="dxa"/>
                        <w:shd w:val="clear" w:color="auto" w:fill="C5D9F1"/>
                      </w:tcPr>
                      <w:p w14:paraId="536E81BD" w14:textId="77777777" w:rsidR="00CA4E6C" w:rsidRPr="008762FA" w:rsidRDefault="00CA4E6C" w:rsidP="006D425A">
                        <w:pPr>
                          <w:rPr>
                            <w:rStyle w:val="Strong"/>
                          </w:rPr>
                        </w:pPr>
                        <w:r w:rsidRPr="008762FA">
                          <w:rPr>
                            <w:rStyle w:val="Strong"/>
                          </w:rPr>
                          <w:t>IRA Balance as of 12/31 of previous year</w:t>
                        </w:r>
                        <w:r>
                          <w:rPr>
                            <w:rStyle w:val="Strong"/>
                          </w:rPr>
                          <w:t xml:space="preserve"> divided by</w:t>
                        </w:r>
                      </w:p>
                      <w:p w14:paraId="5174005B" w14:textId="77777777" w:rsidR="00CA4E6C" w:rsidRPr="008762FA" w:rsidRDefault="00CA4E6C" w:rsidP="006D425A">
                        <w:r w:rsidRPr="008762FA">
                          <w:rPr>
                            <w:rStyle w:val="Strong"/>
                          </w:rPr>
                          <w:t>Appropriate Divisor from IRS Life Expectancy Table</w:t>
                        </w:r>
                      </w:p>
                    </w:tc>
                  </w:tr>
                </w:tbl>
                <w:p w14:paraId="7DE50BB6" w14:textId="77777777" w:rsidR="00853BA9" w:rsidRDefault="00CA4E6C" w:rsidP="00853BA9">
                  <w:r>
                    <w:t xml:space="preserve">The appropriate divisor is based upon the life expectancy of the owner, the owner and spousal beneficiary, or the owner and non-spousal beneficiary. The account balance used to calculate the RMD is the account balance of the IRA on December 31 of the year immediately preceding the calendar year for which the RMD is due. </w:t>
                  </w:r>
                </w:p>
                <w:p w14:paraId="56FF325D" w14:textId="77777777" w:rsidR="00CA4E6C" w:rsidRPr="00853BA9" w:rsidRDefault="00CA4E6C" w:rsidP="00853BA9">
                  <w:pPr>
                    <w:rPr>
                      <w:b/>
                    </w:rPr>
                  </w:pPr>
                  <w:r>
                    <w:t xml:space="preserve">Each year's RMD is calculated by dividing the end of the previous year’s account balance by the current year's life expectancy factor that is found in the appropriate IRS table. </w:t>
                  </w:r>
                  <w:r w:rsidRPr="00853BA9">
                    <w:rPr>
                      <w:b/>
                      <w:i/>
                    </w:rPr>
                    <w:t>Remember that there is no penalty for taking more than the RMD once your client reaches age 59½.</w:t>
                  </w:r>
                  <w:r>
                    <w:t xml:space="preserve"> RMD is best illustrated by </w:t>
                  </w:r>
                  <w:r w:rsidRPr="00853BA9">
                    <w:rPr>
                      <w:rStyle w:val="Hyperlink"/>
                    </w:rPr>
                    <w:t>example</w:t>
                  </w:r>
                  <w:r w:rsidRPr="00853BA9">
                    <w:rPr>
                      <w:b/>
                    </w:rPr>
                    <w:t>.</w:t>
                  </w:r>
                </w:p>
                <w:tbl>
                  <w:tblPr>
                    <w:tblW w:w="0" w:type="auto"/>
                    <w:tblBorders>
                      <w:top w:val="single" w:sz="4" w:space="0" w:color="auto"/>
                      <w:left w:val="single" w:sz="4" w:space="0" w:color="auto"/>
                      <w:bottom w:val="single" w:sz="4" w:space="0" w:color="auto"/>
                      <w:right w:val="single" w:sz="4" w:space="0" w:color="auto"/>
                    </w:tblBorders>
                    <w:shd w:val="clear" w:color="auto" w:fill="FFFFDD"/>
                    <w:tblLook w:val="04A0" w:firstRow="1" w:lastRow="0" w:firstColumn="1" w:lastColumn="0" w:noHBand="0" w:noVBand="1"/>
                  </w:tblPr>
                  <w:tblGrid>
                    <w:gridCol w:w="8508"/>
                  </w:tblGrid>
                  <w:tr w:rsidR="00CA4E6C" w:rsidRPr="008A3788" w14:paraId="7CD8D7EF" w14:textId="77777777" w:rsidTr="00095D26">
                    <w:tc>
                      <w:tcPr>
                        <w:tcW w:w="8508" w:type="dxa"/>
                        <w:shd w:val="clear" w:color="auto" w:fill="D9D9D9" w:themeFill="background1" w:themeFillShade="D9"/>
                      </w:tcPr>
                      <w:p w14:paraId="173BED55" w14:textId="77777777" w:rsidR="00CA4E6C" w:rsidRPr="005F2B41" w:rsidRDefault="00CA4E6C" w:rsidP="006D425A">
                        <w:pPr>
                          <w:rPr>
                            <w:rStyle w:val="Hyperlink"/>
                          </w:rPr>
                        </w:pPr>
                        <w:r w:rsidRPr="005F2B41">
                          <w:rPr>
                            <w:rStyle w:val="Hyperlink"/>
                          </w:rPr>
                          <w:t>RMD Example</w:t>
                        </w:r>
                      </w:p>
                      <w:p w14:paraId="710C9DA8" w14:textId="77777777" w:rsidR="00CA4E6C" w:rsidRPr="00095D26" w:rsidRDefault="00CA4E6C" w:rsidP="006D425A">
                        <w:pPr>
                          <w:keepNext/>
                          <w:outlineLvl w:val="7"/>
                        </w:pPr>
                        <w:r w:rsidRPr="00095D26">
                          <w:t xml:space="preserve">Ms. Ima Sayver owns a Traditional IRA. She is single, has no named beneficiaries, and turned age 70½ on August 1, Year 1. Therefore, she must compute her RMD for Year 1. </w:t>
                        </w:r>
                      </w:p>
                      <w:p w14:paraId="0C0936B0" w14:textId="77777777" w:rsidR="00CA4E6C" w:rsidRPr="00095D26" w:rsidRDefault="00CA4E6C" w:rsidP="006D425A">
                        <w:pPr>
                          <w:keepNext/>
                          <w:outlineLvl w:val="7"/>
                        </w:pPr>
                        <w:r w:rsidRPr="00095D26">
                          <w:t>Given the following market values of the IRA and her life expectancy, what is her RMD for Year 1?</w:t>
                        </w:r>
                      </w:p>
                      <w:p w14:paraId="5883ACC4" w14:textId="77777777" w:rsidR="00CA4E6C" w:rsidRPr="005F2B41" w:rsidRDefault="00CA4E6C" w:rsidP="006D425A">
                        <w:pPr>
                          <w:ind w:left="720"/>
                        </w:pPr>
                        <w:r w:rsidRPr="005F2B41">
                          <w:t>Value as of 12/31/Year 0 = $4,000,000</w:t>
                        </w:r>
                      </w:p>
                      <w:p w14:paraId="4E87C933" w14:textId="77777777" w:rsidR="00CA4E6C" w:rsidRPr="005F2B41" w:rsidRDefault="00CA4E6C" w:rsidP="006D425A">
                        <w:pPr>
                          <w:ind w:left="720"/>
                        </w:pPr>
                        <w:r w:rsidRPr="005F2B41">
                          <w:t>Value as of 12/31/Year 1 = $5,000,000</w:t>
                        </w:r>
                      </w:p>
                      <w:p w14:paraId="4A3E75E1" w14:textId="77777777" w:rsidR="00CA4E6C" w:rsidRPr="005F2B41" w:rsidRDefault="00CA4E6C" w:rsidP="006D425A">
                        <w:pPr>
                          <w:ind w:left="720"/>
                        </w:pPr>
                        <w:r w:rsidRPr="005F2B41">
                          <w:t>Life expectancy as of 12/31/Year 0 = 21 years</w:t>
                        </w:r>
                      </w:p>
                      <w:p w14:paraId="593D1619" w14:textId="77777777" w:rsidR="00CA4E6C" w:rsidRPr="005F2B41" w:rsidRDefault="00CA4E6C" w:rsidP="006D425A">
                        <w:pPr>
                          <w:ind w:left="720"/>
                        </w:pPr>
                        <w:r w:rsidRPr="005F2B41">
                          <w:t>Life expectancy as of 12/31/Year 1 = 20 years</w:t>
                        </w:r>
                      </w:p>
                      <w:p w14:paraId="1785A35D" w14:textId="77777777" w:rsidR="00CA4E6C" w:rsidRPr="008A3788" w:rsidRDefault="00CA4E6C" w:rsidP="006D425A">
                        <w:pPr>
                          <w:rPr>
                            <w:b/>
                          </w:rPr>
                        </w:pPr>
                        <w:r w:rsidRPr="005F2B41">
                          <w:rPr>
                            <w:rStyle w:val="Strong"/>
                          </w:rPr>
                          <w:t xml:space="preserve">Solution: </w:t>
                        </w:r>
                        <w:r w:rsidR="0042780B">
                          <w:rPr>
                            <w:rStyle w:val="Strong"/>
                          </w:rPr>
                          <w:t>D</w:t>
                        </w:r>
                        <w:r w:rsidRPr="005F2B41">
                          <w:rPr>
                            <w:rStyle w:val="Strong"/>
                          </w:rPr>
                          <w:t xml:space="preserve">ivide the previous </w:t>
                        </w:r>
                        <w:r w:rsidR="00630A81" w:rsidRPr="005F2B41">
                          <w:rPr>
                            <w:rStyle w:val="Strong"/>
                          </w:rPr>
                          <w:t>year-end</w:t>
                        </w:r>
                        <w:r w:rsidRPr="005F2B41">
                          <w:rPr>
                            <w:rStyle w:val="Strong"/>
                          </w:rPr>
                          <w:t>’s account balance by the current year’s life expectancy.  Ima’s RMD is $200,000 calculated as $4,000,000 divided by 20 years.</w:t>
                        </w:r>
                        <w:r>
                          <w:rPr>
                            <w:rStyle w:val="Strong"/>
                          </w:rPr>
                          <w:t xml:space="preserve"> </w:t>
                        </w:r>
                      </w:p>
                    </w:tc>
                  </w:tr>
                </w:tbl>
                <w:p w14:paraId="25E0F206" w14:textId="77777777" w:rsidR="00CA4E6C" w:rsidRPr="00CA4E6C" w:rsidRDefault="00CA4E6C" w:rsidP="00CA4E6C">
                  <w:pPr>
                    <w:spacing w:before="0" w:after="0"/>
                    <w:rPr>
                      <w:b/>
                    </w:rPr>
                  </w:pPr>
                  <w:r w:rsidRPr="00B41EE6">
                    <w:rPr>
                      <w:b/>
                    </w:rPr>
                    <w:t xml:space="preserve"> </w:t>
                  </w:r>
                </w:p>
              </w:tc>
            </w:tr>
            <w:tr w:rsidR="005C3FB4" w:rsidRPr="00871BFB" w14:paraId="1FDBC9DA" w14:textId="77777777" w:rsidTr="006D425A">
              <w:tc>
                <w:tcPr>
                  <w:tcW w:w="8748" w:type="dxa"/>
                  <w:tcBorders>
                    <w:bottom w:val="single" w:sz="4" w:space="0" w:color="6CA8CD"/>
                  </w:tcBorders>
                  <w:shd w:val="clear" w:color="auto" w:fill="6CA8CD"/>
                  <w:tcMar>
                    <w:top w:w="72" w:type="dxa"/>
                    <w:left w:w="115" w:type="dxa"/>
                    <w:bottom w:w="72" w:type="dxa"/>
                    <w:right w:w="115" w:type="dxa"/>
                  </w:tcMar>
                </w:tcPr>
                <w:p w14:paraId="53EC007E" w14:textId="77777777" w:rsidR="005C3FB4" w:rsidRDefault="005C3FB4" w:rsidP="006D425A">
                  <w:pPr>
                    <w:rPr>
                      <w:b/>
                      <w:color w:val="FFFFFF"/>
                    </w:rPr>
                  </w:pPr>
                  <w:r>
                    <w:rPr>
                      <w:b/>
                      <w:color w:val="FFFFFF"/>
                    </w:rPr>
                    <w:t xml:space="preserve">How To Delay </w:t>
                  </w:r>
                  <w:r w:rsidR="005125CA">
                    <w:rPr>
                      <w:b/>
                      <w:color w:val="FFFFFF"/>
                    </w:rPr>
                    <w:t xml:space="preserve">RMD </w:t>
                  </w:r>
                  <w:r>
                    <w:rPr>
                      <w:b/>
                      <w:color w:val="FFFFFF"/>
                    </w:rPr>
                    <w:t xml:space="preserve">– The QLAC Solution </w:t>
                  </w:r>
                </w:p>
              </w:tc>
            </w:tr>
            <w:tr w:rsidR="000103E6" w:rsidRPr="00871BFB" w14:paraId="76435B5E" w14:textId="77777777" w:rsidTr="00A123B8">
              <w:tc>
                <w:tcPr>
                  <w:tcW w:w="8748" w:type="dxa"/>
                  <w:tcBorders>
                    <w:bottom w:val="single" w:sz="4" w:space="0" w:color="6CA8CD"/>
                  </w:tcBorders>
                  <w:shd w:val="clear" w:color="auto" w:fill="auto"/>
                  <w:tcMar>
                    <w:top w:w="72" w:type="dxa"/>
                    <w:left w:w="115" w:type="dxa"/>
                    <w:bottom w:w="72" w:type="dxa"/>
                    <w:right w:w="115" w:type="dxa"/>
                  </w:tcMar>
                </w:tcPr>
                <w:p w14:paraId="3ADB83B1" w14:textId="289A1792" w:rsidR="000103E6" w:rsidRPr="00B81283" w:rsidRDefault="000103E6" w:rsidP="0054119C">
                  <w:r>
                    <w:t xml:space="preserve">A </w:t>
                  </w:r>
                  <w:r w:rsidRPr="001F76F9">
                    <w:t>Q</w:t>
                  </w:r>
                  <w:r>
                    <w:t>ualified Longevity Annuity Contract (Q</w:t>
                  </w:r>
                  <w:r w:rsidRPr="001F76F9">
                    <w:t>LAC</w:t>
                  </w:r>
                  <w:r>
                    <w:t>)</w:t>
                  </w:r>
                  <w:r w:rsidRPr="001F76F9">
                    <w:t xml:space="preserve"> may appeal to </w:t>
                  </w:r>
                  <w:r>
                    <w:t>clients wishing to</w:t>
                  </w:r>
                  <w:r w:rsidRPr="001F76F9">
                    <w:t xml:space="preserve"> </w:t>
                  </w:r>
                  <w:r>
                    <w:t xml:space="preserve">defer taxes by </w:t>
                  </w:r>
                  <w:r w:rsidRPr="001F76F9">
                    <w:t>delay</w:t>
                  </w:r>
                  <w:r>
                    <w:t>ing</w:t>
                  </w:r>
                  <w:r w:rsidRPr="001F76F9">
                    <w:t xml:space="preserve"> RMD past </w:t>
                  </w:r>
                  <w:r>
                    <w:t xml:space="preserve">the </w:t>
                  </w:r>
                  <w:r w:rsidRPr="001F76F9">
                    <w:t xml:space="preserve">required beginning date </w:t>
                  </w:r>
                  <w:r>
                    <w:t>(RBD)</w:t>
                  </w:r>
                  <w:r w:rsidR="00CA6C1D">
                    <w:t>. The QLAC may also resonate with t</w:t>
                  </w:r>
                  <w:r w:rsidRPr="00ED07F3">
                    <w:t xml:space="preserve">hose who fear running out of money if they </w:t>
                  </w:r>
                  <w:r>
                    <w:t xml:space="preserve">outlive </w:t>
                  </w:r>
                  <w:r w:rsidRPr="00ED07F3">
                    <w:t xml:space="preserve">their life expectancy. </w:t>
                  </w:r>
                  <w:r w:rsidRPr="00B81283">
                    <w:t xml:space="preserve"> </w:t>
                  </w:r>
                </w:p>
                <w:p w14:paraId="4DDB6F22" w14:textId="06DB9DFC" w:rsidR="000103E6" w:rsidRPr="00A123B8" w:rsidRDefault="000103E6" w:rsidP="006D425A">
                  <w:r w:rsidRPr="00F55A16">
                    <w:t xml:space="preserve">As much as </w:t>
                  </w:r>
                  <w:r w:rsidRPr="00557A5E">
                    <w:rPr>
                      <w:rStyle w:val="Hyperlink"/>
                    </w:rPr>
                    <w:t>25%</w:t>
                  </w:r>
                  <w:r w:rsidRPr="001F76F9">
                    <w:t xml:space="preserve"> of a client’s balance in </w:t>
                  </w:r>
                  <w:r w:rsidRPr="00A123B8">
                    <w:rPr>
                      <w:rStyle w:val="Hyperlink"/>
                      <w:b w:val="0"/>
                      <w:color w:val="auto"/>
                      <w:u w:val="none"/>
                    </w:rPr>
                    <w:t>certain retirement plans</w:t>
                  </w:r>
                  <w:r w:rsidR="00602163">
                    <w:rPr>
                      <w:rStyle w:val="Hyperlink"/>
                      <w:b w:val="0"/>
                      <w:color w:val="auto"/>
                      <w:u w:val="none"/>
                    </w:rPr>
                    <w:t>, including Traditio</w:t>
                  </w:r>
                  <w:r w:rsidR="00C0125F">
                    <w:rPr>
                      <w:rStyle w:val="Hyperlink"/>
                      <w:b w:val="0"/>
                      <w:color w:val="auto"/>
                      <w:u w:val="none"/>
                    </w:rPr>
                    <w:t>n</w:t>
                  </w:r>
                  <w:r w:rsidR="00602163">
                    <w:rPr>
                      <w:rStyle w:val="Hyperlink"/>
                      <w:b w:val="0"/>
                      <w:color w:val="auto"/>
                      <w:u w:val="none"/>
                    </w:rPr>
                    <w:t>al IRAs,</w:t>
                  </w:r>
                  <w:r w:rsidRPr="001F76F9">
                    <w:t xml:space="preserve"> may be used to purchase a Q</w:t>
                  </w:r>
                  <w:r w:rsidRPr="00535C99">
                    <w:t>LAC</w:t>
                  </w:r>
                  <w:r w:rsidRPr="00ED07F3">
                    <w:t>.</w:t>
                  </w:r>
                  <w:r w:rsidRPr="00984B18">
                    <w:t xml:space="preserve"> </w:t>
                  </w:r>
                  <w:r>
                    <w:t>Annuity payments may be deferred beyond the normal RBD</w:t>
                  </w:r>
                  <w:r w:rsidR="002E458A">
                    <w:t>,</w:t>
                  </w:r>
                  <w:r>
                    <w:t xml:space="preserve"> but must begin upon reaching age 85. </w:t>
                  </w:r>
                  <w:r w:rsidR="007A1607">
                    <w:t xml:space="preserve">QLACs are discussed in detail immediately following “Managing Distributions From Annuities” later in this course. </w:t>
                  </w:r>
                </w:p>
              </w:tc>
            </w:tr>
            <w:tr w:rsidR="000103E6" w:rsidRPr="00871BFB" w14:paraId="70B47D21" w14:textId="77777777" w:rsidTr="006D425A">
              <w:tc>
                <w:tcPr>
                  <w:tcW w:w="8748" w:type="dxa"/>
                  <w:tcBorders>
                    <w:bottom w:val="single" w:sz="4" w:space="0" w:color="6CA8CD"/>
                  </w:tcBorders>
                  <w:shd w:val="clear" w:color="auto" w:fill="6CA8CD"/>
                  <w:tcMar>
                    <w:top w:w="72" w:type="dxa"/>
                    <w:left w:w="115" w:type="dxa"/>
                    <w:bottom w:w="72" w:type="dxa"/>
                    <w:right w:w="115" w:type="dxa"/>
                  </w:tcMar>
                </w:tcPr>
                <w:p w14:paraId="11151432" w14:textId="5D42375D" w:rsidR="000103E6" w:rsidRPr="00871BFB" w:rsidRDefault="000103E6" w:rsidP="006D425A">
                  <w:pPr>
                    <w:rPr>
                      <w:b/>
                      <w:color w:val="FFFFFF"/>
                    </w:rPr>
                  </w:pPr>
                  <w:r w:rsidRPr="001F76F9">
                    <w:rPr>
                      <w:b/>
                      <w:color w:val="FFFFFF"/>
                    </w:rPr>
                    <w:lastRenderedPageBreak/>
                    <w:t>IRS Life Expectancy Tables</w:t>
                  </w:r>
                </w:p>
              </w:tc>
            </w:tr>
            <w:tr w:rsidR="000103E6" w:rsidRPr="00871BFB" w14:paraId="22D410F6" w14:textId="77777777" w:rsidTr="00E51994">
              <w:trPr>
                <w:trHeight w:val="4103"/>
              </w:trPr>
              <w:tc>
                <w:tcPr>
                  <w:tcW w:w="8748" w:type="dxa"/>
                  <w:shd w:val="clear" w:color="auto" w:fill="FFFFFF"/>
                  <w:tcMar>
                    <w:top w:w="72" w:type="dxa"/>
                    <w:left w:w="115" w:type="dxa"/>
                    <w:bottom w:w="72" w:type="dxa"/>
                    <w:right w:w="115" w:type="dxa"/>
                  </w:tcMar>
                </w:tcPr>
                <w:p w14:paraId="57315951" w14:textId="77777777" w:rsidR="000103E6" w:rsidRDefault="000103E6" w:rsidP="00E51994">
                  <w:r>
                    <w:t>A solid understanding of life expectancy tables can result in a lower RMD. A lower RMD has at least two potential advantages: 1) a higher IRA balance for the ultimate benefit of the surviving spouse; and 2) more flexibility in income tax planning.</w:t>
                  </w:r>
                </w:p>
                <w:p w14:paraId="1B3C5BDC" w14:textId="77777777" w:rsidR="000103E6" w:rsidRDefault="000103E6" w:rsidP="00E51994">
                  <w:r>
                    <w:t xml:space="preserve">The IRS publishes two life expectancy tables: the Uniform Table and the Joint and Last Survivor Life Expectancy Table. </w:t>
                  </w:r>
                </w:p>
                <w:p w14:paraId="759CBBD1" w14:textId="77777777" w:rsidR="000103E6" w:rsidRDefault="000103E6" w:rsidP="00BD5BAE">
                  <w:pPr>
                    <w:numPr>
                      <w:ilvl w:val="0"/>
                      <w:numId w:val="180"/>
                    </w:numPr>
                  </w:pPr>
                  <w:r>
                    <w:t xml:space="preserve">Generally, the </w:t>
                  </w:r>
                  <w:r w:rsidRPr="00BD5BAE">
                    <w:t>Uniform Table</w:t>
                  </w:r>
                  <w:r>
                    <w:t xml:space="preserve"> is required for calculating RMD. The Uniform Table assumes a beneficiary 10 years younger than the owner. This is true for all IRA owners whether single or married. This is also true even if the beneficiary is actually </w:t>
                  </w:r>
                  <w:r w:rsidRPr="00BD5BAE">
                    <w:t>older</w:t>
                  </w:r>
                  <w:r>
                    <w:t xml:space="preserve"> than the owner spouse. Unmarried clients must generally use the Uniform Table.</w:t>
                  </w:r>
                </w:p>
                <w:p w14:paraId="18DE4A46" w14:textId="77777777" w:rsidR="000103E6" w:rsidRPr="00BD5BAE" w:rsidRDefault="000103E6" w:rsidP="00BD5BAE">
                  <w:pPr>
                    <w:numPr>
                      <w:ilvl w:val="0"/>
                      <w:numId w:val="180"/>
                    </w:numPr>
                  </w:pPr>
                  <w:r>
                    <w:t xml:space="preserve">Married clients may choose to use either the Uniform Table or the actual </w:t>
                  </w:r>
                  <w:r w:rsidRPr="00BD5BAE">
                    <w:rPr>
                      <w:b/>
                      <w:i/>
                    </w:rPr>
                    <w:t>Joint and Last Survivor Life Expectancy Table</w:t>
                  </w:r>
                  <w:r>
                    <w:t xml:space="preserve"> to determine life expectancy in the RMD calculation. This option is available </w:t>
                  </w:r>
                  <w:r w:rsidRPr="00BD5BAE">
                    <w:rPr>
                      <w:b/>
                      <w:i/>
                    </w:rPr>
                    <w:t>only</w:t>
                  </w:r>
                  <w:r>
                    <w:t xml:space="preserve"> if the sole beneficiary is the spouse. Whenever the beneficiary spouse is </w:t>
                  </w:r>
                  <w:r w:rsidRPr="00933CE1">
                    <w:t>more than ten years younger</w:t>
                  </w:r>
                  <w:r>
                    <w:t xml:space="preserve"> than the owner spouse, the actual Joint and Last Survivor Life Expectancy Table yields a higher life expectancy than the Uniform Table, thereby lowering the RMD. </w:t>
                  </w:r>
                </w:p>
              </w:tc>
            </w:tr>
            <w:tr w:rsidR="000103E6" w:rsidRPr="00871BFB" w14:paraId="303DEBE0" w14:textId="77777777" w:rsidTr="006D425A">
              <w:tc>
                <w:tcPr>
                  <w:tcW w:w="8748" w:type="dxa"/>
                  <w:tcBorders>
                    <w:bottom w:val="single" w:sz="4" w:space="0" w:color="6CA8CD"/>
                  </w:tcBorders>
                  <w:shd w:val="clear" w:color="auto" w:fill="6CA8CD"/>
                  <w:tcMar>
                    <w:top w:w="72" w:type="dxa"/>
                    <w:left w:w="115" w:type="dxa"/>
                    <w:bottom w:w="72" w:type="dxa"/>
                    <w:right w:w="115" w:type="dxa"/>
                  </w:tcMar>
                </w:tcPr>
                <w:p w14:paraId="3C9B6351" w14:textId="77777777" w:rsidR="000103E6" w:rsidRPr="007A00F6" w:rsidRDefault="000103E6" w:rsidP="002B31C0">
                  <w:pPr>
                    <w:ind w:left="360"/>
                  </w:pPr>
                  <w:r>
                    <w:rPr>
                      <w:b/>
                      <w:color w:val="FFFFFF"/>
                    </w:rPr>
                    <w:t>RMD for Multiple IRAs</w:t>
                  </w:r>
                </w:p>
              </w:tc>
            </w:tr>
            <w:tr w:rsidR="000103E6" w:rsidRPr="00871BFB" w14:paraId="49B28EB5" w14:textId="77777777" w:rsidTr="00095D26">
              <w:trPr>
                <w:trHeight w:val="5948"/>
              </w:trPr>
              <w:tc>
                <w:tcPr>
                  <w:tcW w:w="8748" w:type="dxa"/>
                  <w:shd w:val="clear" w:color="auto" w:fill="FFFFFF"/>
                  <w:tcMar>
                    <w:top w:w="72" w:type="dxa"/>
                    <w:left w:w="115" w:type="dxa"/>
                    <w:bottom w:w="72" w:type="dxa"/>
                    <w:right w:w="115" w:type="dxa"/>
                  </w:tcMar>
                </w:tcPr>
                <w:p w14:paraId="528EB4DC" w14:textId="77777777" w:rsidR="000103E6" w:rsidRDefault="000103E6" w:rsidP="002B31C0">
                  <w:r>
                    <w:t>Traditional IRAs, SEP IRAs, and SIMPLE IRAs are subject to the RMD rules. RMD for each IRA is calculated separately. However, after the total RMD from all IRAs is calculated, that total amount may be taken from any one or all of your client’s IRAs. The following example illustrates the point.</w:t>
                  </w:r>
                </w:p>
                <w:tbl>
                  <w:tblPr>
                    <w:tblW w:w="0" w:type="auto"/>
                    <w:tblBorders>
                      <w:top w:val="single" w:sz="4" w:space="0" w:color="auto"/>
                      <w:left w:val="single" w:sz="4" w:space="0" w:color="auto"/>
                      <w:bottom w:val="single" w:sz="4" w:space="0" w:color="auto"/>
                      <w:right w:val="single" w:sz="4" w:space="0" w:color="auto"/>
                    </w:tblBorders>
                    <w:shd w:val="clear" w:color="auto" w:fill="FFFFDD"/>
                    <w:tblLook w:val="04A0" w:firstRow="1" w:lastRow="0" w:firstColumn="1" w:lastColumn="0" w:noHBand="0" w:noVBand="1"/>
                  </w:tblPr>
                  <w:tblGrid>
                    <w:gridCol w:w="8277"/>
                  </w:tblGrid>
                  <w:tr w:rsidR="000103E6" w14:paraId="00A459A6" w14:textId="77777777" w:rsidTr="00095D26">
                    <w:tc>
                      <w:tcPr>
                        <w:tcW w:w="8277" w:type="dxa"/>
                        <w:shd w:val="clear" w:color="auto" w:fill="FDE9D9" w:themeFill="accent6" w:themeFillTint="33"/>
                      </w:tcPr>
                      <w:p w14:paraId="47BD3683" w14:textId="77777777" w:rsidR="000103E6" w:rsidRPr="002B31C0" w:rsidRDefault="000103E6" w:rsidP="002B31C0">
                        <w:pPr>
                          <w:rPr>
                            <w:b/>
                          </w:rPr>
                        </w:pPr>
                        <w:r w:rsidRPr="002B31C0">
                          <w:rPr>
                            <w:b/>
                          </w:rPr>
                          <w:t>Example of RMD for Multiple IRAs</w:t>
                        </w:r>
                      </w:p>
                      <w:p w14:paraId="40E10A38" w14:textId="77777777" w:rsidR="000103E6" w:rsidRDefault="000103E6" w:rsidP="002B31C0">
                        <w:r>
                          <w:t xml:space="preserve">Your client Dana has RMD questions. Her account balances are as of the end of the previous year. Assume a 20-year life expectancy from IRS tables for calculation of RMD. </w:t>
                        </w:r>
                      </w:p>
                      <w:p w14:paraId="1451DCE4" w14:textId="77777777" w:rsidR="000103E6" w:rsidRDefault="000103E6" w:rsidP="00D71E4E">
                        <w:pPr>
                          <w:numPr>
                            <w:ilvl w:val="0"/>
                            <w:numId w:val="180"/>
                          </w:numPr>
                        </w:pPr>
                        <w:r>
                          <w:t>$500,000 Roth IRA balance, RMD for current year = $0</w:t>
                        </w:r>
                        <w:r w:rsidRPr="00095D26">
                          <w:rPr>
                            <w:vertAlign w:val="superscript"/>
                          </w:rPr>
                          <w:t>*</w:t>
                        </w:r>
                      </w:p>
                      <w:p w14:paraId="2393C270" w14:textId="77777777" w:rsidR="000103E6" w:rsidRDefault="000103E6" w:rsidP="00D71E4E">
                        <w:pPr>
                          <w:numPr>
                            <w:ilvl w:val="0"/>
                            <w:numId w:val="180"/>
                          </w:numPr>
                        </w:pPr>
                        <w:r>
                          <w:t>$1,000,000 Traditional IRA balance, RMD for current year = $50,000</w:t>
                        </w:r>
                      </w:p>
                      <w:p w14:paraId="76971196" w14:textId="77777777" w:rsidR="000103E6" w:rsidRDefault="000103E6" w:rsidP="00D71E4E">
                        <w:pPr>
                          <w:numPr>
                            <w:ilvl w:val="0"/>
                            <w:numId w:val="180"/>
                          </w:numPr>
                        </w:pPr>
                        <w:r>
                          <w:t>$250,000 SEP IRA balance, RMD for current year = $12,500</w:t>
                        </w:r>
                      </w:p>
                      <w:p w14:paraId="1C8A8B99" w14:textId="77777777" w:rsidR="000103E6" w:rsidRDefault="000103E6" w:rsidP="00D71E4E">
                        <w:pPr>
                          <w:numPr>
                            <w:ilvl w:val="0"/>
                            <w:numId w:val="180"/>
                          </w:numPr>
                        </w:pPr>
                        <w:r>
                          <w:t>$100,000 SIMPLE IRA balance, RMD for current year = $5,000</w:t>
                        </w:r>
                      </w:p>
                      <w:p w14:paraId="0A1A39D6" w14:textId="77777777" w:rsidR="000103E6" w:rsidRDefault="000103E6" w:rsidP="00D71E4E">
                        <w:pPr>
                          <w:numPr>
                            <w:ilvl w:val="0"/>
                            <w:numId w:val="180"/>
                          </w:numPr>
                        </w:pPr>
                        <w:r>
                          <w:t>Total RMD from all IRAs = $67,500</w:t>
                        </w:r>
                      </w:p>
                      <w:p w14:paraId="2B2984A2" w14:textId="77777777" w:rsidR="000103E6" w:rsidRPr="005E477A" w:rsidRDefault="000103E6" w:rsidP="002B31C0">
                        <w:pPr>
                          <w:rPr>
                            <w:b/>
                            <w:i/>
                          </w:rPr>
                        </w:pPr>
                        <w:r>
                          <w:t xml:space="preserve">Dana may distribute the $67,500 from any one of the non-Roth IRAs or spread the $67,500 distribution from among the non-Roth IRAs in any manner she chooses. </w:t>
                        </w:r>
                        <w:r w:rsidRPr="005E477A">
                          <w:rPr>
                            <w:b/>
                            <w:i/>
                          </w:rPr>
                          <w:t>Distributions from her Roth IRA will NOT satisfy Traditional</w:t>
                        </w:r>
                        <w:r>
                          <w:rPr>
                            <w:b/>
                            <w:i/>
                          </w:rPr>
                          <w:t>, SEP, or SIMPLE</w:t>
                        </w:r>
                        <w:r w:rsidRPr="005E477A">
                          <w:rPr>
                            <w:b/>
                            <w:i/>
                          </w:rPr>
                          <w:t xml:space="preserve"> IRA RMD requirements!</w:t>
                        </w:r>
                      </w:p>
                      <w:p w14:paraId="72D21609" w14:textId="77777777" w:rsidR="000103E6" w:rsidRPr="00095D26" w:rsidRDefault="000103E6" w:rsidP="002B31C0">
                        <w:pPr>
                          <w:rPr>
                            <w:sz w:val="16"/>
                            <w:szCs w:val="16"/>
                          </w:rPr>
                        </w:pPr>
                        <w:r w:rsidRPr="00095D26">
                          <w:rPr>
                            <w:sz w:val="16"/>
                            <w:szCs w:val="16"/>
                            <w:vertAlign w:val="superscript"/>
                          </w:rPr>
                          <w:t>*</w:t>
                        </w:r>
                        <w:r w:rsidRPr="00095D26">
                          <w:rPr>
                            <w:sz w:val="16"/>
                            <w:szCs w:val="16"/>
                          </w:rPr>
                          <w:t xml:space="preserve"> </w:t>
                        </w:r>
                        <w:r w:rsidRPr="00095D26">
                          <w:rPr>
                            <w:i/>
                            <w:sz w:val="16"/>
                            <w:szCs w:val="16"/>
                          </w:rPr>
                          <w:t>No RMD required during original owner’s lifetime for Roth IRA</w:t>
                        </w:r>
                      </w:p>
                    </w:tc>
                  </w:tr>
                </w:tbl>
                <w:p w14:paraId="3C0FEAE1" w14:textId="77777777" w:rsidR="000103E6" w:rsidRPr="00871BFB" w:rsidRDefault="000103E6" w:rsidP="00095D26"/>
              </w:tc>
            </w:tr>
          </w:tbl>
          <w:p w14:paraId="62199A4E" w14:textId="77777777" w:rsidR="00674DA7" w:rsidRPr="003E7F62" w:rsidRDefault="00674DA7" w:rsidP="003E7F62">
            <w:pPr>
              <w:spacing w:before="0" w:after="0"/>
              <w:rPr>
                <w:b/>
              </w:rPr>
            </w:pPr>
          </w:p>
        </w:tc>
      </w:tr>
      <w:tr w:rsidR="00041ECB" w:rsidRPr="002478F4" w14:paraId="0AC49691" w14:textId="77777777" w:rsidTr="00E01084">
        <w:tc>
          <w:tcPr>
            <w:tcW w:w="9590" w:type="dxa"/>
            <w:tcBorders>
              <w:bottom w:val="single" w:sz="4" w:space="0" w:color="6CA8CD"/>
            </w:tcBorders>
            <w:shd w:val="clear" w:color="auto" w:fill="6CA8CD"/>
            <w:tcMar>
              <w:top w:w="72" w:type="dxa"/>
              <w:left w:w="115" w:type="dxa"/>
              <w:bottom w:w="72" w:type="dxa"/>
              <w:right w:w="115" w:type="dxa"/>
            </w:tcMar>
          </w:tcPr>
          <w:p w14:paraId="6EA6A994" w14:textId="77777777" w:rsidR="00041ECB" w:rsidRPr="002478F4" w:rsidRDefault="009E1A3A" w:rsidP="00E01084">
            <w:pPr>
              <w:rPr>
                <w:b/>
                <w:color w:val="FFFFFF"/>
              </w:rPr>
            </w:pPr>
            <w:r>
              <w:rPr>
                <w:b/>
                <w:color w:val="FFFFFF"/>
              </w:rPr>
              <w:lastRenderedPageBreak/>
              <w:t>Avoiding Penalties</w:t>
            </w:r>
            <w:r w:rsidR="00041ECB">
              <w:rPr>
                <w:b/>
                <w:color w:val="FFFFFF"/>
              </w:rPr>
              <w:t xml:space="preserve"> </w:t>
            </w:r>
          </w:p>
        </w:tc>
      </w:tr>
      <w:tr w:rsidR="00041ECB" w:rsidRPr="002478F4" w14:paraId="749B4B06" w14:textId="77777777" w:rsidTr="00095D26">
        <w:trPr>
          <w:trHeight w:val="368"/>
        </w:trPr>
        <w:tc>
          <w:tcPr>
            <w:tcW w:w="9590" w:type="dxa"/>
            <w:tcBorders>
              <w:bottom w:val="single" w:sz="4" w:space="0" w:color="6CA8CD"/>
            </w:tcBorders>
            <w:shd w:val="clear" w:color="auto" w:fill="FFFFFF"/>
            <w:tcMar>
              <w:top w:w="72" w:type="dxa"/>
              <w:left w:w="115" w:type="dxa"/>
              <w:bottom w:w="72" w:type="dxa"/>
              <w:right w:w="115" w:type="dxa"/>
            </w:tcMar>
          </w:tcPr>
          <w:p w14:paraId="32D0FFA2" w14:textId="77777777" w:rsidR="009E1A3A" w:rsidRDefault="008B4064" w:rsidP="009E1A3A">
            <w:r>
              <w:t xml:space="preserve">Imagine that you are the client for a moment. How credible is your advisor when he or she fails to warn you about penalties from IRA distributions? </w:t>
            </w:r>
            <w:r w:rsidR="00493586">
              <w:t>Here are two</w:t>
            </w:r>
            <w:r w:rsidR="001E7C30">
              <w:t xml:space="preserve"> effective ways to maintain</w:t>
            </w:r>
            <w:r w:rsidR="008B4C88">
              <w:t xml:space="preserve"> credibility with your </w:t>
            </w:r>
            <w:r w:rsidR="00493586">
              <w:t>client</w:t>
            </w:r>
            <w:r w:rsidR="008B4C88">
              <w:t>s</w:t>
            </w:r>
            <w:r w:rsidR="0042780B">
              <w:t>:</w:t>
            </w:r>
            <w:r w:rsidR="00493586">
              <w:t xml:space="preserve"> avoid the </w:t>
            </w:r>
            <w:r w:rsidR="009E1A3A" w:rsidRPr="00095D26">
              <w:rPr>
                <w:rStyle w:val="Hyperlink"/>
              </w:rPr>
              <w:t xml:space="preserve">10% </w:t>
            </w:r>
            <w:r w:rsidR="009E1A3A">
              <w:rPr>
                <w:rStyle w:val="Hyperlink"/>
              </w:rPr>
              <w:t xml:space="preserve">premature withdrawal </w:t>
            </w:r>
            <w:r w:rsidR="009E1A3A" w:rsidRPr="00095D26">
              <w:rPr>
                <w:rStyle w:val="Hyperlink"/>
              </w:rPr>
              <w:t>penalty</w:t>
            </w:r>
            <w:r w:rsidR="009E1A3A">
              <w:t xml:space="preserve"> an</w:t>
            </w:r>
            <w:r w:rsidR="00493586">
              <w:t xml:space="preserve">d avoid the </w:t>
            </w:r>
            <w:r w:rsidR="009E1A3A">
              <w:t xml:space="preserve">confiscatory </w:t>
            </w:r>
            <w:r w:rsidR="009E1A3A" w:rsidRPr="00095D26">
              <w:rPr>
                <w:b/>
                <w:i/>
              </w:rPr>
              <w:t>50%</w:t>
            </w:r>
            <w:r w:rsidR="009E1A3A">
              <w:t xml:space="preserve"> </w:t>
            </w:r>
            <w:r w:rsidR="00493586">
              <w:t xml:space="preserve">penalty </w:t>
            </w:r>
            <w:r w:rsidR="009E1A3A">
              <w:t>for taking distributions too late</w:t>
            </w:r>
            <w:r w:rsidR="008B4C88">
              <w:t>.</w:t>
            </w:r>
            <w:r w:rsidR="009E1A3A">
              <w:t xml:space="preserve"> </w:t>
            </w:r>
            <w:r w:rsidR="006339EE">
              <w:t>A sobering example of waiting too late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1D69EC" w14:paraId="33FA2828" w14:textId="77777777" w:rsidTr="00095D26">
              <w:trPr>
                <w:trHeight w:val="5633"/>
              </w:trPr>
              <w:tc>
                <w:tcPr>
                  <w:tcW w:w="9350" w:type="dxa"/>
                  <w:shd w:val="clear" w:color="auto" w:fill="D9D9D9"/>
                </w:tcPr>
                <w:p w14:paraId="16EBC438" w14:textId="77777777" w:rsidR="001D69EC" w:rsidRPr="005F2B41" w:rsidRDefault="001D69EC" w:rsidP="008A3788">
                  <w:pPr>
                    <w:rPr>
                      <w:rStyle w:val="Hyperlink"/>
                    </w:rPr>
                  </w:pPr>
                  <w:r w:rsidRPr="005F2B41">
                    <w:rPr>
                      <w:rStyle w:val="Hyperlink"/>
                    </w:rPr>
                    <w:t>10% Premature Withdrawal Penalty</w:t>
                  </w:r>
                </w:p>
                <w:p w14:paraId="6DD34E11" w14:textId="77777777" w:rsidR="001D69EC" w:rsidRPr="005F2B41" w:rsidRDefault="001D69EC" w:rsidP="008A3788">
                  <w:r w:rsidRPr="005F2B41">
                    <w:t>Taxable distributions from a Traditional IRA taken before age 59½ are generally subject to a penalty of 10% of the taxable amount of the distribution. Exceptions to the 10% penalty follow:</w:t>
                  </w:r>
                </w:p>
                <w:p w14:paraId="5E66C514" w14:textId="77777777" w:rsidR="001D69EC" w:rsidRPr="005F2B41" w:rsidRDefault="001D69EC" w:rsidP="008A3788">
                  <w:pPr>
                    <w:numPr>
                      <w:ilvl w:val="0"/>
                      <w:numId w:val="48"/>
                    </w:numPr>
                  </w:pPr>
                  <w:r w:rsidRPr="005F2B41">
                    <w:t xml:space="preserve">Death </w:t>
                  </w:r>
                </w:p>
                <w:p w14:paraId="27A3877A" w14:textId="77777777" w:rsidR="001D69EC" w:rsidRPr="005F2B41" w:rsidRDefault="001D69EC" w:rsidP="008A3788">
                  <w:pPr>
                    <w:numPr>
                      <w:ilvl w:val="0"/>
                      <w:numId w:val="48"/>
                    </w:numPr>
                  </w:pPr>
                  <w:r w:rsidRPr="005F2B41">
                    <w:t>Disability (The disability must be one that prevents any gainful employment and is expected to last a long time or result in death)</w:t>
                  </w:r>
                </w:p>
                <w:p w14:paraId="47912CC9" w14:textId="77777777" w:rsidR="001D69EC" w:rsidRPr="005F2B41" w:rsidRDefault="001D69EC" w:rsidP="008A3788">
                  <w:pPr>
                    <w:numPr>
                      <w:ilvl w:val="0"/>
                      <w:numId w:val="48"/>
                    </w:numPr>
                  </w:pPr>
                  <w:r w:rsidRPr="005F2B41">
                    <w:t xml:space="preserve">When distributions are set up as a series of </w:t>
                  </w:r>
                  <w:r w:rsidRPr="005F2B41">
                    <w:rPr>
                      <w:rStyle w:val="Hyperlink"/>
                      <w:b w:val="0"/>
                      <w:color w:val="auto"/>
                      <w:u w:val="none"/>
                    </w:rPr>
                    <w:t>substantially equal periodic payments</w:t>
                  </w:r>
                  <w:r w:rsidRPr="005F2B41">
                    <w:t xml:space="preserve"> </w:t>
                  </w:r>
                </w:p>
                <w:p w14:paraId="276FF037" w14:textId="77777777" w:rsidR="001D69EC" w:rsidRPr="005F2B41" w:rsidRDefault="001D69EC" w:rsidP="008A3788">
                  <w:pPr>
                    <w:numPr>
                      <w:ilvl w:val="0"/>
                      <w:numId w:val="48"/>
                    </w:numPr>
                  </w:pPr>
                  <w:r w:rsidRPr="005F2B41">
                    <w:t xml:space="preserve">To pay for unreimbursed medical expenses that exceed 10% of </w:t>
                  </w:r>
                  <w:r w:rsidR="006835CA" w:rsidRPr="005F2B41">
                    <w:t>adjusted gross income</w:t>
                  </w:r>
                  <w:r w:rsidRPr="005F2B41">
                    <w:t xml:space="preserve"> </w:t>
                  </w:r>
                </w:p>
                <w:p w14:paraId="0C5F359E" w14:textId="77777777" w:rsidR="001D69EC" w:rsidRPr="005F2B41" w:rsidRDefault="001D69EC" w:rsidP="008A3788">
                  <w:pPr>
                    <w:numPr>
                      <w:ilvl w:val="0"/>
                      <w:numId w:val="48"/>
                    </w:numPr>
                  </w:pPr>
                  <w:r w:rsidRPr="005F2B41">
                    <w:t xml:space="preserve">To pay health insurance premiums after the owner has received unemployment compensation for more than 12 weeks </w:t>
                  </w:r>
                </w:p>
                <w:p w14:paraId="3B989463" w14:textId="77777777" w:rsidR="001D69EC" w:rsidRPr="005F2B41" w:rsidRDefault="001D69EC" w:rsidP="008A3788">
                  <w:pPr>
                    <w:numPr>
                      <w:ilvl w:val="0"/>
                      <w:numId w:val="48"/>
                    </w:numPr>
                  </w:pPr>
                  <w:r w:rsidRPr="005F2B41">
                    <w:t xml:space="preserve">To pay the costs of a </w:t>
                  </w:r>
                  <w:r w:rsidRPr="005F2B41">
                    <w:rPr>
                      <w:rStyle w:val="Hyperlink"/>
                      <w:b w:val="0"/>
                      <w:color w:val="auto"/>
                      <w:u w:val="none"/>
                    </w:rPr>
                    <w:t>first-time home purchase</w:t>
                  </w:r>
                  <w:r w:rsidRPr="005F2B41">
                    <w:rPr>
                      <w:b/>
                    </w:rPr>
                    <w:t xml:space="preserve"> </w:t>
                  </w:r>
                  <w:r w:rsidRPr="005F2B41">
                    <w:t xml:space="preserve">(subject to a </w:t>
                  </w:r>
                  <w:r w:rsidRPr="005F2B41">
                    <w:rPr>
                      <w:i/>
                    </w:rPr>
                    <w:t>lifetime</w:t>
                  </w:r>
                  <w:r w:rsidRPr="005F2B41">
                    <w:t xml:space="preserve"> limit of $10,000) </w:t>
                  </w:r>
                </w:p>
                <w:p w14:paraId="67817753" w14:textId="77777777" w:rsidR="001D69EC" w:rsidRPr="005F2B41" w:rsidRDefault="001D69EC" w:rsidP="008A3788">
                  <w:pPr>
                    <w:numPr>
                      <w:ilvl w:val="0"/>
                      <w:numId w:val="48"/>
                    </w:numPr>
                  </w:pPr>
                  <w:r w:rsidRPr="005F2B41">
                    <w:t xml:space="preserve">To pay for the </w:t>
                  </w:r>
                  <w:r w:rsidRPr="005F2B41">
                    <w:rPr>
                      <w:rStyle w:val="Hyperlink"/>
                      <w:b w:val="0"/>
                      <w:color w:val="auto"/>
                      <w:u w:val="none"/>
                    </w:rPr>
                    <w:t>qualified expenses</w:t>
                  </w:r>
                  <w:r w:rsidRPr="005F2B41">
                    <w:t xml:space="preserve"> of higher education for the IRA owner and/or </w:t>
                  </w:r>
                  <w:r w:rsidRPr="005F2B41">
                    <w:rPr>
                      <w:rStyle w:val="Hyperlink"/>
                      <w:b w:val="0"/>
                      <w:color w:val="auto"/>
                      <w:u w:val="none"/>
                    </w:rPr>
                    <w:t>eligible family members</w:t>
                  </w:r>
                  <w:r w:rsidRPr="005F2B41">
                    <w:t xml:space="preserve"> </w:t>
                  </w:r>
                </w:p>
                <w:p w14:paraId="6CCB916D" w14:textId="77777777" w:rsidR="001D69EC" w:rsidRPr="005F2B41" w:rsidRDefault="001D69EC" w:rsidP="008A3788">
                  <w:pPr>
                    <w:numPr>
                      <w:ilvl w:val="0"/>
                      <w:numId w:val="48"/>
                    </w:numPr>
                  </w:pPr>
                  <w:r w:rsidRPr="005F2B41">
                    <w:t>In response to an IRS levy</w:t>
                  </w:r>
                </w:p>
                <w:p w14:paraId="5897007A" w14:textId="0BB40641" w:rsidR="001D69EC" w:rsidRPr="00B848F8" w:rsidRDefault="007A1BE7" w:rsidP="008A3788">
                  <w:r w:rsidRPr="005F2B41">
                    <w:rPr>
                      <w:rStyle w:val="Emphasis"/>
                      <w:sz w:val="16"/>
                      <w:szCs w:val="16"/>
                    </w:rPr>
                    <w:t>Detailed</w:t>
                  </w:r>
                  <w:r w:rsidR="006835CA" w:rsidRPr="005F2B41">
                    <w:rPr>
                      <w:rStyle w:val="Emphasis"/>
                      <w:sz w:val="16"/>
                      <w:szCs w:val="16"/>
                    </w:rPr>
                    <w:t xml:space="preserve"> requirements for claiming these exceptions may be found at the following link: </w:t>
                  </w:r>
                  <w:hyperlink r:id="rId10" w:history="1">
                    <w:r w:rsidR="001244EB" w:rsidRPr="00557A5E">
                      <w:rPr>
                        <w:rStyle w:val="Hyperlink"/>
                      </w:rPr>
                      <w:t>https://www.irs.gov/taxtopics/tc557.html</w:t>
                    </w:r>
                  </w:hyperlink>
                </w:p>
              </w:tc>
            </w:tr>
          </w:tbl>
          <w:p w14:paraId="1EE34639" w14:textId="77777777" w:rsidR="00F4789A" w:rsidRPr="00F4789A" w:rsidRDefault="00F4789A" w:rsidP="00F4789A">
            <w:pPr>
              <w:spacing w:before="0" w:after="0"/>
              <w:rPr>
                <w:vanish/>
              </w:rPr>
            </w:pPr>
          </w:p>
          <w:p w14:paraId="1009BB52" w14:textId="77777777" w:rsidR="0042780B" w:rsidRDefault="0042780B"/>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13547C" w:rsidRPr="008A3788" w14:paraId="5CCABAC1" w14:textId="77777777" w:rsidTr="00095D26">
              <w:tc>
                <w:tcPr>
                  <w:tcW w:w="9345" w:type="dxa"/>
                  <w:shd w:val="clear" w:color="auto" w:fill="FDE9D9" w:themeFill="accent6" w:themeFillTint="33"/>
                </w:tcPr>
                <w:p w14:paraId="6063FE9F" w14:textId="77777777" w:rsidR="006339EE" w:rsidRPr="006339EE" w:rsidRDefault="006339EE" w:rsidP="0013547C">
                  <w:pPr>
                    <w:rPr>
                      <w:rStyle w:val="Hyperlink"/>
                      <w:color w:val="auto"/>
                      <w:u w:val="none"/>
                    </w:rPr>
                  </w:pPr>
                  <w:r>
                    <w:rPr>
                      <w:rStyle w:val="Hyperlink"/>
                      <w:color w:val="auto"/>
                      <w:u w:val="none"/>
                    </w:rPr>
                    <w:t xml:space="preserve">Example - </w:t>
                  </w:r>
                  <w:r w:rsidRPr="006339EE">
                    <w:rPr>
                      <w:rStyle w:val="Hyperlink"/>
                      <w:color w:val="auto"/>
                      <w:u w:val="none"/>
                    </w:rPr>
                    <w:t>Waiting Too Late to Take Distributions</w:t>
                  </w:r>
                </w:p>
                <w:p w14:paraId="772BFEB0" w14:textId="77777777" w:rsidR="0013547C" w:rsidRDefault="0013547C" w:rsidP="0013547C">
                  <w:r>
                    <w:t xml:space="preserve">Your client Kayla </w:t>
                  </w:r>
                  <w:r w:rsidR="00B77735">
                    <w:t xml:space="preserve">reached age 70½ during Year 1. She </w:t>
                  </w:r>
                  <w:r>
                    <w:t xml:space="preserve">took her RMD of $32,000 </w:t>
                  </w:r>
                  <w:r w:rsidRPr="008A3788">
                    <w:rPr>
                      <w:b/>
                      <w:i/>
                    </w:rPr>
                    <w:t xml:space="preserve">for </w:t>
                  </w:r>
                  <w:r w:rsidR="00B77735">
                    <w:rPr>
                      <w:b/>
                      <w:i/>
                    </w:rPr>
                    <w:t>Y</w:t>
                  </w:r>
                  <w:r w:rsidRPr="008A3788">
                    <w:rPr>
                      <w:b/>
                      <w:i/>
                    </w:rPr>
                    <w:t xml:space="preserve">ear </w:t>
                  </w:r>
                  <w:r w:rsidR="00882060">
                    <w:rPr>
                      <w:b/>
                      <w:i/>
                    </w:rPr>
                    <w:t>1</w:t>
                  </w:r>
                  <w:r>
                    <w:t xml:space="preserve"> on April 1, Year </w:t>
                  </w:r>
                  <w:r w:rsidR="00882060">
                    <w:t>2</w:t>
                  </w:r>
                  <w:r>
                    <w:t xml:space="preserve">. Her distribution </w:t>
                  </w:r>
                  <w:r w:rsidR="00B77735">
                    <w:t xml:space="preserve">for Year 1 </w:t>
                  </w:r>
                  <w:r>
                    <w:t xml:space="preserve">was timely, in the right amount, and incurred no penalty. </w:t>
                  </w:r>
                </w:p>
                <w:p w14:paraId="6DD69979" w14:textId="77777777" w:rsidR="0013547C" w:rsidRPr="008A3788" w:rsidRDefault="0013547C" w:rsidP="00B77735">
                  <w:pPr>
                    <w:rPr>
                      <w:bCs/>
                      <w:color w:val="008000"/>
                    </w:rPr>
                  </w:pPr>
                  <w:r>
                    <w:t>However, she forgot to take a</w:t>
                  </w:r>
                  <w:r w:rsidR="00F7634A">
                    <w:t>n RMD for Y</w:t>
                  </w:r>
                  <w:r w:rsidR="00B77735">
                    <w:t>ear 2 b</w:t>
                  </w:r>
                  <w:r>
                    <w:t xml:space="preserve">y December 31, Year </w:t>
                  </w:r>
                  <w:r w:rsidR="00882060">
                    <w:t>2</w:t>
                  </w:r>
                  <w:r>
                    <w:t xml:space="preserve">. Assume the RMD </w:t>
                  </w:r>
                  <w:r w:rsidRPr="008A3788">
                    <w:rPr>
                      <w:b/>
                      <w:i/>
                    </w:rPr>
                    <w:t>for Year</w:t>
                  </w:r>
                  <w:r>
                    <w:t xml:space="preserve"> </w:t>
                  </w:r>
                  <w:r w:rsidR="00B77735">
                    <w:rPr>
                      <w:b/>
                      <w:i/>
                    </w:rPr>
                    <w:t>2</w:t>
                  </w:r>
                  <w:r>
                    <w:t xml:space="preserve"> was $30,000. Her penalty is a whopping $15,000 (50% of the amount under distributed for Year </w:t>
                  </w:r>
                  <w:r w:rsidR="00B77735">
                    <w:t>2</w:t>
                  </w:r>
                  <w:r>
                    <w:t xml:space="preserve">). </w:t>
                  </w:r>
                </w:p>
              </w:tc>
            </w:tr>
          </w:tbl>
          <w:p w14:paraId="686B6B6E" w14:textId="77777777" w:rsidR="0013547C" w:rsidRDefault="00441A91" w:rsidP="006339EE">
            <w:r>
              <w:t>Here is an opportunity to be a hero</w:t>
            </w:r>
            <w:r w:rsidR="0013547C">
              <w:t xml:space="preserve"> </w:t>
            </w:r>
            <w:r w:rsidR="00E92C3C">
              <w:t xml:space="preserve">or heroine </w:t>
            </w:r>
            <w:r w:rsidR="0013547C">
              <w:t>to Kayla</w:t>
            </w:r>
            <w:r w:rsidR="006339EE">
              <w:t>. In the previous</w:t>
            </w:r>
            <w:r>
              <w:t xml:space="preserve"> example, Kayla’s penalty </w:t>
            </w:r>
            <w:r w:rsidRPr="006339EE">
              <w:rPr>
                <w:b/>
                <w:i/>
              </w:rPr>
              <w:t>could be</w:t>
            </w:r>
            <w:r>
              <w:t xml:space="preserve"> waived by the IRS. IRS has waived the 50% penalty for reasons such as </w:t>
            </w:r>
            <w:r w:rsidR="0013547C">
              <w:t xml:space="preserve">natural disaster, illness, death of a loved one, failure of an IRA custodian or Trustee to notify the IRA owner timely and accurately, and incarceration. Hopefully that last reason will not apply to your clients! </w:t>
            </w:r>
          </w:p>
          <w:p w14:paraId="7C055BAF" w14:textId="77777777" w:rsidR="00041ECB" w:rsidRPr="002478F4" w:rsidRDefault="00C978CE" w:rsidP="006339EE">
            <w:r>
              <w:rPr>
                <w:b/>
                <w:i/>
              </w:rPr>
              <w:t xml:space="preserve">Your client should </w:t>
            </w:r>
            <w:r w:rsidR="006339EE">
              <w:rPr>
                <w:b/>
                <w:i/>
              </w:rPr>
              <w:t xml:space="preserve">immediately </w:t>
            </w:r>
            <w:r>
              <w:rPr>
                <w:b/>
                <w:i/>
              </w:rPr>
              <w:t xml:space="preserve">consult </w:t>
            </w:r>
            <w:r w:rsidR="0013547C" w:rsidRPr="0013547C">
              <w:rPr>
                <w:b/>
                <w:i/>
              </w:rPr>
              <w:t xml:space="preserve">with their tax </w:t>
            </w:r>
            <w:r w:rsidR="000B7328">
              <w:rPr>
                <w:b/>
                <w:i/>
              </w:rPr>
              <w:t>attorney</w:t>
            </w:r>
            <w:r w:rsidR="006339EE">
              <w:rPr>
                <w:b/>
                <w:i/>
              </w:rPr>
              <w:t xml:space="preserve">, CPA, or other tax </w:t>
            </w:r>
            <w:r w:rsidR="006339EE">
              <w:rPr>
                <w:b/>
                <w:i/>
              </w:rPr>
              <w:lastRenderedPageBreak/>
              <w:t>professional</w:t>
            </w:r>
            <w:r w:rsidR="000B7328">
              <w:rPr>
                <w:b/>
                <w:i/>
              </w:rPr>
              <w:t xml:space="preserve"> </w:t>
            </w:r>
            <w:r w:rsidR="006339EE">
              <w:rPr>
                <w:b/>
                <w:i/>
              </w:rPr>
              <w:t xml:space="preserve">as soon as the under distribution is detected. </w:t>
            </w:r>
            <w:r w:rsidR="0013547C" w:rsidRPr="0013547C">
              <w:rPr>
                <w:b/>
                <w:i/>
              </w:rPr>
              <w:t xml:space="preserve">Your role </w:t>
            </w:r>
            <w:r w:rsidR="006339EE">
              <w:rPr>
                <w:b/>
                <w:i/>
              </w:rPr>
              <w:t xml:space="preserve">here </w:t>
            </w:r>
            <w:r w:rsidR="0013547C" w:rsidRPr="0013547C">
              <w:rPr>
                <w:b/>
                <w:i/>
              </w:rPr>
              <w:t>is to raise awareness only</w:t>
            </w:r>
            <w:r w:rsidR="000C4810">
              <w:rPr>
                <w:b/>
                <w:i/>
              </w:rPr>
              <w:t>.</w:t>
            </w:r>
          </w:p>
        </w:tc>
      </w:tr>
      <w:tr w:rsidR="00041ECB" w:rsidRPr="002478F4" w14:paraId="2437E4CA" w14:textId="77777777" w:rsidTr="00E01084">
        <w:tc>
          <w:tcPr>
            <w:tcW w:w="9590" w:type="dxa"/>
            <w:shd w:val="clear" w:color="auto" w:fill="6CA8CD"/>
            <w:tcMar>
              <w:top w:w="72" w:type="dxa"/>
              <w:left w:w="115" w:type="dxa"/>
              <w:bottom w:w="72" w:type="dxa"/>
              <w:right w:w="115" w:type="dxa"/>
            </w:tcMar>
          </w:tcPr>
          <w:p w14:paraId="049A082A" w14:textId="77777777" w:rsidR="00041ECB" w:rsidRPr="002478F4" w:rsidRDefault="000750A6" w:rsidP="000750A6">
            <w:pPr>
              <w:rPr>
                <w:b/>
                <w:color w:val="FFFFFF"/>
              </w:rPr>
            </w:pPr>
            <w:r>
              <w:rPr>
                <w:b/>
                <w:color w:val="FFFFFF"/>
              </w:rPr>
              <w:lastRenderedPageBreak/>
              <w:t>Income Tax</w:t>
            </w:r>
            <w:r w:rsidR="009E1A3A">
              <w:rPr>
                <w:b/>
                <w:color w:val="FFFFFF"/>
              </w:rPr>
              <w:t xml:space="preserve"> </w:t>
            </w:r>
            <w:r w:rsidR="00041ECB" w:rsidRPr="002478F4">
              <w:rPr>
                <w:b/>
                <w:color w:val="FFFFFF"/>
              </w:rPr>
              <w:t xml:space="preserve"> </w:t>
            </w:r>
          </w:p>
        </w:tc>
      </w:tr>
      <w:tr w:rsidR="00041ECB" w:rsidRPr="002478F4" w14:paraId="23D7D0B1" w14:textId="77777777" w:rsidTr="00E01084">
        <w:tc>
          <w:tcPr>
            <w:tcW w:w="9590" w:type="dxa"/>
            <w:tcBorders>
              <w:bottom w:val="single" w:sz="4" w:space="0" w:color="6CA8CD"/>
            </w:tcBorders>
            <w:shd w:val="clear" w:color="auto" w:fill="FFFFFF"/>
            <w:tcMar>
              <w:top w:w="72" w:type="dxa"/>
              <w:left w:w="115" w:type="dxa"/>
              <w:bottom w:w="72" w:type="dxa"/>
              <w:right w:w="115" w:type="dxa"/>
            </w:tcMar>
          </w:tcPr>
          <w:p w14:paraId="0F50CF56" w14:textId="681A0A8D" w:rsidR="0054456A" w:rsidRDefault="0054456A" w:rsidP="00E01084">
            <w:r>
              <w:t>Traditional IRAs come in two basic flavors</w:t>
            </w:r>
            <w:r w:rsidR="002E458A">
              <w:t>:</w:t>
            </w:r>
            <w:r w:rsidR="00995440">
              <w:t xml:space="preserve"> </w:t>
            </w:r>
            <w:r w:rsidR="00020CCC">
              <w:t xml:space="preserve">(1) </w:t>
            </w:r>
            <w:r>
              <w:t>deductible</w:t>
            </w:r>
            <w:r w:rsidR="002E458A">
              <w:t>,</w:t>
            </w:r>
            <w:r>
              <w:t xml:space="preserve"> and </w:t>
            </w:r>
            <w:r w:rsidR="00020CCC">
              <w:t xml:space="preserve">(2) </w:t>
            </w:r>
            <w:r>
              <w:t>nondeductible.</w:t>
            </w:r>
          </w:p>
          <w:p w14:paraId="2A2EC154" w14:textId="77777777" w:rsidR="0054456A" w:rsidRDefault="0054456A" w:rsidP="00E01084">
            <w:r>
              <w:t>All d</w:t>
            </w:r>
            <w:r w:rsidR="000750A6">
              <w:t xml:space="preserve">istributions from deductible Traditional IRAs are fully taxable. </w:t>
            </w:r>
          </w:p>
          <w:p w14:paraId="5EBB7800" w14:textId="4A13BD35" w:rsidR="0054456A" w:rsidRDefault="000750A6" w:rsidP="00E01084">
            <w:r>
              <w:t xml:space="preserve">Distributions from nondeductible Traditional IRAs are </w:t>
            </w:r>
            <w:r w:rsidR="004F2898">
              <w:t xml:space="preserve">only </w:t>
            </w:r>
            <w:r>
              <w:t>partially taxable</w:t>
            </w:r>
            <w:r w:rsidR="000F4E45">
              <w:t>:</w:t>
            </w:r>
            <w:r>
              <w:t xml:space="preserve"> each </w:t>
            </w:r>
            <w:r w:rsidR="001D69EC">
              <w:t>distribution</w:t>
            </w:r>
            <w:r>
              <w:t xml:space="preserve"> includes an income tax</w:t>
            </w:r>
            <w:r w:rsidR="0042780B">
              <w:t>-</w:t>
            </w:r>
            <w:r>
              <w:t xml:space="preserve">free return of original contribution. </w:t>
            </w:r>
            <w:r w:rsidRPr="00095D26">
              <w:rPr>
                <w:b/>
                <w:color w:val="FF0000"/>
              </w:rPr>
              <w:t>Click</w:t>
            </w:r>
            <w:r>
              <w:t xml:space="preserve"> </w:t>
            </w:r>
            <w:r w:rsidRPr="007C3C6B">
              <w:rPr>
                <w:rStyle w:val="Hyperlink"/>
              </w:rPr>
              <w:t>here</w:t>
            </w:r>
            <w:r>
              <w:t xml:space="preserve"> </w:t>
            </w:r>
            <w:r w:rsidRPr="00095D26">
              <w:rPr>
                <w:b/>
                <w:color w:val="FF0000"/>
              </w:rPr>
              <w:t>for an example.</w:t>
            </w:r>
            <w:r>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54456A" w14:paraId="543FCDFD" w14:textId="77777777" w:rsidTr="00A123B8">
              <w:tc>
                <w:tcPr>
                  <w:tcW w:w="9345" w:type="dxa"/>
                  <w:shd w:val="clear" w:color="auto" w:fill="FFFF99"/>
                </w:tcPr>
                <w:p w14:paraId="58F77296" w14:textId="77777777" w:rsidR="0054456A" w:rsidRPr="005F2B41" w:rsidRDefault="0054456A" w:rsidP="008A3788">
                  <w:pPr>
                    <w:rPr>
                      <w:rStyle w:val="Hyperlink"/>
                    </w:rPr>
                  </w:pPr>
                  <w:r w:rsidRPr="005F2B41">
                    <w:rPr>
                      <w:rStyle w:val="Hyperlink"/>
                    </w:rPr>
                    <w:t>Example</w:t>
                  </w:r>
                </w:p>
                <w:p w14:paraId="27F3D57C" w14:textId="77777777" w:rsidR="0054456A" w:rsidRPr="005F2B41" w:rsidRDefault="0054456A" w:rsidP="008A3788">
                  <w:r w:rsidRPr="005F2B41">
                    <w:t xml:space="preserve">Julius made nondeductible Traditional IRA contributions of $2,000 each year for 20 years. </w:t>
                  </w:r>
                </w:p>
                <w:p w14:paraId="5051CC97" w14:textId="77777777" w:rsidR="0054456A" w:rsidRPr="005F2B41" w:rsidRDefault="0054456A" w:rsidP="008A3788">
                  <w:r w:rsidRPr="005F2B41">
                    <w:t xml:space="preserve">His IRA now has a market value of $100,000. Julius is 66 years of age and plans to take a distribution of $10,000 from the IRA this year. </w:t>
                  </w:r>
                </w:p>
                <w:p w14:paraId="6D228ED3" w14:textId="77777777" w:rsidR="0054456A" w:rsidRPr="005F2B41" w:rsidRDefault="0054456A" w:rsidP="008A3788">
                  <w:r w:rsidRPr="005F2B41">
                    <w:t>How much of the $10,000 will be taxable? The calculation follows:</w:t>
                  </w:r>
                </w:p>
                <w:p w14:paraId="61CE29EA" w14:textId="77777777" w:rsidR="0054456A" w:rsidRPr="005F2B41" w:rsidRDefault="0054456A" w:rsidP="0054456A">
                  <w:pPr>
                    <w:numPr>
                      <w:ilvl w:val="0"/>
                      <w:numId w:val="177"/>
                    </w:numPr>
                  </w:pPr>
                  <w:r w:rsidRPr="005F2B41">
                    <w:t>Cumulative nondeductible contributions</w:t>
                  </w:r>
                  <w:r w:rsidR="0042780B">
                    <w:t xml:space="preserve"> - </w:t>
                  </w:r>
                  <w:r w:rsidRPr="005F2B41">
                    <w:t>20 years @ $2,000/year = $40,000</w:t>
                  </w:r>
                </w:p>
                <w:p w14:paraId="3D2ADA30" w14:textId="77777777" w:rsidR="0054456A" w:rsidRPr="005F2B41" w:rsidRDefault="0054456A" w:rsidP="0054456A">
                  <w:pPr>
                    <w:numPr>
                      <w:ilvl w:val="0"/>
                      <w:numId w:val="177"/>
                    </w:numPr>
                  </w:pPr>
                  <w:r w:rsidRPr="005F2B41">
                    <w:t>Market value of the IRA = $100,000</w:t>
                  </w:r>
                </w:p>
                <w:p w14:paraId="300137A8" w14:textId="77777777" w:rsidR="0054456A" w:rsidRPr="005F2B41" w:rsidRDefault="0054456A" w:rsidP="0054456A">
                  <w:pPr>
                    <w:numPr>
                      <w:ilvl w:val="0"/>
                      <w:numId w:val="177"/>
                    </w:numPr>
                  </w:pPr>
                  <w:r w:rsidRPr="005F2B41">
                    <w:t>Percent of market value represented by contributions = 40% [$40,000/$100,000]</w:t>
                  </w:r>
                </w:p>
                <w:p w14:paraId="39C1082A" w14:textId="77777777" w:rsidR="0054456A" w:rsidRPr="005F2B41" w:rsidRDefault="0054456A" w:rsidP="0054456A">
                  <w:pPr>
                    <w:numPr>
                      <w:ilvl w:val="0"/>
                      <w:numId w:val="177"/>
                    </w:numPr>
                  </w:pPr>
                  <w:r w:rsidRPr="005F2B41">
                    <w:t>Dollar amount of current year withdrawal = $10,000</w:t>
                  </w:r>
                </w:p>
                <w:p w14:paraId="3D630ED2" w14:textId="77777777" w:rsidR="0054456A" w:rsidRPr="005F2B41" w:rsidRDefault="0054456A" w:rsidP="0054456A">
                  <w:pPr>
                    <w:numPr>
                      <w:ilvl w:val="0"/>
                      <w:numId w:val="177"/>
                    </w:numPr>
                  </w:pPr>
                  <w:r w:rsidRPr="005F2B41">
                    <w:t>Nontaxable return of contributions at 40% = $4,000</w:t>
                  </w:r>
                </w:p>
                <w:p w14:paraId="1C3C66C8" w14:textId="77777777" w:rsidR="0054456A" w:rsidRDefault="0054456A" w:rsidP="0054456A">
                  <w:pPr>
                    <w:numPr>
                      <w:ilvl w:val="0"/>
                      <w:numId w:val="177"/>
                    </w:numPr>
                  </w:pPr>
                  <w:r w:rsidRPr="005F2B41">
                    <w:t>Taxable withdrawal = $6,000</w:t>
                  </w:r>
                </w:p>
              </w:tc>
            </w:tr>
          </w:tbl>
          <w:p w14:paraId="2ECE39C1" w14:textId="77777777" w:rsidR="00147309" w:rsidRDefault="00147309" w:rsidP="00147309">
            <w:pPr>
              <w:spacing w:before="0" w:after="0"/>
              <w:rPr>
                <w:b/>
              </w:rPr>
            </w:pPr>
          </w:p>
          <w:p w14:paraId="388A6898" w14:textId="77777777" w:rsidR="00147309" w:rsidRDefault="008D04BA" w:rsidP="00095D26">
            <w:pPr>
              <w:rPr>
                <w:rFonts w:eastAsia="Arial Unicode MS"/>
                <w:b/>
                <w:bCs/>
                <w:color w:val="000000"/>
                <w:sz w:val="18"/>
                <w:szCs w:val="18"/>
              </w:rPr>
            </w:pPr>
            <w:r>
              <w:rPr>
                <w:noProof/>
                <w:lang w:eastAsia="zh-CN"/>
              </w:rPr>
              <w:drawing>
                <wp:inline distT="0" distB="0" distL="0" distR="0" wp14:anchorId="1FA256EB" wp14:editId="31ED43F9">
                  <wp:extent cx="246380" cy="257810"/>
                  <wp:effectExtent l="0" t="0" r="7620" b="0"/>
                  <wp:docPr id="30" name="Picture 2"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m-red-and-yell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147309">
              <w:t xml:space="preserve">  </w:t>
            </w:r>
            <w:r w:rsidR="00147309" w:rsidRPr="00095D26">
              <w:rPr>
                <w:b/>
                <w:color w:val="FF0000"/>
              </w:rPr>
              <w:t>Beware the income tax rate bracket trap!</w:t>
            </w:r>
            <w:r w:rsidR="0014730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47309" w:rsidRPr="00120E33" w14:paraId="400380B0" w14:textId="77777777" w:rsidTr="008A3788">
              <w:trPr>
                <w:trHeight w:val="1655"/>
              </w:trPr>
              <w:tc>
                <w:tcPr>
                  <w:tcW w:w="9576" w:type="dxa"/>
                  <w:shd w:val="clear" w:color="auto" w:fill="E7D9CF"/>
                </w:tcPr>
                <w:p w14:paraId="30DB7400" w14:textId="77777777" w:rsidR="00147309" w:rsidRDefault="00147309" w:rsidP="008A3788">
                  <w:r>
                    <w:t>Be cautious in recommending the delay of the first RMD until April 1 of the year following the year your client reaches age 70½</w:t>
                  </w:r>
                  <w:r w:rsidR="00D0476F">
                    <w:t xml:space="preserve">, </w:t>
                  </w:r>
                  <w:r w:rsidR="00640C28">
                    <w:t xml:space="preserve">in which case he </w:t>
                  </w:r>
                  <w:r w:rsidR="001D69EC">
                    <w:t xml:space="preserve">or </w:t>
                  </w:r>
                  <w:r>
                    <w:t xml:space="preserve">she </w:t>
                  </w:r>
                  <w:r w:rsidR="00FA0876">
                    <w:t xml:space="preserve">must </w:t>
                  </w:r>
                  <w:r>
                    <w:t>also take a second RMD by December 31 of th</w:t>
                  </w:r>
                  <w:r w:rsidR="00FA0876">
                    <w:t>e</w:t>
                  </w:r>
                  <w:r>
                    <w:t xml:space="preserve"> same year. </w:t>
                  </w:r>
                </w:p>
                <w:p w14:paraId="6DFDE33D" w14:textId="77777777" w:rsidR="00147309" w:rsidRPr="00120E33" w:rsidRDefault="00147309" w:rsidP="008A3788">
                  <w:pPr>
                    <w:rPr>
                      <w:rStyle w:val="Strong"/>
                      <w:b w:val="0"/>
                    </w:rPr>
                  </w:pPr>
                  <w:r>
                    <w:t xml:space="preserve">The combination of the April 1 RMD and the December 31 RMD within the same year may dramatically increase marginal income tax rates. </w:t>
                  </w:r>
                </w:p>
              </w:tc>
            </w:tr>
          </w:tbl>
          <w:p w14:paraId="616CBE92" w14:textId="77777777" w:rsidR="00041ECB" w:rsidRPr="002478F4" w:rsidRDefault="00041ECB" w:rsidP="00E01084"/>
        </w:tc>
      </w:tr>
    </w:tbl>
    <w:p w14:paraId="296DCE20" w14:textId="77777777" w:rsidR="00985660" w:rsidRDefault="00985660" w:rsidP="00985660"/>
    <w:p w14:paraId="74896176" w14:textId="77777777" w:rsidR="009B75D4" w:rsidRDefault="009B75D4" w:rsidP="00985660"/>
    <w:p w14:paraId="556CE2C7" w14:textId="77777777" w:rsidR="009B75D4" w:rsidRDefault="009B75D4" w:rsidP="00985660"/>
    <w:p w14:paraId="230DA066" w14:textId="77777777" w:rsidR="005071CE" w:rsidRDefault="00FF2775" w:rsidP="005071CE">
      <w:pPr>
        <w:pStyle w:val="Heading2"/>
        <w:rPr>
          <w:rFonts w:eastAsia="Arial Unicode MS"/>
        </w:rPr>
      </w:pPr>
      <w:r>
        <w:rPr>
          <w:rFonts w:eastAsia="Arial Unicode MS"/>
        </w:rPr>
        <w:br w:type="page"/>
      </w:r>
      <w:r w:rsidR="005071CE" w:rsidRPr="006F172A">
        <w:rPr>
          <w:rFonts w:eastAsia="Arial Unicode MS"/>
        </w:rPr>
        <w:lastRenderedPageBreak/>
        <w:t>Review</w:t>
      </w:r>
      <w:r w:rsidR="005071CE">
        <w:rPr>
          <w:rFonts w:eastAsia="Arial Unicode MS"/>
        </w:rPr>
        <w:t xml:space="preserve"> Exercise</w:t>
      </w:r>
    </w:p>
    <w:p w14:paraId="5CCF35A1" w14:textId="77777777" w:rsidR="005071CE" w:rsidRDefault="005071CE" w:rsidP="005071CE">
      <w:pPr>
        <w:rPr>
          <w:b/>
          <w:color w:val="FF0000"/>
        </w:rPr>
      </w:pPr>
      <w:r w:rsidRPr="003B7B6A">
        <w:rPr>
          <w:b/>
          <w:color w:val="FF0000"/>
        </w:rPr>
        <w:t>Review your understanding of the preceding pages by ans</w:t>
      </w:r>
      <w:r>
        <w:rPr>
          <w:b/>
          <w:color w:val="FF0000"/>
        </w:rPr>
        <w:t>wering the following questions.</w:t>
      </w:r>
    </w:p>
    <w:p w14:paraId="144953C2" w14:textId="77777777" w:rsidR="005071CE" w:rsidRPr="00901877" w:rsidRDefault="005071CE" w:rsidP="005071CE">
      <w:pPr>
        <w:rPr>
          <w:b/>
          <w:color w:val="FF0000"/>
        </w:rPr>
      </w:pPr>
    </w:p>
    <w:p w14:paraId="5C1EED07" w14:textId="724E6900" w:rsidR="005071CE" w:rsidRPr="009F62C2" w:rsidRDefault="005071CE" w:rsidP="005071CE">
      <w:pPr>
        <w:numPr>
          <w:ilvl w:val="0"/>
          <w:numId w:val="58"/>
        </w:numPr>
        <w:ind w:left="360"/>
        <w:rPr>
          <w:b/>
        </w:rPr>
      </w:pPr>
      <w:r>
        <w:rPr>
          <w:b/>
        </w:rPr>
        <w:t xml:space="preserve">Which of the following, if any, exactly describes the required beginning date for </w:t>
      </w:r>
      <w:r w:rsidR="002E458A">
        <w:rPr>
          <w:b/>
        </w:rPr>
        <w:t>T</w:t>
      </w:r>
      <w:r>
        <w:rPr>
          <w:b/>
        </w:rPr>
        <w:t xml:space="preserve">raditional IRAs? Assume no Qualified Longevity Annuity Contract is involved. </w:t>
      </w:r>
    </w:p>
    <w:p w14:paraId="2977FE2F" w14:textId="77777777" w:rsidR="005071CE" w:rsidRPr="00557A5E" w:rsidRDefault="005071CE" w:rsidP="005071CE">
      <w:pPr>
        <w:pStyle w:val="ListParagraph"/>
        <w:numPr>
          <w:ilvl w:val="0"/>
          <w:numId w:val="262"/>
        </w:numPr>
        <w:rPr>
          <w:b/>
        </w:rPr>
      </w:pPr>
      <w:r w:rsidRPr="00557A5E">
        <w:rPr>
          <w:b/>
        </w:rPr>
        <w:t>April 1</w:t>
      </w:r>
      <w:r w:rsidRPr="00557A5E">
        <w:rPr>
          <w:b/>
          <w:vertAlign w:val="superscript"/>
        </w:rPr>
        <w:t>st</w:t>
      </w:r>
      <w:r w:rsidRPr="00557A5E">
        <w:rPr>
          <w:b/>
        </w:rPr>
        <w:t xml:space="preserve"> following the year in which the taxpayer reaches age 70½</w:t>
      </w:r>
    </w:p>
    <w:p w14:paraId="7B5F2657" w14:textId="77777777" w:rsidR="005071CE" w:rsidRPr="009316FB" w:rsidRDefault="005071CE" w:rsidP="005071CE">
      <w:pPr>
        <w:ind w:left="360"/>
      </w:pPr>
      <w:r>
        <w:rPr>
          <w:rStyle w:val="Strong"/>
        </w:rPr>
        <w:tab/>
      </w:r>
      <w:r>
        <w:rPr>
          <w:rStyle w:val="Strong"/>
        </w:rPr>
        <w:tab/>
      </w:r>
      <w:r w:rsidRPr="009E4296">
        <w:rPr>
          <w:rStyle w:val="Strong"/>
        </w:rPr>
        <w:t>Correct</w:t>
      </w:r>
      <w:r w:rsidRPr="009316FB">
        <w:t>!</w:t>
      </w:r>
    </w:p>
    <w:p w14:paraId="0C4ECC92" w14:textId="77777777" w:rsidR="005071CE" w:rsidRDefault="005071CE" w:rsidP="005071CE">
      <w:pPr>
        <w:pStyle w:val="ListParagraph"/>
        <w:numPr>
          <w:ilvl w:val="0"/>
          <w:numId w:val="262"/>
        </w:numPr>
      </w:pPr>
      <w:r>
        <w:t>April 1</w:t>
      </w:r>
      <w:r w:rsidRPr="003653E7">
        <w:rPr>
          <w:vertAlign w:val="superscript"/>
        </w:rPr>
        <w:t>st</w:t>
      </w:r>
      <w:r>
        <w:t xml:space="preserve"> following the year in which the taxpayer reaches age 65 </w:t>
      </w:r>
    </w:p>
    <w:p w14:paraId="460AC558" w14:textId="77777777" w:rsidR="005071CE" w:rsidRPr="009316FB" w:rsidRDefault="005071CE" w:rsidP="005071CE">
      <w:pPr>
        <w:ind w:left="360"/>
      </w:pPr>
      <w:r>
        <w:rPr>
          <w:rStyle w:val="Strong"/>
        </w:rPr>
        <w:tab/>
      </w:r>
      <w:r>
        <w:rPr>
          <w:rStyle w:val="Strong"/>
        </w:rPr>
        <w:tab/>
      </w:r>
      <w:r w:rsidRPr="009E4296">
        <w:rPr>
          <w:rStyle w:val="Strong"/>
        </w:rPr>
        <w:t>Incorrect</w:t>
      </w:r>
      <w:r w:rsidRPr="009316FB">
        <w:t>. Try again.</w:t>
      </w:r>
    </w:p>
    <w:p w14:paraId="2641A5AD" w14:textId="77777777" w:rsidR="005071CE" w:rsidRDefault="005071CE" w:rsidP="005071CE">
      <w:pPr>
        <w:pStyle w:val="ListParagraph"/>
        <w:numPr>
          <w:ilvl w:val="0"/>
          <w:numId w:val="262"/>
        </w:numPr>
      </w:pPr>
      <w:r>
        <w:t>April 1</w:t>
      </w:r>
      <w:r w:rsidRPr="007668A5">
        <w:rPr>
          <w:vertAlign w:val="superscript"/>
        </w:rPr>
        <w:t>st</w:t>
      </w:r>
      <w:r>
        <w:t xml:space="preserve"> following the year in which the taxpayer reaches age 59</w:t>
      </w:r>
      <w:r w:rsidRPr="00557A5E">
        <w:t>½</w:t>
      </w:r>
    </w:p>
    <w:p w14:paraId="3F7D961F" w14:textId="77777777" w:rsidR="005071CE" w:rsidRPr="009316FB" w:rsidRDefault="005071CE" w:rsidP="005071CE">
      <w:pPr>
        <w:ind w:left="360"/>
      </w:pPr>
      <w:r>
        <w:rPr>
          <w:rStyle w:val="Strong"/>
        </w:rPr>
        <w:tab/>
      </w:r>
      <w:r>
        <w:rPr>
          <w:rStyle w:val="Strong"/>
        </w:rPr>
        <w:tab/>
      </w:r>
      <w:r w:rsidRPr="009E4296">
        <w:rPr>
          <w:rStyle w:val="Strong"/>
        </w:rPr>
        <w:t>Incorrect</w:t>
      </w:r>
      <w:r w:rsidRPr="009316FB">
        <w:t>. Try again.</w:t>
      </w:r>
    </w:p>
    <w:p w14:paraId="4FF4E68C" w14:textId="77777777" w:rsidR="005071CE" w:rsidRPr="009316FB" w:rsidRDefault="005071CE" w:rsidP="005071CE">
      <w:pPr>
        <w:pStyle w:val="ListParagraph"/>
        <w:numPr>
          <w:ilvl w:val="0"/>
          <w:numId w:val="262"/>
        </w:numPr>
      </w:pPr>
      <w:r>
        <w:t>None of the above</w:t>
      </w:r>
    </w:p>
    <w:p w14:paraId="013D670C" w14:textId="77777777" w:rsidR="005071CE" w:rsidRDefault="005071CE" w:rsidP="005071CE">
      <w:pPr>
        <w:pStyle w:val="ReviewAnswer"/>
        <w:ind w:left="1440"/>
      </w:pPr>
      <w:r w:rsidRPr="00557A5E">
        <w:rPr>
          <w:rStyle w:val="Strong"/>
          <w:color w:val="auto"/>
        </w:rPr>
        <w:t>Incorrect</w:t>
      </w:r>
      <w:r w:rsidRPr="00557A5E">
        <w:rPr>
          <w:color w:val="auto"/>
        </w:rPr>
        <w:t>.</w:t>
      </w:r>
      <w:r w:rsidRPr="009316FB">
        <w:t xml:space="preserve"> Try again.</w:t>
      </w:r>
    </w:p>
    <w:p w14:paraId="2BA6F733" w14:textId="77777777" w:rsidR="005071CE" w:rsidRPr="009316FB" w:rsidRDefault="005071CE" w:rsidP="005071CE">
      <w:pPr>
        <w:pStyle w:val="ReviewAnswer"/>
        <w:ind w:left="360"/>
      </w:pPr>
    </w:p>
    <w:p w14:paraId="3F663014" w14:textId="77777777" w:rsidR="005071CE" w:rsidRPr="00D7087F" w:rsidRDefault="005071CE" w:rsidP="005071CE">
      <w:pPr>
        <w:numPr>
          <w:ilvl w:val="0"/>
          <w:numId w:val="58"/>
        </w:numPr>
        <w:ind w:left="360"/>
        <w:rPr>
          <w:b/>
          <w:bCs/>
        </w:rPr>
      </w:pPr>
      <w:r>
        <w:rPr>
          <w:b/>
          <w:bCs/>
        </w:rPr>
        <w:t xml:space="preserve">Why might a client find a Qualified Longevity Annuity Contract attractive? </w:t>
      </w:r>
    </w:p>
    <w:p w14:paraId="4E4F385C" w14:textId="77777777" w:rsidR="005071CE" w:rsidRPr="007668A5" w:rsidRDefault="005071CE" w:rsidP="005071CE">
      <w:pPr>
        <w:numPr>
          <w:ilvl w:val="0"/>
          <w:numId w:val="59"/>
        </w:numPr>
        <w:rPr>
          <w:b/>
        </w:rPr>
      </w:pPr>
      <w:r>
        <w:rPr>
          <w:b/>
        </w:rPr>
        <w:t>Ability to d</w:t>
      </w:r>
      <w:r w:rsidRPr="007668A5">
        <w:rPr>
          <w:b/>
        </w:rPr>
        <w:t>efer</w:t>
      </w:r>
      <w:r>
        <w:rPr>
          <w:b/>
        </w:rPr>
        <w:t xml:space="preserve"> the required beginning date of</w:t>
      </w:r>
      <w:r w:rsidRPr="007668A5">
        <w:rPr>
          <w:b/>
        </w:rPr>
        <w:t xml:space="preserve"> a portion of taxable required minimum distributions (RMDs) until age 85 and establish a safety net of additional income in case the client</w:t>
      </w:r>
      <w:r>
        <w:rPr>
          <w:b/>
        </w:rPr>
        <w:t xml:space="preserve"> outlives their life expectancy</w:t>
      </w:r>
    </w:p>
    <w:p w14:paraId="5031EF59" w14:textId="77777777" w:rsidR="005071CE" w:rsidRPr="007C285C" w:rsidRDefault="005071CE" w:rsidP="005071CE">
      <w:pPr>
        <w:pStyle w:val="ReviewAnswer"/>
      </w:pPr>
      <w:r>
        <w:rPr>
          <w:rStyle w:val="Strong"/>
        </w:rPr>
        <w:t>C</w:t>
      </w:r>
      <w:r w:rsidRPr="004445DD">
        <w:rPr>
          <w:rStyle w:val="Strong"/>
        </w:rPr>
        <w:t>orrect</w:t>
      </w:r>
      <w:r>
        <w:t>!</w:t>
      </w:r>
    </w:p>
    <w:p w14:paraId="26B7FF94" w14:textId="451F2188" w:rsidR="005071CE" w:rsidRPr="007C285C" w:rsidRDefault="005071CE" w:rsidP="005071CE">
      <w:pPr>
        <w:numPr>
          <w:ilvl w:val="0"/>
          <w:numId w:val="59"/>
        </w:numPr>
      </w:pPr>
      <w:r>
        <w:t>Flexibility to convert future taxable RMDs to tax</w:t>
      </w:r>
      <w:r w:rsidR="00C0125F">
        <w:t>-</w:t>
      </w:r>
      <w:r>
        <w:t>free income beginning at age 85 and establish a safety net of additional income in case the client outlives their life expectancy</w:t>
      </w:r>
    </w:p>
    <w:p w14:paraId="7BD486DC" w14:textId="77777777" w:rsidR="005071CE" w:rsidRPr="007C285C" w:rsidRDefault="005071CE" w:rsidP="005071CE">
      <w:pPr>
        <w:pStyle w:val="ReviewAnswer"/>
      </w:pPr>
      <w:r w:rsidRPr="004445DD">
        <w:rPr>
          <w:rStyle w:val="Strong"/>
        </w:rPr>
        <w:t>Incorrect</w:t>
      </w:r>
      <w:r w:rsidRPr="007C285C">
        <w:t xml:space="preserve">.  </w:t>
      </w:r>
      <w:r w:rsidRPr="007668A5">
        <w:rPr>
          <w:color w:val="auto"/>
        </w:rPr>
        <w:t>QLACs do not create tax-free income</w:t>
      </w:r>
      <w:r>
        <w:t xml:space="preserve">. </w:t>
      </w:r>
    </w:p>
    <w:p w14:paraId="2346ABAC" w14:textId="77777777" w:rsidR="005071CE" w:rsidRPr="007C285C" w:rsidRDefault="005071CE" w:rsidP="005071CE">
      <w:pPr>
        <w:numPr>
          <w:ilvl w:val="0"/>
          <w:numId w:val="59"/>
        </w:numPr>
      </w:pPr>
      <w:r>
        <w:t xml:space="preserve">Elimination of all RMDs during the client’s lifetime </w:t>
      </w:r>
    </w:p>
    <w:p w14:paraId="6934A1CD" w14:textId="77777777" w:rsidR="005071CE" w:rsidRPr="007C285C" w:rsidRDefault="005071CE" w:rsidP="005071CE">
      <w:pPr>
        <w:pStyle w:val="ReviewAnswer"/>
      </w:pPr>
      <w:r w:rsidRPr="004445DD">
        <w:rPr>
          <w:rStyle w:val="Strong"/>
        </w:rPr>
        <w:t>Incorrect</w:t>
      </w:r>
      <w:r w:rsidRPr="007C285C">
        <w:t xml:space="preserve">.  </w:t>
      </w:r>
      <w:r>
        <w:t>RMDs are merely deferred, not eliminated.</w:t>
      </w:r>
    </w:p>
    <w:p w14:paraId="233017C8" w14:textId="77777777" w:rsidR="005071CE" w:rsidRPr="007C285C" w:rsidRDefault="005071CE" w:rsidP="005071CE">
      <w:pPr>
        <w:numPr>
          <w:ilvl w:val="0"/>
          <w:numId w:val="59"/>
        </w:numPr>
      </w:pPr>
      <w:r w:rsidRPr="00557A5E">
        <w:t>Ability to</w:t>
      </w:r>
      <w:r>
        <w:t xml:space="preserve"> use low market interest rates to obtain superior returns</w:t>
      </w:r>
    </w:p>
    <w:p w14:paraId="070D1320" w14:textId="77777777" w:rsidR="005071CE" w:rsidRPr="007C285C" w:rsidRDefault="005071CE" w:rsidP="005071CE">
      <w:pPr>
        <w:pStyle w:val="ReviewAnswer"/>
      </w:pPr>
      <w:r w:rsidRPr="004445DD">
        <w:rPr>
          <w:rStyle w:val="Strong"/>
        </w:rPr>
        <w:t>Incorrect</w:t>
      </w:r>
      <w:r w:rsidRPr="007C285C">
        <w:t xml:space="preserve">.  </w:t>
      </w:r>
      <w:r>
        <w:t xml:space="preserve">A QLAC purchased during a low interest rate market will generally underperform a QLAC purchased in a higher interest rate market. </w:t>
      </w:r>
    </w:p>
    <w:p w14:paraId="32B19448" w14:textId="77777777" w:rsidR="005071CE" w:rsidRDefault="005071CE">
      <w:pPr>
        <w:spacing w:before="0" w:after="0"/>
        <w:rPr>
          <w:rFonts w:eastAsia="Arial Unicode MS"/>
          <w:b/>
          <w:iCs/>
          <w:color w:val="17365D"/>
          <w:sz w:val="28"/>
          <w:szCs w:val="12"/>
        </w:rPr>
      </w:pPr>
      <w:r>
        <w:rPr>
          <w:rFonts w:eastAsia="Arial Unicode MS"/>
        </w:rPr>
        <w:br w:type="page"/>
      </w:r>
    </w:p>
    <w:p w14:paraId="4D44D052" w14:textId="2BCB5611" w:rsidR="00F95AEB" w:rsidRDefault="00F03776" w:rsidP="00FF2775">
      <w:pPr>
        <w:pStyle w:val="Heading2"/>
      </w:pPr>
      <w:r>
        <w:rPr>
          <w:rFonts w:eastAsia="Arial Unicode MS"/>
        </w:rPr>
        <w:lastRenderedPageBreak/>
        <w:t xml:space="preserve">Managing </w:t>
      </w:r>
      <w:r w:rsidR="00AA23C6">
        <w:t>D</w:t>
      </w:r>
      <w:r w:rsidR="00FE1D28">
        <w:t>istributions</w:t>
      </w:r>
      <w:r w:rsidR="00F95AEB">
        <w:t xml:space="preserve"> from Roth IRAs</w:t>
      </w:r>
    </w:p>
    <w:p w14:paraId="63F8C66F" w14:textId="77777777" w:rsidR="00792280" w:rsidRDefault="00B81EA6" w:rsidP="00792280">
      <w:r>
        <w:t>Clients seeking income tax-</w:t>
      </w:r>
      <w:r w:rsidR="00FB3CA4">
        <w:t>free distributions of earnings are attracted to the Roth IRA. The flexibility to take or avoid taking distributions during the Roth IRA owner’s lifetime may also appeal to clients. We begin our discussion with a review of contributions and will then analyze earnings distributions.</w:t>
      </w:r>
    </w:p>
    <w:p w14:paraId="59E178B3" w14:textId="77777777" w:rsidR="00F57FA2" w:rsidRPr="00FB3CA4" w:rsidRDefault="006E7EF1" w:rsidP="006E7EF1">
      <w:r w:rsidRPr="001B584F">
        <w:rPr>
          <w:b/>
          <w:i/>
        </w:rPr>
        <w:t xml:space="preserve">The owner of a Roth IRA can </w:t>
      </w:r>
      <w:r>
        <w:rPr>
          <w:b/>
          <w:i/>
        </w:rPr>
        <w:t xml:space="preserve">always </w:t>
      </w:r>
      <w:r w:rsidRPr="001B584F">
        <w:rPr>
          <w:b/>
          <w:i/>
        </w:rPr>
        <w:t xml:space="preserve">withdraw regular contributions without penalty </w:t>
      </w:r>
      <w:r>
        <w:rPr>
          <w:b/>
          <w:i/>
        </w:rPr>
        <w:t xml:space="preserve">or </w:t>
      </w:r>
      <w:r w:rsidRPr="001B584F">
        <w:rPr>
          <w:b/>
          <w:i/>
        </w:rPr>
        <w:t xml:space="preserve"> taxation.</w:t>
      </w:r>
      <w:r w:rsidRPr="003C6FE2">
        <w:t xml:space="preserve"> </w:t>
      </w:r>
      <w:r w:rsidRPr="00EC7AE0">
        <w:t>“Regular Contributions”</w:t>
      </w:r>
      <w:r>
        <w:t xml:space="preserve"> are nondeductible annual Roth contributions that do not include any rollovers, conversions</w:t>
      </w:r>
      <w:r w:rsidRPr="005052A0">
        <w:t>,</w:t>
      </w:r>
      <w:r>
        <w:t xml:space="preserve"> or earnings on invested assets in the Roth IRA. In addition, when funds are distributed from a Roth IRA, regular contributions are distributed first. </w:t>
      </w:r>
    </w:p>
    <w:p w14:paraId="39E045D7" w14:textId="77777777" w:rsidR="00123713" w:rsidRDefault="00123713" w:rsidP="00123713">
      <w:r>
        <w:t xml:space="preserve">On a cumulative basis, once all regular contributions to a Roth IRA are </w:t>
      </w:r>
      <w:r w:rsidR="005B38E8">
        <w:t>distributed</w:t>
      </w:r>
      <w:r>
        <w:t xml:space="preserve">, then </w:t>
      </w:r>
      <w:r w:rsidRPr="001B584F">
        <w:t>earnings</w:t>
      </w:r>
      <w:r>
        <w:t xml:space="preserve"> are </w:t>
      </w:r>
      <w:r w:rsidR="005B38E8">
        <w:t>distributed</w:t>
      </w:r>
      <w:r>
        <w:t xml:space="preserve">. </w:t>
      </w:r>
      <w:r w:rsidR="005B38E8">
        <w:t>Distributed</w:t>
      </w:r>
      <w:r>
        <w:t xml:space="preserve"> earnings </w:t>
      </w:r>
      <w:r w:rsidRPr="00A84E23">
        <w:t>may or may</w:t>
      </w:r>
      <w:r>
        <w:t xml:space="preserve"> </w:t>
      </w:r>
      <w:r w:rsidRPr="00A84E23">
        <w:t>not</w:t>
      </w:r>
      <w:r>
        <w:t xml:space="preserve"> be subject to taxation and penalty.</w:t>
      </w:r>
      <w:r w:rsidR="007864F7">
        <w:t xml:space="preserve"> </w:t>
      </w:r>
      <w:r w:rsidRPr="00DE2B9B">
        <w:t xml:space="preserve">There are three steps to determine the tax implications of a Roth IRA </w:t>
      </w:r>
      <w:r w:rsidR="00C83B3E">
        <w:t>distribution a</w:t>
      </w:r>
      <w:r w:rsidRPr="00DE2B9B">
        <w:t>ttributable to earnings</w:t>
      </w:r>
      <w:r>
        <w:rPr>
          <w:b/>
          <w:i/>
        </w:rPr>
        <w:t xml:space="preserve">. </w:t>
      </w:r>
      <w:r w:rsidRPr="00095D26">
        <w:rPr>
          <w:b/>
          <w:color w:val="FF0000"/>
        </w:rPr>
        <w:t xml:space="preserve">Click on each </w:t>
      </w:r>
      <w:r w:rsidR="007864F7" w:rsidRPr="00095D26">
        <w:rPr>
          <w:b/>
          <w:color w:val="FF0000"/>
        </w:rPr>
        <w:t xml:space="preserve">step </w:t>
      </w:r>
      <w:r w:rsidRPr="00095D26">
        <w:rPr>
          <w:b/>
          <w:color w:val="FF0000"/>
        </w:rPr>
        <w:t>to learn more.</w:t>
      </w:r>
    </w:p>
    <w:p w14:paraId="6BE428A3" w14:textId="77777777" w:rsidR="00AD6EB2" w:rsidRDefault="002D7EDF" w:rsidP="00AD6EB2">
      <w:pPr>
        <w:rPr>
          <w:rStyle w:val="Hyperlink"/>
        </w:rPr>
      </w:pPr>
      <w:r w:rsidRPr="00095D26">
        <w:rPr>
          <w:rStyle w:val="Hyperlink"/>
          <w:u w:val="none"/>
        </w:rPr>
        <w:tab/>
      </w:r>
      <w:r w:rsidR="00123713" w:rsidRPr="00123713">
        <w:rPr>
          <w:rStyle w:val="Hyperlink"/>
        </w:rPr>
        <w:t>Step</w:t>
      </w:r>
      <w:r w:rsidR="00F11C81">
        <w:rPr>
          <w:rStyle w:val="Hyperlink"/>
        </w:rPr>
        <w:t xml:space="preserve"> 1</w:t>
      </w:r>
      <w:r w:rsidR="00EC2B9B">
        <w:rPr>
          <w:rStyle w:val="Hyperlink"/>
        </w:rPr>
        <w:t xml:space="preserve">: </w:t>
      </w:r>
      <w:r w:rsidR="00F11C81">
        <w:rPr>
          <w:rStyle w:val="Hyperlink"/>
        </w:rPr>
        <w:t>Is It A Qualified Distribution</w:t>
      </w:r>
      <w:r w:rsidR="00123713" w:rsidRPr="00123713">
        <w:rPr>
          <w:rStyle w:val="Hyperlink"/>
        </w:rPr>
        <w:t>?</w:t>
      </w:r>
    </w:p>
    <w:p w14:paraId="2AF7E5C2" w14:textId="77777777" w:rsidR="00AB78C2" w:rsidRDefault="002D7EDF" w:rsidP="00AB78C2">
      <w:pPr>
        <w:rPr>
          <w:rStyle w:val="Hyperlink"/>
        </w:rPr>
      </w:pPr>
      <w:r w:rsidRPr="00095D26">
        <w:rPr>
          <w:rStyle w:val="Hyperlink"/>
          <w:u w:val="none"/>
        </w:rPr>
        <w:tab/>
      </w:r>
      <w:r w:rsidR="00F11C81">
        <w:rPr>
          <w:rStyle w:val="Hyperlink"/>
        </w:rPr>
        <w:t>Step 2</w:t>
      </w:r>
      <w:r w:rsidR="00EC2B9B">
        <w:rPr>
          <w:rStyle w:val="Hyperlink"/>
        </w:rPr>
        <w:t xml:space="preserve">: </w:t>
      </w:r>
      <w:r w:rsidR="00F11C81">
        <w:rPr>
          <w:rStyle w:val="Hyperlink"/>
        </w:rPr>
        <w:t>How M</w:t>
      </w:r>
      <w:r w:rsidR="00AD6EB2" w:rsidRPr="00AD6EB2">
        <w:rPr>
          <w:rStyle w:val="Hyperlink"/>
        </w:rPr>
        <w:t xml:space="preserve">uch of the </w:t>
      </w:r>
      <w:r w:rsidR="00AB78C2">
        <w:rPr>
          <w:rStyle w:val="Hyperlink"/>
        </w:rPr>
        <w:t>Distribution is Attributable to E</w:t>
      </w:r>
      <w:r w:rsidR="00AD6EB2" w:rsidRPr="00AD6EB2">
        <w:rPr>
          <w:rStyle w:val="Hyperlink"/>
        </w:rPr>
        <w:t>arnings?</w:t>
      </w:r>
    </w:p>
    <w:p w14:paraId="033616BA" w14:textId="77777777" w:rsidR="00AB78C2" w:rsidRPr="00AD6EB2" w:rsidRDefault="002D7EDF" w:rsidP="00AB78C2">
      <w:pPr>
        <w:rPr>
          <w:rStyle w:val="Hyperlink"/>
        </w:rPr>
      </w:pPr>
      <w:r w:rsidRPr="00095D26">
        <w:rPr>
          <w:rStyle w:val="Hyperlink"/>
          <w:u w:val="none"/>
        </w:rPr>
        <w:tab/>
      </w:r>
      <w:r w:rsidR="00AD6EB2">
        <w:rPr>
          <w:rStyle w:val="Hyperlink"/>
        </w:rPr>
        <w:t>Step 3</w:t>
      </w:r>
      <w:r w:rsidR="00EC2B9B">
        <w:rPr>
          <w:rStyle w:val="Hyperlink"/>
        </w:rPr>
        <w:t xml:space="preserve">: </w:t>
      </w:r>
      <w:r w:rsidR="00AB78C2">
        <w:rPr>
          <w:rStyle w:val="Hyperlink"/>
        </w:rPr>
        <w:t xml:space="preserve">Does the </w:t>
      </w:r>
      <w:r w:rsidR="00AB78C2" w:rsidRPr="00AD6EB2">
        <w:rPr>
          <w:rStyle w:val="Hyperlink"/>
        </w:rPr>
        <w:t xml:space="preserve">10% </w:t>
      </w:r>
      <w:r w:rsidR="00AB78C2">
        <w:rPr>
          <w:rStyle w:val="Hyperlink"/>
        </w:rPr>
        <w:t>Premature Distribution P</w:t>
      </w:r>
      <w:r w:rsidR="00AB78C2" w:rsidRPr="00AD6EB2">
        <w:rPr>
          <w:rStyle w:val="Hyperlink"/>
        </w:rPr>
        <w:t>enalty</w:t>
      </w:r>
      <w:r w:rsidR="00AB78C2">
        <w:rPr>
          <w:rStyle w:val="Hyperlink"/>
        </w:rPr>
        <w:t xml:space="preserve"> Apply</w:t>
      </w:r>
      <w:r w:rsidR="00AB78C2" w:rsidRPr="00AD6EB2">
        <w:rPr>
          <w:rStyle w:val="Hyperlink"/>
        </w:rPr>
        <w:t>?</w:t>
      </w:r>
    </w:p>
    <w:p w14:paraId="4D12897A" w14:textId="77777777" w:rsidR="00123713" w:rsidRDefault="00123713" w:rsidP="00123713">
      <w:pPr>
        <w:spacing w:before="0" w:after="0"/>
        <w:rPr>
          <w:rFonts w:ascii="Arial" w:hAnsi="Arial"/>
          <w:b/>
          <w:i/>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468"/>
      </w:tblGrid>
      <w:tr w:rsidR="00123713" w14:paraId="4AFC7B5E" w14:textId="77777777" w:rsidTr="006A794A">
        <w:trPr>
          <w:trHeight w:val="665"/>
        </w:trPr>
        <w:tc>
          <w:tcPr>
            <w:tcW w:w="9468" w:type="dxa"/>
            <w:shd w:val="clear" w:color="auto" w:fill="D9D9D9"/>
          </w:tcPr>
          <w:p w14:paraId="5B30F818" w14:textId="77777777" w:rsidR="00123713" w:rsidRPr="00123713" w:rsidRDefault="00123713" w:rsidP="00123713">
            <w:pPr>
              <w:numPr>
                <w:ilvl w:val="0"/>
                <w:numId w:val="183"/>
              </w:numPr>
              <w:rPr>
                <w:rStyle w:val="Hyperlink"/>
              </w:rPr>
            </w:pPr>
            <w:r w:rsidRPr="00123713">
              <w:rPr>
                <w:rStyle w:val="Hyperlink"/>
              </w:rPr>
              <w:t xml:space="preserve">Is it a “Qualified </w:t>
            </w:r>
            <w:r w:rsidR="005B38E8">
              <w:rPr>
                <w:rStyle w:val="Hyperlink"/>
              </w:rPr>
              <w:t>Distribution</w:t>
            </w:r>
            <w:r w:rsidRPr="00123713">
              <w:rPr>
                <w:rStyle w:val="Hyperlink"/>
              </w:rPr>
              <w:t>?”</w:t>
            </w:r>
          </w:p>
          <w:p w14:paraId="00AA9B59" w14:textId="77777777" w:rsidR="00123713" w:rsidRPr="006A794A" w:rsidRDefault="00123713" w:rsidP="00123713">
            <w:pPr>
              <w:ind w:left="360"/>
              <w:rPr>
                <w:b/>
                <w:i/>
              </w:rPr>
            </w:pPr>
            <w:r w:rsidRPr="006A794A">
              <w:rPr>
                <w:b/>
                <w:i/>
              </w:rPr>
              <w:t xml:space="preserve">If it is a qualified </w:t>
            </w:r>
            <w:r w:rsidR="005B38E8" w:rsidRPr="006A794A">
              <w:rPr>
                <w:b/>
                <w:i/>
              </w:rPr>
              <w:t>distribution</w:t>
            </w:r>
            <w:r w:rsidRPr="006A794A">
              <w:rPr>
                <w:b/>
                <w:i/>
              </w:rPr>
              <w:t>, the earnings</w:t>
            </w:r>
            <w:r w:rsidR="005B38E8">
              <w:rPr>
                <w:b/>
                <w:i/>
              </w:rPr>
              <w:t xml:space="preserve"> are</w:t>
            </w:r>
            <w:r w:rsidRPr="006A794A">
              <w:rPr>
                <w:b/>
                <w:i/>
              </w:rPr>
              <w:t xml:space="preserve"> NOT subject to tax or penalties and there is no need to go to steps 2 and 3.</w:t>
            </w:r>
          </w:p>
          <w:p w14:paraId="2C1644A7" w14:textId="77777777" w:rsidR="00123713" w:rsidRDefault="00123713" w:rsidP="00123713">
            <w:pPr>
              <w:ind w:left="360"/>
            </w:pPr>
            <w:r w:rsidRPr="00723519">
              <w:t>To be a qualified</w:t>
            </w:r>
            <w:r w:rsidRPr="005B38E8">
              <w:t xml:space="preserve"> </w:t>
            </w:r>
            <w:r w:rsidR="005B38E8" w:rsidRPr="005B38E8">
              <w:t>distribution</w:t>
            </w:r>
            <w:r w:rsidR="00DD530E">
              <w:t xml:space="preserve">, two conditions must </w:t>
            </w:r>
            <w:r>
              <w:t>be met: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9175"/>
            </w:tblGrid>
            <w:tr w:rsidR="00123713" w14:paraId="6AFA91BE" w14:textId="77777777" w:rsidTr="00095D26">
              <w:trPr>
                <w:jc w:val="center"/>
              </w:trPr>
              <w:tc>
                <w:tcPr>
                  <w:tcW w:w="9175" w:type="dxa"/>
                  <w:shd w:val="clear" w:color="auto" w:fill="FDE9D9" w:themeFill="accent6" w:themeFillTint="33"/>
                </w:tcPr>
                <w:p w14:paraId="6D5491A9" w14:textId="77777777" w:rsidR="00123713" w:rsidRDefault="00AB78C2" w:rsidP="00123713">
                  <w:pPr>
                    <w:rPr>
                      <w:b/>
                      <w:color w:val="FF0000"/>
                    </w:rPr>
                  </w:pPr>
                  <w:r>
                    <w:rPr>
                      <w:rStyle w:val="Strong"/>
                    </w:rPr>
                    <w:t>Condition A</w:t>
                  </w:r>
                  <w:r w:rsidR="00123713" w:rsidRPr="002103E3">
                    <w:rPr>
                      <w:rStyle w:val="Strong"/>
                    </w:rPr>
                    <w:t>:</w:t>
                  </w:r>
                  <w:r w:rsidR="00123713" w:rsidRPr="00987E7D">
                    <w:t xml:space="preserve"> At least 5 years must have passed since the first contribution to any Roth IRA (measured from the first day of the year for which the first Roth IRA contribution is made).</w:t>
                  </w:r>
                  <w:r w:rsidR="00EA33CA">
                    <w:t xml:space="preserve"> </w:t>
                  </w:r>
                  <w:r w:rsidR="00EA33CA" w:rsidRPr="002535B5">
                    <w:rPr>
                      <w:b/>
                      <w:color w:val="FF0000"/>
                    </w:rPr>
                    <w:t xml:space="preserve">Click </w:t>
                  </w:r>
                  <w:r w:rsidR="00EA33CA" w:rsidRPr="00E43FC3">
                    <w:rPr>
                      <w:rStyle w:val="Hyperlink"/>
                    </w:rPr>
                    <w:t>here</w:t>
                  </w:r>
                  <w:r w:rsidR="00EA33CA" w:rsidRPr="002535B5">
                    <w:rPr>
                      <w:b/>
                      <w:color w:val="FF0000"/>
                    </w:rPr>
                    <w:t xml:space="preserve"> for an example.</w:t>
                  </w:r>
                </w:p>
                <w:p w14:paraId="6064E150" w14:textId="77777777" w:rsidR="00EA33CA" w:rsidRDefault="00EA33CA" w:rsidP="00123713"/>
                <w:p w14:paraId="1924A54A" w14:textId="77777777" w:rsidR="00123713" w:rsidRPr="009D2DC1" w:rsidRDefault="00123713" w:rsidP="00123713">
                  <w:r w:rsidRPr="009D2DC1">
                    <w:rPr>
                      <w:rStyle w:val="Strong"/>
                    </w:rPr>
                    <w:t xml:space="preserve">Condition </w:t>
                  </w:r>
                  <w:r w:rsidR="00AB78C2">
                    <w:rPr>
                      <w:rStyle w:val="Strong"/>
                    </w:rPr>
                    <w:t>B</w:t>
                  </w:r>
                  <w:r w:rsidRPr="009D2DC1">
                    <w:t>: The owner is either:</w:t>
                  </w:r>
                </w:p>
                <w:p w14:paraId="2DE5B896" w14:textId="77777777" w:rsidR="00123713" w:rsidRPr="003279D9" w:rsidRDefault="00123713" w:rsidP="005F2B41">
                  <w:pPr>
                    <w:numPr>
                      <w:ilvl w:val="0"/>
                      <w:numId w:val="182"/>
                    </w:numPr>
                  </w:pPr>
                  <w:r w:rsidRPr="003279D9">
                    <w:t>Age 59½ or older,</w:t>
                  </w:r>
                </w:p>
                <w:tbl>
                  <w:tblPr>
                    <w:tblpPr w:leftFromText="180" w:rightFromText="180" w:vertAnchor="text" w:horzAnchor="page" w:tblpX="231" w:tblpY="-839"/>
                    <w:tblOverlap w:val="neve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460"/>
                  </w:tblGrid>
                  <w:tr w:rsidR="00EA33CA" w14:paraId="78D62CE4" w14:textId="77777777" w:rsidTr="00A123B8">
                    <w:tc>
                      <w:tcPr>
                        <w:tcW w:w="8460" w:type="dxa"/>
                        <w:shd w:val="clear" w:color="auto" w:fill="FFFF99"/>
                      </w:tcPr>
                      <w:p w14:paraId="60E72EE1" w14:textId="77777777" w:rsidR="00EC2B9B" w:rsidRDefault="00EA33CA" w:rsidP="00EA33CA">
                        <w:r w:rsidRPr="00095D26">
                          <w:rPr>
                            <w:rStyle w:val="Strong"/>
                            <w:color w:val="4F81BD" w:themeColor="accent1"/>
                          </w:rPr>
                          <w:t>Example</w:t>
                        </w:r>
                      </w:p>
                      <w:p w14:paraId="7F714537" w14:textId="77777777" w:rsidR="000B2907" w:rsidRDefault="000B2907" w:rsidP="000B2907">
                        <w:r w:rsidRPr="005F2B41">
                          <w:t>Jill makes her first contribution of $5,000 into a Roth IRA on April 1</w:t>
                        </w:r>
                        <w:r>
                          <w:t>5</w:t>
                        </w:r>
                        <w:r w:rsidRPr="005F2B41">
                          <w:t xml:space="preserve">, </w:t>
                        </w:r>
                        <w:r>
                          <w:t>Year 2</w:t>
                        </w:r>
                        <w:r w:rsidRPr="005F2B41">
                          <w:t xml:space="preserve">, for the </w:t>
                        </w:r>
                        <w:r>
                          <w:t>Year 1</w:t>
                        </w:r>
                        <w:r w:rsidRPr="005F2B41">
                          <w:t xml:space="preserve"> tax year. The “five-year rule” starts on January 1, </w:t>
                        </w:r>
                        <w:r>
                          <w:t>Year 1</w:t>
                        </w:r>
                        <w:r w:rsidRPr="005F2B41">
                          <w:t xml:space="preserve">, </w:t>
                        </w:r>
                        <w:r>
                          <w:t xml:space="preserve">because </w:t>
                        </w:r>
                        <w:r w:rsidRPr="005F2B41">
                          <w:t xml:space="preserve">she made the contribution </w:t>
                        </w:r>
                        <w:r>
                          <w:t xml:space="preserve">for Year 1 timely by </w:t>
                        </w:r>
                        <w:r w:rsidRPr="005F2B41">
                          <w:t>April</w:t>
                        </w:r>
                        <w:r>
                          <w:t xml:space="preserve"> 15, Year 2</w:t>
                        </w:r>
                        <w:r w:rsidRPr="005F2B41">
                          <w:t xml:space="preserve">. </w:t>
                        </w:r>
                      </w:p>
                      <w:p w14:paraId="3779388E" w14:textId="77777777" w:rsidR="000B2907" w:rsidRDefault="000B2907" w:rsidP="000B2907">
                        <w:r>
                          <w:t>R</w:t>
                        </w:r>
                        <w:r w:rsidRPr="005F2B41">
                          <w:t>emember that once the 5-year requirement has been satisfied for “regular contributions”, this requirement is deemed to have been satisfied for all subsequent regular contributions.</w:t>
                        </w:r>
                      </w:p>
                      <w:p w14:paraId="1FFE4628" w14:textId="6405FB13" w:rsidR="00EA33CA" w:rsidRPr="005F2B41" w:rsidRDefault="000B2907" w:rsidP="000A1FD2">
                        <w:r>
                          <w:t>The 5</w:t>
                        </w:r>
                        <w:r w:rsidR="000A1FD2">
                          <w:t>-</w:t>
                        </w:r>
                        <w:r>
                          <w:t>year requirement will be satisfied on December 31, Year 5</w:t>
                        </w:r>
                        <w:r w:rsidR="000A1FD2">
                          <w:t>.  A</w:t>
                        </w:r>
                        <w:r>
                          <w:t>ll regular contributions in the account as of that date and all future regular contributions are deemed to have met the 5</w:t>
                        </w:r>
                        <w:r w:rsidR="000A1FD2">
                          <w:t>-</w:t>
                        </w:r>
                        <w:r>
                          <w:t>year requirement.</w:t>
                        </w:r>
                      </w:p>
                    </w:tc>
                  </w:tr>
                </w:tbl>
                <w:p w14:paraId="4B852827" w14:textId="77777777" w:rsidR="00123713" w:rsidRPr="003279D9" w:rsidRDefault="00123713" w:rsidP="005F2B41">
                  <w:pPr>
                    <w:numPr>
                      <w:ilvl w:val="0"/>
                      <w:numId w:val="182"/>
                    </w:numPr>
                  </w:pPr>
                  <w:r w:rsidRPr="003279D9">
                    <w:t>Deceased,</w:t>
                  </w:r>
                </w:p>
                <w:p w14:paraId="4E624DCA" w14:textId="77777777" w:rsidR="00123713" w:rsidRPr="003279D9" w:rsidRDefault="00123713" w:rsidP="00123713">
                  <w:pPr>
                    <w:numPr>
                      <w:ilvl w:val="0"/>
                      <w:numId w:val="182"/>
                    </w:numPr>
                  </w:pPr>
                  <w:r w:rsidRPr="003279D9">
                    <w:lastRenderedPageBreak/>
                    <w:t>Disabled (</w:t>
                  </w:r>
                  <w:r>
                    <w:t>t</w:t>
                  </w:r>
                  <w:r w:rsidRPr="003279D9">
                    <w:t xml:space="preserve">he disability must be </w:t>
                  </w:r>
                  <w:r>
                    <w:t xml:space="preserve">permanent and total or expected to </w:t>
                  </w:r>
                  <w:r w:rsidRPr="003279D9">
                    <w:t>result in death), OR</w:t>
                  </w:r>
                </w:p>
                <w:p w14:paraId="2C4F0E42" w14:textId="77777777" w:rsidR="00123713" w:rsidRPr="003279D9" w:rsidRDefault="00123713" w:rsidP="00123713">
                  <w:pPr>
                    <w:numPr>
                      <w:ilvl w:val="0"/>
                      <w:numId w:val="182"/>
                    </w:numPr>
                  </w:pPr>
                  <w:r w:rsidRPr="003279D9">
                    <w:t>Taking a distribution up to $10,000 for a first-time home purchase.</w:t>
                  </w:r>
                </w:p>
                <w:p w14:paraId="6FE2C594" w14:textId="547DEAA8" w:rsidR="00123713" w:rsidRPr="00707547" w:rsidRDefault="00123713" w:rsidP="00123713">
                  <w:r w:rsidRPr="00707547">
                    <w:t xml:space="preserve">Both conditions must be met for the </w:t>
                  </w:r>
                  <w:r w:rsidR="001B7A08" w:rsidRPr="001B7A08">
                    <w:t>distribution</w:t>
                  </w:r>
                  <w:r w:rsidRPr="00707547">
                    <w:t xml:space="preserve"> to be qualified. If it is qualified, then NO tax or penalty is due.</w:t>
                  </w:r>
                </w:p>
                <w:p w14:paraId="69C2A32B" w14:textId="77777777" w:rsidR="00123713" w:rsidRPr="00275B02" w:rsidRDefault="00123713" w:rsidP="00123713">
                  <w:pPr>
                    <w:spacing w:before="0" w:after="0"/>
                  </w:pPr>
                </w:p>
              </w:tc>
            </w:tr>
          </w:tbl>
          <w:p w14:paraId="29B62029" w14:textId="77777777" w:rsidR="00123713" w:rsidRPr="00461D16" w:rsidRDefault="00123713" w:rsidP="00123713">
            <w:pPr>
              <w:ind w:left="360"/>
            </w:pPr>
          </w:p>
        </w:tc>
      </w:tr>
    </w:tbl>
    <w:p w14:paraId="5315A102" w14:textId="77777777" w:rsidR="00123713" w:rsidRPr="001C10F2" w:rsidRDefault="00123713" w:rsidP="00123713">
      <w:pPr>
        <w:spacing w:before="0" w:after="0"/>
      </w:pPr>
    </w:p>
    <w:p w14:paraId="7FCEBE16" w14:textId="77777777" w:rsidR="00123713" w:rsidRPr="006E06AE" w:rsidRDefault="00123713" w:rsidP="0012371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23713" w14:paraId="71099D35" w14:textId="77777777" w:rsidTr="00123713">
        <w:tc>
          <w:tcPr>
            <w:tcW w:w="9576" w:type="dxa"/>
            <w:shd w:val="clear" w:color="auto" w:fill="D9D9D9"/>
          </w:tcPr>
          <w:p w14:paraId="395F5591" w14:textId="77777777" w:rsidR="00123713" w:rsidRPr="00AD6EB2" w:rsidRDefault="00AD6EB2" w:rsidP="00123713">
            <w:pPr>
              <w:numPr>
                <w:ilvl w:val="0"/>
                <w:numId w:val="183"/>
              </w:numPr>
              <w:rPr>
                <w:rStyle w:val="Hyperlink"/>
              </w:rPr>
            </w:pPr>
            <w:r>
              <w:rPr>
                <w:rStyle w:val="Hyperlink"/>
              </w:rPr>
              <w:t>How Much of the Distribution is Attributable to E</w:t>
            </w:r>
            <w:r w:rsidR="00123713" w:rsidRPr="00AD6EB2">
              <w:rPr>
                <w:rStyle w:val="Hyperlink"/>
              </w:rPr>
              <w:t>arnings?</w:t>
            </w:r>
          </w:p>
          <w:p w14:paraId="19627405" w14:textId="7DA0184D" w:rsidR="00123713" w:rsidRPr="00EC1BC8" w:rsidRDefault="00123713" w:rsidP="00FB4552">
            <w:pPr>
              <w:ind w:left="360"/>
            </w:pPr>
            <w:r w:rsidRPr="006E06AE">
              <w:t>Withdrawals of earni</w:t>
            </w:r>
            <w:r w:rsidR="00FB4552">
              <w:t>ngs that are NOT qualified</w:t>
            </w:r>
            <w:r w:rsidRPr="006E06AE">
              <w:t xml:space="preserve"> will be </w:t>
            </w:r>
            <w:r w:rsidR="00272DC0">
              <w:t>included as income on the income tax return.</w:t>
            </w:r>
            <w:r w:rsidRPr="006E06AE">
              <w:t xml:space="preserve"> </w:t>
            </w:r>
            <w:r w:rsidR="00E75653">
              <w:t>The dist</w:t>
            </w:r>
            <w:r w:rsidR="006A794A">
              <w:t>ribution of Roth IRA contributions is never</w:t>
            </w:r>
            <w:r w:rsidR="00E75653">
              <w:t xml:space="preserve"> subject to income tax because the funds were contributed on an after-tax basis</w:t>
            </w:r>
            <w:r>
              <w:t>.</w:t>
            </w:r>
          </w:p>
        </w:tc>
      </w:tr>
    </w:tbl>
    <w:p w14:paraId="18E0FFB4" w14:textId="77777777" w:rsidR="00123713" w:rsidRDefault="00123713" w:rsidP="0012371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23713" w14:paraId="6A51A31C" w14:textId="77777777" w:rsidTr="00123713">
        <w:trPr>
          <w:trHeight w:val="5003"/>
        </w:trPr>
        <w:tc>
          <w:tcPr>
            <w:tcW w:w="9576" w:type="dxa"/>
            <w:shd w:val="clear" w:color="auto" w:fill="D9D9D9"/>
          </w:tcPr>
          <w:p w14:paraId="0ABE6334" w14:textId="77777777" w:rsidR="00123713" w:rsidRPr="00AD6EB2" w:rsidRDefault="00AD6EB2" w:rsidP="00123713">
            <w:pPr>
              <w:numPr>
                <w:ilvl w:val="0"/>
                <w:numId w:val="183"/>
              </w:numPr>
              <w:rPr>
                <w:rStyle w:val="Hyperlink"/>
              </w:rPr>
            </w:pPr>
            <w:r>
              <w:rPr>
                <w:rStyle w:val="Hyperlink"/>
              </w:rPr>
              <w:t xml:space="preserve">Does the </w:t>
            </w:r>
            <w:r w:rsidR="00123713" w:rsidRPr="00AD6EB2">
              <w:rPr>
                <w:rStyle w:val="Hyperlink"/>
              </w:rPr>
              <w:t xml:space="preserve">10% </w:t>
            </w:r>
            <w:r>
              <w:rPr>
                <w:rStyle w:val="Hyperlink"/>
              </w:rPr>
              <w:t>Premature Distribution P</w:t>
            </w:r>
            <w:r w:rsidR="00123713" w:rsidRPr="00AD6EB2">
              <w:rPr>
                <w:rStyle w:val="Hyperlink"/>
              </w:rPr>
              <w:t>enalty</w:t>
            </w:r>
            <w:r>
              <w:rPr>
                <w:rStyle w:val="Hyperlink"/>
              </w:rPr>
              <w:t xml:space="preserve"> Apply</w:t>
            </w:r>
            <w:r w:rsidR="00123713" w:rsidRPr="00AD6EB2">
              <w:rPr>
                <w:rStyle w:val="Hyperlink"/>
              </w:rPr>
              <w:t>?</w:t>
            </w:r>
          </w:p>
          <w:p w14:paraId="44F067F4" w14:textId="77777777" w:rsidR="00123713" w:rsidRDefault="00123713" w:rsidP="00123713">
            <w:pPr>
              <w:ind w:left="360"/>
            </w:pPr>
            <w:r w:rsidRPr="006E06AE">
              <w:t xml:space="preserve">If </w:t>
            </w:r>
            <w:r w:rsidR="00AD6EB2">
              <w:t>distributions</w:t>
            </w:r>
            <w:r w:rsidRPr="006E06AE">
              <w:t xml:space="preserve"> attributable to earnings are not “qualified </w:t>
            </w:r>
            <w:r w:rsidR="00AD6EB2">
              <w:t>distributions</w:t>
            </w:r>
            <w:r w:rsidRPr="006E06AE">
              <w:t xml:space="preserve">,” we must determine whether or not the earnings portion of the </w:t>
            </w:r>
            <w:r w:rsidR="00AD6EB2">
              <w:t>distribution</w:t>
            </w:r>
            <w:r w:rsidRPr="006E06AE">
              <w:t xml:space="preserve"> is subject to, or exempt from, a 10% penalty. Unless the </w:t>
            </w:r>
            <w:r w:rsidR="00AD6EB2">
              <w:t>distribution</w:t>
            </w:r>
            <w:r w:rsidRPr="006E06AE">
              <w:t xml:space="preserve"> meets the requirements for at least one of the exceptions below, a 10% penalty </w:t>
            </w:r>
            <w:r w:rsidR="00036686">
              <w:t>i</w:t>
            </w:r>
            <w:r w:rsidRPr="006E06AE">
              <w:t>s</w:t>
            </w:r>
            <w:r w:rsidR="003E1B46">
              <w:t xml:space="preserve"> payable on the taxable</w:t>
            </w:r>
            <w:r w:rsidRPr="006E06AE">
              <w:t xml:space="preserve"> portion of the distr</w:t>
            </w:r>
            <w:r w:rsidR="003E1B46">
              <w:t>ibution</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000"/>
            </w:tblGrid>
            <w:tr w:rsidR="00123713" w14:paraId="680B4825" w14:textId="77777777" w:rsidTr="00095D26">
              <w:trPr>
                <w:jc w:val="center"/>
              </w:trPr>
              <w:tc>
                <w:tcPr>
                  <w:tcW w:w="9000" w:type="dxa"/>
                  <w:shd w:val="clear" w:color="auto" w:fill="FDE9D9" w:themeFill="accent6" w:themeFillTint="33"/>
                </w:tcPr>
                <w:p w14:paraId="55D0DFF8" w14:textId="77777777" w:rsidR="00123713" w:rsidRPr="00FD4EF2" w:rsidRDefault="00123713" w:rsidP="00123713">
                  <w:pPr>
                    <w:rPr>
                      <w:rStyle w:val="Strong"/>
                    </w:rPr>
                  </w:pPr>
                  <w:r w:rsidRPr="00FD4EF2">
                    <w:rPr>
                      <w:rStyle w:val="Strong"/>
                    </w:rPr>
                    <w:t>Penalty Exceptions:</w:t>
                  </w:r>
                </w:p>
                <w:p w14:paraId="492D0F40" w14:textId="77777777" w:rsidR="00123713" w:rsidRPr="00AD70F5" w:rsidRDefault="00123713" w:rsidP="00123713">
                  <w:pPr>
                    <w:numPr>
                      <w:ilvl w:val="0"/>
                      <w:numId w:val="184"/>
                    </w:numPr>
                    <w:rPr>
                      <w:color w:val="000000"/>
                    </w:rPr>
                  </w:pPr>
                  <w:r w:rsidRPr="00AD70F5">
                    <w:rPr>
                      <w:color w:val="000000"/>
                    </w:rPr>
                    <w:t>Death</w:t>
                  </w:r>
                </w:p>
                <w:p w14:paraId="60AEE224" w14:textId="77777777" w:rsidR="00123713" w:rsidRPr="00AD70F5" w:rsidRDefault="00123713" w:rsidP="00123713">
                  <w:pPr>
                    <w:numPr>
                      <w:ilvl w:val="0"/>
                      <w:numId w:val="184"/>
                    </w:numPr>
                    <w:rPr>
                      <w:color w:val="000000"/>
                    </w:rPr>
                  </w:pPr>
                  <w:r w:rsidRPr="00AD70F5">
                    <w:rPr>
                      <w:color w:val="000000"/>
                    </w:rPr>
                    <w:t xml:space="preserve">Disability </w:t>
                  </w:r>
                  <w:r w:rsidRPr="00AD70F5">
                    <w:rPr>
                      <w:i/>
                      <w:color w:val="000000"/>
                    </w:rPr>
                    <w:t>(the disability must be total and permanent or expected to result in death)</w:t>
                  </w:r>
                </w:p>
                <w:p w14:paraId="30265B64" w14:textId="77777777" w:rsidR="00123713" w:rsidRPr="003E1B46" w:rsidRDefault="00123713" w:rsidP="00123713">
                  <w:pPr>
                    <w:numPr>
                      <w:ilvl w:val="0"/>
                      <w:numId w:val="184"/>
                    </w:numPr>
                    <w:rPr>
                      <w:rStyle w:val="Hyperlink"/>
                      <w:b w:val="0"/>
                      <w:i/>
                      <w:color w:val="000000"/>
                      <w:u w:val="none"/>
                    </w:rPr>
                  </w:pPr>
                  <w:r w:rsidRPr="00AD70F5">
                    <w:rPr>
                      <w:color w:val="000000"/>
                    </w:rPr>
                    <w:t xml:space="preserve">When distributions are set up as a series of </w:t>
                  </w:r>
                  <w:r w:rsidRPr="003E1B46">
                    <w:rPr>
                      <w:rStyle w:val="Hyperlink"/>
                      <w:b w:val="0"/>
                      <w:i/>
                      <w:color w:val="000000"/>
                      <w:u w:val="none"/>
                    </w:rPr>
                    <w:t>substantially equal periodic payments</w:t>
                  </w:r>
                </w:p>
                <w:p w14:paraId="4A8CDCC6" w14:textId="77777777" w:rsidR="00123713" w:rsidRPr="00AD70F5" w:rsidRDefault="00123713" w:rsidP="00123713">
                  <w:pPr>
                    <w:numPr>
                      <w:ilvl w:val="0"/>
                      <w:numId w:val="184"/>
                    </w:numPr>
                    <w:rPr>
                      <w:color w:val="000000"/>
                    </w:rPr>
                  </w:pPr>
                  <w:r w:rsidRPr="00AD70F5">
                    <w:rPr>
                      <w:color w:val="000000"/>
                    </w:rPr>
                    <w:t xml:space="preserve">To the extent of unreimbursed medical expenses that exceed 10% of adjusted gross income </w:t>
                  </w:r>
                </w:p>
                <w:p w14:paraId="18FE82C8" w14:textId="77777777" w:rsidR="00123713" w:rsidRPr="00AD70F5" w:rsidRDefault="00123713" w:rsidP="00123713">
                  <w:pPr>
                    <w:numPr>
                      <w:ilvl w:val="0"/>
                      <w:numId w:val="184"/>
                    </w:numPr>
                    <w:rPr>
                      <w:color w:val="000000"/>
                    </w:rPr>
                  </w:pPr>
                  <w:r w:rsidRPr="00AD70F5">
                    <w:rPr>
                      <w:color w:val="000000"/>
                    </w:rPr>
                    <w:t xml:space="preserve">To pay health insurance premiums after the owner has received unemployment compensation for more than 12 weeks </w:t>
                  </w:r>
                </w:p>
                <w:p w14:paraId="76EBE6E1" w14:textId="77777777" w:rsidR="00123713" w:rsidRPr="00AD70F5" w:rsidRDefault="00123713" w:rsidP="00123713">
                  <w:pPr>
                    <w:numPr>
                      <w:ilvl w:val="0"/>
                      <w:numId w:val="184"/>
                    </w:numPr>
                    <w:rPr>
                      <w:color w:val="000000"/>
                      <w:u w:val="single"/>
                    </w:rPr>
                  </w:pPr>
                  <w:r w:rsidRPr="00AD70F5">
                    <w:rPr>
                      <w:color w:val="000000"/>
                    </w:rPr>
                    <w:t xml:space="preserve">To pay the costs of a </w:t>
                  </w:r>
                  <w:r w:rsidRPr="003E1B46">
                    <w:rPr>
                      <w:rStyle w:val="Hyperlink"/>
                      <w:b w:val="0"/>
                      <w:i/>
                      <w:color w:val="000000"/>
                      <w:u w:val="none"/>
                    </w:rPr>
                    <w:t>first-time home purchase</w:t>
                  </w:r>
                  <w:r w:rsidRPr="00AD70F5">
                    <w:rPr>
                      <w:color w:val="000000"/>
                    </w:rPr>
                    <w:t xml:space="preserve"> (subject to a </w:t>
                  </w:r>
                  <w:r w:rsidRPr="00AD70F5">
                    <w:rPr>
                      <w:i/>
                      <w:color w:val="000000"/>
                    </w:rPr>
                    <w:t>lifetime</w:t>
                  </w:r>
                  <w:r w:rsidRPr="00AD70F5">
                    <w:rPr>
                      <w:color w:val="000000"/>
                    </w:rPr>
                    <w:t xml:space="preserve"> limit of $10,000)</w:t>
                  </w:r>
                </w:p>
                <w:p w14:paraId="530536BB" w14:textId="77777777" w:rsidR="00123713" w:rsidRPr="00AD70F5" w:rsidRDefault="00123713" w:rsidP="00123713">
                  <w:pPr>
                    <w:numPr>
                      <w:ilvl w:val="0"/>
                      <w:numId w:val="184"/>
                    </w:numPr>
                    <w:rPr>
                      <w:rStyle w:val="Hyperlink"/>
                      <w:b w:val="0"/>
                      <w:color w:val="000000"/>
                    </w:rPr>
                  </w:pPr>
                  <w:r w:rsidRPr="00AD70F5">
                    <w:rPr>
                      <w:color w:val="000000"/>
                    </w:rPr>
                    <w:t xml:space="preserve">To pay for the </w:t>
                  </w:r>
                  <w:r w:rsidRPr="003E1B46">
                    <w:rPr>
                      <w:rStyle w:val="Hyperlink"/>
                      <w:b w:val="0"/>
                      <w:color w:val="000000"/>
                      <w:u w:val="none"/>
                    </w:rPr>
                    <w:t>qualified expenses</w:t>
                  </w:r>
                  <w:r w:rsidRPr="00AD70F5">
                    <w:rPr>
                      <w:color w:val="000000"/>
                    </w:rPr>
                    <w:t xml:space="preserve"> of higher education for the IRA owner and/or </w:t>
                  </w:r>
                  <w:r w:rsidRPr="003E1B46">
                    <w:rPr>
                      <w:rStyle w:val="Hyperlink"/>
                      <w:b w:val="0"/>
                      <w:color w:val="000000"/>
                      <w:u w:val="none"/>
                    </w:rPr>
                    <w:t>eligible family members</w:t>
                  </w:r>
                </w:p>
                <w:p w14:paraId="0A117A7B" w14:textId="77777777" w:rsidR="003E1B46" w:rsidRPr="00F50427" w:rsidRDefault="00123713" w:rsidP="003E1B46">
                  <w:pPr>
                    <w:numPr>
                      <w:ilvl w:val="0"/>
                      <w:numId w:val="184"/>
                    </w:numPr>
                  </w:pPr>
                  <w:r w:rsidRPr="00AD70F5">
                    <w:rPr>
                      <w:color w:val="000000"/>
                    </w:rPr>
                    <w:t>In response to an IRS levy</w:t>
                  </w:r>
                </w:p>
                <w:p w14:paraId="5B946C4A" w14:textId="55125C70" w:rsidR="003E1B46" w:rsidRPr="00FD4EF2" w:rsidRDefault="003E1B46" w:rsidP="003E1B46">
                  <w:r>
                    <w:rPr>
                      <w:rStyle w:val="Emphasis"/>
                      <w:sz w:val="16"/>
                      <w:szCs w:val="16"/>
                    </w:rPr>
                    <w:t xml:space="preserve">Detailed requirements for claiming these exceptions may be found at the following link: </w:t>
                  </w:r>
                  <w:hyperlink r:id="rId12" w:history="1">
                    <w:r w:rsidR="0062400D" w:rsidRPr="007904F1">
                      <w:rPr>
                        <w:rStyle w:val="Hyperlink"/>
                        <w:sz w:val="16"/>
                        <w:szCs w:val="16"/>
                      </w:rPr>
                      <w:t>http://www.irs.gov/taxtopics/tc557.html</w:t>
                    </w:r>
                  </w:hyperlink>
                </w:p>
              </w:tc>
            </w:tr>
          </w:tbl>
          <w:p w14:paraId="13DB978C" w14:textId="77777777" w:rsidR="00123713" w:rsidRPr="003A7790" w:rsidRDefault="00123713" w:rsidP="00123713">
            <w:pPr>
              <w:ind w:left="360"/>
            </w:pPr>
          </w:p>
        </w:tc>
      </w:tr>
    </w:tbl>
    <w:p w14:paraId="58EB4D6D" w14:textId="77777777" w:rsidR="00123713" w:rsidRDefault="00123713" w:rsidP="00123713">
      <w:pPr>
        <w:spacing w:before="0" w:after="0"/>
      </w:pPr>
    </w:p>
    <w:p w14:paraId="560629C9" w14:textId="77777777" w:rsidR="006E7EF1" w:rsidRDefault="000418D0" w:rsidP="006E7EF1">
      <w:r w:rsidRPr="00095D26">
        <w:rPr>
          <w:b/>
          <w:color w:val="FF0000"/>
        </w:rPr>
        <w:t>Click</w:t>
      </w:r>
      <w:r>
        <w:t xml:space="preserve"> </w:t>
      </w:r>
      <w:r w:rsidRPr="000418D0">
        <w:rPr>
          <w:rStyle w:val="Hyperlink"/>
        </w:rPr>
        <w:t>here</w:t>
      </w:r>
      <w:r>
        <w:t xml:space="preserve"> </w:t>
      </w:r>
      <w:r w:rsidRPr="00095D26">
        <w:rPr>
          <w:b/>
          <w:color w:val="FF0000"/>
        </w:rPr>
        <w:t>for an example of how these rules apply.</w:t>
      </w:r>
    </w:p>
    <w:tbl>
      <w:tblPr>
        <w:tblW w:w="10262"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10262"/>
      </w:tblGrid>
      <w:tr w:rsidR="006E7EF1" w14:paraId="7CED7DF6" w14:textId="77777777" w:rsidTr="00A123B8">
        <w:trPr>
          <w:trHeight w:val="2744"/>
        </w:trPr>
        <w:tc>
          <w:tcPr>
            <w:tcW w:w="10262" w:type="dxa"/>
            <w:shd w:val="clear" w:color="auto" w:fill="FFFF99"/>
          </w:tcPr>
          <w:p w14:paraId="457DE008" w14:textId="77777777" w:rsidR="006E7EF1" w:rsidRPr="00BD014E" w:rsidRDefault="006E7EF1" w:rsidP="006E7EF1">
            <w:pPr>
              <w:rPr>
                <w:rStyle w:val="Hyperlink"/>
              </w:rPr>
            </w:pPr>
            <w:r w:rsidRPr="00BD014E">
              <w:rPr>
                <w:rStyle w:val="Hyperlink"/>
              </w:rPr>
              <w:lastRenderedPageBreak/>
              <w:t>Example</w:t>
            </w:r>
          </w:p>
          <w:p w14:paraId="6865191E" w14:textId="77777777" w:rsidR="00130258" w:rsidRPr="00BD014E" w:rsidRDefault="00130258" w:rsidP="00130258">
            <w:pPr>
              <w:keepNext/>
              <w:outlineLvl w:val="4"/>
              <w:rPr>
                <w:b/>
                <w:bCs/>
              </w:rPr>
            </w:pPr>
            <w:r w:rsidRPr="00BD014E">
              <w:t xml:space="preserve">In the summer of </w:t>
            </w:r>
            <w:r>
              <w:t>Year 1</w:t>
            </w:r>
            <w:r w:rsidRPr="00BD014E">
              <w:t xml:space="preserve">, James opened and funded a Roth IRA with an after-tax contribution of $4,000. He made a second </w:t>
            </w:r>
            <w:r>
              <w:t xml:space="preserve">after-tax </w:t>
            </w:r>
            <w:r w:rsidRPr="00BD014E">
              <w:t xml:space="preserve">regular contribution of $4,000 in </w:t>
            </w:r>
            <w:r>
              <w:t>Year 2</w:t>
            </w:r>
            <w:r w:rsidRPr="00BD014E">
              <w:t xml:space="preserve">. </w:t>
            </w:r>
            <w:r>
              <w:t>During Year 3</w:t>
            </w:r>
            <w:r w:rsidRPr="00BD014E">
              <w:t xml:space="preserve">, the account </w:t>
            </w:r>
            <w:r>
              <w:t>balance grew</w:t>
            </w:r>
            <w:r w:rsidRPr="00BD014E">
              <w:t xml:space="preserve"> to $8,800. </w:t>
            </w:r>
            <w:r>
              <w:t>At the end of Year 3</w:t>
            </w:r>
            <w:r w:rsidRPr="00BD014E">
              <w:t>, he removed $8,200 for qualified tuition expenses.</w:t>
            </w:r>
          </w:p>
          <w:p w14:paraId="09818E43" w14:textId="77777777" w:rsidR="00130258" w:rsidRPr="00BD014E" w:rsidRDefault="00130258" w:rsidP="00130258">
            <w:pPr>
              <w:pStyle w:val="ListParagraph"/>
              <w:keepNext/>
              <w:numPr>
                <w:ilvl w:val="0"/>
                <w:numId w:val="233"/>
              </w:numPr>
              <w:outlineLvl w:val="4"/>
              <w:rPr>
                <w:b/>
                <w:bCs/>
              </w:rPr>
            </w:pPr>
            <w:r w:rsidRPr="00BD014E">
              <w:t>This is NOT a qualified distribution. It</w:t>
            </w:r>
            <w:r>
              <w:t xml:space="preserve"> meets C</w:t>
            </w:r>
            <w:r w:rsidRPr="00BD014E">
              <w:t>ondition #2, since it is for tuition</w:t>
            </w:r>
            <w:r>
              <w:t xml:space="preserve"> expense, but it does not meet C</w:t>
            </w:r>
            <w:r w:rsidRPr="00BD014E">
              <w:t xml:space="preserve">ondition #1 since it has been less than 5 years since the initial contribution. </w:t>
            </w:r>
          </w:p>
          <w:p w14:paraId="4A3B4534" w14:textId="77777777" w:rsidR="00130258" w:rsidRPr="00BD014E" w:rsidRDefault="00130258" w:rsidP="00130258">
            <w:pPr>
              <w:pStyle w:val="ListParagraph"/>
              <w:keepNext/>
              <w:numPr>
                <w:ilvl w:val="0"/>
                <w:numId w:val="233"/>
              </w:numPr>
              <w:outlineLvl w:val="4"/>
              <w:rPr>
                <w:b/>
                <w:bCs/>
              </w:rPr>
            </w:pPr>
            <w:r w:rsidRPr="00BD014E">
              <w:t xml:space="preserve">Therefore, the amount distributed in earnings (i.e., the amount in excess of his contributions) is taxable. </w:t>
            </w:r>
          </w:p>
          <w:p w14:paraId="0A125903" w14:textId="3E427CBF" w:rsidR="006E7EF1" w:rsidRPr="00275B02" w:rsidRDefault="00130258" w:rsidP="006E7EF1">
            <w:pPr>
              <w:pStyle w:val="ListParagraph"/>
              <w:numPr>
                <w:ilvl w:val="0"/>
                <w:numId w:val="233"/>
              </w:numPr>
            </w:pPr>
            <w:r w:rsidRPr="00BD014E">
              <w:t>In this case, there is a tax due on the $200 in earnings in excess of his total contributions of $8,000. But because it is for one of the permissible penalty-free situations, there is no penalty.</w:t>
            </w:r>
          </w:p>
        </w:tc>
      </w:tr>
    </w:tbl>
    <w:p w14:paraId="3E063736" w14:textId="77777777" w:rsidR="006E7EF1" w:rsidRDefault="006E7EF1" w:rsidP="00123713">
      <w:pPr>
        <w:spacing w:before="0" w:after="0"/>
      </w:pPr>
    </w:p>
    <w:p w14:paraId="0F80DB60" w14:textId="17B88860" w:rsidR="00AB78C2" w:rsidRPr="006E06AE" w:rsidRDefault="00AB78C2" w:rsidP="00887519">
      <w:r>
        <w:t xml:space="preserve">How is the taxation of </w:t>
      </w:r>
      <w:r w:rsidR="00887519">
        <w:t>distributions</w:t>
      </w:r>
      <w:r w:rsidR="006C1F80">
        <w:t xml:space="preserve"> </w:t>
      </w:r>
      <w:r w:rsidR="00980AFE">
        <w:t xml:space="preserve">impacted </w:t>
      </w:r>
      <w:r w:rsidR="006C1F80">
        <w:t>if the Roth IRA contains</w:t>
      </w:r>
      <w:r>
        <w:t xml:space="preserve"> rollover or conversion contributions?  </w:t>
      </w:r>
      <w:r w:rsidRPr="00095D26">
        <w:rPr>
          <w:b/>
          <w:color w:val="FF0000"/>
        </w:rPr>
        <w:t>Click</w:t>
      </w:r>
      <w:r>
        <w:t xml:space="preserve"> </w:t>
      </w:r>
      <w:r w:rsidRPr="00AB78C2">
        <w:rPr>
          <w:rStyle w:val="Hyperlink"/>
        </w:rPr>
        <w:t>here</w:t>
      </w:r>
      <w:r>
        <w:t xml:space="preserve"> </w:t>
      </w:r>
      <w:r w:rsidRPr="00095D26">
        <w:rPr>
          <w:b/>
          <w:color w:val="FF0000"/>
        </w:rPr>
        <w:t>to learn more.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B78C2" w14:paraId="01989D17" w14:textId="77777777" w:rsidTr="00E75653">
        <w:tc>
          <w:tcPr>
            <w:tcW w:w="9576" w:type="dxa"/>
            <w:shd w:val="clear" w:color="auto" w:fill="D9D9D9"/>
          </w:tcPr>
          <w:p w14:paraId="5D6CB3A9" w14:textId="77777777" w:rsidR="00887519" w:rsidRPr="00887519" w:rsidRDefault="00887519" w:rsidP="00F800B2">
            <w:pPr>
              <w:rPr>
                <w:rStyle w:val="Hyperlink"/>
              </w:rPr>
            </w:pPr>
            <w:r w:rsidRPr="00887519">
              <w:rPr>
                <w:rStyle w:val="Hyperlink"/>
              </w:rPr>
              <w:t xml:space="preserve">Taxation of Rollover/Conversion </w:t>
            </w:r>
            <w:r w:rsidR="00161FE1" w:rsidRPr="00887519">
              <w:rPr>
                <w:rStyle w:val="Hyperlink"/>
              </w:rPr>
              <w:t>Contributions</w:t>
            </w:r>
            <w:r w:rsidRPr="00887519">
              <w:rPr>
                <w:rStyle w:val="Hyperlink"/>
              </w:rPr>
              <w:t xml:space="preserve"> to a Roth IRA</w:t>
            </w:r>
          </w:p>
          <w:p w14:paraId="2E3546AB" w14:textId="77777777" w:rsidR="00887519" w:rsidRPr="005F2B41" w:rsidRDefault="00887519" w:rsidP="00F800B2">
            <w:r w:rsidRPr="005F2B41">
              <w:t>Contributions to a Roth IRA fr</w:t>
            </w:r>
            <w:r w:rsidR="00D20A61">
              <w:t>om rollover or conversion of a T</w:t>
            </w:r>
            <w:r w:rsidRPr="005F2B41">
              <w:t>raditional IRA impact the order of distribution. Regular contributions are deemed distributed first, rollover/conversion contributions are deemed distributed next, and earnings are deemed distributed last.</w:t>
            </w:r>
          </w:p>
          <w:p w14:paraId="4CE4D3A7" w14:textId="4FE458D2" w:rsidR="00AB78C2" w:rsidRPr="00EC1BC8" w:rsidRDefault="00980AFE" w:rsidP="00980AFE">
            <w:r>
              <w:t>Here is a noteworthy caution: t</w:t>
            </w:r>
            <w:r w:rsidRPr="005F2B41">
              <w:t>he</w:t>
            </w:r>
            <w:r>
              <w:t xml:space="preserve"> </w:t>
            </w:r>
            <w:r w:rsidR="00887519" w:rsidRPr="005F2B41">
              <w:t>distribution of rollover/conversion contributions is subject to a 10% penalty (but no income tax) if distributed within 5 years of rollover/conversion</w:t>
            </w:r>
            <w:r w:rsidR="00887519">
              <w:t>.</w:t>
            </w:r>
          </w:p>
        </w:tc>
      </w:tr>
    </w:tbl>
    <w:p w14:paraId="56CF32A7" w14:textId="77777777" w:rsidR="001A1A66" w:rsidRDefault="001A1A66" w:rsidP="001A1A66">
      <w:pPr>
        <w:spacing w:before="0" w:after="0"/>
        <w:rPr>
          <w:b/>
        </w:rPr>
      </w:pPr>
    </w:p>
    <w:p w14:paraId="65D70C74" w14:textId="77777777" w:rsidR="001A1A66" w:rsidRDefault="008D04BA" w:rsidP="00095D26">
      <w:r>
        <w:rPr>
          <w:noProof/>
          <w:lang w:eastAsia="zh-CN"/>
        </w:rPr>
        <w:drawing>
          <wp:inline distT="0" distB="0" distL="0" distR="0" wp14:anchorId="76556FAF" wp14:editId="46AA90AC">
            <wp:extent cx="246380" cy="257810"/>
            <wp:effectExtent l="0" t="0" r="7620" b="0"/>
            <wp:docPr id="29" name="Picture 3"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m-red-and-yell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1A1A66">
        <w:t xml:space="preserve">  </w:t>
      </w:r>
      <w:r w:rsidR="001A1A66" w:rsidRPr="00095D26">
        <w:rPr>
          <w:b/>
          <w:color w:val="FF0000"/>
        </w:rPr>
        <w:t xml:space="preserve">Beware the 50% </w:t>
      </w:r>
      <w:r w:rsidR="00C83B3E" w:rsidRPr="00095D26">
        <w:rPr>
          <w:b/>
          <w:color w:val="FF0000"/>
        </w:rPr>
        <w:t>Penalty for</w:t>
      </w:r>
      <w:r w:rsidR="001A1A66" w:rsidRPr="00095D26">
        <w:rPr>
          <w:b/>
          <w:color w:val="FF0000"/>
        </w:rPr>
        <w:t xml:space="preserve"> Inherited Roth IRAs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3E7F62" w:rsidRPr="00120E33" w14:paraId="244A5451" w14:textId="77777777" w:rsidTr="00272F53">
        <w:trPr>
          <w:trHeight w:val="1223"/>
        </w:trPr>
        <w:tc>
          <w:tcPr>
            <w:tcW w:w="9576" w:type="dxa"/>
            <w:shd w:val="clear" w:color="auto" w:fill="E7D9CF"/>
          </w:tcPr>
          <w:p w14:paraId="0605B701" w14:textId="720BC611" w:rsidR="003E7F62" w:rsidRPr="00120E33" w:rsidRDefault="003E7F62" w:rsidP="00272F53">
            <w:pPr>
              <w:rPr>
                <w:rStyle w:val="Strong"/>
                <w:b w:val="0"/>
              </w:rPr>
            </w:pPr>
            <w:r>
              <w:t xml:space="preserve">Distributions from Roth IRAs are not required during the original owner’s lifetime. </w:t>
            </w:r>
            <w:r w:rsidR="00980AFE">
              <w:t xml:space="preserve">However, </w:t>
            </w:r>
            <w:r>
              <w:t xml:space="preserve">RMD rules may apply to beneficiaries or new owners of inherited Roth IRAs. Failure to take the RMD timely from an inherited Roth IRA may result in a 50% penalty. Your client should consult with their tax professional to ensure any RMDs are taken timely. </w:t>
            </w:r>
          </w:p>
        </w:tc>
      </w:tr>
    </w:tbl>
    <w:p w14:paraId="52916EAF" w14:textId="77777777" w:rsidR="00F57FA2" w:rsidRDefault="001A1A66" w:rsidP="00BB59AE">
      <w:pPr>
        <w:pStyle w:val="Heading2"/>
        <w:rPr>
          <w:rFonts w:eastAsia="Arial Unicode MS"/>
        </w:rPr>
      </w:pPr>
      <w:r>
        <w:br w:type="page"/>
      </w:r>
      <w:r w:rsidR="00F57FA2" w:rsidRPr="006F172A">
        <w:rPr>
          <w:rFonts w:eastAsia="Arial Unicode MS"/>
        </w:rPr>
        <w:lastRenderedPageBreak/>
        <w:t>Review</w:t>
      </w:r>
      <w:r w:rsidR="00F57FA2">
        <w:rPr>
          <w:rFonts w:eastAsia="Arial Unicode MS"/>
        </w:rPr>
        <w:t xml:space="preserve"> Exercise</w:t>
      </w:r>
    </w:p>
    <w:p w14:paraId="304FFF73" w14:textId="77777777" w:rsidR="00BB59AE" w:rsidRDefault="00BB59AE" w:rsidP="00BB59AE">
      <w:pPr>
        <w:rPr>
          <w:b/>
          <w:color w:val="FF0000"/>
        </w:rPr>
      </w:pPr>
      <w:r w:rsidRPr="003B7B6A">
        <w:rPr>
          <w:b/>
          <w:color w:val="FF0000"/>
        </w:rPr>
        <w:t>Review your understanding of the preceding pages by ans</w:t>
      </w:r>
      <w:r>
        <w:rPr>
          <w:b/>
          <w:color w:val="FF0000"/>
        </w:rPr>
        <w:t>wering the following questions.</w:t>
      </w:r>
    </w:p>
    <w:p w14:paraId="3C203D34" w14:textId="77777777" w:rsidR="00843CA0" w:rsidRPr="00901877" w:rsidRDefault="00843CA0" w:rsidP="00BB59AE">
      <w:pPr>
        <w:rPr>
          <w:b/>
          <w:color w:val="FF0000"/>
        </w:rPr>
      </w:pPr>
    </w:p>
    <w:p w14:paraId="29202FA5" w14:textId="77777777" w:rsidR="009F62C2" w:rsidRPr="00A123B8" w:rsidRDefault="00CD1DAA" w:rsidP="00A123B8">
      <w:pPr>
        <w:pStyle w:val="ListParagraph"/>
        <w:numPr>
          <w:ilvl w:val="0"/>
          <w:numId w:val="288"/>
        </w:numPr>
        <w:rPr>
          <w:b/>
        </w:rPr>
      </w:pPr>
      <w:r w:rsidRPr="00A123B8">
        <w:rPr>
          <w:b/>
        </w:rPr>
        <w:t>Which of the following sequences correctly describes the order in which funds are distributed from Roth IRAs?</w:t>
      </w:r>
    </w:p>
    <w:p w14:paraId="52D08FB4" w14:textId="77777777" w:rsidR="009F62C2" w:rsidRDefault="009F62C2" w:rsidP="001213D6">
      <w:pPr>
        <w:pStyle w:val="ListParagraph"/>
        <w:numPr>
          <w:ilvl w:val="0"/>
          <w:numId w:val="262"/>
        </w:numPr>
      </w:pPr>
      <w:r>
        <w:t>Earnings, rollover contributions, regular contributions</w:t>
      </w:r>
    </w:p>
    <w:p w14:paraId="2625C02A" w14:textId="77777777" w:rsidR="009F62C2" w:rsidRPr="009316FB" w:rsidRDefault="001213D6" w:rsidP="004379D4">
      <w:pPr>
        <w:ind w:left="360"/>
      </w:pPr>
      <w:r>
        <w:rPr>
          <w:rStyle w:val="Strong"/>
        </w:rPr>
        <w:tab/>
      </w:r>
      <w:r>
        <w:rPr>
          <w:rStyle w:val="Strong"/>
        </w:rPr>
        <w:tab/>
      </w:r>
      <w:r w:rsidR="009F62C2" w:rsidRPr="009E4296">
        <w:rPr>
          <w:rStyle w:val="Strong"/>
        </w:rPr>
        <w:t>Incorrect</w:t>
      </w:r>
      <w:r w:rsidR="009F62C2" w:rsidRPr="009316FB">
        <w:t>. Try again.</w:t>
      </w:r>
    </w:p>
    <w:p w14:paraId="1149C196" w14:textId="77777777" w:rsidR="009F62C2" w:rsidRDefault="009F62C2" w:rsidP="001213D6">
      <w:pPr>
        <w:pStyle w:val="ListParagraph"/>
        <w:numPr>
          <w:ilvl w:val="0"/>
          <w:numId w:val="262"/>
        </w:numPr>
      </w:pPr>
      <w:r>
        <w:t>Rollover contributions, earnings, regular contributions</w:t>
      </w:r>
    </w:p>
    <w:p w14:paraId="55943F0E" w14:textId="77777777" w:rsidR="009F62C2" w:rsidRPr="009316FB" w:rsidRDefault="001213D6" w:rsidP="00477A10">
      <w:pPr>
        <w:ind w:left="360"/>
      </w:pPr>
      <w:r>
        <w:rPr>
          <w:rStyle w:val="Strong"/>
        </w:rPr>
        <w:tab/>
      </w:r>
      <w:r>
        <w:rPr>
          <w:rStyle w:val="Strong"/>
        </w:rPr>
        <w:tab/>
      </w:r>
      <w:r w:rsidR="009F62C2" w:rsidRPr="009E4296">
        <w:rPr>
          <w:rStyle w:val="Strong"/>
        </w:rPr>
        <w:t>Incorrect</w:t>
      </w:r>
      <w:r w:rsidR="009F62C2" w:rsidRPr="009316FB">
        <w:t>. Try again.</w:t>
      </w:r>
    </w:p>
    <w:p w14:paraId="3343D254" w14:textId="77777777" w:rsidR="009F62C2" w:rsidRDefault="009F62C2" w:rsidP="001213D6">
      <w:pPr>
        <w:pStyle w:val="ListParagraph"/>
        <w:numPr>
          <w:ilvl w:val="0"/>
          <w:numId w:val="262"/>
        </w:numPr>
      </w:pPr>
      <w:r>
        <w:t>Regular contributions, earnings, rollover contributions</w:t>
      </w:r>
    </w:p>
    <w:p w14:paraId="4BE8BCFA" w14:textId="77777777" w:rsidR="009F62C2" w:rsidRPr="009316FB" w:rsidRDefault="001213D6" w:rsidP="00477A10">
      <w:pPr>
        <w:ind w:left="360"/>
      </w:pPr>
      <w:r>
        <w:rPr>
          <w:rStyle w:val="Strong"/>
        </w:rPr>
        <w:tab/>
      </w:r>
      <w:r>
        <w:rPr>
          <w:rStyle w:val="Strong"/>
        </w:rPr>
        <w:tab/>
      </w:r>
      <w:r w:rsidR="009F62C2" w:rsidRPr="009E4296">
        <w:rPr>
          <w:rStyle w:val="Strong"/>
        </w:rPr>
        <w:t>Incorrect</w:t>
      </w:r>
      <w:r w:rsidR="009F62C2" w:rsidRPr="009316FB">
        <w:t>. Try again.</w:t>
      </w:r>
    </w:p>
    <w:p w14:paraId="3AA6A234" w14:textId="77777777" w:rsidR="009F62C2" w:rsidRPr="009316FB" w:rsidRDefault="009F62C2" w:rsidP="001213D6">
      <w:pPr>
        <w:pStyle w:val="ListParagraph"/>
        <w:numPr>
          <w:ilvl w:val="0"/>
          <w:numId w:val="262"/>
        </w:numPr>
      </w:pPr>
      <w:r>
        <w:t>Regular contributions, rollover contributions, earnings</w:t>
      </w:r>
    </w:p>
    <w:p w14:paraId="25A98780" w14:textId="77777777" w:rsidR="009F62C2" w:rsidRDefault="001213D6" w:rsidP="00477A10">
      <w:pPr>
        <w:pStyle w:val="ReviewAnswer"/>
        <w:ind w:left="360"/>
      </w:pPr>
      <w:r>
        <w:rPr>
          <w:rStyle w:val="Strong"/>
        </w:rPr>
        <w:tab/>
      </w:r>
      <w:r>
        <w:rPr>
          <w:rStyle w:val="Strong"/>
        </w:rPr>
        <w:tab/>
      </w:r>
      <w:r w:rsidR="009F62C2" w:rsidRPr="009E4296">
        <w:rPr>
          <w:rStyle w:val="Strong"/>
        </w:rPr>
        <w:t>Correct</w:t>
      </w:r>
      <w:r w:rsidR="009F62C2" w:rsidRPr="009316FB">
        <w:t>!</w:t>
      </w:r>
    </w:p>
    <w:p w14:paraId="73BFEE79" w14:textId="77777777" w:rsidR="00BB59AE" w:rsidRPr="009316FB" w:rsidRDefault="00BB59AE" w:rsidP="00477A10">
      <w:pPr>
        <w:pStyle w:val="ReviewAnswer"/>
        <w:ind w:left="360"/>
      </w:pPr>
    </w:p>
    <w:p w14:paraId="252C81E8" w14:textId="0418F041" w:rsidR="00F57FA2" w:rsidRPr="00D7087F" w:rsidRDefault="00F57FA2" w:rsidP="00A123B8">
      <w:pPr>
        <w:numPr>
          <w:ilvl w:val="0"/>
          <w:numId w:val="288"/>
        </w:numPr>
        <w:rPr>
          <w:b/>
          <w:bCs/>
        </w:rPr>
      </w:pPr>
      <w:r w:rsidRPr="00D7087F">
        <w:rPr>
          <w:b/>
          <w:bCs/>
        </w:rPr>
        <w:t xml:space="preserve">In </w:t>
      </w:r>
      <w:r w:rsidR="00843CA0">
        <w:rPr>
          <w:b/>
          <w:bCs/>
        </w:rPr>
        <w:t>Year 1</w:t>
      </w:r>
      <w:r w:rsidR="00843CA0" w:rsidRPr="00D7087F">
        <w:rPr>
          <w:b/>
          <w:bCs/>
        </w:rPr>
        <w:t xml:space="preserve">, </w:t>
      </w:r>
      <w:r w:rsidRPr="00D7087F">
        <w:rPr>
          <w:b/>
          <w:bCs/>
        </w:rPr>
        <w:t xml:space="preserve">Margaret converted her Traditional IRA with a balance of $25,000 to a Roth IRA. Of the converted funds, $7,500 consisted of non-deductible contributions, thus $7,500 of the conversion amount was not taxed at conversion. Later in </w:t>
      </w:r>
      <w:r w:rsidR="00843CA0">
        <w:rPr>
          <w:b/>
          <w:bCs/>
        </w:rPr>
        <w:t>Year 1</w:t>
      </w:r>
      <w:r w:rsidRPr="00D7087F">
        <w:rPr>
          <w:b/>
          <w:bCs/>
        </w:rPr>
        <w:t xml:space="preserve">, she made an additional contribution of $4,000 to the Roth </w:t>
      </w:r>
      <w:r w:rsidR="00843CA0">
        <w:rPr>
          <w:b/>
          <w:bCs/>
        </w:rPr>
        <w:t xml:space="preserve">IRA </w:t>
      </w:r>
      <w:r w:rsidRPr="00D7087F">
        <w:rPr>
          <w:b/>
          <w:bCs/>
        </w:rPr>
        <w:t xml:space="preserve">and also contributed $4,000 in </w:t>
      </w:r>
      <w:r w:rsidR="00843CA0">
        <w:rPr>
          <w:b/>
          <w:bCs/>
        </w:rPr>
        <w:t>Year 2</w:t>
      </w:r>
      <w:r w:rsidRPr="00D7087F">
        <w:rPr>
          <w:b/>
          <w:bCs/>
        </w:rPr>
        <w:t xml:space="preserve">. In </w:t>
      </w:r>
      <w:r w:rsidR="00843CA0">
        <w:rPr>
          <w:b/>
          <w:bCs/>
        </w:rPr>
        <w:t>Year 3</w:t>
      </w:r>
      <w:r w:rsidRPr="00D7087F">
        <w:rPr>
          <w:b/>
          <w:bCs/>
        </w:rPr>
        <w:t>, at age 58, she withdr</w:t>
      </w:r>
      <w:r w:rsidR="00843CA0">
        <w:rPr>
          <w:b/>
          <w:bCs/>
        </w:rPr>
        <w:t>ew</w:t>
      </w:r>
      <w:r w:rsidRPr="00D7087F">
        <w:rPr>
          <w:b/>
          <w:bCs/>
        </w:rPr>
        <w:t xml:space="preserve"> $35,000 from the Roth </w:t>
      </w:r>
      <w:r w:rsidR="00843CA0">
        <w:rPr>
          <w:b/>
          <w:bCs/>
        </w:rPr>
        <w:t xml:space="preserve">IRA </w:t>
      </w:r>
      <w:r w:rsidRPr="00D7087F">
        <w:rPr>
          <w:b/>
          <w:bCs/>
        </w:rPr>
        <w:t xml:space="preserve">to make an investment in a ski resort in Colorado. Which of the following statements regarding the tax results of this transaction is correct? </w:t>
      </w:r>
    </w:p>
    <w:p w14:paraId="37807520" w14:textId="77777777" w:rsidR="00F57FA2" w:rsidRPr="007C285C" w:rsidRDefault="00F57FA2" w:rsidP="00F57FA2">
      <w:pPr>
        <w:numPr>
          <w:ilvl w:val="0"/>
          <w:numId w:val="59"/>
        </w:numPr>
      </w:pPr>
      <w:r w:rsidRPr="007C285C">
        <w:t>The first $8,000 is withdrawn tax-free since this portion is attributable to after-tax contributions.</w:t>
      </w:r>
    </w:p>
    <w:p w14:paraId="561A3047"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45BB03F6" w14:textId="7800ABB3" w:rsidR="00F57FA2" w:rsidRPr="007C285C" w:rsidRDefault="00F57FA2" w:rsidP="00F57FA2">
      <w:pPr>
        <w:numPr>
          <w:ilvl w:val="0"/>
          <w:numId w:val="59"/>
        </w:numPr>
      </w:pPr>
      <w:r w:rsidRPr="007C285C">
        <w:t xml:space="preserve">The next $7,500 was her basis when </w:t>
      </w:r>
      <w:r w:rsidR="00AB3D8F">
        <w:t>s</w:t>
      </w:r>
      <w:r w:rsidRPr="007C285C">
        <w:t>he converted the Traditional to a Roth IRA. It is non-taxable.</w:t>
      </w:r>
    </w:p>
    <w:p w14:paraId="3293CAFC"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6ADEFE7C" w14:textId="75BC584E" w:rsidR="00F57FA2" w:rsidRPr="007C285C" w:rsidRDefault="00F57FA2" w:rsidP="00F57FA2">
      <w:pPr>
        <w:numPr>
          <w:ilvl w:val="0"/>
          <w:numId w:val="59"/>
        </w:numPr>
      </w:pPr>
      <w:r w:rsidRPr="007C285C">
        <w:t>The next $17,500 was taxed at conversion. It is not included in her taxable income, but Margaret must pay a 10% penalty</w:t>
      </w:r>
      <w:r w:rsidR="00AB3D8F">
        <w:t xml:space="preserve"> of </w:t>
      </w:r>
      <w:r w:rsidRPr="007C285C">
        <w:t>$1,750</w:t>
      </w:r>
      <w:r w:rsidR="00AB3D8F">
        <w:t xml:space="preserve"> </w:t>
      </w:r>
      <w:r w:rsidRPr="007C285C">
        <w:t>on this portion of the withdrawal.</w:t>
      </w:r>
    </w:p>
    <w:p w14:paraId="07D5CC31"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30073211" w14:textId="55948E9D" w:rsidR="00F57FA2" w:rsidRPr="007C285C" w:rsidRDefault="00F57FA2" w:rsidP="00F57FA2">
      <w:pPr>
        <w:numPr>
          <w:ilvl w:val="0"/>
          <w:numId w:val="59"/>
        </w:numPr>
      </w:pPr>
      <w:r w:rsidRPr="007C285C">
        <w:t xml:space="preserve">The next $2,000 is attributable to earnings and this is a nonqualified withdrawal since Margaret is under age 59½.  She </w:t>
      </w:r>
      <w:r w:rsidR="007E66F4">
        <w:t>withdrew</w:t>
      </w:r>
      <w:r w:rsidRPr="007C285C">
        <w:t xml:space="preserve"> the funds inside of the 5-year rule both for the conversion and for contributions, and she meets none of the exemption criteria. Thus, $2,000 would be subject to tax AND a 10% penalty of $200.</w:t>
      </w:r>
    </w:p>
    <w:p w14:paraId="1F188DD8" w14:textId="77777777" w:rsidR="00F57FA2" w:rsidRPr="007C285C" w:rsidRDefault="00F57FA2" w:rsidP="00F57FA2">
      <w:pPr>
        <w:pStyle w:val="ReviewAnswer"/>
      </w:pPr>
      <w:r w:rsidRPr="004445DD">
        <w:rPr>
          <w:rStyle w:val="Strong"/>
        </w:rPr>
        <w:t>Incorrect</w:t>
      </w:r>
      <w:r w:rsidRPr="007C285C">
        <w:t>.  This is a correct statement of the tax results, but it is not the only answer.</w:t>
      </w:r>
    </w:p>
    <w:p w14:paraId="0C065EE1" w14:textId="77777777" w:rsidR="00F57FA2" w:rsidRPr="00A50B60" w:rsidRDefault="00F57FA2" w:rsidP="00F57FA2">
      <w:pPr>
        <w:numPr>
          <w:ilvl w:val="0"/>
          <w:numId w:val="59"/>
        </w:numPr>
        <w:rPr>
          <w:rStyle w:val="Strong"/>
        </w:rPr>
      </w:pPr>
      <w:r w:rsidRPr="00A50B60">
        <w:rPr>
          <w:rStyle w:val="Strong"/>
        </w:rPr>
        <w:lastRenderedPageBreak/>
        <w:t>All of the above are correct.</w:t>
      </w:r>
    </w:p>
    <w:p w14:paraId="6B72952F" w14:textId="77777777" w:rsidR="00F57FA2" w:rsidRDefault="00F57FA2" w:rsidP="00F57FA2">
      <w:pPr>
        <w:pStyle w:val="ReviewAnswer"/>
      </w:pPr>
      <w:r w:rsidRPr="004445DD">
        <w:rPr>
          <w:rStyle w:val="Strong"/>
        </w:rPr>
        <w:t>Correct</w:t>
      </w:r>
      <w:r w:rsidRPr="007C285C">
        <w:t>!</w:t>
      </w:r>
    </w:p>
    <w:p w14:paraId="25D215CD" w14:textId="77777777" w:rsidR="001213D6" w:rsidRDefault="001213D6" w:rsidP="001213D6"/>
    <w:p w14:paraId="079B1857" w14:textId="77777777" w:rsidR="001213D6" w:rsidRDefault="001213D6" w:rsidP="00A123B8">
      <w:pPr>
        <w:numPr>
          <w:ilvl w:val="0"/>
          <w:numId w:val="288"/>
        </w:numPr>
        <w:tabs>
          <w:tab w:val="left" w:pos="360"/>
        </w:tabs>
        <w:rPr>
          <w:b/>
          <w:bCs/>
        </w:rPr>
      </w:pPr>
      <w:r w:rsidRPr="00FD0C17">
        <w:rPr>
          <w:b/>
          <w:bCs/>
        </w:rPr>
        <w:t xml:space="preserve">Qualified distributions from Roth IRAs are income tax and penalty free. Which of the following most completely and accurately describes the requirements for a qualified distribution? </w:t>
      </w:r>
    </w:p>
    <w:p w14:paraId="6401844A" w14:textId="77777777" w:rsidR="00243C24" w:rsidRPr="00095D26" w:rsidRDefault="001213D6" w:rsidP="00095D26">
      <w:pPr>
        <w:numPr>
          <w:ilvl w:val="0"/>
          <w:numId w:val="271"/>
        </w:numPr>
      </w:pPr>
      <w:r>
        <w:t>The distribution must occur a</w:t>
      </w:r>
      <w:r w:rsidRPr="00987E7D">
        <w:t xml:space="preserve">t least 5 years </w:t>
      </w:r>
      <w:r>
        <w:t xml:space="preserve">after </w:t>
      </w:r>
      <w:r w:rsidRPr="00987E7D">
        <w:t xml:space="preserve">the first contribution to </w:t>
      </w:r>
      <w:r>
        <w:t xml:space="preserve">the </w:t>
      </w:r>
      <w:r w:rsidRPr="00987E7D">
        <w:t>Roth IRA</w:t>
      </w:r>
      <w:r>
        <w:t>.</w:t>
      </w:r>
    </w:p>
    <w:p w14:paraId="293CFE0D" w14:textId="77777777" w:rsidR="00243C24" w:rsidRPr="00243C24" w:rsidRDefault="001213D6" w:rsidP="00243C24">
      <w:pPr>
        <w:rPr>
          <w:b/>
          <w:bCs/>
        </w:rPr>
      </w:pPr>
      <w:r w:rsidRPr="00987E7D">
        <w:t xml:space="preserve"> </w:t>
      </w:r>
      <w:r w:rsidR="006970A1">
        <w:tab/>
      </w:r>
      <w:r w:rsidR="00243C24" w:rsidRPr="004445DD">
        <w:rPr>
          <w:rStyle w:val="Strong"/>
        </w:rPr>
        <w:t>Incorrect</w:t>
      </w:r>
      <w:r w:rsidR="00243C24" w:rsidRPr="007C285C">
        <w:t>.</w:t>
      </w:r>
    </w:p>
    <w:p w14:paraId="23EAF32B" w14:textId="77777777" w:rsidR="00243C24" w:rsidRPr="00095D26" w:rsidRDefault="00243C24" w:rsidP="00095D26">
      <w:pPr>
        <w:numPr>
          <w:ilvl w:val="0"/>
          <w:numId w:val="271"/>
        </w:numPr>
      </w:pPr>
      <w:r>
        <w:t>T</w:t>
      </w:r>
      <w:r w:rsidR="001213D6">
        <w:t>he Roth IRA owner must be a</w:t>
      </w:r>
      <w:r w:rsidR="001213D6" w:rsidRPr="003279D9">
        <w:t>ge 59½ or older,</w:t>
      </w:r>
      <w:r w:rsidR="001213D6">
        <w:t xml:space="preserve"> d</w:t>
      </w:r>
      <w:r w:rsidR="001213D6" w:rsidRPr="003279D9">
        <w:t>eceased,</w:t>
      </w:r>
      <w:r w:rsidR="001213D6">
        <w:t xml:space="preserve"> d</w:t>
      </w:r>
      <w:r w:rsidR="001213D6" w:rsidRPr="003279D9">
        <w:t>isabled</w:t>
      </w:r>
      <w:r w:rsidR="001213D6">
        <w:t xml:space="preserve">, or taking up to $10,000 for a first-time home purchase. </w:t>
      </w:r>
    </w:p>
    <w:p w14:paraId="077F862D" w14:textId="77777777" w:rsidR="00243C24" w:rsidRPr="00243C24" w:rsidRDefault="006970A1" w:rsidP="00243C24">
      <w:pPr>
        <w:rPr>
          <w:b/>
          <w:bCs/>
        </w:rPr>
      </w:pPr>
      <w:r>
        <w:rPr>
          <w:rStyle w:val="Strong"/>
        </w:rPr>
        <w:tab/>
      </w:r>
      <w:r w:rsidR="00243C24" w:rsidRPr="004445DD">
        <w:rPr>
          <w:rStyle w:val="Strong"/>
        </w:rPr>
        <w:t>Incorrect</w:t>
      </w:r>
      <w:r w:rsidR="00243C24" w:rsidRPr="007C285C">
        <w:t>.</w:t>
      </w:r>
    </w:p>
    <w:p w14:paraId="424B1FC0" w14:textId="77777777" w:rsidR="00243C24" w:rsidRPr="00095D26" w:rsidRDefault="00FD2414" w:rsidP="00095D26">
      <w:pPr>
        <w:numPr>
          <w:ilvl w:val="0"/>
          <w:numId w:val="271"/>
        </w:numPr>
      </w:pPr>
      <w:r>
        <w:t>Ne</w:t>
      </w:r>
      <w:r w:rsidR="001213D6">
        <w:t xml:space="preserve">ither a </w:t>
      </w:r>
      <w:r>
        <w:t>n</w:t>
      </w:r>
      <w:r w:rsidR="001213D6">
        <w:t>or b</w:t>
      </w:r>
    </w:p>
    <w:p w14:paraId="570DD374" w14:textId="77777777" w:rsidR="00243C24" w:rsidRPr="00243C24" w:rsidRDefault="006970A1" w:rsidP="00243C24">
      <w:pPr>
        <w:rPr>
          <w:b/>
          <w:bCs/>
        </w:rPr>
      </w:pPr>
      <w:r>
        <w:rPr>
          <w:rStyle w:val="Strong"/>
        </w:rPr>
        <w:tab/>
      </w:r>
      <w:r w:rsidR="00243C24" w:rsidRPr="004445DD">
        <w:rPr>
          <w:rStyle w:val="Strong"/>
        </w:rPr>
        <w:t>Incorrect</w:t>
      </w:r>
      <w:r w:rsidR="00243C24" w:rsidRPr="007C285C">
        <w:t>.</w:t>
      </w:r>
    </w:p>
    <w:p w14:paraId="4875E6A7" w14:textId="77777777" w:rsidR="00243C24" w:rsidRPr="00095D26" w:rsidRDefault="001213D6" w:rsidP="00095D26">
      <w:pPr>
        <w:numPr>
          <w:ilvl w:val="0"/>
          <w:numId w:val="271"/>
        </w:numPr>
      </w:pPr>
      <w:r>
        <w:t>Both a and b</w:t>
      </w:r>
    </w:p>
    <w:p w14:paraId="6E1E6284" w14:textId="77777777" w:rsidR="001213D6" w:rsidRDefault="006970A1" w:rsidP="001213D6">
      <w:r>
        <w:rPr>
          <w:rStyle w:val="Strong"/>
        </w:rPr>
        <w:tab/>
      </w:r>
      <w:r w:rsidR="00243C24">
        <w:rPr>
          <w:rStyle w:val="Strong"/>
        </w:rPr>
        <w:t>C</w:t>
      </w:r>
      <w:r w:rsidR="00243C24" w:rsidRPr="004445DD">
        <w:rPr>
          <w:rStyle w:val="Strong"/>
        </w:rPr>
        <w:t>orrect</w:t>
      </w:r>
      <w:r>
        <w:t>!</w:t>
      </w:r>
    </w:p>
    <w:p w14:paraId="1EB65798" w14:textId="77777777" w:rsidR="005D60DA" w:rsidRDefault="005D60DA" w:rsidP="00C5641C"/>
    <w:p w14:paraId="544B1C96" w14:textId="77777777" w:rsidR="006970A1" w:rsidRDefault="006970A1">
      <w:pPr>
        <w:spacing w:before="0" w:after="0"/>
        <w:rPr>
          <w:b/>
          <w:iCs/>
          <w:color w:val="17365D"/>
          <w:sz w:val="28"/>
          <w:szCs w:val="12"/>
        </w:rPr>
      </w:pPr>
      <w:r>
        <w:br w:type="page"/>
      </w:r>
    </w:p>
    <w:p w14:paraId="60949370" w14:textId="77777777" w:rsidR="008C3D6C" w:rsidRDefault="008C3D6C" w:rsidP="008C3D6C">
      <w:pPr>
        <w:pStyle w:val="Heading2"/>
      </w:pPr>
      <w:r w:rsidRPr="007D1B20">
        <w:lastRenderedPageBreak/>
        <w:t>Conversion to a Roth IRA</w:t>
      </w:r>
    </w:p>
    <w:p w14:paraId="3EE90D93" w14:textId="77777777" w:rsidR="006C1F80" w:rsidRDefault="002743E3" w:rsidP="00095D26">
      <w:r>
        <w:t>Is conversion of a Traditional IRA to a Roth IRA a good idea</w:t>
      </w:r>
      <w:r w:rsidR="005F5695">
        <w:t xml:space="preserve"> at retirement</w:t>
      </w:r>
      <w:r>
        <w:t xml:space="preserve">? </w:t>
      </w:r>
      <w:r w:rsidR="00A43857">
        <w:t xml:space="preserve">In large measure, the same considerations that make conversion a good or bad decision during your client’s accumulation period also apply at retirement. </w:t>
      </w:r>
    </w:p>
    <w:p w14:paraId="0DBA8ABC" w14:textId="77777777" w:rsidR="00C2576E" w:rsidRDefault="007E29CD" w:rsidP="006C1F80">
      <w:r>
        <w:t>Please refer to “</w:t>
      </w:r>
      <w:r w:rsidR="008C04A1" w:rsidRPr="006344C4">
        <w:rPr>
          <w:i/>
        </w:rPr>
        <w:t>Principles of Financial Planning</w:t>
      </w:r>
      <w:r w:rsidRPr="006344C4">
        <w:rPr>
          <w:i/>
        </w:rPr>
        <w:t>: Retirement A</w:t>
      </w:r>
      <w:r w:rsidR="00617165" w:rsidRPr="006344C4">
        <w:rPr>
          <w:i/>
        </w:rPr>
        <w:t>ccumulation Planning</w:t>
      </w:r>
      <w:r w:rsidR="00617165">
        <w:t>” for an in-</w:t>
      </w:r>
      <w:r>
        <w:t xml:space="preserve">depth review </w:t>
      </w:r>
      <w:r w:rsidR="00CB4B52">
        <w:t>of Roth IRA conversions.</w:t>
      </w:r>
    </w:p>
    <w:p w14:paraId="486908F7" w14:textId="77777777" w:rsidR="00CB4B52" w:rsidRDefault="00CB4B52" w:rsidP="00CB4B52"/>
    <w:p w14:paraId="0089CE31" w14:textId="77777777" w:rsidR="00F54D21" w:rsidRPr="00871BFB" w:rsidRDefault="00F54D21" w:rsidP="00F54D21">
      <w:pPr>
        <w:spacing w:before="0" w:after="0"/>
      </w:pPr>
    </w:p>
    <w:p w14:paraId="41B7D4D7" w14:textId="77777777" w:rsidR="00D1700C" w:rsidRDefault="00C2576E" w:rsidP="008C3D6C">
      <w:pPr>
        <w:pStyle w:val="Heading2"/>
      </w:pPr>
      <w:r>
        <w:rPr>
          <w:rFonts w:eastAsia="Arial Unicode MS"/>
        </w:rPr>
        <w:br w:type="page"/>
      </w:r>
      <w:r w:rsidR="00284AB8">
        <w:rPr>
          <w:rFonts w:eastAsia="Arial Unicode MS"/>
        </w:rPr>
        <w:lastRenderedPageBreak/>
        <w:t xml:space="preserve">Executive Summary - </w:t>
      </w:r>
      <w:r w:rsidR="00FE1D28">
        <w:rPr>
          <w:rFonts w:eastAsia="Arial Unicode MS"/>
        </w:rPr>
        <w:t>Distributions</w:t>
      </w:r>
      <w:r w:rsidR="00A95677">
        <w:rPr>
          <w:rFonts w:eastAsia="Arial Unicode MS"/>
        </w:rPr>
        <w:t xml:space="preserve"> from Qualified Plans </w:t>
      </w:r>
    </w:p>
    <w:p w14:paraId="446D07EF" w14:textId="77777777" w:rsidR="00E522E9" w:rsidRDefault="00D70A08" w:rsidP="00ED64B3">
      <w:r>
        <w:t xml:space="preserve">Why do you need to understand distributions from </w:t>
      </w:r>
      <w:r w:rsidRPr="00392AF6">
        <w:t xml:space="preserve">qualified plans? </w:t>
      </w:r>
      <w:r w:rsidR="003B4F2C" w:rsidRPr="00392AF6">
        <w:t>O</w:t>
      </w:r>
      <w:r w:rsidR="003B4F2C">
        <w:t xml:space="preserve">ver </w:t>
      </w:r>
      <w:r w:rsidR="0062417F">
        <w:t>one-</w:t>
      </w:r>
      <w:r w:rsidR="003B4F2C">
        <w:t>half of full</w:t>
      </w:r>
      <w:r w:rsidR="00BB59AE">
        <w:t>-</w:t>
      </w:r>
      <w:r w:rsidR="003B4F2C">
        <w:t>time workers in the United States participate in an employer-sponsored qualified retirement plan</w:t>
      </w:r>
      <w:r w:rsidR="000410A2">
        <w:t>.</w:t>
      </w:r>
      <w:r w:rsidR="00546E25">
        <w:rPr>
          <w:rStyle w:val="FootnoteReference"/>
        </w:rPr>
        <w:footnoteReference w:id="1"/>
      </w:r>
      <w:r w:rsidR="003B4F2C">
        <w:t xml:space="preserve"> </w:t>
      </w:r>
      <w:r w:rsidR="00D16FBF">
        <w:t>If t</w:t>
      </w:r>
      <w:r w:rsidR="005A7EB7">
        <w:t xml:space="preserve">he prospect of a deep dive into qualified plan distributions seems daunting, </w:t>
      </w:r>
      <w:r w:rsidR="00821332">
        <w:t>let not your heart be troubled!</w:t>
      </w:r>
      <w:r w:rsidR="005A7EB7">
        <w:t xml:space="preserve"> </w:t>
      </w:r>
      <w:r w:rsidR="00E522E9">
        <w:t xml:space="preserve">Distributions from </w:t>
      </w:r>
      <w:r w:rsidR="00E522E9" w:rsidRPr="000410A2">
        <w:rPr>
          <w:rStyle w:val="Hyperlink"/>
          <w:b w:val="0"/>
          <w:color w:val="auto"/>
          <w:u w:val="none"/>
        </w:rPr>
        <w:t>qualified plans</w:t>
      </w:r>
      <w:r w:rsidR="00E522E9">
        <w:t xml:space="preserve"> generally follow the rules you </w:t>
      </w:r>
      <w:r w:rsidR="000410A2">
        <w:t xml:space="preserve">already </w:t>
      </w:r>
      <w:r w:rsidR="00E522E9">
        <w:t>know from Traditional IRA</w:t>
      </w:r>
      <w:r w:rsidR="000410A2">
        <w:t xml:space="preserve"> distribution</w:t>
      </w:r>
      <w:r w:rsidR="005A7EB7">
        <w:t>s</w:t>
      </w:r>
      <w:r w:rsidR="00E522E9">
        <w:t xml:space="preserve">. </w:t>
      </w:r>
    </w:p>
    <w:p w14:paraId="25D63A3C" w14:textId="77777777" w:rsidR="001D1A29" w:rsidRDefault="001D1A29" w:rsidP="00ED64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5A7EB7" w14:paraId="169C2F46" w14:textId="77777777" w:rsidTr="002F6E76">
        <w:tc>
          <w:tcPr>
            <w:tcW w:w="2394" w:type="dxa"/>
            <w:shd w:val="clear" w:color="auto" w:fill="BFBA84"/>
          </w:tcPr>
          <w:p w14:paraId="2684E48B" w14:textId="77777777" w:rsidR="00F14BE0" w:rsidRPr="002F6E76" w:rsidRDefault="00F14BE0" w:rsidP="002F6E76">
            <w:pPr>
              <w:tabs>
                <w:tab w:val="right" w:pos="2178"/>
              </w:tabs>
              <w:spacing w:before="40" w:after="40"/>
              <w:jc w:val="center"/>
              <w:rPr>
                <w:b/>
              </w:rPr>
            </w:pPr>
            <w:r w:rsidRPr="002F6E76">
              <w:rPr>
                <w:b/>
              </w:rPr>
              <w:t>Comparison</w:t>
            </w:r>
          </w:p>
          <w:p w14:paraId="53406CAE" w14:textId="77777777" w:rsidR="005A7EB7" w:rsidRPr="002F6E76" w:rsidRDefault="00F14BE0" w:rsidP="002F6E76">
            <w:pPr>
              <w:spacing w:before="40" w:after="40"/>
              <w:jc w:val="center"/>
              <w:rPr>
                <w:b/>
              </w:rPr>
            </w:pPr>
            <w:r w:rsidRPr="002F6E76">
              <w:rPr>
                <w:b/>
              </w:rPr>
              <w:t>Characteristic</w:t>
            </w:r>
          </w:p>
        </w:tc>
        <w:tc>
          <w:tcPr>
            <w:tcW w:w="2394" w:type="dxa"/>
            <w:shd w:val="clear" w:color="auto" w:fill="BFBA84"/>
          </w:tcPr>
          <w:p w14:paraId="69963449" w14:textId="77777777" w:rsidR="005A7EB7" w:rsidRPr="002F6E76" w:rsidRDefault="005A7EB7" w:rsidP="002F6E76">
            <w:pPr>
              <w:spacing w:before="40" w:after="40"/>
              <w:jc w:val="center"/>
              <w:rPr>
                <w:b/>
              </w:rPr>
            </w:pPr>
            <w:r w:rsidRPr="002F6E76">
              <w:rPr>
                <w:b/>
              </w:rPr>
              <w:t>Qualified Plan</w:t>
            </w:r>
          </w:p>
        </w:tc>
        <w:tc>
          <w:tcPr>
            <w:tcW w:w="2394" w:type="dxa"/>
            <w:shd w:val="clear" w:color="auto" w:fill="BFBA84"/>
          </w:tcPr>
          <w:p w14:paraId="4260D5FF" w14:textId="77777777" w:rsidR="005A7EB7" w:rsidRPr="002F6E76" w:rsidRDefault="005A7EB7" w:rsidP="002F6E76">
            <w:pPr>
              <w:spacing w:before="40" w:after="40"/>
              <w:jc w:val="center"/>
              <w:rPr>
                <w:b/>
              </w:rPr>
            </w:pPr>
            <w:r w:rsidRPr="002F6E76">
              <w:rPr>
                <w:b/>
              </w:rPr>
              <w:t>Traditional IRA</w:t>
            </w:r>
          </w:p>
        </w:tc>
        <w:tc>
          <w:tcPr>
            <w:tcW w:w="2394" w:type="dxa"/>
            <w:shd w:val="clear" w:color="auto" w:fill="BFBA84"/>
          </w:tcPr>
          <w:p w14:paraId="17FE6CAF" w14:textId="77777777" w:rsidR="005A7EB7" w:rsidRPr="002F6E76" w:rsidRDefault="005A7EB7" w:rsidP="002F6E76">
            <w:pPr>
              <w:spacing w:before="40" w:after="40"/>
              <w:jc w:val="center"/>
              <w:rPr>
                <w:b/>
              </w:rPr>
            </w:pPr>
            <w:r w:rsidRPr="002F6E76">
              <w:rPr>
                <w:b/>
              </w:rPr>
              <w:t>Notes</w:t>
            </w:r>
          </w:p>
        </w:tc>
      </w:tr>
      <w:tr w:rsidR="005A7EB7" w14:paraId="28CA5876" w14:textId="77777777" w:rsidTr="002F6E76">
        <w:tc>
          <w:tcPr>
            <w:tcW w:w="2394" w:type="dxa"/>
            <w:shd w:val="clear" w:color="auto" w:fill="E7E6CF"/>
          </w:tcPr>
          <w:p w14:paraId="00CE3EAA" w14:textId="77777777" w:rsidR="005A7EB7" w:rsidRDefault="005A7EB7" w:rsidP="002F6E76">
            <w:pPr>
              <w:spacing w:before="40" w:after="40"/>
            </w:pPr>
            <w:r>
              <w:t>Required Beginning Date</w:t>
            </w:r>
            <w:r w:rsidR="00521445">
              <w:t xml:space="preserve"> (RBD)</w:t>
            </w:r>
          </w:p>
        </w:tc>
        <w:tc>
          <w:tcPr>
            <w:tcW w:w="2394" w:type="dxa"/>
            <w:shd w:val="clear" w:color="auto" w:fill="E7E6CF"/>
          </w:tcPr>
          <w:p w14:paraId="0346B603" w14:textId="77777777" w:rsidR="005A7EB7" w:rsidRDefault="005A7EB7" w:rsidP="002F6E76">
            <w:pPr>
              <w:spacing w:before="40" w:after="40"/>
            </w:pPr>
            <w:r>
              <w:t>No later than April 1</w:t>
            </w:r>
            <w:r w:rsidRPr="001D578A">
              <w:rPr>
                <w:vertAlign w:val="superscript"/>
              </w:rPr>
              <w:t>st</w:t>
            </w:r>
            <w:r>
              <w:t xml:space="preserve"> of the year following the later of </w:t>
            </w:r>
            <w:r w:rsidR="0062417F">
              <w:t xml:space="preserve">reaching </w:t>
            </w:r>
            <w:r>
              <w:t xml:space="preserve">age 70½ or retirement. </w:t>
            </w:r>
          </w:p>
        </w:tc>
        <w:tc>
          <w:tcPr>
            <w:tcW w:w="2394" w:type="dxa"/>
            <w:shd w:val="clear" w:color="auto" w:fill="E7E6CF"/>
          </w:tcPr>
          <w:p w14:paraId="4AC131AF" w14:textId="77777777" w:rsidR="005A7EB7" w:rsidRDefault="005A7EB7" w:rsidP="002F6E76">
            <w:pPr>
              <w:spacing w:before="40" w:after="40"/>
            </w:pPr>
            <w:r>
              <w:t>No later than April 1</w:t>
            </w:r>
            <w:r w:rsidRPr="001D578A">
              <w:rPr>
                <w:vertAlign w:val="superscript"/>
              </w:rPr>
              <w:t>st</w:t>
            </w:r>
            <w:r>
              <w:t xml:space="preserve"> of the year following </w:t>
            </w:r>
            <w:r w:rsidR="0062417F">
              <w:t xml:space="preserve">attainment of </w:t>
            </w:r>
            <w:r>
              <w:t>age 70½</w:t>
            </w:r>
            <w:r w:rsidR="00521445">
              <w:t>.</w:t>
            </w:r>
          </w:p>
        </w:tc>
        <w:tc>
          <w:tcPr>
            <w:tcW w:w="2394" w:type="dxa"/>
            <w:shd w:val="clear" w:color="auto" w:fill="E7E6CF"/>
          </w:tcPr>
          <w:p w14:paraId="709BEC6F" w14:textId="77777777" w:rsidR="005A7EB7" w:rsidRDefault="00521445" w:rsidP="002F6E76">
            <w:pPr>
              <w:spacing w:before="40" w:after="40"/>
            </w:pPr>
            <w:r>
              <w:t xml:space="preserve">The RBD clock </w:t>
            </w:r>
            <w:r w:rsidR="0062417F">
              <w:t xml:space="preserve">generally </w:t>
            </w:r>
            <w:r>
              <w:t>does not start running until after retirement in a qualified plan.</w:t>
            </w:r>
          </w:p>
        </w:tc>
      </w:tr>
      <w:tr w:rsidR="005A7EB7" w14:paraId="4655F315" w14:textId="77777777" w:rsidTr="002F6E76">
        <w:tc>
          <w:tcPr>
            <w:tcW w:w="2394" w:type="dxa"/>
            <w:shd w:val="clear" w:color="auto" w:fill="E7E6CF"/>
          </w:tcPr>
          <w:p w14:paraId="75B05D56" w14:textId="77777777" w:rsidR="005A7EB7" w:rsidRDefault="0062417F" w:rsidP="002F6E76">
            <w:pPr>
              <w:spacing w:before="40" w:after="40"/>
            </w:pPr>
            <w:r>
              <w:t>Required Minimum Distribu</w:t>
            </w:r>
            <w:r w:rsidR="005A7EB7">
              <w:t>t</w:t>
            </w:r>
            <w:r>
              <w:t>i</w:t>
            </w:r>
            <w:r w:rsidR="005A7EB7">
              <w:t>on</w:t>
            </w:r>
            <w:r w:rsidR="00521445">
              <w:t xml:space="preserve"> (RMD)</w:t>
            </w:r>
          </w:p>
        </w:tc>
        <w:tc>
          <w:tcPr>
            <w:tcW w:w="2394" w:type="dxa"/>
            <w:shd w:val="clear" w:color="auto" w:fill="E7E6CF"/>
          </w:tcPr>
          <w:p w14:paraId="09F9AE79" w14:textId="77777777" w:rsidR="005A7EB7" w:rsidRDefault="00521445" w:rsidP="002F6E76">
            <w:pPr>
              <w:spacing w:before="40" w:after="40"/>
            </w:pPr>
            <w:r>
              <w:t>Account balance at end of prior year divided by life expectancy from IRS tables</w:t>
            </w:r>
            <w:r w:rsidR="0062417F">
              <w:t>.</w:t>
            </w:r>
          </w:p>
        </w:tc>
        <w:tc>
          <w:tcPr>
            <w:tcW w:w="2394" w:type="dxa"/>
            <w:shd w:val="clear" w:color="auto" w:fill="E7E6CF"/>
          </w:tcPr>
          <w:p w14:paraId="4AA6FFBE" w14:textId="77777777" w:rsidR="005A7EB7" w:rsidRDefault="00521445" w:rsidP="002F6E76">
            <w:pPr>
              <w:spacing w:before="40" w:after="40"/>
            </w:pPr>
            <w:r>
              <w:t>Same</w:t>
            </w:r>
          </w:p>
        </w:tc>
        <w:tc>
          <w:tcPr>
            <w:tcW w:w="2394" w:type="dxa"/>
            <w:shd w:val="clear" w:color="auto" w:fill="E7E6CF"/>
          </w:tcPr>
          <w:p w14:paraId="03AE072D" w14:textId="77777777" w:rsidR="005A7EB7" w:rsidRDefault="005A7EB7" w:rsidP="002F6E76">
            <w:pPr>
              <w:spacing w:before="40" w:after="40"/>
            </w:pPr>
          </w:p>
        </w:tc>
      </w:tr>
      <w:tr w:rsidR="005A7EB7" w14:paraId="5B25CBC1" w14:textId="77777777" w:rsidTr="002F6E76">
        <w:tc>
          <w:tcPr>
            <w:tcW w:w="2394" w:type="dxa"/>
            <w:shd w:val="clear" w:color="auto" w:fill="E7E6CF"/>
          </w:tcPr>
          <w:p w14:paraId="6A5B4D22" w14:textId="77777777" w:rsidR="005A7EB7" w:rsidRDefault="005A7EB7" w:rsidP="002F6E76">
            <w:pPr>
              <w:spacing w:before="40" w:after="40"/>
            </w:pPr>
            <w:r>
              <w:t>Income Taxation</w:t>
            </w:r>
          </w:p>
        </w:tc>
        <w:tc>
          <w:tcPr>
            <w:tcW w:w="2394" w:type="dxa"/>
            <w:shd w:val="clear" w:color="auto" w:fill="E7E6CF"/>
          </w:tcPr>
          <w:p w14:paraId="4BAB0FC1" w14:textId="77777777" w:rsidR="005A7EB7" w:rsidRDefault="00521445" w:rsidP="002F6E76">
            <w:pPr>
              <w:spacing w:before="40" w:after="40"/>
            </w:pPr>
            <w:r>
              <w:t xml:space="preserve">Distributions from </w:t>
            </w:r>
            <w:r w:rsidR="00F14BE0">
              <w:t xml:space="preserve">non-Roth accounts </w:t>
            </w:r>
            <w:r>
              <w:t>follow deductible Traditional IRA rules.</w:t>
            </w:r>
          </w:p>
          <w:p w14:paraId="7C88495C" w14:textId="77777777" w:rsidR="00521445" w:rsidRDefault="00F14BE0" w:rsidP="002F6E76">
            <w:pPr>
              <w:spacing w:before="40" w:after="40"/>
            </w:pPr>
            <w:r>
              <w:t>Qualified d</w:t>
            </w:r>
            <w:r w:rsidR="00521445">
              <w:t>istributions from Designated Roth Accounts (DRAs) generally follow Roth IRA rules.</w:t>
            </w:r>
          </w:p>
        </w:tc>
        <w:tc>
          <w:tcPr>
            <w:tcW w:w="2394" w:type="dxa"/>
            <w:shd w:val="clear" w:color="auto" w:fill="E7E6CF"/>
          </w:tcPr>
          <w:p w14:paraId="13733DFE" w14:textId="77777777" w:rsidR="005A7EB7" w:rsidRDefault="00521445" w:rsidP="002F6E76">
            <w:pPr>
              <w:spacing w:before="40" w:after="40"/>
            </w:pPr>
            <w:r>
              <w:t>100% of distributions from a deductible Traditional IRA are taxable.</w:t>
            </w:r>
          </w:p>
          <w:p w14:paraId="471DFE95" w14:textId="77777777" w:rsidR="00521445" w:rsidRDefault="0033768D" w:rsidP="002F6E76">
            <w:pPr>
              <w:spacing w:before="40" w:after="40"/>
            </w:pPr>
            <w:r>
              <w:t>Distributions from nondeductible Traditional IRAs represent both a nontaxable return of contribution and a taxable distribution of earnings.</w:t>
            </w:r>
          </w:p>
        </w:tc>
        <w:tc>
          <w:tcPr>
            <w:tcW w:w="2394" w:type="dxa"/>
            <w:shd w:val="clear" w:color="auto" w:fill="E7E6CF"/>
          </w:tcPr>
          <w:p w14:paraId="64BC74A4" w14:textId="77777777" w:rsidR="005A7EB7" w:rsidRDefault="005A7EB7" w:rsidP="002F6E76">
            <w:pPr>
              <w:spacing w:before="40" w:after="40"/>
            </w:pPr>
          </w:p>
          <w:p w14:paraId="2CD3A19A" w14:textId="77777777" w:rsidR="00521445" w:rsidRDefault="00521445" w:rsidP="002F6E76">
            <w:pPr>
              <w:spacing w:before="40" w:after="40"/>
            </w:pPr>
          </w:p>
          <w:p w14:paraId="4DEB6B9C" w14:textId="77777777" w:rsidR="00521445" w:rsidRDefault="00521445" w:rsidP="002F6E76">
            <w:pPr>
              <w:spacing w:before="40" w:after="40"/>
            </w:pPr>
          </w:p>
          <w:p w14:paraId="5B8C1144" w14:textId="77777777" w:rsidR="00521445" w:rsidRDefault="00521445" w:rsidP="002F6E76">
            <w:pPr>
              <w:spacing w:before="40" w:after="40"/>
            </w:pPr>
            <w:r>
              <w:t xml:space="preserve">DRAs are subject to </w:t>
            </w:r>
            <w:r w:rsidR="00384E8C">
              <w:t xml:space="preserve">qualified plan </w:t>
            </w:r>
            <w:r>
              <w:t>RBD and RMD rules.</w:t>
            </w:r>
            <w:r w:rsidR="00F14BE0">
              <w:t xml:space="preserve"> </w:t>
            </w:r>
          </w:p>
          <w:p w14:paraId="277F567D" w14:textId="77777777" w:rsidR="00F14BE0" w:rsidRDefault="00F14BE0" w:rsidP="002F6E76">
            <w:pPr>
              <w:spacing w:before="40" w:after="40"/>
            </w:pPr>
          </w:p>
        </w:tc>
      </w:tr>
      <w:tr w:rsidR="00F14BE0" w14:paraId="141164B0" w14:textId="77777777" w:rsidTr="002F6E76">
        <w:tc>
          <w:tcPr>
            <w:tcW w:w="2394" w:type="dxa"/>
            <w:shd w:val="clear" w:color="auto" w:fill="E7E6CF"/>
          </w:tcPr>
          <w:p w14:paraId="54069CDB" w14:textId="77777777" w:rsidR="00F14BE0" w:rsidRDefault="004D30C7" w:rsidP="002F6E76">
            <w:pPr>
              <w:spacing w:before="40" w:after="40"/>
            </w:pPr>
            <w:r>
              <w:t>Too early</w:t>
            </w:r>
          </w:p>
        </w:tc>
        <w:tc>
          <w:tcPr>
            <w:tcW w:w="2394" w:type="dxa"/>
            <w:shd w:val="clear" w:color="auto" w:fill="E7E6CF"/>
          </w:tcPr>
          <w:p w14:paraId="1CBC4D0F" w14:textId="77777777" w:rsidR="00F14BE0" w:rsidRDefault="00952EB3" w:rsidP="002F6E76">
            <w:pPr>
              <w:spacing w:before="40" w:after="40"/>
            </w:pPr>
            <w:r>
              <w:t>10% of the taxable premature distribution if under age 59</w:t>
            </w:r>
            <w:r w:rsidR="00F270C8">
              <w:t xml:space="preserve">½ </w:t>
            </w:r>
          </w:p>
        </w:tc>
        <w:tc>
          <w:tcPr>
            <w:tcW w:w="2394" w:type="dxa"/>
            <w:shd w:val="clear" w:color="auto" w:fill="E7E6CF"/>
          </w:tcPr>
          <w:p w14:paraId="7EE50792" w14:textId="77777777" w:rsidR="00F14BE0" w:rsidRDefault="00952EB3" w:rsidP="002F6E76">
            <w:pPr>
              <w:spacing w:before="40" w:after="40"/>
            </w:pPr>
            <w:r>
              <w:t>same</w:t>
            </w:r>
          </w:p>
        </w:tc>
        <w:tc>
          <w:tcPr>
            <w:tcW w:w="2394" w:type="dxa"/>
            <w:shd w:val="clear" w:color="auto" w:fill="E7E6CF"/>
          </w:tcPr>
          <w:p w14:paraId="3360650D" w14:textId="77777777" w:rsidR="00F14BE0" w:rsidRDefault="004D30C7" w:rsidP="002F6E76">
            <w:pPr>
              <w:spacing w:before="40" w:after="40"/>
            </w:pPr>
            <w:r>
              <w:t xml:space="preserve">Exceptions differ. </w:t>
            </w:r>
            <w:r w:rsidRPr="002F6E76">
              <w:rPr>
                <w:b/>
                <w:color w:val="FF0000"/>
              </w:rPr>
              <w:t>Click</w:t>
            </w:r>
            <w:r>
              <w:t xml:space="preserve"> </w:t>
            </w:r>
            <w:r w:rsidRPr="004D30C7">
              <w:rPr>
                <w:rStyle w:val="Hyperlink"/>
              </w:rPr>
              <w:t>here</w:t>
            </w:r>
            <w:r>
              <w:t xml:space="preserve"> f</w:t>
            </w:r>
            <w:r w:rsidRPr="002F6E76">
              <w:rPr>
                <w:b/>
                <w:color w:val="FF0000"/>
              </w:rPr>
              <w:t>or a comparison</w:t>
            </w:r>
            <w:r w:rsidR="005C5E47" w:rsidRPr="002F6E76">
              <w:rPr>
                <w:b/>
                <w:color w:val="FF0000"/>
              </w:rPr>
              <w:t>.</w:t>
            </w:r>
          </w:p>
        </w:tc>
      </w:tr>
      <w:tr w:rsidR="004D30C7" w14:paraId="3B4D7824" w14:textId="77777777" w:rsidTr="002F6E76">
        <w:tc>
          <w:tcPr>
            <w:tcW w:w="2394" w:type="dxa"/>
            <w:shd w:val="clear" w:color="auto" w:fill="E7E6CF"/>
          </w:tcPr>
          <w:p w14:paraId="7A5079EB" w14:textId="77777777" w:rsidR="004D30C7" w:rsidRDefault="004D30C7" w:rsidP="002F6E76">
            <w:pPr>
              <w:spacing w:before="40" w:after="40"/>
            </w:pPr>
            <w:r>
              <w:t>Too little, too late, the Under Distribution Penalty</w:t>
            </w:r>
          </w:p>
        </w:tc>
        <w:tc>
          <w:tcPr>
            <w:tcW w:w="2394" w:type="dxa"/>
            <w:shd w:val="clear" w:color="auto" w:fill="E7E6CF"/>
          </w:tcPr>
          <w:p w14:paraId="7C621F3C" w14:textId="1D1FF924" w:rsidR="004D30C7" w:rsidRDefault="004D30C7" w:rsidP="002F6E76">
            <w:pPr>
              <w:spacing w:before="40" w:after="40"/>
            </w:pPr>
            <w:r>
              <w:t xml:space="preserve">50% of the </w:t>
            </w:r>
            <w:r w:rsidR="00F10984">
              <w:t xml:space="preserve">taxable </w:t>
            </w:r>
            <w:r>
              <w:t>amount under distributed based upon RMD.</w:t>
            </w:r>
          </w:p>
        </w:tc>
        <w:tc>
          <w:tcPr>
            <w:tcW w:w="2394" w:type="dxa"/>
            <w:shd w:val="clear" w:color="auto" w:fill="E7E6CF"/>
          </w:tcPr>
          <w:p w14:paraId="5B552C2B" w14:textId="77777777" w:rsidR="004D30C7" w:rsidRDefault="00952EB3" w:rsidP="002F6E76">
            <w:pPr>
              <w:spacing w:before="40" w:after="40"/>
            </w:pPr>
            <w:r>
              <w:t>same</w:t>
            </w:r>
          </w:p>
        </w:tc>
        <w:tc>
          <w:tcPr>
            <w:tcW w:w="2394" w:type="dxa"/>
            <w:shd w:val="clear" w:color="auto" w:fill="E7E6CF"/>
          </w:tcPr>
          <w:p w14:paraId="6D8C52B2" w14:textId="77777777" w:rsidR="004D30C7" w:rsidRDefault="004D30C7" w:rsidP="002F6E76">
            <w:pPr>
              <w:spacing w:before="40" w:after="40"/>
            </w:pPr>
          </w:p>
        </w:tc>
      </w:tr>
    </w:tbl>
    <w:p w14:paraId="2606D220" w14:textId="77777777" w:rsidR="004D30C7" w:rsidRPr="006E06AE" w:rsidRDefault="004D30C7" w:rsidP="004D30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D30C7" w14:paraId="057285D0" w14:textId="77777777" w:rsidTr="004D30C7">
        <w:tc>
          <w:tcPr>
            <w:tcW w:w="9576" w:type="dxa"/>
            <w:shd w:val="clear" w:color="auto" w:fill="D9D9D9"/>
          </w:tcPr>
          <w:p w14:paraId="6EB7CF51" w14:textId="77777777" w:rsidR="005C5E47" w:rsidRDefault="005C5E47" w:rsidP="00934A85">
            <w:pPr>
              <w:rPr>
                <w:rStyle w:val="Hyperlink"/>
              </w:rPr>
            </w:pPr>
            <w:r>
              <w:rPr>
                <w:rStyle w:val="Hyperlink"/>
              </w:rPr>
              <w:lastRenderedPageBreak/>
              <w:t>Comparison of Premature Penalty Exceptions</w:t>
            </w:r>
          </w:p>
          <w:p w14:paraId="1C995163" w14:textId="77777777" w:rsidR="005C5E47" w:rsidRPr="005C5E47" w:rsidRDefault="005C5E47" w:rsidP="005C5E47">
            <w:pPr>
              <w:rPr>
                <w:rStyle w:val="Hyperlink"/>
                <w:color w:val="auto"/>
                <w:u w:val="none"/>
              </w:rPr>
            </w:pPr>
            <w:r w:rsidRPr="005C5E47">
              <w:rPr>
                <w:rStyle w:val="Hyperlink"/>
                <w:color w:val="auto"/>
                <w:u w:val="none"/>
              </w:rPr>
              <w:t>Exceptions that apply to IRAs and Qualified Plans</w:t>
            </w:r>
          </w:p>
          <w:p w14:paraId="40D3F94A" w14:textId="77777777" w:rsidR="005C5E47" w:rsidRPr="005C5E47" w:rsidRDefault="00EF27A8" w:rsidP="005C5E47">
            <w:pPr>
              <w:numPr>
                <w:ilvl w:val="0"/>
                <w:numId w:val="225"/>
              </w:numPr>
              <w:rPr>
                <w:rStyle w:val="Hyperlink"/>
                <w:b w:val="0"/>
                <w:color w:val="auto"/>
                <w:u w:val="none"/>
              </w:rPr>
            </w:pPr>
            <w:r>
              <w:rPr>
                <w:rStyle w:val="Hyperlink"/>
                <w:b w:val="0"/>
                <w:color w:val="auto"/>
                <w:u w:val="none"/>
              </w:rPr>
              <w:t>Death, disability, series of s</w:t>
            </w:r>
            <w:r w:rsidR="005C5E47">
              <w:rPr>
                <w:rStyle w:val="Hyperlink"/>
                <w:b w:val="0"/>
                <w:color w:val="auto"/>
                <w:u w:val="none"/>
              </w:rPr>
              <w:t>ub</w:t>
            </w:r>
            <w:r w:rsidR="00934A85">
              <w:rPr>
                <w:rStyle w:val="Hyperlink"/>
                <w:b w:val="0"/>
                <w:color w:val="auto"/>
                <w:u w:val="none"/>
              </w:rPr>
              <w:t>s</w:t>
            </w:r>
            <w:r w:rsidR="005C5E47">
              <w:rPr>
                <w:rStyle w:val="Hyperlink"/>
                <w:b w:val="0"/>
                <w:color w:val="auto"/>
                <w:u w:val="none"/>
              </w:rPr>
              <w:t>ta</w:t>
            </w:r>
            <w:r>
              <w:rPr>
                <w:rStyle w:val="Hyperlink"/>
                <w:b w:val="0"/>
                <w:color w:val="auto"/>
                <w:u w:val="none"/>
              </w:rPr>
              <w:t>ntially equal payments, IRS l</w:t>
            </w:r>
            <w:r w:rsidR="00934A85">
              <w:rPr>
                <w:rStyle w:val="Hyperlink"/>
                <w:b w:val="0"/>
                <w:color w:val="auto"/>
                <w:u w:val="none"/>
              </w:rPr>
              <w:t>ev</w:t>
            </w:r>
            <w:r w:rsidR="005C5E47">
              <w:rPr>
                <w:rStyle w:val="Hyperlink"/>
                <w:b w:val="0"/>
                <w:color w:val="auto"/>
                <w:u w:val="none"/>
              </w:rPr>
              <w:t xml:space="preserve">y, </w:t>
            </w:r>
            <w:r w:rsidR="001173AA">
              <w:rPr>
                <w:rStyle w:val="Hyperlink"/>
                <w:b w:val="0"/>
                <w:color w:val="auto"/>
                <w:u w:val="none"/>
              </w:rPr>
              <w:t xml:space="preserve">and </w:t>
            </w:r>
            <w:r>
              <w:rPr>
                <w:rStyle w:val="Hyperlink"/>
                <w:b w:val="0"/>
                <w:color w:val="auto"/>
                <w:u w:val="none"/>
              </w:rPr>
              <w:t>medical e</w:t>
            </w:r>
            <w:r w:rsidR="005C5E47">
              <w:rPr>
                <w:rStyle w:val="Hyperlink"/>
                <w:b w:val="0"/>
                <w:color w:val="auto"/>
                <w:u w:val="none"/>
              </w:rPr>
              <w:t>xpenses in excess of 10% of adjusted gross income</w:t>
            </w:r>
          </w:p>
          <w:p w14:paraId="1F0F59D0" w14:textId="77777777" w:rsidR="005C5E47" w:rsidRDefault="00EF27A8" w:rsidP="00934A85">
            <w:pPr>
              <w:rPr>
                <w:rStyle w:val="Hyperlink"/>
                <w:color w:val="auto"/>
                <w:u w:val="none"/>
              </w:rPr>
            </w:pPr>
            <w:r>
              <w:rPr>
                <w:rStyle w:val="Hyperlink"/>
                <w:color w:val="auto"/>
                <w:u w:val="none"/>
              </w:rPr>
              <w:t>Exceptions that Apply O</w:t>
            </w:r>
            <w:r w:rsidR="005C5E47" w:rsidRPr="005C5E47">
              <w:rPr>
                <w:rStyle w:val="Hyperlink"/>
                <w:color w:val="auto"/>
                <w:u w:val="none"/>
              </w:rPr>
              <w:t>nly to Qualified Plans</w:t>
            </w:r>
          </w:p>
          <w:p w14:paraId="2AF53071" w14:textId="77777777" w:rsidR="007E7CE8" w:rsidRDefault="007E7CE8" w:rsidP="005C5E47">
            <w:pPr>
              <w:numPr>
                <w:ilvl w:val="0"/>
                <w:numId w:val="225"/>
              </w:numPr>
              <w:rPr>
                <w:rStyle w:val="Hyperlink"/>
                <w:b w:val="0"/>
                <w:color w:val="auto"/>
                <w:u w:val="none"/>
              </w:rPr>
            </w:pPr>
            <w:r>
              <w:rPr>
                <w:rStyle w:val="Hyperlink"/>
                <w:b w:val="0"/>
                <w:color w:val="auto"/>
                <w:u w:val="none"/>
              </w:rPr>
              <w:t>Separation from service after age 55</w:t>
            </w:r>
          </w:p>
          <w:p w14:paraId="1B503B84" w14:textId="77777777" w:rsidR="005C5E47" w:rsidRPr="00934A85" w:rsidRDefault="005C5E47" w:rsidP="005C5E47">
            <w:pPr>
              <w:numPr>
                <w:ilvl w:val="0"/>
                <w:numId w:val="225"/>
              </w:numPr>
              <w:rPr>
                <w:rStyle w:val="Hyperlink"/>
                <w:b w:val="0"/>
                <w:color w:val="auto"/>
                <w:u w:val="none"/>
              </w:rPr>
            </w:pPr>
            <w:r>
              <w:rPr>
                <w:rStyle w:val="Hyperlink"/>
                <w:b w:val="0"/>
                <w:color w:val="auto"/>
                <w:u w:val="none"/>
              </w:rPr>
              <w:t>Alternate payee under a qualified domestic relations order</w:t>
            </w:r>
          </w:p>
          <w:p w14:paraId="7007EFF9" w14:textId="77777777" w:rsidR="007E7CE8" w:rsidRDefault="00EF27A8" w:rsidP="00934A85">
            <w:pPr>
              <w:rPr>
                <w:rStyle w:val="Hyperlink"/>
                <w:color w:val="auto"/>
                <w:u w:val="none"/>
              </w:rPr>
            </w:pPr>
            <w:r>
              <w:rPr>
                <w:rStyle w:val="Hyperlink"/>
                <w:color w:val="auto"/>
                <w:u w:val="none"/>
              </w:rPr>
              <w:t>Exceptions that Apply O</w:t>
            </w:r>
            <w:r w:rsidR="007E7CE8" w:rsidRPr="005C5E47">
              <w:rPr>
                <w:rStyle w:val="Hyperlink"/>
                <w:color w:val="auto"/>
                <w:u w:val="none"/>
              </w:rPr>
              <w:t xml:space="preserve">nly to </w:t>
            </w:r>
            <w:r w:rsidR="007E7CE8">
              <w:rPr>
                <w:rStyle w:val="Hyperlink"/>
                <w:color w:val="auto"/>
                <w:u w:val="none"/>
              </w:rPr>
              <w:t>IRAs</w:t>
            </w:r>
          </w:p>
          <w:p w14:paraId="7B8E060F" w14:textId="77777777" w:rsidR="007E7CE8" w:rsidRDefault="007E7CE8" w:rsidP="007E7CE8">
            <w:pPr>
              <w:numPr>
                <w:ilvl w:val="0"/>
                <w:numId w:val="225"/>
              </w:numPr>
              <w:rPr>
                <w:rStyle w:val="Hyperlink"/>
                <w:b w:val="0"/>
                <w:color w:val="auto"/>
                <w:u w:val="none"/>
              </w:rPr>
            </w:pPr>
            <w:r>
              <w:rPr>
                <w:rStyle w:val="Hyperlink"/>
                <w:b w:val="0"/>
                <w:color w:val="auto"/>
                <w:u w:val="none"/>
              </w:rPr>
              <w:t>Qualified higher education expenses</w:t>
            </w:r>
          </w:p>
          <w:p w14:paraId="128B6F27" w14:textId="77777777" w:rsidR="007E7CE8" w:rsidRDefault="007E7CE8" w:rsidP="007E7CE8">
            <w:pPr>
              <w:numPr>
                <w:ilvl w:val="0"/>
                <w:numId w:val="225"/>
              </w:numPr>
              <w:rPr>
                <w:rStyle w:val="Hyperlink"/>
                <w:b w:val="0"/>
                <w:color w:val="auto"/>
                <w:u w:val="none"/>
              </w:rPr>
            </w:pPr>
            <w:r>
              <w:rPr>
                <w:rStyle w:val="Hyperlink"/>
                <w:b w:val="0"/>
                <w:color w:val="auto"/>
                <w:u w:val="none"/>
              </w:rPr>
              <w:t>Qualified homebuyers</w:t>
            </w:r>
            <w:r w:rsidR="00934A85">
              <w:rPr>
                <w:rStyle w:val="Hyperlink"/>
                <w:b w:val="0"/>
                <w:color w:val="auto"/>
                <w:u w:val="none"/>
              </w:rPr>
              <w:t xml:space="preserve"> ($10,000 lifetime maximum)</w:t>
            </w:r>
          </w:p>
          <w:p w14:paraId="0A33EED5" w14:textId="77777777" w:rsidR="007E7CE8" w:rsidRPr="005C5E47" w:rsidRDefault="007E7CE8" w:rsidP="007E7CE8">
            <w:pPr>
              <w:numPr>
                <w:ilvl w:val="0"/>
                <w:numId w:val="225"/>
              </w:numPr>
              <w:rPr>
                <w:rStyle w:val="Hyperlink"/>
                <w:b w:val="0"/>
                <w:color w:val="auto"/>
                <w:u w:val="none"/>
              </w:rPr>
            </w:pPr>
            <w:r>
              <w:rPr>
                <w:rStyle w:val="Hyperlink"/>
                <w:b w:val="0"/>
                <w:color w:val="auto"/>
                <w:u w:val="none"/>
              </w:rPr>
              <w:t>Health insurance premiums while unemployed</w:t>
            </w:r>
          </w:p>
          <w:p w14:paraId="055E15AF" w14:textId="77777777" w:rsidR="004D30C7" w:rsidRPr="00EC1BC8" w:rsidRDefault="007E7CE8" w:rsidP="00934A85">
            <w:r>
              <w:t xml:space="preserve">Specific requirements for meeting these exceptions </w:t>
            </w:r>
            <w:r w:rsidR="001362BA">
              <w:t xml:space="preserve">and additional information </w:t>
            </w:r>
            <w:r>
              <w:t xml:space="preserve">is available </w:t>
            </w:r>
            <w:r w:rsidR="005C5E47" w:rsidRPr="005C5E47">
              <w:t xml:space="preserve">at this IRS link: </w:t>
            </w:r>
            <w:r w:rsidR="005C5E47" w:rsidRPr="00095D26">
              <w:rPr>
                <w:color w:val="0000FF"/>
              </w:rPr>
              <w:t>http://www.irs.gov/Retirement-Plans/Plan-Participant,-Employee/Retirement-Topics---Tax-on-Early-Distributions</w:t>
            </w:r>
          </w:p>
        </w:tc>
      </w:tr>
    </w:tbl>
    <w:p w14:paraId="158428A0" w14:textId="77777777" w:rsidR="004D30C7" w:rsidRDefault="004D30C7" w:rsidP="004D30C7">
      <w:pPr>
        <w:spacing w:before="0" w:after="0"/>
      </w:pPr>
    </w:p>
    <w:p w14:paraId="0A172E1D" w14:textId="77777777" w:rsidR="00543AD6" w:rsidRDefault="00543AD6" w:rsidP="00095D26">
      <w:pPr>
        <w:spacing w:before="0" w:after="0"/>
        <w:jc w:val="center"/>
        <w:rPr>
          <w:b/>
          <w:u w:val="thick"/>
        </w:rPr>
      </w:pPr>
    </w:p>
    <w:p w14:paraId="3650B38D" w14:textId="77777777" w:rsidR="004D30C7" w:rsidRPr="00095D26" w:rsidRDefault="00543AD6" w:rsidP="00095D26">
      <w:pPr>
        <w:spacing w:before="0" w:after="0"/>
        <w:jc w:val="center"/>
        <w:rPr>
          <w:rStyle w:val="Hyperlink"/>
        </w:rPr>
      </w:pPr>
      <w:r w:rsidRPr="00095D26">
        <w:rPr>
          <w:rStyle w:val="Hyperlink"/>
        </w:rPr>
        <w:t>Download PDF Version</w:t>
      </w:r>
    </w:p>
    <w:p w14:paraId="0D43E687" w14:textId="77777777" w:rsidR="00D1700C" w:rsidRDefault="004D30C7" w:rsidP="00E77258">
      <w:pPr>
        <w:pStyle w:val="Heading2"/>
      </w:pPr>
      <w:r>
        <w:br w:type="page"/>
      </w:r>
      <w:r w:rsidR="00403520">
        <w:lastRenderedPageBreak/>
        <w:t xml:space="preserve">Managing Distributions from </w:t>
      </w:r>
      <w:r w:rsidR="00E41684">
        <w:t xml:space="preserve">Qualified </w:t>
      </w:r>
      <w:r w:rsidR="00403520">
        <w:t>Plans</w:t>
      </w:r>
    </w:p>
    <w:p w14:paraId="00EF89EF" w14:textId="77777777" w:rsidR="00861955" w:rsidRDefault="00EE4DC9" w:rsidP="007A407A">
      <w:r>
        <w:t xml:space="preserve">Your focus on managing distributions from qualified plans will help you identify opportunities for annuity and rollover solutions for clients whose needs may not be fully met from qualified plans. </w:t>
      </w:r>
      <w:r w:rsidR="00284AB8">
        <w:t>Qualified plan distributions</w:t>
      </w:r>
      <w:r w:rsidR="007A407A">
        <w:t xml:space="preserve"> are made out to be</w:t>
      </w:r>
      <w:r w:rsidR="004F772B">
        <w:t xml:space="preserve"> far more complex than they really are</w:t>
      </w:r>
      <w:r w:rsidR="007A407A">
        <w:t xml:space="preserve">. </w:t>
      </w:r>
      <w:r w:rsidR="00A80230">
        <w:t>The options</w:t>
      </w:r>
      <w:r w:rsidR="004F772B">
        <w:t xml:space="preserve"> listed below represent </w:t>
      </w:r>
      <w:r w:rsidR="00464BFB">
        <w:t xml:space="preserve">the </w:t>
      </w:r>
      <w:r w:rsidR="00861955">
        <w:t>most commonly available choices</w:t>
      </w:r>
      <w:r w:rsidR="00A80230">
        <w:t xml:space="preserve"> and requirements</w:t>
      </w:r>
      <w:r w:rsidR="00861955">
        <w:t>:</w:t>
      </w:r>
    </w:p>
    <w:p w14:paraId="008B54D8" w14:textId="77777777" w:rsidR="00425CA1" w:rsidRDefault="00EE4DC9" w:rsidP="00861955">
      <w:pPr>
        <w:numPr>
          <w:ilvl w:val="0"/>
          <w:numId w:val="197"/>
        </w:numPr>
      </w:pPr>
      <w:r>
        <w:t>L</w:t>
      </w:r>
      <w:r w:rsidR="00B65DF4">
        <w:t>ump sum distribution</w:t>
      </w:r>
    </w:p>
    <w:p w14:paraId="7C428CBA" w14:textId="77777777" w:rsidR="00A5641E" w:rsidRDefault="00A80230" w:rsidP="00861955">
      <w:pPr>
        <w:numPr>
          <w:ilvl w:val="0"/>
          <w:numId w:val="197"/>
        </w:numPr>
      </w:pPr>
      <w:r>
        <w:t xml:space="preserve">Alternative distributions from </w:t>
      </w:r>
      <w:r w:rsidR="00EE4DC9">
        <w:t xml:space="preserve">Defined Benefit Plans </w:t>
      </w:r>
    </w:p>
    <w:p w14:paraId="201DB1FF" w14:textId="77777777" w:rsidR="00A80230" w:rsidRDefault="00A80230" w:rsidP="00A80230">
      <w:pPr>
        <w:numPr>
          <w:ilvl w:val="0"/>
          <w:numId w:val="197"/>
        </w:numPr>
      </w:pPr>
      <w:r>
        <w:t>Altern</w:t>
      </w:r>
      <w:r w:rsidR="009D54F4">
        <w:t>ative distributions from other qualified p</w:t>
      </w:r>
      <w:r>
        <w:t xml:space="preserve">lans </w:t>
      </w:r>
    </w:p>
    <w:p w14:paraId="2E423684" w14:textId="77777777" w:rsidR="001D22AD" w:rsidRDefault="00464BFB" w:rsidP="007A407A">
      <w:r>
        <w:t>B</w:t>
      </w:r>
      <w:r w:rsidR="00284AB8">
        <w:t xml:space="preserve">e aware that </w:t>
      </w:r>
      <w:r w:rsidR="004F772B">
        <w:t xml:space="preserve">individual </w:t>
      </w:r>
      <w:r w:rsidR="0098326F">
        <w:t xml:space="preserve">qualified </w:t>
      </w:r>
      <w:r w:rsidR="004F772B">
        <w:t xml:space="preserve">plans vary. </w:t>
      </w:r>
      <w:r w:rsidR="00D85EE0">
        <w:t>Your client should contact their qualified plan administrator t</w:t>
      </w:r>
      <w:r w:rsidR="005F581C">
        <w:t xml:space="preserve">o clarify which </w:t>
      </w:r>
      <w:r w:rsidR="004F772B">
        <w:t>choices are available</w:t>
      </w:r>
      <w:r w:rsidR="00D85EE0">
        <w:t xml:space="preserve">. </w:t>
      </w:r>
      <w:r w:rsidR="00D01B85">
        <w:t xml:space="preserve"> For example, plans such as Defined Benefit Plans, Cash Balance Plans, and Money Purchase plans generally prohibit distributions to </w:t>
      </w:r>
      <w:r w:rsidR="00B26763">
        <w:t xml:space="preserve">active </w:t>
      </w:r>
      <w:r w:rsidR="00D01B85">
        <w:t xml:space="preserve">employees before age 62.  </w:t>
      </w:r>
    </w:p>
    <w:p w14:paraId="3D32263E" w14:textId="77777777" w:rsidR="007A407A" w:rsidRDefault="008F091B" w:rsidP="007A407A">
      <w:r>
        <w:t>It has been sa</w:t>
      </w:r>
      <w:r w:rsidR="001D22AD">
        <w:t>id that qualified plan distribu</w:t>
      </w:r>
      <w:r>
        <w:t>t</w:t>
      </w:r>
      <w:r w:rsidR="001D22AD">
        <w:t>i</w:t>
      </w:r>
      <w:r>
        <w:t>ons are more diffi</w:t>
      </w:r>
      <w:r w:rsidR="001D22AD">
        <w:t>cult to understand than nuclear</w:t>
      </w:r>
      <w:r>
        <w:t xml:space="preserve"> physics, yet that need not be the case! </w:t>
      </w:r>
      <w:r w:rsidR="007A407A">
        <w:t xml:space="preserve">Join us as we </w:t>
      </w:r>
      <w:r w:rsidR="00464BFB">
        <w:t>help</w:t>
      </w:r>
      <w:r w:rsidR="007A407A">
        <w:t xml:space="preserve"> demystify these o</w:t>
      </w:r>
      <w:r w:rsidR="00D85EE0">
        <w:t xml:space="preserve">ptions by clicking each </w:t>
      </w:r>
      <w:r w:rsidR="00B65DF4">
        <w:t>of the following:</w:t>
      </w:r>
      <w:r w:rsidR="007A407A">
        <w:t xml:space="preserve">  </w:t>
      </w:r>
      <w:r w:rsidR="00B34B9C" w:rsidRPr="00095D26">
        <w:rPr>
          <w:b/>
          <w:color w:val="FF0000"/>
        </w:rPr>
        <w:t>Click each option 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7A407A" w:rsidRPr="002478F4" w14:paraId="270B758C" w14:textId="77777777" w:rsidTr="005C0D44">
        <w:tc>
          <w:tcPr>
            <w:tcW w:w="8909" w:type="dxa"/>
            <w:tcBorders>
              <w:bottom w:val="single" w:sz="4" w:space="0" w:color="6CA8CD"/>
            </w:tcBorders>
            <w:shd w:val="clear" w:color="auto" w:fill="6CA8CD"/>
            <w:tcMar>
              <w:top w:w="72" w:type="dxa"/>
              <w:left w:w="115" w:type="dxa"/>
              <w:bottom w:w="72" w:type="dxa"/>
              <w:right w:w="115" w:type="dxa"/>
            </w:tcMar>
          </w:tcPr>
          <w:p w14:paraId="47F1EC85" w14:textId="77777777" w:rsidR="007A407A" w:rsidRPr="002478F4" w:rsidRDefault="007A407A" w:rsidP="007A407A">
            <w:pPr>
              <w:rPr>
                <w:b/>
                <w:color w:val="FFFFFF"/>
              </w:rPr>
            </w:pPr>
            <w:r>
              <w:t xml:space="preserve"> </w:t>
            </w:r>
            <w:r w:rsidR="00382AE4">
              <w:rPr>
                <w:b/>
                <w:color w:val="FFFFFF"/>
              </w:rPr>
              <w:t>Take a L</w:t>
            </w:r>
            <w:r>
              <w:rPr>
                <w:b/>
                <w:color w:val="FFFFFF"/>
              </w:rPr>
              <w:t>ump Sum Distribution</w:t>
            </w:r>
          </w:p>
        </w:tc>
      </w:tr>
      <w:tr w:rsidR="007A407A" w:rsidRPr="002478F4" w14:paraId="3270BB44" w14:textId="77777777" w:rsidTr="005C0D44">
        <w:tc>
          <w:tcPr>
            <w:tcW w:w="8909" w:type="dxa"/>
            <w:shd w:val="clear" w:color="auto" w:fill="FFFFFF"/>
            <w:tcMar>
              <w:top w:w="72" w:type="dxa"/>
              <w:left w:w="115" w:type="dxa"/>
              <w:bottom w:w="72" w:type="dxa"/>
              <w:right w:w="115" w:type="dxa"/>
            </w:tcMar>
          </w:tcPr>
          <w:p w14:paraId="7DA93D6B" w14:textId="77777777" w:rsidR="00670B83" w:rsidRDefault="00670B83" w:rsidP="00497726">
            <w:r>
              <w:t>If permitted by the plan document, lump sum distributions a</w:t>
            </w:r>
            <w:r w:rsidR="00F27B0C">
              <w:t xml:space="preserve">re generally permitted from </w:t>
            </w:r>
            <w:r>
              <w:t>qualified plan</w:t>
            </w:r>
            <w:r w:rsidR="00F27B0C">
              <w:t>s</w:t>
            </w:r>
            <w:r>
              <w:t>.</w:t>
            </w:r>
          </w:p>
          <w:p w14:paraId="60A62F99" w14:textId="77777777" w:rsidR="00946792" w:rsidRDefault="00662431" w:rsidP="00497726">
            <w:r>
              <w:t xml:space="preserve">A client seeking absolute control over qualified plan funds may be </w:t>
            </w:r>
            <w:r w:rsidR="00497726">
              <w:t xml:space="preserve">attracted </w:t>
            </w:r>
            <w:r>
              <w:t xml:space="preserve">to a </w:t>
            </w:r>
            <w:r w:rsidRPr="00662431">
              <w:rPr>
                <w:rStyle w:val="Hyperlink"/>
              </w:rPr>
              <w:t>lump sum distribution</w:t>
            </w:r>
            <w:r>
              <w:t xml:space="preserve"> of his or her </w:t>
            </w:r>
            <w:r w:rsidR="007A407A" w:rsidRPr="00662431">
              <w:rPr>
                <w:rStyle w:val="Hyperlink"/>
              </w:rPr>
              <w:t>vested</w:t>
            </w:r>
            <w:r w:rsidR="007A407A">
              <w:t xml:space="preserve"> </w:t>
            </w:r>
            <w:r w:rsidR="007A407A" w:rsidRPr="00A82EC7">
              <w:rPr>
                <w:rStyle w:val="Hyperlink"/>
              </w:rPr>
              <w:t>account balance</w:t>
            </w:r>
            <w:r w:rsidR="007A407A">
              <w:t xml:space="preserve"> or</w:t>
            </w:r>
            <w:r w:rsidR="00485DAF">
              <w:t xml:space="preserve"> </w:t>
            </w:r>
            <w:r w:rsidR="00392629">
              <w:t xml:space="preserve">vested </w:t>
            </w:r>
            <w:r w:rsidR="007A407A" w:rsidRPr="00A82EC7">
              <w:rPr>
                <w:rStyle w:val="Hyperlink"/>
              </w:rPr>
              <w:t>accrued benefit</w:t>
            </w:r>
            <w:r w:rsidR="00485DAF">
              <w:t xml:space="preserve"> </w:t>
            </w:r>
            <w:r>
              <w:t xml:space="preserve">at retirement. </w:t>
            </w:r>
            <w:r w:rsidR="00380C0E">
              <w:t xml:space="preserve">However, </w:t>
            </w:r>
            <w:r w:rsidR="00380C0E" w:rsidRPr="00497726">
              <w:rPr>
                <w:b/>
                <w:i/>
              </w:rPr>
              <w:t>extreme caution</w:t>
            </w:r>
            <w:r w:rsidR="00380C0E">
              <w:t xml:space="preserve"> must be exercised in two areas</w:t>
            </w:r>
            <w:r w:rsidR="00264449">
              <w:t>:</w:t>
            </w:r>
            <w:r w:rsidR="00380C0E">
              <w:t xml:space="preserve"> 1) if the plan is a </w:t>
            </w:r>
            <w:r w:rsidR="00380C0E" w:rsidRPr="00975AE2">
              <w:rPr>
                <w:rStyle w:val="Hyperlink"/>
              </w:rPr>
              <w:t>defined benefit plan</w:t>
            </w:r>
            <w:r w:rsidR="00380C0E">
              <w:t>, the guaranteed monthly pension payments are lost in exchange for the lump sum</w:t>
            </w:r>
            <w:r w:rsidR="00264449">
              <w:t>;</w:t>
            </w:r>
            <w:r w:rsidR="00380C0E">
              <w:t xml:space="preserve"> and 2) taxes must be managed carefully to avoid a huge income tax bill. </w:t>
            </w:r>
          </w:p>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46792" w14:paraId="6E0286B4" w14:textId="77777777" w:rsidTr="00946792">
              <w:tc>
                <w:tcPr>
                  <w:tcW w:w="8568" w:type="dxa"/>
                  <w:shd w:val="clear" w:color="auto" w:fill="D9D9D9"/>
                </w:tcPr>
                <w:p w14:paraId="627CF8FD" w14:textId="77777777" w:rsidR="00264449" w:rsidRPr="00095D26" w:rsidRDefault="00264449" w:rsidP="00946792">
                  <w:pPr>
                    <w:rPr>
                      <w:rStyle w:val="Hyperlink"/>
                      <w:u w:val="none"/>
                    </w:rPr>
                  </w:pPr>
                  <w:r w:rsidRPr="00095D26">
                    <w:rPr>
                      <w:rStyle w:val="Hyperlink"/>
                      <w:u w:val="none"/>
                    </w:rPr>
                    <w:t>Lump Sum Distribution</w:t>
                  </w:r>
                </w:p>
                <w:p w14:paraId="6F68FE24" w14:textId="77777777" w:rsidR="00946792" w:rsidRDefault="00946792" w:rsidP="00946792">
                  <w:r>
                    <w:t xml:space="preserve">The IRS defines a </w:t>
                  </w:r>
                  <w:r w:rsidRPr="00095D26">
                    <w:rPr>
                      <w:i/>
                      <w:color w:val="000000" w:themeColor="text1"/>
                    </w:rPr>
                    <w:t>lump sum distribution</w:t>
                  </w:r>
                  <w:r>
                    <w:t xml:space="preserve"> from a qualified plan as “the distribution or payment, within a </w:t>
                  </w:r>
                  <w:r w:rsidRPr="00E5622A">
                    <w:rPr>
                      <w:b/>
                      <w:i/>
                    </w:rPr>
                    <w:t>single tax year</w:t>
                  </w:r>
                  <w:r>
                    <w:t xml:space="preserve">, of a plan participant's entire balance from all of the employer's qualified plans…” </w:t>
                  </w:r>
                </w:p>
                <w:p w14:paraId="29EA8B10" w14:textId="77777777" w:rsidR="00F63FEF" w:rsidRDefault="00D55705" w:rsidP="00D55705">
                  <w:r>
                    <w:t xml:space="preserve">A lump sum distribution may be in cash or in kind. </w:t>
                  </w:r>
                </w:p>
                <w:p w14:paraId="25E5B284" w14:textId="77777777" w:rsidR="00F63FEF" w:rsidRDefault="00D55705" w:rsidP="00F63FEF">
                  <w:pPr>
                    <w:pStyle w:val="ListParagraph"/>
                    <w:numPr>
                      <w:ilvl w:val="0"/>
                      <w:numId w:val="235"/>
                    </w:numPr>
                  </w:pPr>
                  <w:r>
                    <w:t xml:space="preserve">A cash distribution is simply a check made payable to the participant. </w:t>
                  </w:r>
                </w:p>
                <w:p w14:paraId="77FE334A" w14:textId="77777777" w:rsidR="00D55705" w:rsidRPr="00F03D23" w:rsidRDefault="00D55705" w:rsidP="00F63FEF">
                  <w:pPr>
                    <w:pStyle w:val="ListParagraph"/>
                    <w:numPr>
                      <w:ilvl w:val="0"/>
                      <w:numId w:val="235"/>
                    </w:numPr>
                  </w:pPr>
                  <w:r>
                    <w:t>An in kind distribution is the distribution of securities owned in the account rather than cash.</w:t>
                  </w:r>
                </w:p>
              </w:tc>
            </w:tr>
          </w:tbl>
          <w:p w14:paraId="71F6AC16" w14:textId="77777777" w:rsidR="00662431" w:rsidRDefault="00662431" w:rsidP="00662431"/>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662431" w14:paraId="3961577F" w14:textId="77777777" w:rsidTr="00662431">
              <w:tc>
                <w:tcPr>
                  <w:tcW w:w="8568" w:type="dxa"/>
                  <w:shd w:val="clear" w:color="auto" w:fill="D9D9D9"/>
                </w:tcPr>
                <w:p w14:paraId="1F34BC35" w14:textId="77777777" w:rsidR="00264449" w:rsidRPr="00264449" w:rsidRDefault="00D55705" w:rsidP="00662431">
                  <w:r w:rsidRPr="00095D26">
                    <w:rPr>
                      <w:rStyle w:val="Hyperlink"/>
                      <w:u w:val="none"/>
                    </w:rPr>
                    <w:t>Vest</w:t>
                  </w:r>
                  <w:r w:rsidR="00264449">
                    <w:rPr>
                      <w:rStyle w:val="Hyperlink"/>
                      <w:u w:val="none"/>
                    </w:rPr>
                    <w:t>ed</w:t>
                  </w:r>
                  <w:r w:rsidRPr="00264449">
                    <w:t xml:space="preserve"> </w:t>
                  </w:r>
                </w:p>
                <w:p w14:paraId="45250C9A" w14:textId="77777777" w:rsidR="00662431" w:rsidRPr="00F03D23" w:rsidRDefault="00264449" w:rsidP="00662431">
                  <w:r>
                    <w:rPr>
                      <w:b/>
                      <w:i/>
                    </w:rPr>
                    <w:t xml:space="preserve">Vesting </w:t>
                  </w:r>
                  <w:r w:rsidR="00D55705">
                    <w:t>refers to the process of the participant’s earning non-forfeitable rights to employer plan contributions and earnings thereon.</w:t>
                  </w:r>
                </w:p>
              </w:tc>
            </w:tr>
          </w:tbl>
          <w:p w14:paraId="66667E06" w14:textId="77777777" w:rsidR="00946792" w:rsidRDefault="00946792" w:rsidP="00946792"/>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46792" w14:paraId="500B5F52" w14:textId="77777777" w:rsidTr="00946792">
              <w:tc>
                <w:tcPr>
                  <w:tcW w:w="8568" w:type="dxa"/>
                  <w:shd w:val="clear" w:color="auto" w:fill="D9D9D9"/>
                </w:tcPr>
                <w:p w14:paraId="04FD92AF" w14:textId="77777777" w:rsidR="00264449" w:rsidRPr="00095D26" w:rsidRDefault="00264449" w:rsidP="00946792">
                  <w:pPr>
                    <w:rPr>
                      <w:rStyle w:val="Hyperlink"/>
                      <w:u w:val="none"/>
                    </w:rPr>
                  </w:pPr>
                  <w:r w:rsidRPr="00095D26">
                    <w:rPr>
                      <w:rStyle w:val="Hyperlink"/>
                      <w:u w:val="none"/>
                    </w:rPr>
                    <w:lastRenderedPageBreak/>
                    <w:t>Account Balance</w:t>
                  </w:r>
                </w:p>
                <w:p w14:paraId="0EF109A3" w14:textId="77777777" w:rsidR="00946792" w:rsidRPr="00F03D23" w:rsidRDefault="00946792" w:rsidP="00946792">
                  <w:r>
                    <w:t xml:space="preserve">The </w:t>
                  </w:r>
                  <w:r w:rsidRPr="00DD3792">
                    <w:rPr>
                      <w:b/>
                      <w:i/>
                      <w:color w:val="000000" w:themeColor="text1"/>
                    </w:rPr>
                    <w:t>account balance</w:t>
                  </w:r>
                  <w:r w:rsidRPr="00DD3792">
                    <w:rPr>
                      <w:b/>
                    </w:rPr>
                    <w:t xml:space="preserve"> i</w:t>
                  </w:r>
                  <w:r>
                    <w:t>s simply the value of a client’s account in a defined contribution category plan</w:t>
                  </w:r>
                  <w:r w:rsidR="00264449">
                    <w:t>,</w:t>
                  </w:r>
                  <w:r>
                    <w:t xml:space="preserve"> such as a 401(k) Plan. </w:t>
                  </w:r>
                </w:p>
              </w:tc>
            </w:tr>
          </w:tbl>
          <w:p w14:paraId="5F54B3F7" w14:textId="77777777" w:rsidR="00946792" w:rsidRDefault="00946792" w:rsidP="00946792"/>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46792" w14:paraId="02C508D7" w14:textId="77777777" w:rsidTr="00946792">
              <w:tc>
                <w:tcPr>
                  <w:tcW w:w="8568" w:type="dxa"/>
                  <w:shd w:val="clear" w:color="auto" w:fill="D9D9D9"/>
                </w:tcPr>
                <w:p w14:paraId="4F88E924" w14:textId="77777777" w:rsidR="00264449" w:rsidRPr="00095D26" w:rsidRDefault="00264449" w:rsidP="00946792">
                  <w:pPr>
                    <w:rPr>
                      <w:rStyle w:val="Hyperlink"/>
                      <w:u w:val="none"/>
                    </w:rPr>
                  </w:pPr>
                  <w:r w:rsidRPr="00095D26">
                    <w:rPr>
                      <w:rStyle w:val="Hyperlink"/>
                      <w:u w:val="none"/>
                    </w:rPr>
                    <w:t>Accrued Benefit</w:t>
                  </w:r>
                </w:p>
                <w:p w14:paraId="5264DED2" w14:textId="77777777" w:rsidR="00946792" w:rsidRPr="00F03D23" w:rsidRDefault="00946792" w:rsidP="00946792">
                  <w:r>
                    <w:t xml:space="preserve">The </w:t>
                  </w:r>
                  <w:r w:rsidRPr="00DD3792">
                    <w:rPr>
                      <w:b/>
                      <w:i/>
                      <w:color w:val="000000" w:themeColor="text1"/>
                    </w:rPr>
                    <w:t>accrued benefit</w:t>
                  </w:r>
                  <w:r>
                    <w:t xml:space="preserve"> is the monthly benefit available to the participant in a defined benefit category plan</w:t>
                  </w:r>
                  <w:r w:rsidR="00264449">
                    <w:t>,</w:t>
                  </w:r>
                  <w:r>
                    <w:t xml:space="preserve"> such as a Traditional Defined Benefit Plan. An actuarial calculation is required to determine the lump sum payable.</w:t>
                  </w:r>
                  <w:r w:rsidR="00F63FEF">
                    <w:t xml:space="preserve"> </w:t>
                  </w:r>
                </w:p>
              </w:tc>
            </w:tr>
          </w:tbl>
          <w:p w14:paraId="5BF0DED2" w14:textId="77777777" w:rsidR="00975AE2" w:rsidRDefault="00975AE2" w:rsidP="00975AE2"/>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975AE2" w14:paraId="19263C3A" w14:textId="77777777" w:rsidTr="009721F5">
              <w:tc>
                <w:tcPr>
                  <w:tcW w:w="8568" w:type="dxa"/>
                  <w:shd w:val="clear" w:color="auto" w:fill="D9D9D9"/>
                </w:tcPr>
                <w:p w14:paraId="42A0F968" w14:textId="77777777" w:rsidR="00264449" w:rsidRDefault="00975AE2" w:rsidP="00712BB4">
                  <w:pPr>
                    <w:rPr>
                      <w:rStyle w:val="Hyperlink"/>
                    </w:rPr>
                  </w:pPr>
                  <w:r>
                    <w:rPr>
                      <w:rStyle w:val="Hyperlink"/>
                    </w:rPr>
                    <w:t xml:space="preserve">Defined Benefit Plans </w:t>
                  </w:r>
                </w:p>
                <w:p w14:paraId="348CD077" w14:textId="77777777" w:rsidR="00975AE2" w:rsidRPr="00F03D23" w:rsidRDefault="00264449" w:rsidP="00DD3792">
                  <w:r w:rsidRPr="00095D26">
                    <w:rPr>
                      <w:rStyle w:val="Hyperlink"/>
                      <w:i/>
                      <w:color w:val="auto"/>
                      <w:u w:val="none"/>
                    </w:rPr>
                    <w:t xml:space="preserve">Defined Benefit Plans </w:t>
                  </w:r>
                  <w:r w:rsidR="00975AE2">
                    <w:rPr>
                      <w:rStyle w:val="Hyperlink"/>
                      <w:b w:val="0"/>
                      <w:color w:val="auto"/>
                      <w:u w:val="none"/>
                    </w:rPr>
                    <w:t xml:space="preserve">include Traditional Defined Benefit Plans and Fully Insured Defined Benefit Plans. </w:t>
                  </w:r>
                  <w:r w:rsidR="00712BB4">
                    <w:rPr>
                      <w:rStyle w:val="Hyperlink"/>
                      <w:b w:val="0"/>
                      <w:color w:val="auto"/>
                      <w:u w:val="none"/>
                    </w:rPr>
                    <w:t>The most important qualified plans, including defined benefit plans, were discussed in the previous course “</w:t>
                  </w:r>
                  <w:r w:rsidR="00DD3792">
                    <w:rPr>
                      <w:rStyle w:val="Hyperlink"/>
                      <w:b w:val="0"/>
                      <w:color w:val="auto"/>
                      <w:u w:val="none"/>
                    </w:rPr>
                    <w:t>Principles of Financial Planning</w:t>
                  </w:r>
                  <w:r w:rsidR="00712BB4">
                    <w:rPr>
                      <w:rStyle w:val="Hyperlink"/>
                      <w:b w:val="0"/>
                      <w:color w:val="auto"/>
                      <w:u w:val="none"/>
                    </w:rPr>
                    <w:t>: Retirement Accumulation Planning.”</w:t>
                  </w:r>
                </w:p>
              </w:tc>
            </w:tr>
          </w:tbl>
          <w:p w14:paraId="6AE12C1F" w14:textId="77777777" w:rsidR="00883BA3" w:rsidRDefault="00485DAF" w:rsidP="00A82EC7">
            <w:r>
              <w:t>When is a lump sum distribution taxable and when is it tax</w:t>
            </w:r>
            <w:r w:rsidR="00264449">
              <w:t>-</w:t>
            </w:r>
            <w:r>
              <w:t xml:space="preserve">deferred? </w:t>
            </w:r>
          </w:p>
          <w:p w14:paraId="5B66A429" w14:textId="77777777" w:rsidR="00883BA3" w:rsidRPr="00CA3EC7" w:rsidRDefault="00E5622A" w:rsidP="00095D26">
            <w:pPr>
              <w:pStyle w:val="ListParagraph"/>
              <w:numPr>
                <w:ilvl w:val="0"/>
                <w:numId w:val="273"/>
              </w:numPr>
              <w:contextualSpacing w:val="0"/>
              <w:rPr>
                <w:b/>
                <w:bCs/>
                <w:color w:val="FF0000"/>
                <w:sz w:val="32"/>
              </w:rPr>
            </w:pPr>
            <w:r>
              <w:t>If the participant receives the lump sum into a personal account such as a brokerage account or checking account, the distribution is taxable</w:t>
            </w:r>
            <w:r w:rsidR="00893D8D">
              <w:t xml:space="preserve"> in the year received</w:t>
            </w:r>
            <w:r>
              <w:t xml:space="preserve">. </w:t>
            </w:r>
            <w:r w:rsidR="00F63FEF" w:rsidRPr="008A1078">
              <w:t>This is seldom the wisest choice</w:t>
            </w:r>
            <w:r w:rsidR="00F63FEF">
              <w:t xml:space="preserve"> because income taxes will be due in the year of distribution for the entire taxable distribution</w:t>
            </w:r>
          </w:p>
          <w:p w14:paraId="0BB49F53" w14:textId="77777777" w:rsidR="00A90590" w:rsidRDefault="00A90590" w:rsidP="00095D26">
            <w:pPr>
              <w:pStyle w:val="ListParagraph"/>
              <w:numPr>
                <w:ilvl w:val="0"/>
                <w:numId w:val="234"/>
              </w:numPr>
              <w:contextualSpacing w:val="0"/>
            </w:pPr>
            <w:r>
              <w:t xml:space="preserve">Participants choosing to rollover or directly transfer a lump sum distribution to an IRA, </w:t>
            </w:r>
            <w:r w:rsidR="00264449">
              <w:rPr>
                <w:rStyle w:val="Hyperlink"/>
              </w:rPr>
              <w:t>R</w:t>
            </w:r>
            <w:r w:rsidRPr="00485DAF">
              <w:rPr>
                <w:rStyle w:val="Hyperlink"/>
              </w:rPr>
              <w:t>ollover IRA</w:t>
            </w:r>
            <w:r>
              <w:t xml:space="preserve"> or </w:t>
            </w:r>
            <w:r w:rsidR="00264449">
              <w:rPr>
                <w:rStyle w:val="Hyperlink"/>
              </w:rPr>
              <w:t>C</w:t>
            </w:r>
            <w:r w:rsidRPr="00F03D23">
              <w:rPr>
                <w:rStyle w:val="Hyperlink"/>
              </w:rPr>
              <w:t>onduit IRA</w:t>
            </w:r>
            <w:r>
              <w:t xml:space="preserve"> may defer taxation until future taxable distributions are taken.</w:t>
            </w:r>
            <w:r w:rsidR="00D55705">
              <w:t xml:space="preserve"> </w:t>
            </w:r>
            <w:r w:rsidR="00D55705" w:rsidRPr="00D55705">
              <w:rPr>
                <w:b/>
                <w:i/>
              </w:rPr>
              <w:t>This is generally the most tax efficient means of taking a lump sum distribution.</w:t>
            </w:r>
          </w:p>
          <w:tbl>
            <w:tblPr>
              <w:tblpPr w:leftFromText="180" w:rightFromText="180" w:vertAnchor="text" w:tblpX="10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485DAF" w14:paraId="04D7142D" w14:textId="77777777" w:rsidTr="00485DAF">
              <w:tc>
                <w:tcPr>
                  <w:tcW w:w="8568" w:type="dxa"/>
                  <w:shd w:val="clear" w:color="auto" w:fill="D9D9D9"/>
                </w:tcPr>
                <w:p w14:paraId="2B50F23E" w14:textId="77777777" w:rsidR="00485DAF" w:rsidRPr="00581EA0" w:rsidRDefault="00485DAF" w:rsidP="00485DAF">
                  <w:pPr>
                    <w:rPr>
                      <w:rStyle w:val="Hyperlink"/>
                    </w:rPr>
                  </w:pPr>
                  <w:r>
                    <w:rPr>
                      <w:rStyle w:val="Hyperlink"/>
                    </w:rPr>
                    <w:t>Rollover IRA</w:t>
                  </w:r>
                </w:p>
                <w:p w14:paraId="5B6A0C1D" w14:textId="77777777" w:rsidR="00485DAF" w:rsidRDefault="00485DAF" w:rsidP="00485DAF">
                  <w:r>
                    <w:t xml:space="preserve">An IRA established simply to hold qualified plan balances </w:t>
                  </w:r>
                  <w:r w:rsidR="00380C0E">
                    <w:t>might</w:t>
                  </w:r>
                  <w:r>
                    <w:t xml:space="preserve"> be referred to as a </w:t>
                  </w:r>
                  <w:r w:rsidR="00264449" w:rsidRPr="00095D26">
                    <w:rPr>
                      <w:b/>
                      <w:i/>
                    </w:rPr>
                    <w:t>R</w:t>
                  </w:r>
                  <w:r w:rsidRPr="00095D26">
                    <w:rPr>
                      <w:b/>
                      <w:i/>
                    </w:rPr>
                    <w:t>ollover IRA</w:t>
                  </w:r>
                  <w:r>
                    <w:t xml:space="preserve">. Rollover IRAs are frequently used when a participant does </w:t>
                  </w:r>
                  <w:r w:rsidRPr="00893D8D">
                    <w:rPr>
                      <w:b/>
                      <w:i/>
                    </w:rPr>
                    <w:t>not</w:t>
                  </w:r>
                  <w:r>
                    <w:t xml:space="preserve"> intend to transfer </w:t>
                  </w:r>
                  <w:r w:rsidR="00893D8D">
                    <w:t>the funds back to a</w:t>
                  </w:r>
                  <w:r>
                    <w:t xml:space="preserve"> qualified plan of another employer. A rollover IRA may be seen more frequently at retirement rather than during a client’s working career. </w:t>
                  </w:r>
                </w:p>
                <w:p w14:paraId="0E5F9B57" w14:textId="77777777" w:rsidR="00485DAF" w:rsidRPr="00F03D23" w:rsidRDefault="00380C0E" w:rsidP="00893D8D">
                  <w:r>
                    <w:t xml:space="preserve">Remember that there are only two basic types of IRA, Traditional or Roth. </w:t>
                  </w:r>
                  <w:r w:rsidR="00485DAF">
                    <w:t>A rollover IRA is NOT a separate category of IRA</w:t>
                  </w:r>
                  <w:r w:rsidR="00893D8D">
                    <w:t>: it is</w:t>
                  </w:r>
                  <w:r w:rsidR="00485DAF">
                    <w:t xml:space="preserve"> merely the use of an IRA to hold former qualified plan assets over the long term. </w:t>
                  </w:r>
                </w:p>
              </w:tc>
            </w:tr>
          </w:tbl>
          <w:p w14:paraId="4A2DC555" w14:textId="77777777" w:rsidR="00485DAF" w:rsidRDefault="00485DAF" w:rsidP="00A82EC7"/>
          <w:tbl>
            <w:tblPr>
              <w:tblpPr w:leftFromText="180" w:rightFromText="180" w:vertAnchor="text" w:tblpX="1008"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A82EC7" w14:paraId="5BBBCA57" w14:textId="77777777" w:rsidTr="00662431">
              <w:tc>
                <w:tcPr>
                  <w:tcW w:w="8568" w:type="dxa"/>
                  <w:shd w:val="clear" w:color="auto" w:fill="D9D9D9"/>
                </w:tcPr>
                <w:p w14:paraId="58F8368D" w14:textId="77777777" w:rsidR="00A82EC7" w:rsidRPr="00581EA0" w:rsidRDefault="00A82EC7" w:rsidP="00A82EC7">
                  <w:pPr>
                    <w:rPr>
                      <w:rStyle w:val="Hyperlink"/>
                    </w:rPr>
                  </w:pPr>
                  <w:r w:rsidRPr="00581EA0">
                    <w:rPr>
                      <w:rStyle w:val="Hyperlink"/>
                    </w:rPr>
                    <w:t>Conduit IRA</w:t>
                  </w:r>
                </w:p>
                <w:p w14:paraId="4551B5E9" w14:textId="77777777" w:rsidR="00A82EC7" w:rsidRDefault="00A82EC7" w:rsidP="0021567E">
                  <w:r>
                    <w:t>A "</w:t>
                  </w:r>
                  <w:r w:rsidR="00CF1C6C">
                    <w:rPr>
                      <w:b/>
                      <w:i/>
                    </w:rPr>
                    <w:t>C</w:t>
                  </w:r>
                  <w:r w:rsidRPr="00581EA0">
                    <w:rPr>
                      <w:b/>
                      <w:i/>
                    </w:rPr>
                    <w:t>onduit IRA</w:t>
                  </w:r>
                  <w:r>
                    <w:t>" is</w:t>
                  </w:r>
                  <w:r w:rsidRPr="00D01B2D">
                    <w:t xml:space="preserve"> established solely to receive a lump</w:t>
                  </w:r>
                  <w:r w:rsidR="00CF1C6C">
                    <w:t xml:space="preserve"> </w:t>
                  </w:r>
                  <w:r w:rsidRPr="00D01B2D">
                    <w:t>sum distribution from a qualified plan</w:t>
                  </w:r>
                  <w:r w:rsidR="0021567E">
                    <w:t xml:space="preserve"> </w:t>
                  </w:r>
                  <w:r w:rsidRPr="00D01B2D">
                    <w:t>so that the plan participant has the option to rollover the funds to another qualified</w:t>
                  </w:r>
                  <w:r w:rsidR="0021567E">
                    <w:t xml:space="preserve"> plan. The </w:t>
                  </w:r>
                  <w:r w:rsidR="00CF1C6C">
                    <w:t>C</w:t>
                  </w:r>
                  <w:r w:rsidR="0021567E">
                    <w:t xml:space="preserve">onduit IRA may be more frequently used during a client’s lifetime than at retirement. </w:t>
                  </w:r>
                </w:p>
                <w:p w14:paraId="6ABC7AB1" w14:textId="77777777" w:rsidR="00485DAF" w:rsidRPr="00F03D23" w:rsidRDefault="00485DAF" w:rsidP="00662431">
                  <w:r>
                    <w:lastRenderedPageBreak/>
                    <w:t xml:space="preserve">A </w:t>
                  </w:r>
                  <w:r w:rsidR="00CF1C6C">
                    <w:t>C</w:t>
                  </w:r>
                  <w:r>
                    <w:t>onduit IRA is NOT a separate category of IRA</w:t>
                  </w:r>
                  <w:r w:rsidR="00893D8D">
                    <w:t xml:space="preserve">; it </w:t>
                  </w:r>
                  <w:r w:rsidR="001328CC">
                    <w:t xml:space="preserve">is merely the use of a Traditional or Roth </w:t>
                  </w:r>
                  <w:r>
                    <w:t xml:space="preserve">IRA to </w:t>
                  </w:r>
                  <w:r w:rsidR="005C0B38" w:rsidRPr="00893D8D">
                    <w:rPr>
                      <w:b/>
                      <w:i/>
                    </w:rPr>
                    <w:t>temporarily</w:t>
                  </w:r>
                  <w:r w:rsidR="005C0B38">
                    <w:t xml:space="preserve"> </w:t>
                  </w:r>
                  <w:r>
                    <w:t xml:space="preserve">hold former qualified plan assets </w:t>
                  </w:r>
                  <w:r w:rsidR="005C0B38">
                    <w:t>until</w:t>
                  </w:r>
                  <w:r w:rsidR="001328CC">
                    <w:t xml:space="preserve"> they can be transferred to another employer’s </w:t>
                  </w:r>
                  <w:r w:rsidR="005C0B38">
                    <w:t>qualified plan</w:t>
                  </w:r>
                  <w:r w:rsidR="001328CC">
                    <w:t>.</w:t>
                  </w:r>
                </w:p>
              </w:tc>
            </w:tr>
          </w:tbl>
          <w:p w14:paraId="4E4E56FA" w14:textId="77777777" w:rsidR="00393AA5" w:rsidRPr="00F3158B" w:rsidRDefault="008D04BA" w:rsidP="00095D26">
            <w:pPr>
              <w:rPr>
                <w:rFonts w:eastAsia="Arial Unicode MS"/>
                <w:b/>
                <w:bCs/>
                <w:color w:val="000000"/>
                <w:sz w:val="18"/>
                <w:szCs w:val="18"/>
              </w:rPr>
            </w:pPr>
            <w:r>
              <w:rPr>
                <w:noProof/>
                <w:lang w:eastAsia="zh-CN"/>
              </w:rPr>
              <w:lastRenderedPageBreak/>
              <w:drawing>
                <wp:inline distT="0" distB="0" distL="0" distR="0" wp14:anchorId="187CF951" wp14:editId="0D75624F">
                  <wp:extent cx="246380" cy="257810"/>
                  <wp:effectExtent l="0" t="0" r="7620" b="0"/>
                  <wp:docPr id="28" name="Picture 4"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m-red-and-yell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393AA5">
              <w:t xml:space="preserve">  </w:t>
            </w:r>
            <w:r w:rsidR="00393AA5" w:rsidRPr="00F3158B">
              <w:rPr>
                <w:b/>
              </w:rPr>
              <w:t xml:space="preserve">Beware the 20% Withholding Trap! </w:t>
            </w:r>
          </w:p>
          <w:tbl>
            <w:tblPr>
              <w:tblpPr w:leftFromText="144" w:rightFromText="144" w:vertAnchor="text" w:tblpY="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93AA5" w:rsidRPr="00120E33" w14:paraId="70F907CB" w14:textId="77777777" w:rsidTr="00B62E15">
              <w:trPr>
                <w:trHeight w:val="890"/>
              </w:trPr>
              <w:tc>
                <w:tcPr>
                  <w:tcW w:w="9576" w:type="dxa"/>
                  <w:shd w:val="clear" w:color="auto" w:fill="E7D9CF"/>
                </w:tcPr>
                <w:p w14:paraId="2E6B99D3" w14:textId="77777777" w:rsidR="00393AA5" w:rsidRPr="00120E33" w:rsidRDefault="00393AA5" w:rsidP="00D2198D">
                  <w:pPr>
                    <w:rPr>
                      <w:rStyle w:val="Strong"/>
                      <w:b w:val="0"/>
                    </w:rPr>
                  </w:pPr>
                  <w:r>
                    <w:t>Note that any distribution</w:t>
                  </w:r>
                  <w:r w:rsidR="001D09CA">
                    <w:t>s</w:t>
                  </w:r>
                  <w:r>
                    <w:t xml:space="preserve"> paid directly to the plan participant are subject to </w:t>
                  </w:r>
                  <w:r w:rsidRPr="00E50C22">
                    <w:rPr>
                      <w:b/>
                    </w:rPr>
                    <w:t>mandatory</w:t>
                  </w:r>
                  <w:r>
                    <w:t xml:space="preserve"> 20% federal tax withholding. Only a direct transfer of funds from a qualified plan to another qualified plan or IRA will avoid the 20% withholding tax.</w:t>
                  </w:r>
                  <w:r w:rsidR="00FB586F">
                    <w:t xml:space="preserve"> Additional insights into rollovers and direct transfers follow subsequently in this course.</w:t>
                  </w:r>
                </w:p>
              </w:tc>
            </w:tr>
          </w:tbl>
          <w:p w14:paraId="1CACF647" w14:textId="77777777" w:rsidR="007A407A" w:rsidRPr="002478F4" w:rsidRDefault="007A407A" w:rsidP="00A82EC7"/>
        </w:tc>
      </w:tr>
      <w:tr w:rsidR="007A407A" w:rsidRPr="002478F4" w14:paraId="33A2E84E" w14:textId="77777777" w:rsidTr="005C0D44">
        <w:tc>
          <w:tcPr>
            <w:tcW w:w="8909" w:type="dxa"/>
            <w:tcBorders>
              <w:bottom w:val="single" w:sz="4" w:space="0" w:color="6CA8CD"/>
            </w:tcBorders>
            <w:shd w:val="clear" w:color="auto" w:fill="6CA8CD"/>
            <w:tcMar>
              <w:top w:w="72" w:type="dxa"/>
              <w:left w:w="115" w:type="dxa"/>
              <w:bottom w:w="72" w:type="dxa"/>
              <w:right w:w="115" w:type="dxa"/>
            </w:tcMar>
          </w:tcPr>
          <w:p w14:paraId="29CCDF65" w14:textId="77777777" w:rsidR="007A407A" w:rsidRPr="002478F4" w:rsidRDefault="004645F2" w:rsidP="001D22AD">
            <w:pPr>
              <w:rPr>
                <w:b/>
                <w:color w:val="FFFFFF"/>
              </w:rPr>
            </w:pPr>
            <w:r>
              <w:rPr>
                <w:b/>
                <w:color w:val="FFFFFF"/>
              </w:rPr>
              <w:lastRenderedPageBreak/>
              <w:t>Alternative Distributions</w:t>
            </w:r>
            <w:r w:rsidR="00A80230">
              <w:rPr>
                <w:b/>
                <w:color w:val="FFFFFF"/>
              </w:rPr>
              <w:t xml:space="preserve"> </w:t>
            </w:r>
            <w:r w:rsidR="001F49AD">
              <w:rPr>
                <w:b/>
                <w:color w:val="FFFFFF"/>
              </w:rPr>
              <w:t>f</w:t>
            </w:r>
            <w:r>
              <w:rPr>
                <w:b/>
                <w:color w:val="FFFFFF"/>
              </w:rPr>
              <w:t xml:space="preserve">rom </w:t>
            </w:r>
            <w:r w:rsidR="001D22AD">
              <w:rPr>
                <w:b/>
                <w:color w:val="FFFFFF"/>
              </w:rPr>
              <w:t xml:space="preserve">Defined Benefit </w:t>
            </w:r>
            <w:r>
              <w:rPr>
                <w:b/>
                <w:color w:val="FFFFFF"/>
              </w:rPr>
              <w:t>P</w:t>
            </w:r>
            <w:r w:rsidR="00D932B0">
              <w:rPr>
                <w:b/>
                <w:color w:val="FFFFFF"/>
              </w:rPr>
              <w:t xml:space="preserve">lans </w:t>
            </w:r>
          </w:p>
        </w:tc>
      </w:tr>
      <w:tr w:rsidR="007A407A" w:rsidRPr="002478F4" w14:paraId="3C4AF6BD" w14:textId="77777777" w:rsidTr="005C0D44">
        <w:tc>
          <w:tcPr>
            <w:tcW w:w="8909" w:type="dxa"/>
            <w:shd w:val="clear" w:color="auto" w:fill="FFFFFF"/>
            <w:tcMar>
              <w:top w:w="72" w:type="dxa"/>
              <w:left w:w="115" w:type="dxa"/>
              <w:bottom w:w="72" w:type="dxa"/>
              <w:right w:w="115" w:type="dxa"/>
            </w:tcMar>
          </w:tcPr>
          <w:p w14:paraId="0BB6BE2C" w14:textId="77777777" w:rsidR="00751E94" w:rsidRDefault="00751E94" w:rsidP="008A1078">
            <w:r>
              <w:t>Defined Benefit Plans</w:t>
            </w:r>
            <w:r w:rsidRPr="00095D26">
              <w:rPr>
                <w:vertAlign w:val="superscript"/>
              </w:rPr>
              <w:t>*</w:t>
            </w:r>
            <w:r>
              <w:t xml:space="preserve"> for our purposes in this discussion</w:t>
            </w:r>
            <w:r w:rsidR="00B65DF4">
              <w:t xml:space="preserve"> inc</w:t>
            </w:r>
            <w:r>
              <w:t>l</w:t>
            </w:r>
            <w:r w:rsidR="00B65DF4">
              <w:t xml:space="preserve">ude Traditional Defined Benefit Plans, Fully Insured Defined Benefit Plans, </w:t>
            </w:r>
            <w:r>
              <w:t xml:space="preserve">and DB/k Plans. </w:t>
            </w:r>
            <w:r w:rsidR="00B65DF4">
              <w:t xml:space="preserve"> </w:t>
            </w:r>
          </w:p>
          <w:p w14:paraId="7CAA5C8C" w14:textId="77777777" w:rsidR="0036023B" w:rsidRDefault="0036023B" w:rsidP="008A1078">
            <w:r>
              <w:t xml:space="preserve">Instead of </w:t>
            </w:r>
            <w:r w:rsidR="004645F2">
              <w:t xml:space="preserve">a </w:t>
            </w:r>
            <w:r>
              <w:t>lump sum distribution, a</w:t>
            </w:r>
            <w:r w:rsidR="00751E94">
              <w:t xml:space="preserve"> participant may choose to take the accrued benefit </w:t>
            </w:r>
            <w:r w:rsidR="004645F2">
              <w:t xml:space="preserve">offered by the plan </w:t>
            </w:r>
            <w:r w:rsidR="00751E94">
              <w:t xml:space="preserve">or </w:t>
            </w:r>
            <w:r>
              <w:t xml:space="preserve">use the present value of the accrued benefit to purchase an annuity. </w:t>
            </w:r>
          </w:p>
          <w:p w14:paraId="2EAD5A66" w14:textId="77777777" w:rsidR="00751E94" w:rsidRDefault="0036023B" w:rsidP="008A1078">
            <w:r>
              <w:t>Y</w:t>
            </w:r>
            <w:r w:rsidR="00751E94">
              <w:t>our client may be attracted to the accrued benefit payable from a Defined Benefit Plan for the following reasons:</w:t>
            </w:r>
          </w:p>
          <w:p w14:paraId="4B71D87D" w14:textId="77777777" w:rsidR="00751E94" w:rsidRDefault="008E3500" w:rsidP="00751E94">
            <w:pPr>
              <w:pStyle w:val="ListParagraph"/>
              <w:numPr>
                <w:ilvl w:val="0"/>
                <w:numId w:val="241"/>
              </w:numPr>
            </w:pPr>
            <w:r>
              <w:t>Monthly</w:t>
            </w:r>
            <w:r w:rsidR="004645F2">
              <w:t xml:space="preserve"> payments that are g</w:t>
            </w:r>
            <w:r w:rsidR="00751E94">
              <w:t>uaranteed for life</w:t>
            </w:r>
          </w:p>
          <w:p w14:paraId="698B20A7" w14:textId="77777777" w:rsidR="00751E94" w:rsidRDefault="00751E94" w:rsidP="00751E94">
            <w:pPr>
              <w:pStyle w:val="ListParagraph"/>
              <w:numPr>
                <w:ilvl w:val="0"/>
                <w:numId w:val="241"/>
              </w:numPr>
            </w:pPr>
            <w:r>
              <w:t>Protection from most personal creditors in th</w:t>
            </w:r>
            <w:r w:rsidR="00441222">
              <w:t>e event of personal bankruptcy</w:t>
            </w:r>
          </w:p>
          <w:p w14:paraId="1970A06E" w14:textId="77777777" w:rsidR="009D54F4" w:rsidRDefault="009D54F4" w:rsidP="0036023B">
            <w:r>
              <w:t xml:space="preserve">An annuity purchased from a financial services company (as opposed to </w:t>
            </w:r>
            <w:r w:rsidR="008E3500">
              <w:t xml:space="preserve">monthly </w:t>
            </w:r>
            <w:r>
              <w:t xml:space="preserve"> payments </w:t>
            </w:r>
            <w:r w:rsidR="00EF7B82">
              <w:t xml:space="preserve">from the qualified plan itself) </w:t>
            </w:r>
            <w:r>
              <w:t>may appeal to c</w:t>
            </w:r>
            <w:r w:rsidR="0036023B">
              <w:t xml:space="preserve">lients placing a high value on </w:t>
            </w:r>
            <w:r>
              <w:t>the following:</w:t>
            </w:r>
          </w:p>
          <w:p w14:paraId="10C755CF" w14:textId="77777777" w:rsidR="00EF7B82" w:rsidRDefault="001F49AD" w:rsidP="009D54F4">
            <w:pPr>
              <w:pStyle w:val="ListParagraph"/>
              <w:numPr>
                <w:ilvl w:val="0"/>
                <w:numId w:val="242"/>
              </w:numPr>
            </w:pPr>
            <w:r>
              <w:t>Potential</w:t>
            </w:r>
            <w:r w:rsidR="009D54F4">
              <w:t xml:space="preserve"> to incr</w:t>
            </w:r>
            <w:r w:rsidR="00EF7B82">
              <w:t>ease rate of investment return and</w:t>
            </w:r>
            <w:r>
              <w:t>/or</w:t>
            </w:r>
            <w:r w:rsidR="00EF7B82">
              <w:t xml:space="preserve"> </w:t>
            </w:r>
            <w:r>
              <w:t xml:space="preserve">total </w:t>
            </w:r>
            <w:r w:rsidR="009D54F4">
              <w:t>payout</w:t>
            </w:r>
          </w:p>
          <w:p w14:paraId="4A33A25E" w14:textId="77777777" w:rsidR="00EF7B82" w:rsidRDefault="00EF7B82" w:rsidP="00EF7B82">
            <w:pPr>
              <w:pStyle w:val="ListParagraph"/>
              <w:numPr>
                <w:ilvl w:val="0"/>
                <w:numId w:val="242"/>
              </w:numPr>
            </w:pPr>
            <w:r>
              <w:t xml:space="preserve">Ability to structure the annuity in ways </w:t>
            </w:r>
            <w:r w:rsidR="001F49AD">
              <w:t>not</w:t>
            </w:r>
            <w:r>
              <w:t xml:space="preserve"> offered by t</w:t>
            </w:r>
            <w:r w:rsidR="001F49AD">
              <w:t>he qualified plan</w:t>
            </w:r>
          </w:p>
          <w:p w14:paraId="39E8C485" w14:textId="77777777" w:rsidR="00767A16" w:rsidRDefault="00F27B0C" w:rsidP="004645F2">
            <w:r>
              <w:t xml:space="preserve">Be aware that </w:t>
            </w:r>
            <w:r w:rsidR="001F49AD">
              <w:t>a</w:t>
            </w:r>
            <w:r w:rsidR="00EF7B82">
              <w:t xml:space="preserve">n annuity may be purchased </w:t>
            </w:r>
            <w:r>
              <w:t xml:space="preserve">by the plan administrator </w:t>
            </w:r>
            <w:r w:rsidR="00EF7B82">
              <w:t xml:space="preserve">directly through the participant’s plan </w:t>
            </w:r>
            <w:r w:rsidR="00767A16">
              <w:t xml:space="preserve">on behalf of your client </w:t>
            </w:r>
            <w:r w:rsidR="00EF7B82">
              <w:t xml:space="preserve">(not available in all plans) </w:t>
            </w:r>
            <w:r w:rsidR="00EF7B82" w:rsidRPr="00F27B0C">
              <w:rPr>
                <w:b/>
                <w:i/>
              </w:rPr>
              <w:t>or</w:t>
            </w:r>
            <w:r w:rsidR="00EF7B82">
              <w:t xml:space="preserve"> </w:t>
            </w:r>
            <w:r>
              <w:t xml:space="preserve">directly by </w:t>
            </w:r>
            <w:r w:rsidR="00767A16">
              <w:t xml:space="preserve">your client </w:t>
            </w:r>
            <w:r w:rsidR="00EF7B82">
              <w:t>from a financial services company</w:t>
            </w:r>
            <w:r w:rsidR="00767A16">
              <w:t xml:space="preserve"> through a </w:t>
            </w:r>
            <w:r w:rsidR="00CF1C6C">
              <w:t>R</w:t>
            </w:r>
            <w:r w:rsidR="00767A16">
              <w:t>ollover IRA</w:t>
            </w:r>
            <w:r w:rsidR="00EF7B82">
              <w:t xml:space="preserve">. </w:t>
            </w:r>
          </w:p>
          <w:p w14:paraId="31C7EA06" w14:textId="77777777" w:rsidR="00B65DF4" w:rsidRDefault="00767A16" w:rsidP="004645F2">
            <w:r>
              <w:t xml:space="preserve">The use of a </w:t>
            </w:r>
            <w:r w:rsidR="00CF1C6C">
              <w:t>R</w:t>
            </w:r>
            <w:r>
              <w:t xml:space="preserve">ollover IRA </w:t>
            </w:r>
            <w:r w:rsidR="00EF7B82">
              <w:t>allows for continued income tax deferral of earnings as opposed to the immediate recognition of income required in lump sum distributions.</w:t>
            </w:r>
            <w:r>
              <w:t xml:space="preserve">  Rollovers and transfers are discussed in greater detail subsequently in this course.</w:t>
            </w:r>
            <w:r w:rsidR="00EF7B82">
              <w:t xml:space="preserve"> </w:t>
            </w:r>
          </w:p>
          <w:p w14:paraId="5D69BB80" w14:textId="77777777" w:rsidR="00B65DF4" w:rsidRPr="00095D26" w:rsidRDefault="00B65DF4" w:rsidP="00DD3792">
            <w:pPr>
              <w:keepNext/>
              <w:outlineLvl w:val="4"/>
              <w:rPr>
                <w:sz w:val="18"/>
                <w:szCs w:val="18"/>
              </w:rPr>
            </w:pPr>
            <w:r w:rsidRPr="00095D26">
              <w:rPr>
                <w:sz w:val="18"/>
                <w:szCs w:val="18"/>
                <w:vertAlign w:val="superscript"/>
              </w:rPr>
              <w:t>*</w:t>
            </w:r>
            <w:r w:rsidR="00484C47">
              <w:rPr>
                <w:sz w:val="18"/>
                <w:szCs w:val="18"/>
                <w:vertAlign w:val="superscript"/>
              </w:rPr>
              <w:t xml:space="preserve"> </w:t>
            </w:r>
            <w:r w:rsidRPr="00095D26">
              <w:rPr>
                <w:i/>
                <w:sz w:val="18"/>
                <w:szCs w:val="18"/>
              </w:rPr>
              <w:t>These plans were discussed in our previous course “</w:t>
            </w:r>
            <w:r w:rsidR="00DD3792">
              <w:rPr>
                <w:i/>
                <w:sz w:val="18"/>
                <w:szCs w:val="18"/>
              </w:rPr>
              <w:t>Principles of Financial Planning</w:t>
            </w:r>
            <w:r w:rsidRPr="00095D26">
              <w:rPr>
                <w:i/>
                <w:sz w:val="18"/>
                <w:szCs w:val="18"/>
              </w:rPr>
              <w:t>: Retirement Accumulation Planning.”</w:t>
            </w:r>
          </w:p>
        </w:tc>
      </w:tr>
      <w:tr w:rsidR="00670B83" w:rsidRPr="002C4977" w14:paraId="5001AC0E" w14:textId="77777777" w:rsidTr="00B65DF4">
        <w:tc>
          <w:tcPr>
            <w:tcW w:w="8909" w:type="dxa"/>
            <w:tcBorders>
              <w:bottom w:val="single" w:sz="4" w:space="0" w:color="6CA8CD"/>
            </w:tcBorders>
            <w:shd w:val="clear" w:color="auto" w:fill="6CA8CD"/>
            <w:tcMar>
              <w:top w:w="72" w:type="dxa"/>
              <w:left w:w="115" w:type="dxa"/>
              <w:bottom w:w="72" w:type="dxa"/>
              <w:right w:w="115" w:type="dxa"/>
            </w:tcMar>
          </w:tcPr>
          <w:p w14:paraId="22E89750" w14:textId="77777777" w:rsidR="00670B83" w:rsidRPr="00622E7B" w:rsidRDefault="004645F2" w:rsidP="001F49AD">
            <w:pPr>
              <w:rPr>
                <w:b/>
                <w:color w:val="FFFFFF"/>
              </w:rPr>
            </w:pPr>
            <w:r>
              <w:rPr>
                <w:b/>
                <w:color w:val="FFFFFF"/>
              </w:rPr>
              <w:t>Altern</w:t>
            </w:r>
            <w:r w:rsidR="001F49AD">
              <w:rPr>
                <w:b/>
                <w:color w:val="FFFFFF"/>
              </w:rPr>
              <w:t>ative Distributions from Other Qualified Plans</w:t>
            </w:r>
          </w:p>
        </w:tc>
      </w:tr>
      <w:tr w:rsidR="00670B83" w:rsidRPr="002478F4" w14:paraId="6085DC08" w14:textId="77777777" w:rsidTr="00B65DF4">
        <w:trPr>
          <w:trHeight w:val="1268"/>
        </w:trPr>
        <w:tc>
          <w:tcPr>
            <w:tcW w:w="8909" w:type="dxa"/>
            <w:shd w:val="clear" w:color="auto" w:fill="FFFFFF"/>
            <w:tcMar>
              <w:top w:w="72" w:type="dxa"/>
              <w:left w:w="115" w:type="dxa"/>
              <w:bottom w:w="72" w:type="dxa"/>
              <w:right w:w="115" w:type="dxa"/>
            </w:tcMar>
          </w:tcPr>
          <w:p w14:paraId="6B3286AD" w14:textId="77777777" w:rsidR="001F49AD" w:rsidRDefault="001F49AD" w:rsidP="00B65DF4">
            <w:r>
              <w:t xml:space="preserve">“Other qualified plans” for this discussion include Cash Balance Plans, Profit Sharing Plans, 401(k) Plans, Stock Bonus Plans, and ESOPs. </w:t>
            </w:r>
          </w:p>
          <w:p w14:paraId="0C6582C7" w14:textId="77777777" w:rsidR="00767A16" w:rsidRDefault="00767A16" w:rsidP="00B65DF4">
            <w:r>
              <w:t>Here are your client’s alternative choices in these plans:</w:t>
            </w:r>
          </w:p>
          <w:p w14:paraId="2D56BD5F" w14:textId="77777777" w:rsidR="00767A16" w:rsidRDefault="00767A16" w:rsidP="00767A16">
            <w:pPr>
              <w:pStyle w:val="ListParagraph"/>
              <w:numPr>
                <w:ilvl w:val="0"/>
                <w:numId w:val="243"/>
              </w:numPr>
            </w:pPr>
            <w:r>
              <w:t>Leave the money in the plan and take pe</w:t>
            </w:r>
            <w:r w:rsidR="00053234">
              <w:t>riodic distributions as needed</w:t>
            </w:r>
          </w:p>
          <w:p w14:paraId="73ABBE60" w14:textId="77777777" w:rsidR="00767A16" w:rsidRDefault="00767A16" w:rsidP="00767A16">
            <w:pPr>
              <w:pStyle w:val="ListParagraph"/>
              <w:numPr>
                <w:ilvl w:val="0"/>
                <w:numId w:val="243"/>
              </w:numPr>
            </w:pPr>
            <w:r>
              <w:lastRenderedPageBreak/>
              <w:t xml:space="preserve">Rollover or transfer the account balances to a </w:t>
            </w:r>
            <w:r w:rsidR="00CF1C6C">
              <w:t>R</w:t>
            </w:r>
            <w:r>
              <w:t>ollover IRA and either 1) take distributions from the IRA as ne</w:t>
            </w:r>
            <w:r w:rsidR="00053234">
              <w:t>eded, or 2) purchase an annuity</w:t>
            </w:r>
          </w:p>
          <w:p w14:paraId="1EB3530D" w14:textId="77777777" w:rsidR="00670B83" w:rsidRPr="00575759" w:rsidRDefault="00053234" w:rsidP="00053234">
            <w:r>
              <w:rPr>
                <w:b/>
                <w:i/>
              </w:rPr>
              <w:t>Remember the required beginning date and required minimum distribution rules</w:t>
            </w:r>
            <w:r w:rsidR="008E3500">
              <w:rPr>
                <w:b/>
                <w:i/>
              </w:rPr>
              <w:t xml:space="preserve"> continue to apply!</w:t>
            </w:r>
          </w:p>
        </w:tc>
      </w:tr>
      <w:tr w:rsidR="007A407A" w:rsidRPr="002478F4" w14:paraId="49E43745" w14:textId="77777777" w:rsidTr="005C0D44">
        <w:tc>
          <w:tcPr>
            <w:tcW w:w="8909" w:type="dxa"/>
            <w:tcBorders>
              <w:bottom w:val="single" w:sz="4" w:space="0" w:color="6CA8CD"/>
            </w:tcBorders>
            <w:shd w:val="clear" w:color="auto" w:fill="6CA8CD"/>
            <w:tcMar>
              <w:top w:w="72" w:type="dxa"/>
              <w:left w:w="115" w:type="dxa"/>
              <w:bottom w:w="72" w:type="dxa"/>
              <w:right w:w="115" w:type="dxa"/>
            </w:tcMar>
          </w:tcPr>
          <w:p w14:paraId="0A571599" w14:textId="77777777" w:rsidR="007A407A" w:rsidRPr="000332F7" w:rsidRDefault="000332F7" w:rsidP="007A407A">
            <w:pPr>
              <w:rPr>
                <w:b/>
                <w:color w:val="FFFFFF"/>
              </w:rPr>
            </w:pPr>
            <w:r w:rsidRPr="000332F7">
              <w:rPr>
                <w:b/>
                <w:color w:val="FFFFFF"/>
              </w:rPr>
              <w:lastRenderedPageBreak/>
              <w:t>Choosing between a Lump Sum or Annuity Distribution</w:t>
            </w:r>
          </w:p>
        </w:tc>
      </w:tr>
      <w:tr w:rsidR="007A407A" w:rsidRPr="002478F4" w14:paraId="551AAEF3" w14:textId="77777777" w:rsidTr="005C0D44">
        <w:tc>
          <w:tcPr>
            <w:tcW w:w="8909" w:type="dxa"/>
            <w:tcBorders>
              <w:bottom w:val="single" w:sz="4" w:space="0" w:color="6CA8CD"/>
            </w:tcBorders>
            <w:shd w:val="clear" w:color="auto" w:fill="FFFFFF"/>
            <w:tcMar>
              <w:top w:w="72" w:type="dxa"/>
              <w:left w:w="115" w:type="dxa"/>
              <w:bottom w:w="72" w:type="dxa"/>
              <w:right w:w="115" w:type="dxa"/>
            </w:tcMar>
          </w:tcPr>
          <w:p w14:paraId="53291DBE" w14:textId="77777777" w:rsidR="000332F7" w:rsidRDefault="000332F7" w:rsidP="000332F7">
            <w:r>
              <w:rPr>
                <w:b/>
                <w:i/>
              </w:rPr>
              <w:t>Which to choose: lump sum or annuity?</w:t>
            </w:r>
            <w:r>
              <w:t xml:space="preserve">  The answer to this question involves a review of the distribution options stated in the qualified plan</w:t>
            </w:r>
            <w:r w:rsidR="00CF1C6C">
              <w:t xml:space="preserve">, </w:t>
            </w:r>
            <w:r>
              <w:t>an analysis of the participant’s retirement needs, as well as a calculation of the tax consequences for each option.</w:t>
            </w:r>
          </w:p>
          <w:p w14:paraId="6B66ED65" w14:textId="77777777" w:rsidR="000332F7" w:rsidRDefault="00A5641E" w:rsidP="00095D26">
            <w:pPr>
              <w:pStyle w:val="ListParagraph"/>
              <w:numPr>
                <w:ilvl w:val="0"/>
                <w:numId w:val="239"/>
              </w:numPr>
              <w:contextualSpacing w:val="0"/>
              <w:rPr>
                <w:b/>
                <w:bCs/>
                <w:color w:val="FF0000"/>
                <w:sz w:val="32"/>
              </w:rPr>
            </w:pPr>
            <w:r>
              <w:t xml:space="preserve">A key factor is </w:t>
            </w:r>
            <w:r w:rsidRPr="000318FA">
              <w:rPr>
                <w:b/>
              </w:rPr>
              <w:t>investment return</w:t>
            </w:r>
            <w:r>
              <w:t>. Will the participant</w:t>
            </w:r>
            <w:r w:rsidR="00D932B0">
              <w:t xml:space="preserve"> earn a higher return by taking the </w:t>
            </w:r>
            <w:r>
              <w:t xml:space="preserve">lump sum distribution </w:t>
            </w:r>
            <w:r w:rsidR="00D932B0">
              <w:t xml:space="preserve">and investing it elsewhere or would be the participant enjoy higher returns by leaving the money in the plan? </w:t>
            </w:r>
          </w:p>
          <w:p w14:paraId="66AE20B1" w14:textId="77777777" w:rsidR="000332F7" w:rsidRPr="00D932B0" w:rsidRDefault="00D932B0" w:rsidP="00095D26">
            <w:pPr>
              <w:pStyle w:val="ListParagraph"/>
              <w:numPr>
                <w:ilvl w:val="0"/>
                <w:numId w:val="239"/>
              </w:numPr>
              <w:contextualSpacing w:val="0"/>
              <w:rPr>
                <w:color w:val="FF0000"/>
              </w:rPr>
            </w:pPr>
            <w:r>
              <w:t xml:space="preserve">This decision involves both financial and non-financial issues. </w:t>
            </w:r>
            <w:r w:rsidR="000332F7">
              <w:t>For example, what value does a participant place upon the freedom to use the funds as he or she chooses?  Is it worthwhile to pay the taxes in a lump sum distribution to gain full access to the after-tax funds?  Is the participant engaged in a high-risk occupation that makes civil suits likely?  If suits are likely, the creditor protection accorded funds in qualified plans may be an important consideration.</w:t>
            </w:r>
            <w:r w:rsidR="000318FA" w:rsidRPr="00095D26">
              <w:rPr>
                <w:vertAlign w:val="superscript"/>
              </w:rPr>
              <w:t>*</w:t>
            </w:r>
          </w:p>
          <w:p w14:paraId="412920CF" w14:textId="77777777" w:rsidR="00A5641E" w:rsidRPr="00A5641E" w:rsidRDefault="000332F7" w:rsidP="00A5641E">
            <w:pPr>
              <w:rPr>
                <w:rStyle w:val="Hyperlink"/>
                <w:b w:val="0"/>
                <w:color w:val="auto"/>
                <w:u w:val="none"/>
              </w:rPr>
            </w:pPr>
            <w:r>
              <w:t xml:space="preserve">Other issues involved in making this determination are listed below. </w:t>
            </w:r>
            <w:r w:rsidRPr="00095D26">
              <w:rPr>
                <w:b/>
                <w:color w:val="FF0000"/>
              </w:rPr>
              <w:t>Click each to learn more.</w:t>
            </w:r>
          </w:p>
          <w:p w14:paraId="61DC7E5D" w14:textId="77777777" w:rsidR="000332F7" w:rsidRPr="000332F7" w:rsidRDefault="000332F7" w:rsidP="000332F7">
            <w:pPr>
              <w:numPr>
                <w:ilvl w:val="0"/>
                <w:numId w:val="193"/>
              </w:numPr>
              <w:rPr>
                <w:rStyle w:val="Hyperlink"/>
                <w:bCs/>
                <w:color w:val="auto"/>
                <w:u w:val="none"/>
              </w:rPr>
            </w:pPr>
            <w:r w:rsidRPr="000332F7">
              <w:rPr>
                <w:rStyle w:val="Hyperlink"/>
              </w:rPr>
              <w:t xml:space="preserve">The age of the participant </w:t>
            </w:r>
          </w:p>
          <w:p w14:paraId="62E89577" w14:textId="77777777" w:rsidR="000332F7" w:rsidRPr="000332F7" w:rsidRDefault="000332F7" w:rsidP="000332F7">
            <w:pPr>
              <w:numPr>
                <w:ilvl w:val="0"/>
                <w:numId w:val="193"/>
              </w:numPr>
              <w:rPr>
                <w:rStyle w:val="Hyperlink"/>
              </w:rPr>
            </w:pPr>
            <w:r w:rsidRPr="000332F7">
              <w:rPr>
                <w:rStyle w:val="Hyperlink"/>
              </w:rPr>
              <w:t xml:space="preserve">The health of the participant </w:t>
            </w:r>
          </w:p>
          <w:p w14:paraId="0FBAF4B6" w14:textId="77777777" w:rsidR="000332F7" w:rsidRDefault="000332F7" w:rsidP="000332F7">
            <w:pPr>
              <w:numPr>
                <w:ilvl w:val="0"/>
                <w:numId w:val="193"/>
              </w:numPr>
              <w:rPr>
                <w:rStyle w:val="Hyperlink"/>
              </w:rPr>
            </w:pPr>
            <w:r w:rsidRPr="000332F7">
              <w:rPr>
                <w:rStyle w:val="Hyperlink"/>
              </w:rPr>
              <w:t>The expected returns on investments</w:t>
            </w:r>
          </w:p>
          <w:p w14:paraId="124AB4F9" w14:textId="77777777" w:rsidR="00943F98" w:rsidRDefault="00943F98" w:rsidP="000332F7">
            <w:pPr>
              <w:numPr>
                <w:ilvl w:val="0"/>
                <w:numId w:val="193"/>
              </w:numPr>
              <w:rPr>
                <w:rStyle w:val="Hyperlink"/>
              </w:rPr>
            </w:pPr>
            <w:r w:rsidRPr="00943F98">
              <w:rPr>
                <w:rStyle w:val="Hyperlink"/>
              </w:rPr>
              <w:t>The current and anticipated marginal tax rates</w:t>
            </w:r>
          </w:p>
          <w:p w14:paraId="570D798A" w14:textId="77777777" w:rsidR="000318FA" w:rsidRDefault="00943F98" w:rsidP="000332F7">
            <w:pPr>
              <w:numPr>
                <w:ilvl w:val="0"/>
                <w:numId w:val="193"/>
              </w:numPr>
              <w:rPr>
                <w:rStyle w:val="Hyperlink"/>
              </w:rPr>
            </w:pPr>
            <w:r w:rsidRPr="00943F98">
              <w:rPr>
                <w:rStyle w:val="Hyperlink"/>
              </w:rPr>
              <w:t>The amount and timing of retirement income</w:t>
            </w:r>
          </w:p>
          <w:p w14:paraId="3AFC8F1B" w14:textId="77777777" w:rsidR="000318FA" w:rsidRPr="000332F7" w:rsidRDefault="000318FA" w:rsidP="000318FA">
            <w:pPr>
              <w:rPr>
                <w:rStyle w:val="Hyperlink"/>
              </w:rPr>
            </w:pPr>
          </w:p>
          <w:p w14:paraId="060ACED6" w14:textId="77777777" w:rsidR="000332F7" w:rsidRPr="00095D26" w:rsidRDefault="000318FA" w:rsidP="000332F7">
            <w:pPr>
              <w:rPr>
                <w:i/>
                <w:sz w:val="18"/>
                <w:szCs w:val="18"/>
              </w:rPr>
            </w:pPr>
            <w:r w:rsidRPr="00095D26">
              <w:rPr>
                <w:sz w:val="18"/>
                <w:szCs w:val="18"/>
                <w:vertAlign w:val="superscript"/>
              </w:rPr>
              <w:t>*</w:t>
            </w:r>
            <w:r w:rsidR="00484C47" w:rsidRPr="00095D26">
              <w:rPr>
                <w:sz w:val="18"/>
                <w:szCs w:val="18"/>
              </w:rPr>
              <w:t xml:space="preserve"> </w:t>
            </w:r>
            <w:r w:rsidRPr="00095D26">
              <w:rPr>
                <w:i/>
                <w:sz w:val="18"/>
                <w:szCs w:val="18"/>
              </w:rPr>
              <w:t xml:space="preserve">The proper use of </w:t>
            </w:r>
            <w:r w:rsidR="00657A38">
              <w:rPr>
                <w:i/>
                <w:sz w:val="18"/>
                <w:szCs w:val="18"/>
              </w:rPr>
              <w:t>R</w:t>
            </w:r>
            <w:r w:rsidRPr="00095D26">
              <w:rPr>
                <w:i/>
                <w:sz w:val="18"/>
                <w:szCs w:val="18"/>
              </w:rPr>
              <w:t xml:space="preserve">ollover or </w:t>
            </w:r>
            <w:r w:rsidR="00163523">
              <w:rPr>
                <w:i/>
                <w:sz w:val="18"/>
                <w:szCs w:val="18"/>
              </w:rPr>
              <w:t>C</w:t>
            </w:r>
            <w:r w:rsidRPr="00095D26">
              <w:rPr>
                <w:i/>
                <w:sz w:val="18"/>
                <w:szCs w:val="18"/>
              </w:rPr>
              <w:t>onduit IRAs may preserve creditor protection.</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166A1C48" w14:textId="77777777" w:rsidTr="00270284">
              <w:tc>
                <w:tcPr>
                  <w:tcW w:w="9576" w:type="dxa"/>
                  <w:shd w:val="clear" w:color="auto" w:fill="D9D9D9"/>
                </w:tcPr>
                <w:p w14:paraId="67AD9AEB" w14:textId="77777777" w:rsidR="00657A38" w:rsidRPr="005A7A75" w:rsidRDefault="000332F7" w:rsidP="000332F7">
                  <w:r w:rsidRPr="00095D26">
                    <w:rPr>
                      <w:rStyle w:val="Hyperlink"/>
                      <w:u w:val="none"/>
                    </w:rPr>
                    <w:t>The age of the participant</w:t>
                  </w:r>
                  <w:r w:rsidRPr="00635F95">
                    <w:t xml:space="preserve"> </w:t>
                  </w:r>
                </w:p>
                <w:p w14:paraId="0A1D0589" w14:textId="77777777" w:rsidR="000332F7" w:rsidRPr="00916E8A" w:rsidRDefault="00657A38" w:rsidP="000332F7">
                  <w:r>
                    <w:rPr>
                      <w:b/>
                      <w:i/>
                    </w:rPr>
                    <w:t xml:space="preserve">The age of the participant </w:t>
                  </w:r>
                  <w:r w:rsidR="000332F7">
                    <w:t xml:space="preserve">affects the expected number of years of any periodic or annuity payments, </w:t>
                  </w:r>
                  <w:r w:rsidR="00F34C58">
                    <w:t xml:space="preserve">potentially </w:t>
                  </w:r>
                  <w:r w:rsidR="000332F7">
                    <w:t>making periodic or annuity payments less favorable for older individuals.</w:t>
                  </w:r>
                </w:p>
              </w:tc>
            </w:tr>
          </w:tbl>
          <w:p w14:paraId="7FCBC2E1"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31AC8FF8" w14:textId="77777777" w:rsidTr="00270284">
              <w:tc>
                <w:tcPr>
                  <w:tcW w:w="9576" w:type="dxa"/>
                  <w:shd w:val="clear" w:color="auto" w:fill="D9D9D9"/>
                </w:tcPr>
                <w:p w14:paraId="470031F1" w14:textId="77777777" w:rsidR="00657A38" w:rsidRPr="005A7A75" w:rsidRDefault="000332F7" w:rsidP="000332F7">
                  <w:r w:rsidRPr="00095D26">
                    <w:rPr>
                      <w:rStyle w:val="Hyperlink"/>
                      <w:u w:val="none"/>
                    </w:rPr>
                    <w:t>The health of the participant</w:t>
                  </w:r>
                  <w:r w:rsidRPr="00635F95">
                    <w:t xml:space="preserve"> </w:t>
                  </w:r>
                </w:p>
                <w:p w14:paraId="6D88BC4C" w14:textId="77777777" w:rsidR="000332F7" w:rsidRPr="00732A60" w:rsidRDefault="00657A38" w:rsidP="000332F7">
                  <w:r>
                    <w:rPr>
                      <w:b/>
                      <w:i/>
                    </w:rPr>
                    <w:t xml:space="preserve">The health of the participant </w:t>
                  </w:r>
                  <w:r w:rsidR="000332F7">
                    <w:t>may also affect the annuity payout period, making lump sum distributions a better choice for those individuals with chronic illnesses.</w:t>
                  </w:r>
                </w:p>
              </w:tc>
            </w:tr>
          </w:tbl>
          <w:p w14:paraId="441BE759"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109F9C2C" w14:textId="77777777" w:rsidTr="00270284">
              <w:tc>
                <w:tcPr>
                  <w:tcW w:w="9576" w:type="dxa"/>
                  <w:shd w:val="clear" w:color="auto" w:fill="D9D9D9"/>
                </w:tcPr>
                <w:p w14:paraId="7D871B64" w14:textId="77777777" w:rsidR="00657A38" w:rsidRPr="00095D26" w:rsidRDefault="000332F7" w:rsidP="000332F7">
                  <w:pPr>
                    <w:keepNext/>
                    <w:outlineLvl w:val="8"/>
                    <w:rPr>
                      <w:rStyle w:val="Hyperlink"/>
                      <w:u w:val="none"/>
                    </w:rPr>
                  </w:pPr>
                  <w:r w:rsidRPr="00095D26">
                    <w:rPr>
                      <w:rStyle w:val="Hyperlink"/>
                      <w:u w:val="none"/>
                    </w:rPr>
                    <w:t xml:space="preserve">The expected returns on investments </w:t>
                  </w:r>
                </w:p>
                <w:p w14:paraId="4332D845" w14:textId="77777777" w:rsidR="000332F7" w:rsidRPr="0002495F" w:rsidRDefault="00657A38" w:rsidP="00635F95">
                  <w:r>
                    <w:rPr>
                      <w:b/>
                      <w:i/>
                    </w:rPr>
                    <w:lastRenderedPageBreak/>
                    <w:t xml:space="preserve">The expected returns on investments </w:t>
                  </w:r>
                  <w:r w:rsidR="000332F7">
                    <w:t>may be more favorable outside the plan than within, making a lump sum distribution more favorable.</w:t>
                  </w:r>
                </w:p>
              </w:tc>
            </w:tr>
          </w:tbl>
          <w:p w14:paraId="5636F3F0"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59D38760" w14:textId="77777777" w:rsidTr="002C27A1">
              <w:tc>
                <w:tcPr>
                  <w:tcW w:w="9576" w:type="dxa"/>
                  <w:shd w:val="clear" w:color="auto" w:fill="D9D9D9"/>
                </w:tcPr>
                <w:p w14:paraId="1539219F" w14:textId="77777777" w:rsidR="00657A38" w:rsidRPr="00635F95" w:rsidRDefault="000332F7" w:rsidP="000332F7">
                  <w:r w:rsidRPr="00095D26">
                    <w:rPr>
                      <w:rStyle w:val="Hyperlink"/>
                      <w:u w:val="none"/>
                    </w:rPr>
                    <w:t>The current and anticipated marginal tax rates</w:t>
                  </w:r>
                  <w:r w:rsidRPr="00635F95">
                    <w:t xml:space="preserve"> </w:t>
                  </w:r>
                </w:p>
                <w:p w14:paraId="4BCB85A9" w14:textId="77777777" w:rsidR="000332F7" w:rsidRPr="005343A8" w:rsidRDefault="00657A38" w:rsidP="000332F7">
                  <w:r>
                    <w:rPr>
                      <w:b/>
                      <w:i/>
                    </w:rPr>
                    <w:t xml:space="preserve">The current and anticipated marginal tax rates </w:t>
                  </w:r>
                  <w:r w:rsidR="000332F7">
                    <w:t xml:space="preserve">(if they are higher) </w:t>
                  </w:r>
                  <w:r w:rsidR="000332F7">
                    <w:rPr>
                      <w:b/>
                      <w:i/>
                    </w:rPr>
                    <w:t>for the participant</w:t>
                  </w:r>
                  <w:r w:rsidR="000332F7">
                    <w:t xml:space="preserve"> would favor the postponement of the recognition of income by periodic or annuity payments.</w:t>
                  </w:r>
                </w:p>
              </w:tc>
            </w:tr>
          </w:tbl>
          <w:p w14:paraId="22FD45B1" w14:textId="77777777" w:rsidR="000332F7" w:rsidRDefault="000332F7" w:rsidP="000332F7">
            <w:pPr>
              <w:spacing w:before="0" w:after="0"/>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640"/>
            </w:tblGrid>
            <w:tr w:rsidR="000332F7" w14:paraId="3BEF24B3" w14:textId="77777777" w:rsidTr="002C27A1">
              <w:tc>
                <w:tcPr>
                  <w:tcW w:w="9576" w:type="dxa"/>
                  <w:shd w:val="clear" w:color="auto" w:fill="D9D9D9"/>
                </w:tcPr>
                <w:p w14:paraId="69676CA4" w14:textId="77777777" w:rsidR="00657A38" w:rsidRPr="00635F95" w:rsidRDefault="000332F7" w:rsidP="000332F7">
                  <w:r w:rsidRPr="00095D26">
                    <w:rPr>
                      <w:rStyle w:val="Hyperlink"/>
                      <w:u w:val="none"/>
                    </w:rPr>
                    <w:t>The amount and timing of retirement income</w:t>
                  </w:r>
                  <w:r w:rsidRPr="00635F95">
                    <w:t xml:space="preserve"> </w:t>
                  </w:r>
                </w:p>
                <w:p w14:paraId="3FBFCB83" w14:textId="77777777" w:rsidR="000332F7" w:rsidRPr="008A6CB9" w:rsidRDefault="00657A38" w:rsidP="000332F7">
                  <w:r>
                    <w:rPr>
                      <w:b/>
                      <w:i/>
                    </w:rPr>
                    <w:t xml:space="preserve">The amount and timing of retirement income </w:t>
                  </w:r>
                  <w:r w:rsidR="000332F7">
                    <w:t>may necessitate a lump sum distribution if income is needed early in retirement.</w:t>
                  </w:r>
                </w:p>
              </w:tc>
            </w:tr>
          </w:tbl>
          <w:p w14:paraId="605FC523" w14:textId="77777777" w:rsidR="007A407A" w:rsidRPr="00622E7B" w:rsidRDefault="007A407A" w:rsidP="007A407A">
            <w:pPr>
              <w:rPr>
                <w:strike/>
              </w:rPr>
            </w:pPr>
          </w:p>
        </w:tc>
      </w:tr>
    </w:tbl>
    <w:p w14:paraId="7BB674F1" w14:textId="77777777" w:rsidR="007A407A" w:rsidRDefault="007A407A" w:rsidP="007A407A">
      <w:pPr>
        <w:spacing w:before="0" w:after="0"/>
      </w:pPr>
    </w:p>
    <w:p w14:paraId="21B14B7F" w14:textId="77777777" w:rsidR="00A80230" w:rsidRDefault="00A80230" w:rsidP="00095D26">
      <w:pPr>
        <w:rPr>
          <w:rFonts w:eastAsia="Arial Unicode MS"/>
          <w:color w:val="000000"/>
          <w:sz w:val="18"/>
          <w:szCs w:val="18"/>
        </w:rPr>
      </w:pPr>
      <w:r>
        <w:rPr>
          <w:noProof/>
          <w:lang w:eastAsia="zh-CN"/>
        </w:rPr>
        <w:drawing>
          <wp:inline distT="0" distB="0" distL="0" distR="0" wp14:anchorId="6B4927EB" wp14:editId="708D5D8D">
            <wp:extent cx="246380" cy="257810"/>
            <wp:effectExtent l="0" t="0" r="7620" b="0"/>
            <wp:docPr id="6" name="Picture 4"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m-red-and-yell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t xml:space="preserve">  </w:t>
      </w:r>
      <w:r w:rsidRPr="00095D26">
        <w:rPr>
          <w:b/>
          <w:color w:val="FF0000"/>
        </w:rPr>
        <w:t>Spouses Have Rights!</w:t>
      </w:r>
      <w:r>
        <w:t xml:space="preserve"> </w:t>
      </w:r>
    </w:p>
    <w:tbl>
      <w:tblPr>
        <w:tblpPr w:leftFromText="144" w:rightFromText="144" w:vertAnchor="text" w:tblpY="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A80230" w:rsidRPr="00120E33" w14:paraId="7B505010" w14:textId="77777777" w:rsidTr="00A80230">
        <w:trPr>
          <w:trHeight w:val="890"/>
        </w:trPr>
        <w:tc>
          <w:tcPr>
            <w:tcW w:w="9576" w:type="dxa"/>
            <w:shd w:val="clear" w:color="auto" w:fill="E7D9CF"/>
          </w:tcPr>
          <w:p w14:paraId="29AA0A0D" w14:textId="77777777" w:rsidR="00A80230" w:rsidRPr="00120E33" w:rsidRDefault="006F05A9" w:rsidP="00A80230">
            <w:pPr>
              <w:rPr>
                <w:rStyle w:val="Strong"/>
                <w:b w:val="0"/>
              </w:rPr>
            </w:pPr>
            <w:r>
              <w:t>A s</w:t>
            </w:r>
            <w:r w:rsidR="00A80230">
              <w:t>pouse</w:t>
            </w:r>
            <w:r>
              <w:t xml:space="preserve"> </w:t>
            </w:r>
            <w:r w:rsidR="00A80230">
              <w:t>of th</w:t>
            </w:r>
            <w:r>
              <w:t>e participant in certain plans, including Defined Benefit and Money Purchase Plans, has</w:t>
            </w:r>
            <w:r w:rsidR="00A80230">
              <w:t xml:space="preserve"> rights to plan </w:t>
            </w:r>
            <w:r w:rsidR="000040AE">
              <w:t xml:space="preserve">benefits during the participant’s life and after the </w:t>
            </w:r>
            <w:r w:rsidR="00380C0E">
              <w:t>participant’s</w:t>
            </w:r>
            <w:r w:rsidR="000040AE">
              <w:t xml:space="preserve"> death</w:t>
            </w:r>
            <w:r w:rsidR="00A80230">
              <w:t>.</w:t>
            </w:r>
            <w:r w:rsidR="000040AE">
              <w:t xml:space="preserve"> </w:t>
            </w:r>
            <w:r w:rsidR="00DA1208">
              <w:t>Your client should contact the plan administrator for additional information.</w:t>
            </w:r>
          </w:p>
        </w:tc>
      </w:tr>
    </w:tbl>
    <w:p w14:paraId="531C709E" w14:textId="77777777" w:rsidR="001F140E" w:rsidRDefault="001F140E" w:rsidP="00C6219E">
      <w:pPr>
        <w:widowControl w:val="0"/>
        <w:tabs>
          <w:tab w:val="left" w:pos="220"/>
          <w:tab w:val="left" w:pos="720"/>
        </w:tabs>
        <w:autoSpaceDE w:val="0"/>
        <w:autoSpaceDN w:val="0"/>
        <w:adjustRightInd w:val="0"/>
        <w:spacing w:before="0" w:after="240"/>
        <w:ind w:left="360"/>
        <w:rPr>
          <w:rFonts w:ascii="Arial" w:hAnsi="Arial"/>
          <w:sz w:val="24"/>
          <w:szCs w:val="24"/>
        </w:rPr>
      </w:pPr>
    </w:p>
    <w:p w14:paraId="05195284" w14:textId="77777777" w:rsidR="002E7B93" w:rsidRDefault="00425CA1" w:rsidP="002E7B93">
      <w:pPr>
        <w:pStyle w:val="Heading2"/>
      </w:pPr>
      <w:r>
        <w:br w:type="page"/>
      </w:r>
    </w:p>
    <w:p w14:paraId="377F41C2" w14:textId="77777777" w:rsidR="00425CA1" w:rsidRDefault="00425CA1" w:rsidP="000B34CE">
      <w:pPr>
        <w:pStyle w:val="Heading2"/>
      </w:pPr>
      <w:r>
        <w:lastRenderedPageBreak/>
        <w:t xml:space="preserve">Slashing Income Taxes with Net Unrealized Appreciation </w:t>
      </w:r>
      <w:r w:rsidR="0072639D">
        <w:t>(</w:t>
      </w:r>
      <w:r w:rsidR="005148BD">
        <w:t>NUA)</w:t>
      </w:r>
    </w:p>
    <w:p w14:paraId="280A84F9" w14:textId="40B85A27" w:rsidR="00425CA1" w:rsidRDefault="00425CA1" w:rsidP="00425CA1">
      <w:r>
        <w:t>What if you could save $20,000 or more in income taxes for your client? Your awareness of the net unrealized appreciation (NUA) technique could slash income tax rates by as much as 20%. On a $100,000 distribution, that saves</w:t>
      </w:r>
      <w:r w:rsidR="00B127E0">
        <w:t xml:space="preserve"> as much as</w:t>
      </w:r>
      <w:r>
        <w:t xml:space="preserve"> </w:t>
      </w:r>
      <w:r w:rsidRPr="00425CA1">
        <w:rPr>
          <w:b/>
          <w:i/>
        </w:rPr>
        <w:t>$20,000</w:t>
      </w:r>
      <w:r>
        <w:t>.</w:t>
      </w:r>
      <w:r w:rsidR="00616F1F">
        <w:t xml:space="preserve"> Here is how it works.</w:t>
      </w:r>
    </w:p>
    <w:p w14:paraId="369C0199" w14:textId="77777777" w:rsidR="00425CA1" w:rsidRDefault="00425CA1" w:rsidP="00425CA1">
      <w:pPr>
        <w:numPr>
          <w:ilvl w:val="0"/>
          <w:numId w:val="192"/>
        </w:numPr>
      </w:pPr>
      <w:r>
        <w:t xml:space="preserve">Taxable distributions from qualified plans are </w:t>
      </w:r>
      <w:r w:rsidR="00616F1F">
        <w:t xml:space="preserve">generally </w:t>
      </w:r>
      <w:r>
        <w:t>taxed at ordinary income tax rates</w:t>
      </w:r>
      <w:r w:rsidR="005F2B41">
        <w:t>,</w:t>
      </w:r>
      <w:r>
        <w:t xml:space="preserve"> with precious few exceptions. </w:t>
      </w:r>
    </w:p>
    <w:p w14:paraId="19F62CD1" w14:textId="77777777" w:rsidR="00425CA1" w:rsidRDefault="00425CA1" w:rsidP="00425CA1">
      <w:pPr>
        <w:numPr>
          <w:ilvl w:val="0"/>
          <w:numId w:val="192"/>
        </w:numPr>
      </w:pPr>
      <w:r>
        <w:t xml:space="preserve">A quirk in the tax code allows (if not incents) employers and participants to invest in employer securities. Depending upon qualified plan type, the plan may invest from 10% to 100% of plan assets into employer securities. </w:t>
      </w:r>
    </w:p>
    <w:p w14:paraId="1422066D" w14:textId="77777777" w:rsidR="00D20A49" w:rsidRDefault="00425CA1" w:rsidP="00095D26">
      <w:pPr>
        <w:numPr>
          <w:ilvl w:val="0"/>
          <w:numId w:val="192"/>
        </w:numPr>
      </w:pPr>
      <w:r>
        <w:t>The NUA of those employer securities may be taxed at long</w:t>
      </w:r>
      <w:r w:rsidR="00635F95">
        <w:t>-</w:t>
      </w:r>
      <w:r>
        <w:t>term capital gain</w:t>
      </w:r>
      <w:r w:rsidR="00635F95">
        <w:t>s</w:t>
      </w:r>
      <w:r>
        <w:t xml:space="preserve"> rates instead of ordinary income tax rates as long we </w:t>
      </w:r>
      <w:r w:rsidRPr="00D20A49">
        <w:rPr>
          <w:rStyle w:val="Hyperlink"/>
        </w:rPr>
        <w:t>dot the i’s and cross the t’s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6"/>
      </w:tblGrid>
      <w:tr w:rsidR="00D20A49" w:rsidRPr="00120E33" w14:paraId="58CD707B" w14:textId="77777777" w:rsidTr="00095D26">
        <w:trPr>
          <w:trHeight w:val="890"/>
        </w:trPr>
        <w:tc>
          <w:tcPr>
            <w:tcW w:w="9576" w:type="dxa"/>
            <w:shd w:val="clear" w:color="auto" w:fill="D9D9D9" w:themeFill="background1" w:themeFillShade="D9"/>
          </w:tcPr>
          <w:p w14:paraId="785D356C" w14:textId="77777777" w:rsidR="00D20A49" w:rsidRPr="00D20A49" w:rsidRDefault="00D20A49" w:rsidP="00541D33">
            <w:pPr>
              <w:rPr>
                <w:rStyle w:val="Hyperlink"/>
              </w:rPr>
            </w:pPr>
            <w:r w:rsidRPr="00D20A49">
              <w:rPr>
                <w:rStyle w:val="Hyperlink"/>
              </w:rPr>
              <w:t>Dotting the i’s and crossing the t’s for NUA</w:t>
            </w:r>
          </w:p>
          <w:p w14:paraId="2AD7686C" w14:textId="77777777" w:rsidR="00D20A49" w:rsidRDefault="00D20A49" w:rsidP="00541D33">
            <w:pPr>
              <w:numPr>
                <w:ilvl w:val="0"/>
                <w:numId w:val="201"/>
              </w:numPr>
              <w:rPr>
                <w:rStyle w:val="Hyperlink"/>
                <w:b w:val="0"/>
                <w:color w:val="auto"/>
                <w:u w:val="none"/>
              </w:rPr>
            </w:pPr>
            <w:r w:rsidRPr="002A33D6">
              <w:t xml:space="preserve">If a qualified plan makes a lump sum distribution that includes employer stock, the </w:t>
            </w:r>
            <w:r w:rsidRPr="00317083">
              <w:rPr>
                <w:rStyle w:val="Hyperlink"/>
              </w:rPr>
              <w:t>unrealized appreciation</w:t>
            </w:r>
            <w:r w:rsidRPr="002A33D6">
              <w:t xml:space="preserve"> of the stock is not taxable to the participant </w:t>
            </w:r>
            <w:r w:rsidRPr="00317083">
              <w:rPr>
                <w:rStyle w:val="Hyperlink"/>
                <w:b w:val="0"/>
                <w:color w:val="auto"/>
                <w:u w:val="none"/>
              </w:rPr>
              <w:t>at the time of the distribution.</w:t>
            </w:r>
            <w:r>
              <w:rPr>
                <w:rStyle w:val="FootnoteReference"/>
              </w:rPr>
              <w:footnoteReference w:id="2"/>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7853"/>
            </w:tblGrid>
            <w:tr w:rsidR="00D20A49" w14:paraId="07A46818" w14:textId="77777777" w:rsidTr="00095D26">
              <w:tc>
                <w:tcPr>
                  <w:tcW w:w="7853" w:type="dxa"/>
                  <w:shd w:val="clear" w:color="auto" w:fill="F2F2F2" w:themeFill="background1" w:themeFillShade="F2"/>
                </w:tcPr>
                <w:p w14:paraId="24CDB833" w14:textId="77777777" w:rsidR="00635F95" w:rsidRPr="00A970DC" w:rsidRDefault="00D20A49" w:rsidP="00541D33">
                  <w:r w:rsidRPr="00095D26">
                    <w:rPr>
                      <w:rStyle w:val="Hyperlink"/>
                      <w:u w:val="none"/>
                    </w:rPr>
                    <w:t>Unrealized appreciation</w:t>
                  </w:r>
                  <w:r w:rsidRPr="005A7A75">
                    <w:t xml:space="preserve"> </w:t>
                  </w:r>
                </w:p>
                <w:p w14:paraId="03204284" w14:textId="77777777" w:rsidR="00D20A49" w:rsidRPr="00F03D23" w:rsidRDefault="00635F95" w:rsidP="00095D26">
                  <w:pPr>
                    <w:rPr>
                      <w:b/>
                      <w:bCs/>
                      <w:color w:val="333399"/>
                      <w:sz w:val="32"/>
                    </w:rPr>
                  </w:pPr>
                  <w:r>
                    <w:rPr>
                      <w:b/>
                      <w:i/>
                    </w:rPr>
                    <w:t xml:space="preserve">Unrealized appreciation </w:t>
                  </w:r>
                  <w:r w:rsidR="00D20A49">
                    <w:t xml:space="preserve">is </w:t>
                  </w:r>
                  <w:r w:rsidR="00D20A49" w:rsidRPr="002A33D6">
                    <w:t xml:space="preserve">the difference between the value of the stock when </w:t>
                  </w:r>
                  <w:r w:rsidR="00D20A49">
                    <w:t xml:space="preserve">originally </w:t>
                  </w:r>
                  <w:r w:rsidR="00D20A49" w:rsidRPr="002A33D6">
                    <w:t xml:space="preserve">contributed to the plan </w:t>
                  </w:r>
                  <w:r w:rsidR="00D20A49">
                    <w:t xml:space="preserve">in the past </w:t>
                  </w:r>
                  <w:r w:rsidR="00D20A49" w:rsidRPr="002A33D6">
                    <w:t>and the value of the stock when distributed</w:t>
                  </w:r>
                  <w:r w:rsidR="00D20A49">
                    <w:t xml:space="preserve"> to the participant.</w:t>
                  </w:r>
                </w:p>
              </w:tc>
            </w:tr>
          </w:tbl>
          <w:p w14:paraId="493A25A8" w14:textId="77777777" w:rsidR="00D20A49" w:rsidRPr="005A7A75" w:rsidRDefault="00635F95" w:rsidP="00095D26">
            <w:pPr>
              <w:numPr>
                <w:ilvl w:val="0"/>
                <w:numId w:val="191"/>
              </w:numPr>
              <w:rPr>
                <w:bCs/>
              </w:rPr>
            </w:pPr>
            <w:r>
              <w:t>T</w:t>
            </w:r>
            <w:r w:rsidR="00D20A49" w:rsidRPr="002A33D6">
              <w:t xml:space="preserve">he NUA </w:t>
            </w:r>
            <w:r w:rsidR="00D20A49">
              <w:t xml:space="preserve">qualifies for </w:t>
            </w:r>
            <w:r w:rsidR="00D20A49" w:rsidRPr="002A33D6">
              <w:t>long-term capital gains rate</w:t>
            </w:r>
            <w:r w:rsidR="00D20A49">
              <w:t>s</w:t>
            </w:r>
            <w:r w:rsidR="00D20A49" w:rsidRPr="002A33D6">
              <w:t xml:space="preserve"> when the participant actually sells the stock, regardless of how long </w:t>
            </w:r>
            <w:r w:rsidR="00D20A49">
              <w:t xml:space="preserve">(or short) </w:t>
            </w:r>
            <w:r w:rsidR="00D20A49" w:rsidRPr="002A33D6">
              <w:t>it is he</w:t>
            </w:r>
            <w:r w:rsidR="00D20A49">
              <w:t xml:space="preserve">ld after the distribution date. </w:t>
            </w:r>
          </w:p>
          <w:p w14:paraId="56C36CB2" w14:textId="77777777" w:rsidR="00D20A49" w:rsidRDefault="00D20A49" w:rsidP="00095D26">
            <w:pPr>
              <w:numPr>
                <w:ilvl w:val="0"/>
                <w:numId w:val="191"/>
              </w:numPr>
            </w:pPr>
            <w:r>
              <w:t xml:space="preserve">Only a </w:t>
            </w:r>
            <w:r w:rsidRPr="002702B1">
              <w:rPr>
                <w:rStyle w:val="Hyperlink"/>
              </w:rPr>
              <w:t>portion</w:t>
            </w:r>
            <w:r>
              <w:t xml:space="preserve"> of the lump sum distribution of employer securities is taxed to the participant at ordinary income tax rates.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7853"/>
            </w:tblGrid>
            <w:tr w:rsidR="00D20A49" w14:paraId="19432B03" w14:textId="77777777" w:rsidTr="00095D26">
              <w:tc>
                <w:tcPr>
                  <w:tcW w:w="7853" w:type="dxa"/>
                  <w:shd w:val="clear" w:color="auto" w:fill="F2F2F2" w:themeFill="background1" w:themeFillShade="F2"/>
                </w:tcPr>
                <w:p w14:paraId="222DCEF1" w14:textId="77777777" w:rsidR="00635F95" w:rsidRPr="00095D26" w:rsidRDefault="00635F95" w:rsidP="00541D33">
                  <w:pPr>
                    <w:keepNext/>
                    <w:outlineLvl w:val="8"/>
                    <w:rPr>
                      <w:rStyle w:val="Hyperlink"/>
                      <w:u w:val="none"/>
                    </w:rPr>
                  </w:pPr>
                  <w:r w:rsidRPr="00095D26">
                    <w:rPr>
                      <w:rStyle w:val="Hyperlink"/>
                      <w:u w:val="none"/>
                    </w:rPr>
                    <w:t>Portion</w:t>
                  </w:r>
                </w:p>
                <w:p w14:paraId="5268CB11" w14:textId="77777777" w:rsidR="00D20A49" w:rsidRPr="00F03D23" w:rsidRDefault="00D20A49" w:rsidP="00541D33">
                  <w:r w:rsidRPr="002702B1">
                    <w:rPr>
                      <w:rStyle w:val="Hyperlink"/>
                      <w:b w:val="0"/>
                      <w:color w:val="auto"/>
                      <w:u w:val="none"/>
                    </w:rPr>
                    <w:t>The</w:t>
                  </w:r>
                  <w:r w:rsidRPr="00095D26">
                    <w:t xml:space="preserve"> </w:t>
                  </w:r>
                  <w:r w:rsidRPr="006344C4">
                    <w:rPr>
                      <w:b/>
                      <w:i/>
                    </w:rPr>
                    <w:t>portion</w:t>
                  </w:r>
                  <w:r w:rsidRPr="00095D26">
                    <w:rPr>
                      <w:i/>
                    </w:rPr>
                    <w:t xml:space="preserve"> </w:t>
                  </w:r>
                  <w:r>
                    <w:t xml:space="preserve">taxed at ordinary income tax rates is the value of the stock when originally contributed to the plan by the employer. </w:t>
                  </w:r>
                </w:p>
              </w:tc>
            </w:tr>
          </w:tbl>
          <w:p w14:paraId="40D5D1C7" w14:textId="77777777" w:rsidR="009602D0" w:rsidRDefault="009602D0"/>
          <w:p w14:paraId="65DDA844" w14:textId="77777777" w:rsidR="009602D0" w:rsidRDefault="00DB6E7D">
            <w:r>
              <w:rPr>
                <w:rStyle w:val="Emphasis"/>
                <w:sz w:val="15"/>
                <w:szCs w:val="15"/>
              </w:rPr>
              <w:t>*As long as the distribution is made after the participant's attainment of age 59½, the participant’s separation of service from the employer-plan sponsor, or is made posthumously within one year of death.</w:t>
            </w:r>
          </w:p>
          <w:p w14:paraId="038D24E7" w14:textId="77777777" w:rsidR="00D20A49" w:rsidRPr="00D20A49" w:rsidRDefault="00D20A49" w:rsidP="00541D33">
            <w:pPr>
              <w:rPr>
                <w:rStyle w:val="Strong"/>
                <w:b w:val="0"/>
                <w:bCs w:val="0"/>
              </w:rPr>
            </w:pPr>
          </w:p>
        </w:tc>
      </w:tr>
    </w:tbl>
    <w:p w14:paraId="5C611239" w14:textId="42BF9DC7" w:rsidR="00FF49E5" w:rsidRDefault="00D20A49" w:rsidP="00FF49E5">
      <w:r>
        <w:t>Your primary role here is in helping your client work with the qualified plan administrator to identify potential NUA opportunit</w:t>
      </w:r>
      <w:r w:rsidR="00616F1F">
        <w:t>i</w:t>
      </w:r>
      <w:r>
        <w:t>es. From there, a follow</w:t>
      </w:r>
      <w:r w:rsidR="00635F95">
        <w:t>-</w:t>
      </w:r>
      <w:r>
        <w:t xml:space="preserve">up with </w:t>
      </w:r>
      <w:r w:rsidR="00616F1F">
        <w:t xml:space="preserve">a </w:t>
      </w:r>
      <w:r>
        <w:t xml:space="preserve">CPA, Tax Counsel, or </w:t>
      </w:r>
      <w:r w:rsidR="00616F1F">
        <w:t xml:space="preserve">a </w:t>
      </w:r>
      <w:r>
        <w:t>CFP</w:t>
      </w:r>
      <w:r w:rsidRPr="000332F7">
        <w:rPr>
          <w:vertAlign w:val="superscript"/>
        </w:rPr>
        <w:t>®</w:t>
      </w:r>
      <w:r>
        <w:t xml:space="preserve"> </w:t>
      </w:r>
      <w:r w:rsidR="000A1FD2">
        <w:t>c</w:t>
      </w:r>
      <w:r w:rsidR="00DD54BB">
        <w:t>ertificant</w:t>
      </w:r>
      <w:r>
        <w:t xml:space="preserve"> is suggested. </w:t>
      </w:r>
      <w:r w:rsidR="00FF49E5" w:rsidRPr="00095D26">
        <w:rPr>
          <w:b/>
          <w:color w:val="FF0000"/>
        </w:rPr>
        <w:t>Click</w:t>
      </w:r>
      <w:r w:rsidR="00FF49E5">
        <w:t xml:space="preserve"> </w:t>
      </w:r>
      <w:r w:rsidR="00FF49E5" w:rsidRPr="00762754">
        <w:rPr>
          <w:rStyle w:val="Hyperlink"/>
        </w:rPr>
        <w:t>here</w:t>
      </w:r>
      <w:r w:rsidR="00FF49E5">
        <w:t xml:space="preserve"> </w:t>
      </w:r>
      <w:r w:rsidR="00FF49E5" w:rsidRPr="00095D26">
        <w:rPr>
          <w:b/>
          <w:color w:val="FF0000"/>
        </w:rPr>
        <w:t>for a</w:t>
      </w:r>
      <w:r w:rsidR="00616F1F" w:rsidRPr="00095D26">
        <w:rPr>
          <w:b/>
          <w:color w:val="FF0000"/>
        </w:rPr>
        <w:t xml:space="preserve"> detailed </w:t>
      </w:r>
      <w:r w:rsidR="00FF49E5" w:rsidRPr="00095D26">
        <w:rPr>
          <w:b/>
          <w:color w:val="FF0000"/>
        </w:rPr>
        <w:t>NUA example.</w:t>
      </w:r>
    </w:p>
    <w:tbl>
      <w:tblPr>
        <w:tblW w:w="0" w:type="auto"/>
        <w:tblInd w:w="18"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9558"/>
      </w:tblGrid>
      <w:tr w:rsidR="00FF49E5" w14:paraId="4AF4B2BF" w14:textId="77777777" w:rsidTr="00A123B8">
        <w:tc>
          <w:tcPr>
            <w:tcW w:w="9558" w:type="dxa"/>
            <w:shd w:val="clear" w:color="auto" w:fill="D9D9D9" w:themeFill="background1" w:themeFillShade="D9"/>
          </w:tcPr>
          <w:p w14:paraId="1304F1FF" w14:textId="77777777" w:rsidR="00635F95" w:rsidRPr="00095D26" w:rsidRDefault="00635F95" w:rsidP="005A7A75">
            <w:pPr>
              <w:rPr>
                <w:b/>
              </w:rPr>
            </w:pPr>
            <w:r w:rsidRPr="00095D26">
              <w:rPr>
                <w:b/>
              </w:rPr>
              <w:t>NUA Example</w:t>
            </w:r>
          </w:p>
          <w:p w14:paraId="3FC47C95" w14:textId="77777777" w:rsidR="000B34CE" w:rsidRDefault="00FF49E5" w:rsidP="00A970DC">
            <w:r w:rsidRPr="00EE2BFF">
              <w:lastRenderedPageBreak/>
              <w:t>Jack</w:t>
            </w:r>
            <w:r>
              <w:t xml:space="preserve"> Hogan was</w:t>
            </w:r>
            <w:r w:rsidRPr="00EE2BFF">
              <w:t xml:space="preserve"> a participant in the Aztec Industries Profit Sharing Plan. </w:t>
            </w:r>
            <w:r>
              <w:t xml:space="preserve">He did not contribute to the plan. </w:t>
            </w:r>
          </w:p>
          <w:p w14:paraId="6FEC3BC3" w14:textId="77777777" w:rsidR="000B34CE" w:rsidRDefault="00FF49E5" w:rsidP="000B34CE">
            <w:pPr>
              <w:numPr>
                <w:ilvl w:val="0"/>
                <w:numId w:val="202"/>
              </w:numPr>
            </w:pPr>
            <w:r w:rsidRPr="00EE2BFF">
              <w:t xml:space="preserve">He terminated employment </w:t>
            </w:r>
            <w:r>
              <w:t xml:space="preserve">at age 60 </w:t>
            </w:r>
            <w:r w:rsidRPr="00EE2BFF">
              <w:t xml:space="preserve">and a few weeks </w:t>
            </w:r>
            <w:r>
              <w:t xml:space="preserve">later </w:t>
            </w:r>
            <w:r w:rsidRPr="00EE2BFF">
              <w:t>the plan distributed</w:t>
            </w:r>
            <w:r>
              <w:t xml:space="preserve"> 1,000 shares of Aztec stock to him with a current market value of $44,000. </w:t>
            </w:r>
          </w:p>
          <w:p w14:paraId="54BDADA9" w14:textId="77777777" w:rsidR="000B34CE" w:rsidRDefault="00FF49E5" w:rsidP="000B34CE">
            <w:pPr>
              <w:numPr>
                <w:ilvl w:val="0"/>
                <w:numId w:val="202"/>
              </w:numPr>
            </w:pPr>
            <w:r>
              <w:t xml:space="preserve">The cumulative value of the contributions by the company attributable to the 1,000 shares of stock was $14,000. </w:t>
            </w:r>
            <w:r w:rsidR="008242B1">
              <w:t>The net unrealized appreciation was $30,000 ($44,000 current market value less $14,000 value of employer contributions).</w:t>
            </w:r>
          </w:p>
          <w:p w14:paraId="0BBC161F" w14:textId="77777777" w:rsidR="000B34CE" w:rsidRDefault="00FF49E5" w:rsidP="000B34CE">
            <w:pPr>
              <w:numPr>
                <w:ilvl w:val="0"/>
                <w:numId w:val="202"/>
              </w:numPr>
            </w:pPr>
            <w:r>
              <w:t xml:space="preserve">The plan also distributed $50,000 in cash to Jack, thus the total distribution </w:t>
            </w:r>
            <w:r w:rsidR="000B34CE">
              <w:t xml:space="preserve">was </w:t>
            </w:r>
            <w:r>
              <w:t xml:space="preserve">$94,000. </w:t>
            </w:r>
          </w:p>
          <w:p w14:paraId="49A9620D" w14:textId="77777777" w:rsidR="008242B1" w:rsidRDefault="001027ED" w:rsidP="00735ADE">
            <w:pPr>
              <w:numPr>
                <w:ilvl w:val="0"/>
                <w:numId w:val="202"/>
              </w:numPr>
            </w:pPr>
            <w:r>
              <w:t>The distributi</w:t>
            </w:r>
            <w:r w:rsidR="005B53FC">
              <w:t xml:space="preserve">ons qualify </w:t>
            </w:r>
            <w:r>
              <w:t>as a lump sum distribution.</w:t>
            </w:r>
            <w:r w:rsidR="008242B1">
              <w:t xml:space="preserve"> </w:t>
            </w:r>
          </w:p>
          <w:p w14:paraId="02236ECF" w14:textId="77777777" w:rsidR="00FF49E5" w:rsidRDefault="00FF49E5" w:rsidP="00FB36A0">
            <w:pPr>
              <w:numPr>
                <w:ilvl w:val="0"/>
                <w:numId w:val="202"/>
              </w:numPr>
            </w:pPr>
            <w:r>
              <w:t>Jack is in a 28% marginal federal tax bracket</w:t>
            </w:r>
            <w:r w:rsidR="008242B1">
              <w:t xml:space="preserve"> for ordinary </w:t>
            </w:r>
            <w:r w:rsidR="00735ADE">
              <w:t xml:space="preserve">income </w:t>
            </w:r>
            <w:r w:rsidR="008242B1">
              <w:t xml:space="preserve">tax purposes and a 15% </w:t>
            </w:r>
            <w:r w:rsidR="00735ADE">
              <w:t>bracket for capital gains tax purposes</w:t>
            </w:r>
            <w:r>
              <w:t xml:space="preserve">. </w:t>
            </w:r>
          </w:p>
          <w:p w14:paraId="245EA5C3" w14:textId="77777777" w:rsidR="00FF49E5" w:rsidRPr="00F17091" w:rsidRDefault="00FF49E5" w:rsidP="00FF49E5">
            <w:pPr>
              <w:rPr>
                <w:b/>
              </w:rPr>
            </w:pPr>
            <w:r w:rsidRPr="0039272A">
              <w:rPr>
                <w:b/>
              </w:rPr>
              <w:t xml:space="preserve">What are Jack’s </w:t>
            </w:r>
            <w:r w:rsidR="00735ADE">
              <w:rPr>
                <w:b/>
              </w:rPr>
              <w:t xml:space="preserve">income tax </w:t>
            </w:r>
            <w:r w:rsidRPr="0039272A">
              <w:rPr>
                <w:b/>
                <w:i/>
              </w:rPr>
              <w:t>options</w:t>
            </w:r>
            <w:r w:rsidRPr="0039272A">
              <w:rPr>
                <w:b/>
              </w:rPr>
              <w:t xml:space="preserve"> regarding the</w:t>
            </w:r>
            <w:r>
              <w:rPr>
                <w:b/>
              </w:rPr>
              <w:t xml:space="preserve"> distribution?</w:t>
            </w:r>
          </w:p>
          <w:p w14:paraId="5E09E3E9" w14:textId="77777777" w:rsidR="00FF49E5" w:rsidRPr="00F31B6B" w:rsidRDefault="00160334" w:rsidP="00095D26">
            <w:pPr>
              <w:numPr>
                <w:ilvl w:val="0"/>
                <w:numId w:val="267"/>
              </w:numPr>
            </w:pPr>
            <w:r>
              <w:t>Pay</w:t>
            </w:r>
            <w:r w:rsidR="001027ED">
              <w:t xml:space="preserve"> ordinary income tax on the entire d</w:t>
            </w:r>
            <w:r>
              <w:t xml:space="preserve">istribution </w:t>
            </w:r>
            <w:r w:rsidR="00793BD0">
              <w:t>–</w:t>
            </w:r>
            <w:r>
              <w:t xml:space="preserve"> </w:t>
            </w:r>
            <w:r w:rsidR="00793BD0">
              <w:t>His total income tax bill will be $26,320 (28% of 94,000).</w:t>
            </w:r>
            <w:r w:rsidR="001F3A92">
              <w:t xml:space="preserve"> </w:t>
            </w:r>
            <w:r w:rsidR="00735ADE">
              <w:t>No premature distribution penalty will apply because he is older than age 59½.</w:t>
            </w:r>
          </w:p>
          <w:p w14:paraId="3C7949B8" w14:textId="77777777" w:rsidR="00341012" w:rsidRDefault="008242B1" w:rsidP="00341012">
            <w:pPr>
              <w:numPr>
                <w:ilvl w:val="0"/>
                <w:numId w:val="267"/>
              </w:numPr>
            </w:pPr>
            <w:r>
              <w:t>Pay capital g</w:t>
            </w:r>
            <w:r w:rsidR="00160334">
              <w:t xml:space="preserve">ains tax on </w:t>
            </w:r>
            <w:r>
              <w:t xml:space="preserve">the </w:t>
            </w:r>
            <w:r w:rsidR="00160334">
              <w:t xml:space="preserve">NUA and </w:t>
            </w:r>
            <w:r w:rsidR="001027ED">
              <w:t xml:space="preserve">pay </w:t>
            </w:r>
            <w:r w:rsidR="00160334">
              <w:t xml:space="preserve">ordinary income tax on the rest </w:t>
            </w:r>
            <w:r w:rsidR="00793BD0">
              <w:t>–</w:t>
            </w:r>
            <w:r w:rsidR="00160334">
              <w:t xml:space="preserve"> </w:t>
            </w:r>
            <w:r w:rsidR="00793BD0">
              <w:t>His total income tax bill will be $</w:t>
            </w:r>
            <w:r>
              <w:t>22,420</w:t>
            </w:r>
            <w:r w:rsidR="00793BD0">
              <w:t xml:space="preserve">. </w:t>
            </w:r>
            <w:r w:rsidR="00AE6F12">
              <w:t xml:space="preserve">This approach saves $3,900 in tax versus option 1. </w:t>
            </w:r>
            <w:r w:rsidR="00793BD0" w:rsidRPr="00095D26">
              <w:rPr>
                <w:b/>
                <w:color w:val="FF0000"/>
              </w:rPr>
              <w:t>Click</w:t>
            </w:r>
            <w:r w:rsidR="00793BD0">
              <w:t xml:space="preserve"> </w:t>
            </w:r>
            <w:r w:rsidR="00793BD0" w:rsidRPr="00095D26">
              <w:rPr>
                <w:rStyle w:val="Hyperlink"/>
              </w:rPr>
              <w:t>here</w:t>
            </w:r>
            <w:r w:rsidR="00793BD0">
              <w:t xml:space="preserve"> </w:t>
            </w:r>
            <w:r w:rsidR="00793BD0" w:rsidRPr="00095D26">
              <w:rPr>
                <w:b/>
                <w:color w:val="FF0000"/>
              </w:rPr>
              <w:t>for the calculation.</w:t>
            </w:r>
            <w:r w:rsidR="00793BD0">
              <w:t xml:space="preserve"> </w:t>
            </w:r>
          </w:p>
          <w:p w14:paraId="140DFD26" w14:textId="77777777" w:rsidR="00FB36A0" w:rsidRDefault="00FB36A0" w:rsidP="00095D26"/>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4A0" w:firstRow="1" w:lastRow="0" w:firstColumn="1" w:lastColumn="0" w:noHBand="0" w:noVBand="1"/>
            </w:tblPr>
            <w:tblGrid>
              <w:gridCol w:w="8568"/>
            </w:tblGrid>
            <w:tr w:rsidR="00FB36A0" w14:paraId="73B819FA" w14:textId="77777777" w:rsidTr="00095D26">
              <w:tc>
                <w:tcPr>
                  <w:tcW w:w="8568" w:type="dxa"/>
                  <w:shd w:val="clear" w:color="auto" w:fill="F2F2F2" w:themeFill="background1" w:themeFillShade="F2"/>
                </w:tcPr>
                <w:p w14:paraId="77B56475" w14:textId="77777777" w:rsidR="00FB36A0" w:rsidRPr="00795B0B" w:rsidRDefault="00FB36A0" w:rsidP="005A7A75">
                  <w:pPr>
                    <w:rPr>
                      <w:rStyle w:val="Hyperlink"/>
                      <w:b w:val="0"/>
                    </w:rPr>
                  </w:pPr>
                  <w:r w:rsidRPr="00795B0B">
                    <w:rPr>
                      <w:b/>
                    </w:rPr>
                    <w:t>Option 2 Tax Calculation</w:t>
                  </w:r>
                </w:p>
                <w:tbl>
                  <w:tblPr>
                    <w:tblStyle w:val="TableGrid"/>
                    <w:tblW w:w="7622" w:type="dxa"/>
                    <w:jc w:val="center"/>
                    <w:tblLayout w:type="fixed"/>
                    <w:tblLook w:val="04A0" w:firstRow="1" w:lastRow="0" w:firstColumn="1" w:lastColumn="0" w:noHBand="0" w:noVBand="1"/>
                  </w:tblPr>
                  <w:tblGrid>
                    <w:gridCol w:w="5912"/>
                    <w:gridCol w:w="1710"/>
                  </w:tblGrid>
                  <w:tr w:rsidR="00541D33" w14:paraId="077A7EC5" w14:textId="77777777" w:rsidTr="00095D26">
                    <w:trPr>
                      <w:jc w:val="center"/>
                    </w:trPr>
                    <w:tc>
                      <w:tcPr>
                        <w:tcW w:w="5912" w:type="dxa"/>
                        <w:shd w:val="clear" w:color="auto" w:fill="BFBA84"/>
                      </w:tcPr>
                      <w:p w14:paraId="04DBCB8D" w14:textId="77777777" w:rsidR="00FB36A0" w:rsidRDefault="00FB36A0" w:rsidP="00FB36A0">
                        <w:pPr>
                          <w:rPr>
                            <w:rStyle w:val="Hyperlink"/>
                          </w:rPr>
                        </w:pPr>
                        <w:r>
                          <w:rPr>
                            <w:rStyle w:val="Hyperlink"/>
                            <w:b w:val="0"/>
                            <w:color w:val="auto"/>
                            <w:u w:val="none"/>
                          </w:rPr>
                          <w:t>15% capital gains tax on $30,000 NUA</w:t>
                        </w:r>
                      </w:p>
                    </w:tc>
                    <w:tc>
                      <w:tcPr>
                        <w:tcW w:w="1710" w:type="dxa"/>
                        <w:shd w:val="clear" w:color="auto" w:fill="E7E6CF"/>
                      </w:tcPr>
                      <w:p w14:paraId="7F1C9B30" w14:textId="77777777" w:rsidR="00FB36A0" w:rsidRDefault="00FB36A0" w:rsidP="00095D26">
                        <w:pPr>
                          <w:jc w:val="right"/>
                          <w:rPr>
                            <w:rStyle w:val="Hyperlink"/>
                          </w:rPr>
                        </w:pPr>
                        <w:r>
                          <w:rPr>
                            <w:rStyle w:val="Hyperlink"/>
                            <w:b w:val="0"/>
                            <w:color w:val="auto"/>
                            <w:u w:val="none"/>
                          </w:rPr>
                          <w:t>$  4,500</w:t>
                        </w:r>
                      </w:p>
                    </w:tc>
                  </w:tr>
                  <w:tr w:rsidR="00541D33" w14:paraId="7156DD84" w14:textId="77777777" w:rsidTr="00095D26">
                    <w:trPr>
                      <w:jc w:val="center"/>
                    </w:trPr>
                    <w:tc>
                      <w:tcPr>
                        <w:tcW w:w="5912" w:type="dxa"/>
                        <w:shd w:val="clear" w:color="auto" w:fill="BFBA84"/>
                      </w:tcPr>
                      <w:p w14:paraId="015E08A3" w14:textId="77777777" w:rsidR="00FB36A0" w:rsidRDefault="00FB36A0" w:rsidP="00FB36A0">
                        <w:pPr>
                          <w:rPr>
                            <w:rStyle w:val="Hyperlink"/>
                          </w:rPr>
                        </w:pPr>
                        <w:r>
                          <w:rPr>
                            <w:rStyle w:val="Hyperlink"/>
                            <w:b w:val="0"/>
                            <w:color w:val="auto"/>
                            <w:u w:val="none"/>
                          </w:rPr>
                          <w:t>28% ordinary income tax on the $14,000 employer contribution</w:t>
                        </w:r>
                      </w:p>
                    </w:tc>
                    <w:tc>
                      <w:tcPr>
                        <w:tcW w:w="1710" w:type="dxa"/>
                        <w:shd w:val="clear" w:color="auto" w:fill="E7E6CF"/>
                      </w:tcPr>
                      <w:p w14:paraId="0F7E0A1E" w14:textId="77777777" w:rsidR="00FB36A0" w:rsidRDefault="00FB36A0" w:rsidP="00095D26">
                        <w:pPr>
                          <w:jc w:val="right"/>
                          <w:rPr>
                            <w:rStyle w:val="Hyperlink"/>
                          </w:rPr>
                        </w:pPr>
                        <w:r>
                          <w:rPr>
                            <w:rStyle w:val="Hyperlink"/>
                            <w:b w:val="0"/>
                            <w:color w:val="auto"/>
                            <w:u w:val="none"/>
                          </w:rPr>
                          <w:t>$  3,920</w:t>
                        </w:r>
                      </w:p>
                    </w:tc>
                  </w:tr>
                  <w:tr w:rsidR="00541D33" w14:paraId="1F82885E" w14:textId="77777777" w:rsidTr="00095D26">
                    <w:trPr>
                      <w:jc w:val="center"/>
                    </w:trPr>
                    <w:tc>
                      <w:tcPr>
                        <w:tcW w:w="5912" w:type="dxa"/>
                        <w:shd w:val="clear" w:color="auto" w:fill="BFBA84"/>
                      </w:tcPr>
                      <w:p w14:paraId="2C7CF446" w14:textId="77777777" w:rsidR="00FB36A0" w:rsidRDefault="00FB36A0" w:rsidP="00FB36A0">
                        <w:pPr>
                          <w:rPr>
                            <w:rStyle w:val="Hyperlink"/>
                          </w:rPr>
                        </w:pPr>
                        <w:r>
                          <w:rPr>
                            <w:rStyle w:val="Hyperlink"/>
                            <w:b w:val="0"/>
                            <w:color w:val="auto"/>
                            <w:u w:val="none"/>
                          </w:rPr>
                          <w:t>28% ordinary income tax on the $50,000 in cash</w:t>
                        </w:r>
                      </w:p>
                    </w:tc>
                    <w:tc>
                      <w:tcPr>
                        <w:tcW w:w="1710" w:type="dxa"/>
                        <w:shd w:val="clear" w:color="auto" w:fill="E7E6CF"/>
                      </w:tcPr>
                      <w:p w14:paraId="50B3DF18" w14:textId="77777777" w:rsidR="00FB36A0" w:rsidRDefault="00FB36A0" w:rsidP="00095D26">
                        <w:pPr>
                          <w:jc w:val="right"/>
                          <w:rPr>
                            <w:rStyle w:val="Hyperlink"/>
                          </w:rPr>
                        </w:pPr>
                        <w:r>
                          <w:rPr>
                            <w:rStyle w:val="Hyperlink"/>
                            <w:b w:val="0"/>
                            <w:color w:val="auto"/>
                            <w:u w:val="none"/>
                          </w:rPr>
                          <w:t>$14,000</w:t>
                        </w:r>
                      </w:p>
                    </w:tc>
                  </w:tr>
                  <w:tr w:rsidR="00541D33" w14:paraId="3440E24A" w14:textId="77777777" w:rsidTr="00095D26">
                    <w:trPr>
                      <w:jc w:val="center"/>
                    </w:trPr>
                    <w:tc>
                      <w:tcPr>
                        <w:tcW w:w="5912" w:type="dxa"/>
                        <w:shd w:val="clear" w:color="auto" w:fill="BFBA84"/>
                      </w:tcPr>
                      <w:p w14:paraId="6DB64028" w14:textId="77777777" w:rsidR="00FB36A0" w:rsidRDefault="00FB36A0" w:rsidP="00FB36A0">
                        <w:pPr>
                          <w:rPr>
                            <w:rStyle w:val="Hyperlink"/>
                          </w:rPr>
                        </w:pPr>
                        <w:r w:rsidRPr="000563EC">
                          <w:rPr>
                            <w:rStyle w:val="Hyperlink"/>
                            <w:color w:val="auto"/>
                            <w:u w:val="none"/>
                          </w:rPr>
                          <w:t>Tota</w:t>
                        </w:r>
                        <w:r w:rsidRPr="00735ADE">
                          <w:rPr>
                            <w:rStyle w:val="Hyperlink"/>
                            <w:color w:val="auto"/>
                            <w:u w:val="none"/>
                          </w:rPr>
                          <w:t>l tax</w:t>
                        </w:r>
                        <w:r w:rsidR="00541D33">
                          <w:rPr>
                            <w:rStyle w:val="Hyperlink"/>
                            <w:color w:val="auto"/>
                            <w:u w:val="none"/>
                          </w:rPr>
                          <w:t xml:space="preserve"> – </w:t>
                        </w:r>
                        <w:r w:rsidRPr="00735ADE">
                          <w:rPr>
                            <w:rStyle w:val="Hyperlink"/>
                            <w:color w:val="auto"/>
                            <w:u w:val="none"/>
                          </w:rPr>
                          <w:t xml:space="preserve">Option </w:t>
                        </w:r>
                        <w:r w:rsidRPr="000563EC">
                          <w:rPr>
                            <w:rStyle w:val="Hyperlink"/>
                            <w:color w:val="auto"/>
                            <w:u w:val="none"/>
                          </w:rPr>
                          <w:t>2</w:t>
                        </w:r>
                      </w:p>
                    </w:tc>
                    <w:tc>
                      <w:tcPr>
                        <w:tcW w:w="1710" w:type="dxa"/>
                        <w:shd w:val="clear" w:color="auto" w:fill="E7E6CF"/>
                      </w:tcPr>
                      <w:p w14:paraId="03C83FB6" w14:textId="77777777" w:rsidR="00FB36A0" w:rsidRDefault="00FB36A0" w:rsidP="00095D26">
                        <w:pPr>
                          <w:jc w:val="right"/>
                          <w:rPr>
                            <w:rStyle w:val="Hyperlink"/>
                          </w:rPr>
                        </w:pPr>
                        <w:r w:rsidRPr="000563EC">
                          <w:rPr>
                            <w:rStyle w:val="Hyperlink"/>
                            <w:color w:val="auto"/>
                            <w:u w:val="none"/>
                          </w:rPr>
                          <w:t>$22,420</w:t>
                        </w:r>
                      </w:p>
                    </w:tc>
                  </w:tr>
                </w:tbl>
                <w:p w14:paraId="3835FB10" w14:textId="77777777" w:rsidR="00541D33" w:rsidRDefault="00541D33" w:rsidP="00095D26">
                  <w:pPr>
                    <w:spacing w:before="0" w:after="0"/>
                    <w:jc w:val="center"/>
                  </w:pPr>
                </w:p>
                <w:p w14:paraId="09ED67E9" w14:textId="77777777" w:rsidR="00FB36A0" w:rsidRPr="003945A3" w:rsidRDefault="00FB36A0" w:rsidP="00095D26">
                  <w:pPr>
                    <w:spacing w:before="0" w:after="0"/>
                  </w:pPr>
                </w:p>
              </w:tc>
            </w:tr>
          </w:tbl>
          <w:p w14:paraId="78C97ED5" w14:textId="77777777" w:rsidR="00714234" w:rsidRDefault="00714234" w:rsidP="00095D26">
            <w:pPr>
              <w:rPr>
                <w:rStyle w:val="Strong"/>
                <w:color w:val="FF0000"/>
              </w:rPr>
            </w:pPr>
          </w:p>
          <w:p w14:paraId="6513AAB0" w14:textId="77777777" w:rsidR="001F3A92" w:rsidRPr="00735ADE" w:rsidRDefault="001F3A92" w:rsidP="00095D26">
            <w:pPr>
              <w:pStyle w:val="ListParagraph"/>
              <w:numPr>
                <w:ilvl w:val="0"/>
                <w:numId w:val="267"/>
              </w:numPr>
              <w:rPr>
                <w:b/>
                <w:i/>
              </w:rPr>
            </w:pPr>
            <w:r>
              <w:t xml:space="preserve">Pay </w:t>
            </w:r>
            <w:r w:rsidR="00541D33">
              <w:t>c</w:t>
            </w:r>
            <w:r>
              <w:t xml:space="preserve">apital </w:t>
            </w:r>
            <w:r w:rsidR="00541D33">
              <w:t>g</w:t>
            </w:r>
            <w:r>
              <w:t xml:space="preserve">ains tax on </w:t>
            </w:r>
            <w:r w:rsidR="00F1104D">
              <w:t xml:space="preserve">the </w:t>
            </w:r>
            <w:r>
              <w:t xml:space="preserve">NUA and rollover the cash </w:t>
            </w:r>
            <w:r w:rsidR="00E04C7F">
              <w:t>to a</w:t>
            </w:r>
            <w:r w:rsidR="000A3CCE">
              <w:t xml:space="preserve"> </w:t>
            </w:r>
            <w:r w:rsidR="00541D33">
              <w:t>R</w:t>
            </w:r>
            <w:r w:rsidR="00E04C7F">
              <w:t xml:space="preserve">ollover </w:t>
            </w:r>
            <w:r w:rsidR="000A3CCE">
              <w:t xml:space="preserve">IRA </w:t>
            </w:r>
            <w:r>
              <w:t xml:space="preserve">– </w:t>
            </w:r>
            <w:r w:rsidRPr="00095D26">
              <w:rPr>
                <w:b/>
              </w:rPr>
              <w:t xml:space="preserve">This </w:t>
            </w:r>
            <w:r w:rsidR="000A3CCE" w:rsidRPr="00095D26">
              <w:rPr>
                <w:b/>
              </w:rPr>
              <w:t>approach captures long</w:t>
            </w:r>
            <w:r w:rsidR="00541D33">
              <w:rPr>
                <w:b/>
              </w:rPr>
              <w:t>-</w:t>
            </w:r>
            <w:r w:rsidR="000A3CCE" w:rsidRPr="00095D26">
              <w:rPr>
                <w:b/>
              </w:rPr>
              <w:t>term capital gains rates on the NUA and defers ordinary income tax to the greatest extent possible.</w:t>
            </w:r>
            <w:r w:rsidR="000A3CCE">
              <w:t xml:space="preserve"> The current income tax cost would be $8,420 (15% of the NUA of $30,000 plus 28% of the $14,000 employer contributions). Income tax on the $50,000 in cash would be deferred until funds are distributed</w:t>
            </w:r>
            <w:r w:rsidR="00341012">
              <w:t xml:space="preserve"> from the </w:t>
            </w:r>
            <w:r w:rsidR="00541D33">
              <w:t>R</w:t>
            </w:r>
            <w:r w:rsidR="00341012">
              <w:t>ollover IRA</w:t>
            </w:r>
            <w:r w:rsidR="000A3CCE">
              <w:t xml:space="preserve">. </w:t>
            </w:r>
          </w:p>
          <w:p w14:paraId="3E87FEC6" w14:textId="77777777" w:rsidR="001F3A92" w:rsidRPr="00735ADE" w:rsidRDefault="00341012" w:rsidP="00095D26">
            <w:pPr>
              <w:numPr>
                <w:ilvl w:val="0"/>
                <w:numId w:val="267"/>
              </w:numPr>
              <w:rPr>
                <w:b/>
                <w:i/>
              </w:rPr>
            </w:pPr>
            <w:r>
              <w:t>R</w:t>
            </w:r>
            <w:r w:rsidR="001F3A92" w:rsidRPr="00F31B6B">
              <w:t xml:space="preserve">ollover the entire $94,000 distribution </w:t>
            </w:r>
            <w:r w:rsidR="00E04C7F">
              <w:t xml:space="preserve">into a </w:t>
            </w:r>
            <w:r w:rsidR="00961FF5">
              <w:t>R</w:t>
            </w:r>
            <w:r w:rsidR="00E04C7F">
              <w:t xml:space="preserve">ollover </w:t>
            </w:r>
            <w:r w:rsidR="001F3A92">
              <w:t>IRA</w:t>
            </w:r>
            <w:r>
              <w:t xml:space="preserve"> – This approach</w:t>
            </w:r>
            <w:r w:rsidR="001F3A92" w:rsidRPr="00F31B6B">
              <w:t xml:space="preserve"> defer</w:t>
            </w:r>
            <w:r>
              <w:t xml:space="preserve">s taxes until </w:t>
            </w:r>
            <w:r w:rsidR="001F3A92" w:rsidRPr="00F31B6B">
              <w:t xml:space="preserve">future distribution. </w:t>
            </w:r>
            <w:r w:rsidR="000A3CCE">
              <w:rPr>
                <w:b/>
                <w:i/>
              </w:rPr>
              <w:t xml:space="preserve">However, he will lose </w:t>
            </w:r>
            <w:r w:rsidR="00630A81">
              <w:rPr>
                <w:b/>
                <w:i/>
              </w:rPr>
              <w:t>long-term</w:t>
            </w:r>
            <w:r w:rsidR="000A3CCE">
              <w:rPr>
                <w:b/>
                <w:i/>
              </w:rPr>
              <w:t xml:space="preserve"> capital gains rates on the NUA </w:t>
            </w:r>
            <w:r w:rsidR="00E04C7F">
              <w:rPr>
                <w:b/>
                <w:i/>
              </w:rPr>
              <w:t>under this approach. All</w:t>
            </w:r>
            <w:r w:rsidR="00961FF5">
              <w:rPr>
                <w:b/>
                <w:i/>
              </w:rPr>
              <w:t xml:space="preserve"> </w:t>
            </w:r>
            <w:r w:rsidR="00E04C7F">
              <w:rPr>
                <w:b/>
                <w:i/>
              </w:rPr>
              <w:t xml:space="preserve">distributions from the </w:t>
            </w:r>
            <w:r w:rsidR="00961FF5">
              <w:rPr>
                <w:b/>
                <w:i/>
              </w:rPr>
              <w:t>R</w:t>
            </w:r>
            <w:r w:rsidR="00E04C7F">
              <w:rPr>
                <w:b/>
                <w:i/>
              </w:rPr>
              <w:t>ollover IRA will be taxed at ordinary income tax rates.</w:t>
            </w:r>
          </w:p>
          <w:p w14:paraId="0245CDCC" w14:textId="77777777" w:rsidR="00FF49E5" w:rsidRPr="00275B02" w:rsidRDefault="00FF49E5" w:rsidP="00095D26">
            <w:pPr>
              <w:ind w:left="360"/>
            </w:pPr>
            <w:r w:rsidRPr="00F31B6B">
              <w:t>Careful calculations</w:t>
            </w:r>
            <w:r w:rsidR="00051C27">
              <w:t xml:space="preserve"> </w:t>
            </w:r>
            <w:r w:rsidRPr="00F31B6B">
              <w:t>by a tax professional, assuming a variety of options</w:t>
            </w:r>
            <w:r w:rsidR="00051C27">
              <w:t>,</w:t>
            </w:r>
            <w:r w:rsidRPr="00F31B6B">
              <w:t xml:space="preserve"> will assist in </w:t>
            </w:r>
            <w:r w:rsidRPr="00F31B6B">
              <w:lastRenderedPageBreak/>
              <w:t xml:space="preserve">the client’s decision-making process that invariably must </w:t>
            </w:r>
            <w:r w:rsidR="00AE6F12">
              <w:t xml:space="preserve">also </w:t>
            </w:r>
            <w:r w:rsidRPr="00F31B6B">
              <w:t>take into consideration a number of personal, financial and estate planning objectives and concerns.</w:t>
            </w:r>
            <w:r w:rsidR="008129D5">
              <w:t xml:space="preserve"> </w:t>
            </w:r>
          </w:p>
        </w:tc>
      </w:tr>
    </w:tbl>
    <w:p w14:paraId="287A269A" w14:textId="77777777" w:rsidR="008920A4" w:rsidRDefault="008920A4" w:rsidP="00D20A49"/>
    <w:p w14:paraId="7127AAEC" w14:textId="77777777" w:rsidR="00FF49E5" w:rsidRPr="00762754" w:rsidRDefault="00FF49E5" w:rsidP="00D20A49"/>
    <w:p w14:paraId="19D51CCB" w14:textId="77777777" w:rsidR="00250169" w:rsidRPr="00095D26" w:rsidRDefault="008D04BA" w:rsidP="00095D26">
      <w:pPr>
        <w:rPr>
          <w:color w:val="FF0000"/>
        </w:rPr>
      </w:pPr>
      <w:r>
        <w:rPr>
          <w:noProof/>
          <w:lang w:eastAsia="zh-CN"/>
        </w:rPr>
        <w:drawing>
          <wp:inline distT="0" distB="0" distL="0" distR="0" wp14:anchorId="7A4ADBBC" wp14:editId="24DCC2B2">
            <wp:extent cx="246380" cy="257810"/>
            <wp:effectExtent l="0" t="0" r="7620" b="0"/>
            <wp:docPr id="27" name="Picture 5"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m-red-and-yell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46380" cy="257810"/>
                    </a:xfrm>
                    <a:prstGeom prst="rect">
                      <a:avLst/>
                    </a:prstGeom>
                    <a:noFill/>
                    <a:ln>
                      <a:noFill/>
                    </a:ln>
                  </pic:spPr>
                </pic:pic>
              </a:graphicData>
            </a:graphic>
          </wp:inline>
        </w:drawing>
      </w:r>
      <w:r w:rsidR="00D20A49">
        <w:t xml:space="preserve">  </w:t>
      </w:r>
      <w:r w:rsidR="00D20A49" w:rsidRPr="00095D26">
        <w:rPr>
          <w:b/>
          <w:i/>
          <w:color w:val="FF0000"/>
        </w:rPr>
        <w:t>Beware the IRA rollover of NUA securities!</w:t>
      </w:r>
      <w:r w:rsidR="00D20A49" w:rsidRPr="00095D26">
        <w:rPr>
          <w:color w:val="FF0000"/>
        </w:rPr>
        <w:t xml:space="preserve"> </w:t>
      </w:r>
    </w:p>
    <w:tbl>
      <w:tblPr>
        <w:tblpPr w:leftFromText="144" w:rightFromText="144" w:vertAnchor="text" w:tblpY="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250169" w:rsidRPr="00120E33" w14:paraId="634450C6" w14:textId="77777777" w:rsidTr="009A42C3">
        <w:trPr>
          <w:trHeight w:val="890"/>
        </w:trPr>
        <w:tc>
          <w:tcPr>
            <w:tcW w:w="9576" w:type="dxa"/>
            <w:shd w:val="clear" w:color="auto" w:fill="E7D9CF"/>
          </w:tcPr>
          <w:p w14:paraId="1FBE515E" w14:textId="77777777" w:rsidR="00250169" w:rsidRPr="00120E33" w:rsidRDefault="00250169" w:rsidP="00735ADE">
            <w:pPr>
              <w:rPr>
                <w:rStyle w:val="Strong"/>
                <w:b w:val="0"/>
              </w:rPr>
            </w:pPr>
            <w:r w:rsidRPr="00183870">
              <w:t xml:space="preserve">A rollover of employer securities to an IRA </w:t>
            </w:r>
            <w:r w:rsidR="003F6CC3">
              <w:t xml:space="preserve">may </w:t>
            </w:r>
            <w:r w:rsidRPr="00183870">
              <w:t xml:space="preserve">result in the loss of </w:t>
            </w:r>
            <w:r w:rsidR="00380C0E" w:rsidRPr="00183870">
              <w:t>long-term</w:t>
            </w:r>
            <w:r w:rsidRPr="00183870">
              <w:t xml:space="preserve"> capital gains rates and NUA treatment.</w:t>
            </w:r>
          </w:p>
        </w:tc>
      </w:tr>
    </w:tbl>
    <w:p w14:paraId="4EDB9CA9" w14:textId="77777777" w:rsidR="00D20A49" w:rsidRDefault="00D20A49" w:rsidP="00D20A49"/>
    <w:p w14:paraId="5A15EC57" w14:textId="77777777" w:rsidR="00D20A49" w:rsidRDefault="00D20A49" w:rsidP="00D20A49"/>
    <w:p w14:paraId="1618A37E" w14:textId="77777777" w:rsidR="002F4415" w:rsidRDefault="00425CA1" w:rsidP="002F4415">
      <w:pPr>
        <w:pStyle w:val="Heading2"/>
      </w:pPr>
      <w:r>
        <w:br w:type="page"/>
      </w:r>
      <w:r w:rsidR="005B19B5">
        <w:lastRenderedPageBreak/>
        <w:t xml:space="preserve">Qualified Plan </w:t>
      </w:r>
      <w:r w:rsidR="002F4415">
        <w:t>Rollovers and Transfers</w:t>
      </w:r>
      <w:r w:rsidR="005B19B5">
        <w:t xml:space="preserve"> to IRAs</w:t>
      </w:r>
    </w:p>
    <w:p w14:paraId="4A44E31A" w14:textId="77777777" w:rsidR="00A95199" w:rsidRDefault="00BC214F" w:rsidP="00A95199">
      <w:r>
        <w:t xml:space="preserve">Thirteen of every fourteen dollars added to IRAs come from rollovers </w:t>
      </w:r>
      <w:r w:rsidR="007C7A34">
        <w:t xml:space="preserve">and </w:t>
      </w:r>
      <w:r w:rsidR="00B15619">
        <w:t xml:space="preserve">direct </w:t>
      </w:r>
      <w:r w:rsidR="007C7A34">
        <w:t xml:space="preserve">transfers </w:t>
      </w:r>
      <w:r>
        <w:t>rather than contributions</w:t>
      </w:r>
      <w:r w:rsidR="007C7A34">
        <w:t>.</w:t>
      </w:r>
      <w:r w:rsidR="007C7A34">
        <w:rPr>
          <w:rStyle w:val="FootnoteReference"/>
        </w:rPr>
        <w:footnoteReference w:id="3"/>
      </w:r>
      <w:r w:rsidR="00A95199">
        <w:t xml:space="preserve"> </w:t>
      </w:r>
      <w:r w:rsidR="005B19B5">
        <w:t xml:space="preserve">The primary difference between a rollover and a direct transfer is </w:t>
      </w:r>
      <w:r w:rsidR="00837564">
        <w:t>access. Y</w:t>
      </w:r>
      <w:r w:rsidR="005B19B5">
        <w:t xml:space="preserve">our client has access </w:t>
      </w:r>
      <w:r w:rsidR="00837564">
        <w:t xml:space="preserve">to the </w:t>
      </w:r>
      <w:r w:rsidR="005B19B5">
        <w:t xml:space="preserve">funds </w:t>
      </w:r>
      <w:r w:rsidR="00837564">
        <w:t xml:space="preserve">during a </w:t>
      </w:r>
      <w:r w:rsidR="005B19B5">
        <w:t>rollover. Clients have no access to the funds in a direct transfer. Other noteworthy</w:t>
      </w:r>
      <w:r w:rsidR="0007423C">
        <w:t xml:space="preserve"> differences between rollovers and transfers </w:t>
      </w:r>
      <w:r w:rsidR="005B19B5">
        <w:t>are</w:t>
      </w:r>
      <w:r w:rsidR="0007423C">
        <w:t xml:space="preserve"> illustrated below.</w:t>
      </w:r>
      <w:r w:rsidR="00A95199">
        <w:t xml:space="preserve"> </w:t>
      </w:r>
    </w:p>
    <w:p w14:paraId="4FC93D7A" w14:textId="77777777" w:rsidR="00A95199" w:rsidRDefault="00A95199" w:rsidP="00A95199">
      <w:pPr>
        <w:pStyle w:val="Heading3"/>
      </w:pPr>
      <w:r>
        <w:t>Rollover</w:t>
      </w:r>
      <w:r w:rsidR="008E305C">
        <w:t xml:space="preserve"> </w:t>
      </w:r>
      <w:r w:rsidR="005B2BD6">
        <w:t xml:space="preserve">from a Qualified Plan </w:t>
      </w:r>
      <w:r w:rsidR="008E305C">
        <w:t>to an IRA</w:t>
      </w:r>
    </w:p>
    <w:p w14:paraId="764853C6" w14:textId="77777777" w:rsidR="00A95199" w:rsidRDefault="005B2BD6" w:rsidP="00A95199">
      <w:pPr>
        <w:autoSpaceDE w:val="0"/>
        <w:autoSpaceDN w:val="0"/>
        <w:adjustRightInd w:val="0"/>
      </w:pPr>
      <w:r>
        <w:t xml:space="preserve">This type of </w:t>
      </w:r>
      <w:r w:rsidR="001F1D26">
        <w:t>rollover is characterized by the following:</w:t>
      </w:r>
    </w:p>
    <w:p w14:paraId="4FC2C6B1" w14:textId="77777777" w:rsidR="00A95199" w:rsidRDefault="00A95199" w:rsidP="00A95199">
      <w:pPr>
        <w:numPr>
          <w:ilvl w:val="0"/>
          <w:numId w:val="205"/>
        </w:numPr>
        <w:autoSpaceDE w:val="0"/>
        <w:autoSpaceDN w:val="0"/>
        <w:adjustRightInd w:val="0"/>
      </w:pPr>
      <w:r>
        <w:t xml:space="preserve">Your client </w:t>
      </w:r>
      <w:r w:rsidRPr="003B2AC8">
        <w:t xml:space="preserve">receives a distribution from his or her </w:t>
      </w:r>
      <w:r>
        <w:t xml:space="preserve">qualified plan, </w:t>
      </w:r>
      <w:r w:rsidRPr="003B2AC8">
        <w:t>then rolls over or re-deposits the total amount of the distribution into a</w:t>
      </w:r>
      <w:r>
        <w:t>n</w:t>
      </w:r>
      <w:r w:rsidRPr="003B2AC8">
        <w:t xml:space="preserve"> </w:t>
      </w:r>
      <w:r>
        <w:t>IRA within 60 days</w:t>
      </w:r>
      <w:r w:rsidR="005B2BD6">
        <w:t>.</w:t>
      </w:r>
      <w:r w:rsidRPr="003B2AC8">
        <w:t xml:space="preserve"> </w:t>
      </w:r>
    </w:p>
    <w:p w14:paraId="7E4D6690" w14:textId="77777777" w:rsidR="00C1609C" w:rsidRDefault="00C1609C" w:rsidP="00A95199">
      <w:pPr>
        <w:numPr>
          <w:ilvl w:val="0"/>
          <w:numId w:val="205"/>
        </w:numPr>
        <w:autoSpaceDE w:val="0"/>
        <w:autoSpaceDN w:val="0"/>
        <w:adjustRightInd w:val="0"/>
      </w:pPr>
      <w:r>
        <w:t xml:space="preserve">The qualified plan administrator is required to withhold federal taxes of 20% of the rollover amount. </w:t>
      </w:r>
    </w:p>
    <w:p w14:paraId="7A64A296" w14:textId="77777777" w:rsidR="005B2BD6" w:rsidRDefault="00A95199" w:rsidP="00A970DC">
      <w:pPr>
        <w:numPr>
          <w:ilvl w:val="0"/>
          <w:numId w:val="205"/>
        </w:numPr>
        <w:autoSpaceDE w:val="0"/>
        <w:autoSpaceDN w:val="0"/>
        <w:adjustRightInd w:val="0"/>
      </w:pPr>
      <w:r>
        <w:t xml:space="preserve">Failure to redeposit the entire amount within 60 days results in a </w:t>
      </w:r>
      <w:r w:rsidRPr="001F1D26">
        <w:rPr>
          <w:rStyle w:val="Hyperlink"/>
        </w:rPr>
        <w:t>10% penalt</w:t>
      </w:r>
      <w:r w:rsidR="00B15619">
        <w:rPr>
          <w:rStyle w:val="Hyperlink"/>
        </w:rPr>
        <w:t xml:space="preserve">y and income tax </w:t>
      </w:r>
      <w:r>
        <w:t>on the</w:t>
      </w:r>
      <w:r w:rsidR="001F1D26">
        <w:t xml:space="preserve"> </w:t>
      </w:r>
      <w:r>
        <w:t xml:space="preserve">amount NOT </w:t>
      </w:r>
      <w:r w:rsidR="00161FE1">
        <w:t>re-deposited</w:t>
      </w:r>
      <w:r>
        <w:t>.</w:t>
      </w:r>
      <w:r w:rsidR="00C1609C">
        <w:t xml:space="preserve"> </w:t>
      </w:r>
    </w:p>
    <w:tbl>
      <w:tblPr>
        <w:tblW w:w="0" w:type="auto"/>
        <w:tblInd w:w="918"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658"/>
      </w:tblGrid>
      <w:tr w:rsidR="005A7A75" w14:paraId="4ADFD723" w14:textId="77777777" w:rsidTr="00095D26">
        <w:tc>
          <w:tcPr>
            <w:tcW w:w="8658" w:type="dxa"/>
            <w:shd w:val="clear" w:color="auto" w:fill="D9D9D9" w:themeFill="background1" w:themeFillShade="D9"/>
          </w:tcPr>
          <w:p w14:paraId="01BE5380" w14:textId="77777777" w:rsidR="001F1D26" w:rsidRPr="00095D26" w:rsidRDefault="001F1D26" w:rsidP="0005537D">
            <w:pPr>
              <w:autoSpaceDE w:val="0"/>
              <w:autoSpaceDN w:val="0"/>
              <w:adjustRightInd w:val="0"/>
              <w:rPr>
                <w:rStyle w:val="Hyperlink"/>
                <w:u w:val="none"/>
              </w:rPr>
            </w:pPr>
            <w:r w:rsidRPr="00095D26">
              <w:rPr>
                <w:rStyle w:val="Hyperlink"/>
                <w:u w:val="none"/>
              </w:rPr>
              <w:t>10% Penalty</w:t>
            </w:r>
          </w:p>
          <w:p w14:paraId="7D96047A" w14:textId="77777777" w:rsidR="001F1D26" w:rsidRDefault="001F1D26" w:rsidP="0005537D">
            <w:pPr>
              <w:autoSpaceDE w:val="0"/>
              <w:autoSpaceDN w:val="0"/>
              <w:adjustRightInd w:val="0"/>
            </w:pPr>
            <w:r>
              <w:t xml:space="preserve">Jane Dough received a $400,000 check from her qualified plan account balance on January 1 as part of a rollover transaction.  </w:t>
            </w:r>
          </w:p>
          <w:p w14:paraId="7F36B840" w14:textId="77777777" w:rsidR="001F1D26" w:rsidRDefault="001F1D26" w:rsidP="0005537D">
            <w:pPr>
              <w:numPr>
                <w:ilvl w:val="0"/>
                <w:numId w:val="207"/>
              </w:numPr>
              <w:autoSpaceDE w:val="0"/>
              <w:autoSpaceDN w:val="0"/>
              <w:adjustRightInd w:val="0"/>
            </w:pPr>
            <w:r>
              <w:t>The gross amount of the distribution was $500,000.</w:t>
            </w:r>
          </w:p>
          <w:p w14:paraId="714770CC" w14:textId="77777777" w:rsidR="001F1D26" w:rsidRDefault="001F1D26" w:rsidP="0005537D">
            <w:pPr>
              <w:numPr>
                <w:ilvl w:val="0"/>
                <w:numId w:val="207"/>
              </w:numPr>
              <w:autoSpaceDE w:val="0"/>
              <w:autoSpaceDN w:val="0"/>
              <w:adjustRightInd w:val="0"/>
            </w:pPr>
            <w:r>
              <w:t xml:space="preserve">The plan administrator withheld 20% ($100,000) as required for federal tax purposes. </w:t>
            </w:r>
          </w:p>
          <w:p w14:paraId="5CBF448F" w14:textId="77777777" w:rsidR="001F1D26" w:rsidRDefault="001F1D26" w:rsidP="0005537D">
            <w:pPr>
              <w:numPr>
                <w:ilvl w:val="0"/>
                <w:numId w:val="207"/>
              </w:numPr>
              <w:autoSpaceDE w:val="0"/>
              <w:autoSpaceDN w:val="0"/>
              <w:adjustRightInd w:val="0"/>
            </w:pPr>
            <w:r>
              <w:t xml:space="preserve">Jane </w:t>
            </w:r>
            <w:r w:rsidR="00161FE1">
              <w:t>re-deposited</w:t>
            </w:r>
            <w:r>
              <w:t xml:space="preserve"> $400,000 timely (within 60 days) on February 28.</w:t>
            </w:r>
          </w:p>
          <w:p w14:paraId="30B604EE" w14:textId="77777777" w:rsidR="001F1D26" w:rsidRDefault="001F1D26" w:rsidP="0005537D">
            <w:pPr>
              <w:numPr>
                <w:ilvl w:val="0"/>
                <w:numId w:val="207"/>
              </w:numPr>
              <w:autoSpaceDE w:val="0"/>
              <w:autoSpaceDN w:val="0"/>
              <w:adjustRightInd w:val="0"/>
            </w:pPr>
            <w:r>
              <w:t>Jane will pay a penalty of $10,000 calculated as 10% of $100,000.</w:t>
            </w:r>
          </w:p>
          <w:p w14:paraId="51E7F647" w14:textId="77777777" w:rsidR="00B15619" w:rsidRDefault="00B15619" w:rsidP="0005537D">
            <w:pPr>
              <w:numPr>
                <w:ilvl w:val="0"/>
                <w:numId w:val="207"/>
              </w:numPr>
              <w:autoSpaceDE w:val="0"/>
              <w:autoSpaceDN w:val="0"/>
              <w:adjustRightInd w:val="0"/>
            </w:pPr>
            <w:r>
              <w:t xml:space="preserve">Jane will pay income tax on the $100,000 not </w:t>
            </w:r>
            <w:r w:rsidR="00161FE1">
              <w:t>re-deposited</w:t>
            </w:r>
            <w:r>
              <w:t>. She receives no income tax deduction for the $10,000 penalty.</w:t>
            </w:r>
          </w:p>
        </w:tc>
      </w:tr>
    </w:tbl>
    <w:p w14:paraId="084D2F49" w14:textId="77777777" w:rsidR="005A7A75" w:rsidRDefault="005A7A75" w:rsidP="00A95199">
      <w:pPr>
        <w:numPr>
          <w:ilvl w:val="0"/>
          <w:numId w:val="205"/>
        </w:numPr>
        <w:autoSpaceDE w:val="0"/>
        <w:autoSpaceDN w:val="0"/>
        <w:adjustRightInd w:val="0"/>
      </w:pPr>
      <w:r>
        <w:t xml:space="preserve">There is no limit to the number of times funds may be rolled </w:t>
      </w:r>
      <w:r w:rsidRPr="004A0EDC">
        <w:rPr>
          <w:b/>
          <w:i/>
        </w:rPr>
        <w:t>from</w:t>
      </w:r>
      <w:r>
        <w:t xml:space="preserve"> a qualified plan to an IRA; however, only one rollover FROM an IRA is permitted per year</w:t>
      </w:r>
      <w:r w:rsidR="0072639D">
        <w:t xml:space="preserve"> per taxpayer.</w:t>
      </w:r>
    </w:p>
    <w:p w14:paraId="141BC7A2" w14:textId="77777777" w:rsidR="00C1609C" w:rsidRDefault="00A95199" w:rsidP="00A95199">
      <w:pPr>
        <w:numPr>
          <w:ilvl w:val="0"/>
          <w:numId w:val="205"/>
        </w:numPr>
        <w:autoSpaceDE w:val="0"/>
        <w:autoSpaceDN w:val="0"/>
        <w:adjustRightInd w:val="0"/>
      </w:pPr>
      <w:r>
        <w:t>T</w:t>
      </w:r>
      <w:r w:rsidRPr="003B2AC8">
        <w:t xml:space="preserve">he individual has complete control over the funds for </w:t>
      </w:r>
      <w:r w:rsidR="005B2BD6">
        <w:t>60 days a</w:t>
      </w:r>
      <w:r w:rsidR="003F55F8">
        <w:t xml:space="preserve">nd </w:t>
      </w:r>
      <w:r w:rsidRPr="003B2AC8">
        <w:t xml:space="preserve">can do whatever </w:t>
      </w:r>
      <w:r w:rsidR="005B19B5">
        <w:t xml:space="preserve">he or she pleases </w:t>
      </w:r>
      <w:r w:rsidRPr="003B2AC8">
        <w:t>with the funds during the 60-day period.</w:t>
      </w:r>
    </w:p>
    <w:p w14:paraId="08C6499A" w14:textId="77777777" w:rsidR="00C1609C" w:rsidRDefault="00C1609C" w:rsidP="00C1609C">
      <w:pPr>
        <w:pStyle w:val="Heading3"/>
      </w:pPr>
      <w:r>
        <w:t>Transfer</w:t>
      </w:r>
      <w:r w:rsidR="00B15619">
        <w:t>s</w:t>
      </w:r>
      <w:r w:rsidR="00A05805">
        <w:t xml:space="preserve"> from a Qualified Plan to an IRA</w:t>
      </w:r>
    </w:p>
    <w:p w14:paraId="3A0251D1" w14:textId="77777777" w:rsidR="00654486" w:rsidRDefault="001F1D26" w:rsidP="00654486">
      <w:pPr>
        <w:autoSpaceDE w:val="0"/>
        <w:autoSpaceDN w:val="0"/>
        <w:adjustRightInd w:val="0"/>
      </w:pPr>
      <w:r>
        <w:t>The transfer</w:t>
      </w:r>
      <w:r w:rsidR="00A95199" w:rsidRPr="008D5226">
        <w:t xml:space="preserve"> of</w:t>
      </w:r>
      <w:r w:rsidR="00A95199" w:rsidRPr="00B13B1A">
        <w:t xml:space="preserve"> </w:t>
      </w:r>
      <w:r>
        <w:t xml:space="preserve">your client’s </w:t>
      </w:r>
      <w:r w:rsidR="00A95199">
        <w:t>qualified plan</w:t>
      </w:r>
      <w:r w:rsidR="00A95199" w:rsidRPr="00B13B1A">
        <w:t xml:space="preserve"> balance directly from one institution to another is called a </w:t>
      </w:r>
      <w:r w:rsidR="00A95199" w:rsidRPr="00B13B1A">
        <w:rPr>
          <w:b/>
          <w:i/>
        </w:rPr>
        <w:t>dir</w:t>
      </w:r>
      <w:r w:rsidR="00A95199">
        <w:rPr>
          <w:b/>
          <w:i/>
        </w:rPr>
        <w:t xml:space="preserve">ect trustee-to-trustee transfer </w:t>
      </w:r>
      <w:r w:rsidR="00A95199" w:rsidRPr="00095D26">
        <w:t>or</w:t>
      </w:r>
      <w:r w:rsidR="00A95199">
        <w:rPr>
          <w:b/>
          <w:i/>
        </w:rPr>
        <w:t xml:space="preserve"> direct custodian-to-custodian transfer.</w:t>
      </w:r>
      <w:r w:rsidR="00A95199" w:rsidRPr="00B13B1A">
        <w:rPr>
          <w:b/>
          <w:i/>
        </w:rPr>
        <w:t xml:space="preserve"> </w:t>
      </w:r>
      <w:r w:rsidR="00654486">
        <w:t>A transfer is characterized by the following:</w:t>
      </w:r>
    </w:p>
    <w:p w14:paraId="06099399" w14:textId="77777777" w:rsidR="00A95199" w:rsidRPr="00B13B1A" w:rsidRDefault="00A05805" w:rsidP="00095D26">
      <w:pPr>
        <w:pStyle w:val="ListParagraph"/>
        <w:numPr>
          <w:ilvl w:val="0"/>
          <w:numId w:val="272"/>
        </w:numPr>
      </w:pPr>
      <w:r>
        <w:t>As in rollovers, t</w:t>
      </w:r>
      <w:r w:rsidR="00A95199" w:rsidRPr="00B13B1A">
        <w:t>here is no limit on the number of times during the year that an individual c</w:t>
      </w:r>
      <w:r w:rsidR="00B15619">
        <w:t xml:space="preserve">an make direct </w:t>
      </w:r>
      <w:r w:rsidR="00A95199">
        <w:t>transfers</w:t>
      </w:r>
      <w:r w:rsidR="00034644">
        <w:t xml:space="preserve"> from a qualified plan</w:t>
      </w:r>
      <w:r>
        <w:t xml:space="preserve"> to an IRA</w:t>
      </w:r>
      <w:r w:rsidR="00A95199">
        <w:t xml:space="preserve">.  </w:t>
      </w:r>
    </w:p>
    <w:p w14:paraId="387011CD" w14:textId="77777777" w:rsidR="001F1D26" w:rsidRDefault="00A95199" w:rsidP="00C1609C">
      <w:pPr>
        <w:numPr>
          <w:ilvl w:val="0"/>
          <w:numId w:val="206"/>
        </w:numPr>
        <w:autoSpaceDE w:val="0"/>
        <w:autoSpaceDN w:val="0"/>
        <w:adjustRightInd w:val="0"/>
      </w:pPr>
      <w:r>
        <w:lastRenderedPageBreak/>
        <w:t xml:space="preserve">The account </w:t>
      </w:r>
      <w:r w:rsidRPr="00B13B1A">
        <w:t xml:space="preserve">owner is not permitted to control or access the funds at any time during the transfer.  </w:t>
      </w:r>
    </w:p>
    <w:p w14:paraId="3E67A84F" w14:textId="77777777" w:rsidR="00A95199" w:rsidRDefault="00C1609C" w:rsidP="00C1609C">
      <w:pPr>
        <w:numPr>
          <w:ilvl w:val="0"/>
          <w:numId w:val="206"/>
        </w:numPr>
        <w:autoSpaceDE w:val="0"/>
        <w:autoSpaceDN w:val="0"/>
        <w:adjustRightInd w:val="0"/>
      </w:pPr>
      <w:r>
        <w:t>T</w:t>
      </w:r>
      <w:r w:rsidR="00A95199" w:rsidRPr="00B13B1A">
        <w:t>here is no 20% withholding by the plan administrator</w:t>
      </w:r>
      <w:r w:rsidR="00A95199">
        <w:t>.</w:t>
      </w:r>
    </w:p>
    <w:p w14:paraId="29B0B970" w14:textId="77777777" w:rsidR="00C1609C" w:rsidRPr="00095D26" w:rsidRDefault="003A4926" w:rsidP="00A95199">
      <w:r w:rsidRPr="00095D26">
        <w:t xml:space="preserve">We have distilled </w:t>
      </w:r>
      <w:r w:rsidR="003131BD" w:rsidRPr="00095D26">
        <w:t xml:space="preserve">select </w:t>
      </w:r>
      <w:r w:rsidR="00D44A38" w:rsidRPr="00095D26">
        <w:t xml:space="preserve">advantages and disadvantages of rollovers/transfers for you in the chart below. </w:t>
      </w:r>
      <w:r w:rsidR="00654486" w:rsidRPr="00095D26">
        <w:rPr>
          <w:b/>
          <w:color w:val="FF0000"/>
        </w:rPr>
        <w:t xml:space="preserve">Click on </w:t>
      </w:r>
      <w:r w:rsidR="00654486" w:rsidRPr="00095D26">
        <w:rPr>
          <w:rStyle w:val="Hyperlink"/>
          <w:color w:val="FF0000"/>
          <w:u w:val="none"/>
        </w:rPr>
        <w:t>each</w:t>
      </w:r>
      <w:r w:rsidR="00654486" w:rsidRPr="00095D26">
        <w:rPr>
          <w:b/>
          <w:color w:val="FF0000"/>
        </w:rPr>
        <w:t xml:space="preserve"> to learn more.</w:t>
      </w:r>
      <w:r w:rsidR="00654486" w:rsidRPr="00095D26">
        <w:t xml:space="preserve"> </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0D7218" w:rsidRPr="002478F4" w14:paraId="161649EB" w14:textId="77777777" w:rsidTr="000D7218">
        <w:tc>
          <w:tcPr>
            <w:tcW w:w="8909" w:type="dxa"/>
            <w:tcBorders>
              <w:bottom w:val="single" w:sz="4" w:space="0" w:color="6CA8CD"/>
            </w:tcBorders>
            <w:shd w:val="clear" w:color="auto" w:fill="6CA8CD"/>
            <w:tcMar>
              <w:top w:w="72" w:type="dxa"/>
              <w:left w:w="115" w:type="dxa"/>
              <w:bottom w:w="72" w:type="dxa"/>
              <w:right w:w="115" w:type="dxa"/>
            </w:tcMar>
          </w:tcPr>
          <w:p w14:paraId="7BC6D640" w14:textId="77777777" w:rsidR="000D7218" w:rsidRPr="002478F4" w:rsidRDefault="000D7218" w:rsidP="00C533FB">
            <w:pPr>
              <w:rPr>
                <w:b/>
                <w:color w:val="FFFFFF"/>
              </w:rPr>
            </w:pPr>
            <w:r>
              <w:t xml:space="preserve"> </w:t>
            </w:r>
            <w:r>
              <w:rPr>
                <w:b/>
                <w:color w:val="FFFFFF"/>
              </w:rPr>
              <w:t>Advantages</w:t>
            </w:r>
          </w:p>
        </w:tc>
      </w:tr>
      <w:tr w:rsidR="000D7218" w:rsidRPr="002478F4" w14:paraId="6BD752A0" w14:textId="77777777" w:rsidTr="000D7218">
        <w:tc>
          <w:tcPr>
            <w:tcW w:w="8909" w:type="dxa"/>
            <w:shd w:val="clear" w:color="auto" w:fill="FFFFFF"/>
            <w:tcMar>
              <w:top w:w="72" w:type="dxa"/>
              <w:left w:w="115" w:type="dxa"/>
              <w:bottom w:w="72" w:type="dxa"/>
              <w:right w:w="115" w:type="dxa"/>
            </w:tcMar>
          </w:tcPr>
          <w:p w14:paraId="701E68CD" w14:textId="77777777" w:rsidR="000D7218" w:rsidRPr="00016E0A" w:rsidRDefault="000D7218" w:rsidP="00C533FB">
            <w:pPr>
              <w:numPr>
                <w:ilvl w:val="0"/>
                <w:numId w:val="208"/>
              </w:numPr>
              <w:rPr>
                <w:b/>
              </w:rPr>
            </w:pPr>
            <w:r>
              <w:rPr>
                <w:b/>
              </w:rPr>
              <w:t>Potentially higher</w:t>
            </w:r>
            <w:r w:rsidRPr="008F0D91">
              <w:rPr>
                <w:b/>
              </w:rPr>
              <w:t xml:space="preserve"> return </w:t>
            </w:r>
            <w:r>
              <w:t xml:space="preserve">through the use of </w:t>
            </w:r>
            <w:r>
              <w:rPr>
                <w:rStyle w:val="Hyperlink"/>
              </w:rPr>
              <w:t>more</w:t>
            </w:r>
            <w:r w:rsidRPr="008F0D91">
              <w:rPr>
                <w:rStyle w:val="Hyperlink"/>
              </w:rPr>
              <w:t xml:space="preserve"> investment choices</w:t>
            </w:r>
            <w:r>
              <w:t xml:space="preserve"> and </w:t>
            </w:r>
            <w:r w:rsidRPr="008F0D91">
              <w:rPr>
                <w:rStyle w:val="Hyperlink"/>
              </w:rPr>
              <w:t>reduced fee</w:t>
            </w:r>
            <w:r>
              <w:rPr>
                <w:rStyle w:val="Hyperlink"/>
              </w:rPr>
              <w:t>s</w:t>
            </w:r>
            <w:r>
              <w:t xml:space="preserve">. </w:t>
            </w:r>
          </w:p>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178"/>
            </w:tblGrid>
            <w:tr w:rsidR="000D7218" w14:paraId="0C9E4BC6" w14:textId="77777777" w:rsidTr="00095D26">
              <w:tc>
                <w:tcPr>
                  <w:tcW w:w="8178" w:type="dxa"/>
                  <w:shd w:val="clear" w:color="auto" w:fill="D9D9D9"/>
                </w:tcPr>
                <w:p w14:paraId="59A775A9" w14:textId="77777777" w:rsidR="000D7218" w:rsidRPr="00095D26" w:rsidRDefault="000D7218" w:rsidP="005A7A75">
                  <w:pPr>
                    <w:rPr>
                      <w:rStyle w:val="Hyperlink"/>
                      <w:u w:val="none"/>
                    </w:rPr>
                  </w:pPr>
                  <w:r w:rsidRPr="00095D26">
                    <w:rPr>
                      <w:rStyle w:val="Hyperlink"/>
                      <w:u w:val="none"/>
                    </w:rPr>
                    <w:t xml:space="preserve">More Investment Choices </w:t>
                  </w:r>
                </w:p>
                <w:p w14:paraId="0859B189" w14:textId="77777777" w:rsidR="000D7218" w:rsidRDefault="000D7218" w:rsidP="005A7A75">
                  <w:r>
                    <w:t xml:space="preserve">A qualified plan is required to offer only a relatively few number of investment choices. In addition, legal fiduciary restrictions may further limit the type of investment choices available through a qualified plan. </w:t>
                  </w:r>
                </w:p>
                <w:p w14:paraId="73FC7FC7" w14:textId="77777777" w:rsidR="000D7218" w:rsidRDefault="000D7218" w:rsidP="005A7A75">
                  <w:r>
                    <w:t xml:space="preserve">In contrast, IRAs offer a virtually unlimited universe of choices </w:t>
                  </w:r>
                  <w:r w:rsidRPr="00884901">
                    <w:t>including mutual funds, stocks, bonds, and exchange</w:t>
                  </w:r>
                  <w:r w:rsidR="005A7A75">
                    <w:t>-</w:t>
                  </w:r>
                  <w:r w:rsidRPr="00884901">
                    <w:t xml:space="preserve">traded funds. </w:t>
                  </w:r>
                </w:p>
                <w:p w14:paraId="38BED92C" w14:textId="77777777" w:rsidR="000D7218" w:rsidRPr="00EC1BC8" w:rsidRDefault="000D7218" w:rsidP="005A7A75">
                  <w:r>
                    <w:t>Hence, a wider variety of client investment risk and return goals may be accomplished with IRAs when compared to typical qualified plan.</w:t>
                  </w:r>
                </w:p>
              </w:tc>
            </w:tr>
          </w:tbl>
          <w:p w14:paraId="2FCD95CA" w14:textId="77777777" w:rsidR="000D7218" w:rsidRDefault="000D7218" w:rsidP="00C533FB">
            <w:pPr>
              <w:spacing w:before="0" w:after="0"/>
              <w:rPr>
                <w:b/>
              </w:rPr>
            </w:pPr>
          </w:p>
          <w:tbl>
            <w:tblPr>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178"/>
            </w:tblGrid>
            <w:tr w:rsidR="000D7218" w14:paraId="28B379EA" w14:textId="77777777" w:rsidTr="00095D26">
              <w:tc>
                <w:tcPr>
                  <w:tcW w:w="8178" w:type="dxa"/>
                  <w:shd w:val="clear" w:color="auto" w:fill="D9D9D9"/>
                </w:tcPr>
                <w:p w14:paraId="7CF83C52" w14:textId="77777777" w:rsidR="000D7218" w:rsidRPr="00095D26" w:rsidRDefault="000D7218" w:rsidP="005A7A75">
                  <w:pPr>
                    <w:rPr>
                      <w:rStyle w:val="Hyperlink"/>
                      <w:u w:val="none"/>
                    </w:rPr>
                  </w:pPr>
                  <w:r w:rsidRPr="00095D26">
                    <w:rPr>
                      <w:rStyle w:val="Hyperlink"/>
                      <w:u w:val="none"/>
                    </w:rPr>
                    <w:t xml:space="preserve">Reduced Fees </w:t>
                  </w:r>
                </w:p>
                <w:p w14:paraId="5A2F231A" w14:textId="77777777" w:rsidR="000D7218" w:rsidRDefault="000D7218" w:rsidP="005A7A75">
                  <w:r>
                    <w:t>The recurring investment and/or administrative fees charged by a qualified plan should be compared to IRA fees. Your client should be alert to any increases in fees charged to retirees by the plan.</w:t>
                  </w:r>
                </w:p>
                <w:p w14:paraId="5D628C76" w14:textId="77777777" w:rsidR="000D7218" w:rsidRPr="00EC1BC8" w:rsidRDefault="000D7218" w:rsidP="005A7A75">
                  <w:r>
                    <w:t>Be aware that IRAs permit investment into ultra-low fee products</w:t>
                  </w:r>
                  <w:r w:rsidR="005A7A75">
                    <w:t>,</w:t>
                  </w:r>
                  <w:r>
                    <w:t xml:space="preserve"> such as </w:t>
                  </w:r>
                  <w:r w:rsidR="00380C0E">
                    <w:t>exchange-traded</w:t>
                  </w:r>
                  <w:r>
                    <w:t xml:space="preserve"> funds.</w:t>
                  </w:r>
                </w:p>
              </w:tc>
            </w:tr>
          </w:tbl>
          <w:p w14:paraId="0858C0D5" w14:textId="77777777" w:rsidR="000D7218" w:rsidRPr="00884901" w:rsidRDefault="000D7218" w:rsidP="00C533FB">
            <w:pPr>
              <w:numPr>
                <w:ilvl w:val="0"/>
                <w:numId w:val="208"/>
              </w:numPr>
            </w:pPr>
            <w:r w:rsidRPr="00884901">
              <w:rPr>
                <w:b/>
              </w:rPr>
              <w:t>Continued tax</w:t>
            </w:r>
            <w:r w:rsidR="005A7A75">
              <w:rPr>
                <w:b/>
              </w:rPr>
              <w:t>-</w:t>
            </w:r>
            <w:r w:rsidRPr="00884901">
              <w:rPr>
                <w:b/>
              </w:rPr>
              <w:t>deferred growth</w:t>
            </w:r>
            <w:r>
              <w:t xml:space="preserve"> is possible because earnings are not taxed until distributed from the IRA in the future.</w:t>
            </w:r>
          </w:p>
          <w:p w14:paraId="4FEA4F0B" w14:textId="77777777" w:rsidR="000D7218" w:rsidRDefault="00380C0E" w:rsidP="00C533FB">
            <w:pPr>
              <w:numPr>
                <w:ilvl w:val="0"/>
                <w:numId w:val="208"/>
              </w:numPr>
            </w:pPr>
            <w:r w:rsidRPr="00884901">
              <w:rPr>
                <w:b/>
              </w:rPr>
              <w:t>Your client gains greater control</w:t>
            </w:r>
            <w:r w:rsidR="000D7218">
              <w:t xml:space="preserve"> in that he or she may direct the IRA investments. Many qualified plans do not permit participant control of investment selections.</w:t>
            </w:r>
          </w:p>
          <w:p w14:paraId="6AE74484" w14:textId="77777777" w:rsidR="000D7218" w:rsidRDefault="000D7218" w:rsidP="00C533FB">
            <w:pPr>
              <w:numPr>
                <w:ilvl w:val="0"/>
                <w:numId w:val="208"/>
              </w:numPr>
            </w:pPr>
            <w:r w:rsidRPr="00884901">
              <w:rPr>
                <w:b/>
              </w:rPr>
              <w:t xml:space="preserve">Greater </w:t>
            </w:r>
            <w:r w:rsidR="00161FE1" w:rsidRPr="00884901">
              <w:rPr>
                <w:b/>
              </w:rPr>
              <w:t>conven</w:t>
            </w:r>
            <w:r w:rsidR="00161FE1">
              <w:rPr>
                <w:b/>
              </w:rPr>
              <w:t>ie</w:t>
            </w:r>
            <w:r w:rsidR="00161FE1" w:rsidRPr="00884901">
              <w:rPr>
                <w:b/>
              </w:rPr>
              <w:t>nce</w:t>
            </w:r>
            <w:r>
              <w:t xml:space="preserve"> is achieved by consolidating all investment accounts into IRAs managed by one investment advisor. The benefits of </w:t>
            </w:r>
            <w:r w:rsidR="00161FE1">
              <w:t>convenience</w:t>
            </w:r>
            <w:r>
              <w:t xml:space="preserve"> include</w:t>
            </w:r>
            <w:r w:rsidR="00FE6424">
              <w:t>:</w:t>
            </w:r>
            <w:r>
              <w:t xml:space="preserve"> a) the simplicity of having all questions addressed to one person rather than among multiple investment providers</w:t>
            </w:r>
            <w:r w:rsidR="005A7A75">
              <w:t>;</w:t>
            </w:r>
            <w:r>
              <w:t xml:space="preserve"> b) less opportunity for errors or omissions in the calculation and communication of required minimum distributions</w:t>
            </w:r>
            <w:r w:rsidR="005A7A75">
              <w:t>;</w:t>
            </w:r>
            <w:r>
              <w:t xml:space="preserve"> and </w:t>
            </w:r>
            <w:r w:rsidR="00FE6424">
              <w:t>c</w:t>
            </w:r>
            <w:r>
              <w:t xml:space="preserve">) a streamlined recordkeeping/reporting process. </w:t>
            </w:r>
          </w:p>
          <w:p w14:paraId="453C6EE5" w14:textId="77777777" w:rsidR="00790E5E" w:rsidRDefault="00790E5E" w:rsidP="00C533FB">
            <w:pPr>
              <w:numPr>
                <w:ilvl w:val="0"/>
                <w:numId w:val="208"/>
              </w:numPr>
            </w:pPr>
            <w:r>
              <w:rPr>
                <w:b/>
              </w:rPr>
              <w:t>Avoid RMDs for Designated Roth Accounts (DRAs)</w:t>
            </w:r>
            <w:r>
              <w:t xml:space="preserve"> by rolling over or transferring DRAs to a Roth IRA.</w:t>
            </w:r>
          </w:p>
          <w:p w14:paraId="3A77133F" w14:textId="77777777" w:rsidR="0087225D" w:rsidRPr="006E06AE" w:rsidRDefault="000D7218" w:rsidP="00C533FB">
            <w:pPr>
              <w:numPr>
                <w:ilvl w:val="0"/>
                <w:numId w:val="208"/>
              </w:numPr>
            </w:pPr>
            <w:r w:rsidRPr="0087225D">
              <w:rPr>
                <w:rStyle w:val="Hyperlink"/>
              </w:rPr>
              <w:t>Continued bankruptcy protection</w:t>
            </w:r>
            <w:r w:rsidR="0087225D">
              <w:rPr>
                <w:b/>
              </w:rPr>
              <w:t xml:space="preserve"> </w:t>
            </w:r>
            <w:r w:rsidR="0087225D">
              <w:t xml:space="preserve">applies to </w:t>
            </w:r>
            <w:r>
              <w:t xml:space="preserve">qualified plan funds held in a </w:t>
            </w:r>
            <w:r w:rsidR="00A970DC">
              <w:t>C</w:t>
            </w:r>
            <w:r>
              <w:t xml:space="preserve">onduit or </w:t>
            </w:r>
            <w:r w:rsidR="00A970DC">
              <w:t>R</w:t>
            </w:r>
            <w:r>
              <w:t>ollover IRA</w:t>
            </w:r>
            <w:r w:rsidR="0087225D">
              <w:t>.</w:t>
            </w:r>
            <w:r>
              <w:t xml:space="preserve"> </w:t>
            </w:r>
            <w:r w:rsidR="0087225D">
              <w:t>This</w:t>
            </w:r>
            <w:r>
              <w:t xml:space="preserve"> protection applies only so long as the funds are held inside </w:t>
            </w:r>
            <w:r w:rsidR="009A42C3">
              <w:t xml:space="preserve">of </w:t>
            </w:r>
            <w:r>
              <w:t>t</w:t>
            </w:r>
            <w:r w:rsidR="009A42C3">
              <w:t xml:space="preserve">he </w:t>
            </w:r>
            <w:r w:rsidR="00A970DC">
              <w:t>C</w:t>
            </w:r>
            <w:r w:rsidR="009A42C3">
              <w:t xml:space="preserve">onduit IRA or </w:t>
            </w:r>
            <w:r w:rsidR="00A970DC">
              <w:t>R</w:t>
            </w:r>
            <w:r w:rsidR="009A42C3">
              <w:t xml:space="preserve">ollover IRA. </w:t>
            </w:r>
            <w:r w:rsidR="00155215">
              <w:t>Subsequent d</w:t>
            </w:r>
            <w:r>
              <w:t xml:space="preserve">istributions to your client may become subject to </w:t>
            </w:r>
            <w:r w:rsidR="006418CE">
              <w:t xml:space="preserve">his or her </w:t>
            </w:r>
            <w:r>
              <w:t>creditors</w:t>
            </w:r>
            <w:r w:rsidR="006418CE">
              <w:t xml:space="preserve"> in bankruptcy</w:t>
            </w:r>
            <w:r w:rsidR="0087225D">
              <w:t>.</w:t>
            </w:r>
          </w:p>
          <w:tbl>
            <w:tblPr>
              <w:tblW w:w="831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310"/>
            </w:tblGrid>
            <w:tr w:rsidR="000D7218" w14:paraId="470D7B72" w14:textId="77777777" w:rsidTr="00095D26">
              <w:tc>
                <w:tcPr>
                  <w:tcW w:w="8310" w:type="dxa"/>
                  <w:shd w:val="clear" w:color="auto" w:fill="D9D9D9"/>
                </w:tcPr>
                <w:p w14:paraId="052A1961" w14:textId="77777777" w:rsidR="000D7218" w:rsidRPr="00095D26" w:rsidRDefault="0087225D" w:rsidP="005A7A75">
                  <w:pPr>
                    <w:rPr>
                      <w:rStyle w:val="Hyperlink"/>
                      <w:u w:val="none"/>
                    </w:rPr>
                  </w:pPr>
                  <w:r w:rsidRPr="00095D26">
                    <w:rPr>
                      <w:rStyle w:val="Hyperlink"/>
                      <w:u w:val="none"/>
                    </w:rPr>
                    <w:lastRenderedPageBreak/>
                    <w:t xml:space="preserve">Continued Bankruptcy Protection </w:t>
                  </w:r>
                </w:p>
                <w:p w14:paraId="3B1C4846" w14:textId="77777777" w:rsidR="000D7218" w:rsidRPr="00EC1BC8" w:rsidRDefault="00B62E49" w:rsidP="005A7A75">
                  <w:r>
                    <w:t>The</w:t>
                  </w:r>
                  <w:r w:rsidR="000D7218" w:rsidRPr="00016E0A">
                    <w:t xml:space="preserve"> </w:t>
                  </w:r>
                  <w:r w:rsidR="00A970DC">
                    <w:t>R</w:t>
                  </w:r>
                  <w:r w:rsidR="000D7218">
                    <w:t xml:space="preserve">ollover IRA or </w:t>
                  </w:r>
                  <w:r w:rsidR="00A970DC">
                    <w:t>C</w:t>
                  </w:r>
                  <w:r w:rsidR="000D7218">
                    <w:t xml:space="preserve">onduit IRA funds </w:t>
                  </w:r>
                  <w:r w:rsidR="000D7218" w:rsidRPr="00016E0A">
                    <w:t>should not be commingled with any of the participant’s other IRA accoun</w:t>
                  </w:r>
                  <w:r w:rsidR="000D7218">
                    <w:t xml:space="preserve">ts. Commingling </w:t>
                  </w:r>
                  <w:r w:rsidR="00C15149">
                    <w:t>may</w:t>
                  </w:r>
                  <w:r w:rsidR="000D7218">
                    <w:t xml:space="preserve"> cause the </w:t>
                  </w:r>
                  <w:r w:rsidR="00A970DC">
                    <w:t>C</w:t>
                  </w:r>
                  <w:r w:rsidR="000D7218" w:rsidRPr="00016E0A">
                    <w:t>onduit</w:t>
                  </w:r>
                  <w:r w:rsidR="000D7218">
                    <w:t xml:space="preserve"> or </w:t>
                  </w:r>
                  <w:r w:rsidR="00A970DC">
                    <w:t>R</w:t>
                  </w:r>
                  <w:r w:rsidR="000D7218">
                    <w:t>ollover</w:t>
                  </w:r>
                  <w:r w:rsidR="000D7218" w:rsidRPr="00016E0A">
                    <w:t xml:space="preserve"> IRA funds to lose eligib</w:t>
                  </w:r>
                  <w:r w:rsidR="000D7218">
                    <w:t xml:space="preserve">ility for qualified plan status, including the loss of unlimited bankruptcy protection.  </w:t>
                  </w:r>
                </w:p>
              </w:tc>
            </w:tr>
          </w:tbl>
          <w:p w14:paraId="6B45B255" w14:textId="77777777" w:rsidR="000D7218" w:rsidRPr="00654486" w:rsidRDefault="000D7218" w:rsidP="0087225D">
            <w:pPr>
              <w:spacing w:before="0" w:after="0"/>
              <w:rPr>
                <w:strike/>
              </w:rPr>
            </w:pPr>
          </w:p>
        </w:tc>
      </w:tr>
      <w:tr w:rsidR="000D7218" w:rsidRPr="002478F4" w14:paraId="41A8D107" w14:textId="77777777" w:rsidTr="000D7218">
        <w:tc>
          <w:tcPr>
            <w:tcW w:w="8909" w:type="dxa"/>
            <w:tcBorders>
              <w:bottom w:val="single" w:sz="4" w:space="0" w:color="6CA8CD"/>
            </w:tcBorders>
            <w:shd w:val="clear" w:color="auto" w:fill="6CA8CD"/>
            <w:tcMar>
              <w:top w:w="72" w:type="dxa"/>
              <w:left w:w="115" w:type="dxa"/>
              <w:bottom w:w="72" w:type="dxa"/>
              <w:right w:w="115" w:type="dxa"/>
            </w:tcMar>
          </w:tcPr>
          <w:p w14:paraId="3E89A5C2" w14:textId="77777777" w:rsidR="000D7218" w:rsidRPr="002478F4" w:rsidRDefault="00161FE1" w:rsidP="00C533FB">
            <w:pPr>
              <w:rPr>
                <w:b/>
                <w:color w:val="FFFFFF"/>
              </w:rPr>
            </w:pPr>
            <w:r>
              <w:rPr>
                <w:b/>
                <w:color w:val="FFFFFF"/>
              </w:rPr>
              <w:lastRenderedPageBreak/>
              <w:t>Disadvantages</w:t>
            </w:r>
            <w:r w:rsidR="00C533FB">
              <w:rPr>
                <w:b/>
                <w:color w:val="FFFFFF"/>
              </w:rPr>
              <w:t xml:space="preserve"> </w:t>
            </w:r>
          </w:p>
        </w:tc>
      </w:tr>
      <w:tr w:rsidR="000D7218" w:rsidRPr="002478F4" w14:paraId="57D29C4F" w14:textId="77777777" w:rsidTr="000D7218">
        <w:tc>
          <w:tcPr>
            <w:tcW w:w="8909" w:type="dxa"/>
            <w:shd w:val="clear" w:color="auto" w:fill="FFFFFF"/>
            <w:tcMar>
              <w:top w:w="72" w:type="dxa"/>
              <w:left w:w="115" w:type="dxa"/>
              <w:bottom w:w="72" w:type="dxa"/>
              <w:right w:w="115" w:type="dxa"/>
            </w:tcMar>
          </w:tcPr>
          <w:p w14:paraId="0467D350" w14:textId="77777777" w:rsidR="00C533FB" w:rsidRDefault="00C533FB" w:rsidP="00C533FB">
            <w:pPr>
              <w:numPr>
                <w:ilvl w:val="0"/>
                <w:numId w:val="209"/>
              </w:numPr>
            </w:pPr>
            <w:r>
              <w:t>Rollovers or transfers may result in the loss of capital gains treatment from net unrealized appreciation (see previous discussion).</w:t>
            </w:r>
          </w:p>
          <w:p w14:paraId="1E224868" w14:textId="77777777" w:rsidR="00C533FB" w:rsidRDefault="005B19B5" w:rsidP="00C533FB">
            <w:pPr>
              <w:numPr>
                <w:ilvl w:val="0"/>
                <w:numId w:val="209"/>
              </w:numPr>
            </w:pPr>
            <w:r>
              <w:t>Loans are not permitted from IRAs</w:t>
            </w:r>
            <w:r w:rsidR="00FE6424">
              <w:t>,</w:t>
            </w:r>
            <w:r>
              <w:t xml:space="preserve"> while </w:t>
            </w:r>
            <w:r w:rsidR="005E5264">
              <w:t xml:space="preserve">access to </w:t>
            </w:r>
            <w:r>
              <w:t xml:space="preserve">loans </w:t>
            </w:r>
            <w:r w:rsidR="005E5264">
              <w:t>is</w:t>
            </w:r>
            <w:r w:rsidR="00BF2CA2">
              <w:t xml:space="preserve"> generally </w:t>
            </w:r>
            <w:r>
              <w:t>permitted</w:t>
            </w:r>
            <w:r w:rsidR="005E5264">
              <w:t>, but not required, in</w:t>
            </w:r>
            <w:r>
              <w:t xml:space="preserve"> qualified plans. </w:t>
            </w:r>
            <w:r w:rsidR="00837564">
              <w:t>Contact the pl</w:t>
            </w:r>
            <w:r w:rsidR="005E5264">
              <w:t xml:space="preserve">an administrator to determine if </w:t>
            </w:r>
            <w:r w:rsidR="00837564">
              <w:t xml:space="preserve">loans are allowed from your client’s qualified plan. </w:t>
            </w:r>
          </w:p>
          <w:p w14:paraId="244074EE" w14:textId="77777777" w:rsidR="003C4F3F" w:rsidRPr="002478F4" w:rsidRDefault="003C4F3F" w:rsidP="003C4F3F">
            <w:pPr>
              <w:numPr>
                <w:ilvl w:val="0"/>
                <w:numId w:val="209"/>
              </w:numPr>
            </w:pPr>
            <w:r>
              <w:t>Premature distribu</w:t>
            </w:r>
            <w:r w:rsidR="004777F2">
              <w:t>tion penalties may apply longer</w:t>
            </w:r>
            <w:r>
              <w:t>. Distributions from Traditional IRAs before age 59½ may incur a penalty while distributions taken after age 55 from a qualified plan (if the participant has retired</w:t>
            </w:r>
            <w:r w:rsidR="004777F2">
              <w:t xml:space="preserve"> from the company) may generally be taken without penalty</w:t>
            </w:r>
            <w:r>
              <w:t>.</w:t>
            </w:r>
          </w:p>
        </w:tc>
      </w:tr>
      <w:tr w:rsidR="000D7218" w:rsidRPr="002C4977" w14:paraId="76EC5BD2" w14:textId="77777777" w:rsidTr="000D7218">
        <w:tc>
          <w:tcPr>
            <w:tcW w:w="8909" w:type="dxa"/>
            <w:tcBorders>
              <w:bottom w:val="single" w:sz="4" w:space="0" w:color="6CA8CD"/>
            </w:tcBorders>
            <w:shd w:val="clear" w:color="auto" w:fill="6CA8CD"/>
            <w:tcMar>
              <w:top w:w="72" w:type="dxa"/>
              <w:left w:w="115" w:type="dxa"/>
              <w:bottom w:w="72" w:type="dxa"/>
              <w:right w:w="115" w:type="dxa"/>
            </w:tcMar>
          </w:tcPr>
          <w:p w14:paraId="45C37856" w14:textId="77777777" w:rsidR="000D7218" w:rsidRPr="00E55EDD" w:rsidRDefault="005B19B5" w:rsidP="005B19B5">
            <w:pPr>
              <w:rPr>
                <w:b/>
                <w:color w:val="FFFFFF"/>
              </w:rPr>
            </w:pPr>
            <w:r>
              <w:rPr>
                <w:b/>
                <w:color w:val="FFFFFF"/>
              </w:rPr>
              <w:t xml:space="preserve">Pre-Tax and Roth </w:t>
            </w:r>
            <w:r w:rsidR="0087225D">
              <w:rPr>
                <w:b/>
                <w:color w:val="FFFFFF"/>
              </w:rPr>
              <w:t>Considerations</w:t>
            </w:r>
          </w:p>
        </w:tc>
      </w:tr>
      <w:tr w:rsidR="000D7218" w:rsidRPr="002478F4" w14:paraId="21DBAB07" w14:textId="77777777" w:rsidTr="000D7218">
        <w:tc>
          <w:tcPr>
            <w:tcW w:w="8909" w:type="dxa"/>
            <w:shd w:val="clear" w:color="auto" w:fill="FFFFFF"/>
            <w:tcMar>
              <w:top w:w="72" w:type="dxa"/>
              <w:left w:w="115" w:type="dxa"/>
              <w:bottom w:w="72" w:type="dxa"/>
              <w:right w:w="115" w:type="dxa"/>
            </w:tcMar>
          </w:tcPr>
          <w:p w14:paraId="648B8CA9" w14:textId="77777777" w:rsidR="0087225D" w:rsidRDefault="005B19B5" w:rsidP="0087225D">
            <w:r>
              <w:t>Rollovers and transfers are income tax</w:t>
            </w:r>
            <w:r w:rsidR="00A970DC">
              <w:t>-</w:t>
            </w:r>
            <w:r>
              <w:t xml:space="preserve">free as long as pre-tax </w:t>
            </w:r>
            <w:r w:rsidR="00C0166F">
              <w:t xml:space="preserve">accounts are </w:t>
            </w:r>
            <w:r w:rsidR="0087225D">
              <w:t>transferred to pre-tax</w:t>
            </w:r>
            <w:r w:rsidR="00C0166F">
              <w:t xml:space="preserve"> accounts</w:t>
            </w:r>
            <w:r w:rsidR="0087225D">
              <w:t xml:space="preserve"> and Roth</w:t>
            </w:r>
            <w:r w:rsidR="00C0166F">
              <w:t xml:space="preserve"> accounts are</w:t>
            </w:r>
            <w:r w:rsidR="0087225D">
              <w:t xml:space="preserve"> transferred to Roth</w:t>
            </w:r>
            <w:r w:rsidR="00C0166F">
              <w:t xml:space="preserve"> accounts</w:t>
            </w:r>
            <w:r w:rsidR="0087225D">
              <w:t>.</w:t>
            </w:r>
          </w:p>
          <w:p w14:paraId="58A01585" w14:textId="77777777" w:rsidR="00106F37" w:rsidRDefault="00106F37" w:rsidP="00106F37">
            <w:pPr>
              <w:numPr>
                <w:ilvl w:val="0"/>
                <w:numId w:val="210"/>
              </w:numPr>
            </w:pPr>
            <w:r>
              <w:t>Rollover of pre-tax qualified plan accounts to Traditional IRAs, SEP IRAs, and other qualified plans are not generally subject to income tax at the rollover date.</w:t>
            </w:r>
          </w:p>
          <w:p w14:paraId="10667F43" w14:textId="77777777" w:rsidR="00106F37" w:rsidRDefault="00106F37" w:rsidP="00106F37">
            <w:pPr>
              <w:numPr>
                <w:ilvl w:val="0"/>
                <w:numId w:val="210"/>
              </w:numPr>
            </w:pPr>
            <w:r>
              <w:t>Rollover of pre-tax qualified plan accounts to Roth IRAs will cause immediate income taxation of the full rollover amount.</w:t>
            </w:r>
          </w:p>
          <w:p w14:paraId="472CEF0D" w14:textId="77777777" w:rsidR="0087225D" w:rsidRPr="005B19B5" w:rsidRDefault="00106F37" w:rsidP="00106F37">
            <w:pPr>
              <w:numPr>
                <w:ilvl w:val="0"/>
                <w:numId w:val="210"/>
              </w:numPr>
            </w:pPr>
            <w:r>
              <w:t xml:space="preserve">Rollover of Designated Roth Accounts (DRAs) from qualified plans to Roth IRAs will not generally cause taxation of any of the amount rolled over. </w:t>
            </w:r>
            <w:r w:rsidRPr="00106F37">
              <w:rPr>
                <w:b/>
              </w:rPr>
              <w:t>DRAs are subject to the required minimum distribution rules while Roth IRAs are not.</w:t>
            </w:r>
          </w:p>
        </w:tc>
      </w:tr>
    </w:tbl>
    <w:p w14:paraId="033CF534" w14:textId="77777777" w:rsidR="00BB1527" w:rsidRDefault="00BB1527" w:rsidP="00095D26"/>
    <w:p w14:paraId="54976E35" w14:textId="77777777" w:rsidR="00BB1527" w:rsidRPr="007746E2" w:rsidRDefault="00BB1527" w:rsidP="00BB1527">
      <w:pPr>
        <w:rPr>
          <w:rFonts w:ascii="Arial" w:hAnsi="Arial"/>
        </w:rPr>
      </w:pPr>
    </w:p>
    <w:p w14:paraId="506BC870" w14:textId="77777777" w:rsidR="001D2CD6" w:rsidRDefault="0018250B" w:rsidP="00FD4E72">
      <w:pPr>
        <w:pStyle w:val="Heading2"/>
      </w:pPr>
      <w:r>
        <w:br w:type="page"/>
      </w:r>
      <w:r w:rsidR="00FD4E72">
        <w:lastRenderedPageBreak/>
        <w:t xml:space="preserve">Managing Distributions from Annuities </w:t>
      </w:r>
    </w:p>
    <w:p w14:paraId="51F551B8" w14:textId="77777777" w:rsidR="00F3158B" w:rsidRPr="007746E2" w:rsidRDefault="00F3158B" w:rsidP="00F3158B">
      <w:pPr>
        <w:rPr>
          <w:rFonts w:ascii="Arial" w:hAnsi="Arial"/>
        </w:rPr>
      </w:pPr>
      <w:r>
        <w:rPr>
          <w:noProof/>
          <w:lang w:eastAsia="zh-CN"/>
        </w:rPr>
        <w:drawing>
          <wp:inline distT="0" distB="0" distL="0" distR="0" wp14:anchorId="4425E2D5" wp14:editId="7C7BD9BF">
            <wp:extent cx="281305" cy="293370"/>
            <wp:effectExtent l="0" t="0" r="0" b="11430"/>
            <wp:docPr id="2" name="Picture 2"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Pr>
          <w:b/>
          <w:i/>
          <w:color w:val="FF0000"/>
        </w:rPr>
        <w:t>Compliance Alert!</w:t>
      </w:r>
    </w:p>
    <w:p w14:paraId="4B4CE24D" w14:textId="77777777" w:rsidR="00D80ECB" w:rsidRDefault="00D80ECB" w:rsidP="00D80EC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80ECB" w14:paraId="10143BB5" w14:textId="77777777" w:rsidTr="0071654A">
        <w:tc>
          <w:tcPr>
            <w:tcW w:w="9576" w:type="dxa"/>
            <w:shd w:val="clear" w:color="auto" w:fill="FBD4B4"/>
          </w:tcPr>
          <w:p w14:paraId="5F92715F" w14:textId="77777777" w:rsidR="00D80ECB" w:rsidRPr="00F3158B" w:rsidRDefault="00D80ECB" w:rsidP="0071654A">
            <w:r w:rsidRPr="00F3158B">
              <w:t>Only licensed professionals may sell annuity products. Check with your compliance department before discussing annuity planning with clients to avoid compliance issues!</w:t>
            </w:r>
          </w:p>
        </w:tc>
      </w:tr>
    </w:tbl>
    <w:p w14:paraId="73433B55" w14:textId="77777777" w:rsidR="00C82E25" w:rsidRDefault="00E20DF7" w:rsidP="00E70211">
      <w:r>
        <w:t xml:space="preserve">Clients fearful of running out of money during their retirement years may be intrigued by the lifetime payments of an </w:t>
      </w:r>
      <w:r w:rsidRPr="00E70211">
        <w:rPr>
          <w:rStyle w:val="Hyperlink"/>
          <w:b w:val="0"/>
          <w:color w:val="auto"/>
          <w:u w:val="none"/>
        </w:rPr>
        <w:t>annuity</w:t>
      </w:r>
      <w:r>
        <w:t>.</w:t>
      </w:r>
      <w:r w:rsidR="00E70211">
        <w:t xml:space="preserve"> An </w:t>
      </w:r>
      <w:r w:rsidR="00E70211" w:rsidRPr="00E70211">
        <w:rPr>
          <w:rStyle w:val="Hyperlink"/>
          <w:b w:val="0"/>
          <w:color w:val="auto"/>
          <w:u w:val="none"/>
        </w:rPr>
        <w:t>annuity</w:t>
      </w:r>
      <w:r w:rsidR="00E70211">
        <w:t xml:space="preserve"> is </w:t>
      </w:r>
      <w:r w:rsidR="00F1104D">
        <w:t>simply</w:t>
      </w:r>
      <w:r w:rsidR="00E70211">
        <w:t xml:space="preserve"> a contract to provide a series of periodic payments to an individual (the annuitant) for a period of time. </w:t>
      </w:r>
    </w:p>
    <w:p w14:paraId="75482F00" w14:textId="77777777" w:rsidR="00E70211" w:rsidRDefault="00E70211" w:rsidP="00E70211">
      <w:r>
        <w:t xml:space="preserve">There is no free lunch however. </w:t>
      </w:r>
      <w:r w:rsidR="00C82E25">
        <w:t>Annuities have potential downsides including the following:</w:t>
      </w:r>
    </w:p>
    <w:p w14:paraId="6D400E68" w14:textId="77777777" w:rsidR="00C82E25" w:rsidRDefault="00C82E25" w:rsidP="00C82E25">
      <w:pPr>
        <w:numPr>
          <w:ilvl w:val="0"/>
          <w:numId w:val="203"/>
        </w:numPr>
      </w:pPr>
      <w:r>
        <w:t>Annuities may not provide an appropriate pool of emergency capital or sufficiently fund a client’s legacy goals for loved ones.</w:t>
      </w:r>
    </w:p>
    <w:p w14:paraId="4D758BEA" w14:textId="77777777" w:rsidR="00C82E25" w:rsidRDefault="00C82E25" w:rsidP="00C82E25">
      <w:pPr>
        <w:numPr>
          <w:ilvl w:val="0"/>
          <w:numId w:val="203"/>
        </w:numPr>
      </w:pPr>
      <w:r>
        <w:t>Annuity cancellation or termination fees may be significant, especially in the early years of the annuity contract.</w:t>
      </w:r>
    </w:p>
    <w:p w14:paraId="31856BA5" w14:textId="77777777" w:rsidR="00CA3EC7" w:rsidRDefault="00CA3EC7" w:rsidP="00CA3EC7">
      <w:pPr>
        <w:numPr>
          <w:ilvl w:val="0"/>
          <w:numId w:val="203"/>
        </w:numPr>
      </w:pPr>
      <w:r>
        <w:t>Recurring annuity fees may be higher than IRA or qualified plan fees.</w:t>
      </w:r>
    </w:p>
    <w:p w14:paraId="667F7866" w14:textId="77777777" w:rsidR="00CA3EC7" w:rsidRDefault="00CA3EC7" w:rsidP="00CA3EC7">
      <w:pPr>
        <w:numPr>
          <w:ilvl w:val="0"/>
          <w:numId w:val="203"/>
        </w:numPr>
      </w:pPr>
      <w:r>
        <w:t>Unlike qualified plan accounts, there is no federal guarantee in case of insurance company insolvency. Annuities are generally guaranteed within limits by associations sponsored by the individual states.</w:t>
      </w:r>
      <w:r>
        <w:rPr>
          <w:rStyle w:val="FootnoteReference"/>
        </w:rPr>
        <w:footnoteReference w:id="4"/>
      </w:r>
    </w:p>
    <w:p w14:paraId="433ACAA1" w14:textId="77777777" w:rsidR="00CA3EC7" w:rsidRDefault="00CA3EC7" w:rsidP="00CA3EC7">
      <w:r>
        <w:t xml:space="preserve">For our purposes in this discussion, we assume the annuity is an </w:t>
      </w:r>
      <w:r w:rsidRPr="00B27E11">
        <w:rPr>
          <w:rStyle w:val="Hyperlink"/>
        </w:rPr>
        <w:t>immediate annuity</w:t>
      </w:r>
      <w:r w:rsidRPr="00D11827">
        <w:rPr>
          <w:b/>
        </w:rPr>
        <w:t>,</w:t>
      </w:r>
      <w:r>
        <w:t xml:space="preserve"> meaning that annuity payments begin immediately after the purchase price is paid. </w:t>
      </w:r>
    </w:p>
    <w:p w14:paraId="417C59B4" w14:textId="77777777" w:rsidR="00CA3EC7" w:rsidRDefault="00CA3EC7" w:rsidP="00095D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CA3EC7" w14:paraId="2FCA070B" w14:textId="77777777" w:rsidTr="00095D26">
        <w:tc>
          <w:tcPr>
            <w:tcW w:w="8568" w:type="dxa"/>
            <w:shd w:val="clear" w:color="auto" w:fill="D9D9D9"/>
          </w:tcPr>
          <w:p w14:paraId="5A8A38B6" w14:textId="77777777" w:rsidR="00CA3EC7" w:rsidRPr="00127949" w:rsidRDefault="00CA3EC7" w:rsidP="00CA3EC7">
            <w:pPr>
              <w:rPr>
                <w:rStyle w:val="Hyperlink"/>
                <w:u w:val="none"/>
              </w:rPr>
            </w:pPr>
            <w:r w:rsidRPr="00127949">
              <w:rPr>
                <w:rStyle w:val="Hyperlink"/>
                <w:u w:val="none"/>
              </w:rPr>
              <w:t>Immediate Annuity</w:t>
            </w:r>
          </w:p>
          <w:p w14:paraId="03AE94A8" w14:textId="77777777" w:rsidR="00CA3EC7" w:rsidRPr="004B25AE" w:rsidRDefault="00CA3EC7" w:rsidP="00CA3EC7">
            <w:pPr>
              <w:rPr>
                <w:rStyle w:val="Hyperlink"/>
                <w:b w:val="0"/>
                <w:color w:val="auto"/>
                <w:u w:val="none"/>
              </w:rPr>
            </w:pPr>
            <w:r w:rsidRPr="004B25AE">
              <w:rPr>
                <w:rStyle w:val="Hyperlink"/>
                <w:b w:val="0"/>
                <w:color w:val="auto"/>
                <w:u w:val="none"/>
              </w:rPr>
              <w:t>An</w:t>
            </w:r>
            <w:r w:rsidRPr="00127949">
              <w:t xml:space="preserve"> </w:t>
            </w:r>
            <w:r w:rsidRPr="00127949">
              <w:rPr>
                <w:b/>
                <w:i/>
              </w:rPr>
              <w:t>immediate annuity</w:t>
            </w:r>
            <w:r w:rsidRPr="00127949">
              <w:t xml:space="preserve"> is ch</w:t>
            </w:r>
            <w:r>
              <w:rPr>
                <w:rStyle w:val="Hyperlink"/>
                <w:b w:val="0"/>
                <w:color w:val="auto"/>
                <w:u w:val="none"/>
              </w:rPr>
              <w:t>aracterized by the following:</w:t>
            </w:r>
          </w:p>
          <w:p w14:paraId="5B89B225" w14:textId="77777777" w:rsidR="00CA3EC7" w:rsidRDefault="00CA3EC7" w:rsidP="00CA3EC7">
            <w:pPr>
              <w:numPr>
                <w:ilvl w:val="0"/>
                <w:numId w:val="190"/>
              </w:numPr>
            </w:pPr>
            <w:r>
              <w:t>The annuitant (your client) pays the annuity provider an amount of money referred to as the premium. This represents your client’s cost of the annuity. The premium amount is calculated by the provider based upon actuarial life expectancy, market rates of return, and other factors.</w:t>
            </w:r>
          </w:p>
          <w:p w14:paraId="4C84095C" w14:textId="77777777" w:rsidR="00CA3EC7" w:rsidRDefault="00CA3EC7" w:rsidP="00CA3EC7">
            <w:pPr>
              <w:numPr>
                <w:ilvl w:val="0"/>
                <w:numId w:val="190"/>
              </w:numPr>
            </w:pPr>
            <w:r>
              <w:t>The annuity provider (a financial services company) pays the annuitant over a period of time (frequently some variation of the annuitant’s lifetime).</w:t>
            </w:r>
          </w:p>
          <w:p w14:paraId="0067F90D" w14:textId="77777777" w:rsidR="00CA3EC7" w:rsidRPr="00F03D23" w:rsidRDefault="00CA3EC7" w:rsidP="00CA3EC7">
            <w:pPr>
              <w:numPr>
                <w:ilvl w:val="0"/>
                <w:numId w:val="190"/>
              </w:numPr>
            </w:pPr>
            <w:r>
              <w:t>For annuities paid over the annuitant’s lifetime, if the annuitant lives until age 100, the annuitant wins big. If the annuitant dies one month after purchasing the annuity, the annuity provider wins big. Additional detail is provided in the discussion that follows.</w:t>
            </w:r>
          </w:p>
        </w:tc>
      </w:tr>
    </w:tbl>
    <w:p w14:paraId="747D07FD" w14:textId="77777777" w:rsidR="008136B0" w:rsidRDefault="008136B0" w:rsidP="008136B0"/>
    <w:p w14:paraId="7BA858B6" w14:textId="77777777" w:rsidR="008136B0" w:rsidRDefault="00CA3EC7" w:rsidP="008136B0">
      <w:r>
        <w:t>A</w:t>
      </w:r>
      <w:r w:rsidR="008136B0">
        <w:t>nnuity payments can be an unchanging fixed amount (</w:t>
      </w:r>
      <w:r w:rsidR="008136B0" w:rsidRPr="003E5D8E">
        <w:rPr>
          <w:rStyle w:val="Hyperlink"/>
        </w:rPr>
        <w:t>fixed annuity</w:t>
      </w:r>
      <w:r w:rsidR="008136B0">
        <w:t>) or an amount that varies based upon investment performance (</w:t>
      </w:r>
      <w:r w:rsidR="008136B0" w:rsidRPr="003E5D8E">
        <w:rPr>
          <w:rStyle w:val="Hyperlink"/>
        </w:rPr>
        <w:t>variable annuity</w:t>
      </w:r>
      <w:r w:rsidR="008136B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464019" w14:paraId="5CE55030" w14:textId="77777777" w:rsidTr="00095D26">
        <w:tc>
          <w:tcPr>
            <w:tcW w:w="8568" w:type="dxa"/>
            <w:shd w:val="clear" w:color="auto" w:fill="D9D9D9"/>
          </w:tcPr>
          <w:p w14:paraId="04603C3A" w14:textId="77777777" w:rsidR="00812867" w:rsidRPr="00095D26" w:rsidRDefault="00812867" w:rsidP="00CA3EC7">
            <w:pPr>
              <w:rPr>
                <w:rStyle w:val="Hyperlink"/>
                <w:u w:val="none"/>
              </w:rPr>
            </w:pPr>
            <w:r w:rsidRPr="00095D26">
              <w:rPr>
                <w:rStyle w:val="Hyperlink"/>
                <w:u w:val="none"/>
              </w:rPr>
              <w:lastRenderedPageBreak/>
              <w:t>Fixed Annuity</w:t>
            </w:r>
          </w:p>
          <w:p w14:paraId="7AF32527" w14:textId="520E042B" w:rsidR="00464019" w:rsidRPr="00F03D23" w:rsidRDefault="00464019" w:rsidP="00B54BEE">
            <w:r>
              <w:t xml:space="preserve">A </w:t>
            </w:r>
            <w:r w:rsidRPr="00EF7DA4">
              <w:rPr>
                <w:b/>
                <w:i/>
              </w:rPr>
              <w:t>fixed annuity</w:t>
            </w:r>
            <w:r w:rsidRPr="00CA3EC7">
              <w:t xml:space="preserve"> pay</w:t>
            </w:r>
            <w:r>
              <w:t xml:space="preserve">s a fixed, guaranteed amount for the duration of the annuity contract. The annuitant </w:t>
            </w:r>
            <w:r w:rsidR="00C41C49">
              <w:t>generally does</w:t>
            </w:r>
            <w:r w:rsidR="00B54BEE">
              <w:t xml:space="preserve"> </w:t>
            </w:r>
            <w:r>
              <w:t xml:space="preserve">not have control over the investment choices. </w:t>
            </w:r>
          </w:p>
        </w:tc>
      </w:tr>
    </w:tbl>
    <w:p w14:paraId="64422790" w14:textId="77777777" w:rsidR="00CA3EC7" w:rsidRDefault="00CA3E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4024AA" w14:paraId="5D2F9D3D" w14:textId="77777777" w:rsidTr="00095D26">
        <w:tc>
          <w:tcPr>
            <w:tcW w:w="8568" w:type="dxa"/>
            <w:shd w:val="clear" w:color="auto" w:fill="D9D9D9"/>
          </w:tcPr>
          <w:p w14:paraId="58F4AF41" w14:textId="77777777" w:rsidR="00CA3EC7" w:rsidRPr="00095D26" w:rsidRDefault="00CA3EC7" w:rsidP="00CA3EC7">
            <w:pPr>
              <w:rPr>
                <w:rStyle w:val="Hyperlink"/>
                <w:u w:val="none"/>
              </w:rPr>
            </w:pPr>
            <w:r w:rsidRPr="00095D26">
              <w:rPr>
                <w:rStyle w:val="Hyperlink"/>
                <w:u w:val="none"/>
              </w:rPr>
              <w:t>Variable Annuity</w:t>
            </w:r>
          </w:p>
          <w:p w14:paraId="3DF438B0" w14:textId="77777777" w:rsidR="004024AA" w:rsidRPr="00F03D23" w:rsidRDefault="004024AA" w:rsidP="00CA3EC7">
            <w:r w:rsidRPr="000D20D5">
              <w:t xml:space="preserve">A </w:t>
            </w:r>
            <w:r w:rsidRPr="00EF7DA4">
              <w:rPr>
                <w:b/>
                <w:i/>
              </w:rPr>
              <w:t>variable annuity</w:t>
            </w:r>
            <w:r w:rsidRPr="00095D26">
              <w:rPr>
                <w:i/>
              </w:rPr>
              <w:t xml:space="preserve"> </w:t>
            </w:r>
            <w:r w:rsidRPr="000D20D5">
              <w:t>pays a v</w:t>
            </w:r>
            <w:r>
              <w:t>ariable amount for the duration of the contract based upon the investment performance of the annuity’s investment portfolio. The annuitant generally may select the investments from a list approved by the annuity provider. The annuity provider may not guarantee a specific monthly payout amount.</w:t>
            </w:r>
          </w:p>
        </w:tc>
      </w:tr>
    </w:tbl>
    <w:p w14:paraId="06B01D2F" w14:textId="77777777" w:rsidR="00F1104D" w:rsidRDefault="00F1104D" w:rsidP="00E70211"/>
    <w:p w14:paraId="2D5C3665" w14:textId="77777777" w:rsidR="00C82E25" w:rsidRDefault="002E42B5" w:rsidP="00E70211">
      <w:r>
        <w:t xml:space="preserve">A host of client income needs can be met with annuities. </w:t>
      </w:r>
      <w:r w:rsidR="008136B0" w:rsidRPr="00095D26">
        <w:rPr>
          <w:b/>
          <w:color w:val="FF0000"/>
        </w:rPr>
        <w:t>Click on each to learn more.</w:t>
      </w:r>
    </w:p>
    <w:tbl>
      <w:tblPr>
        <w:tblW w:w="4458" w:type="pct"/>
        <w:tblInd w:w="2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CellMar>
          <w:left w:w="0" w:type="dxa"/>
          <w:right w:w="115" w:type="dxa"/>
        </w:tblCellMar>
        <w:tblLook w:val="01E0" w:firstRow="1" w:lastRow="1" w:firstColumn="1" w:lastColumn="1" w:noHBand="0" w:noVBand="0"/>
      </w:tblPr>
      <w:tblGrid>
        <w:gridCol w:w="8550"/>
      </w:tblGrid>
      <w:tr w:rsidR="008136B0" w:rsidRPr="002478F4" w14:paraId="12521A9F"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459F7B83" w14:textId="77777777" w:rsidR="008136B0" w:rsidRPr="00622E7B" w:rsidRDefault="002E42B5" w:rsidP="002E42B5">
            <w:pPr>
              <w:rPr>
                <w:b/>
                <w:strike/>
                <w:color w:val="FFFFFF"/>
              </w:rPr>
            </w:pPr>
            <w:r>
              <w:rPr>
                <w:b/>
                <w:color w:val="FFFFFF"/>
              </w:rPr>
              <w:t xml:space="preserve">Maximum Lifetime Payout Per Dollar Invested - </w:t>
            </w:r>
            <w:r w:rsidR="008136B0">
              <w:rPr>
                <w:b/>
                <w:color w:val="FFFFFF"/>
              </w:rPr>
              <w:t>Straight Life Annuity</w:t>
            </w:r>
          </w:p>
        </w:tc>
      </w:tr>
      <w:tr w:rsidR="008136B0" w:rsidRPr="002478F4" w14:paraId="72510B01" w14:textId="77777777" w:rsidTr="00095D26">
        <w:tc>
          <w:tcPr>
            <w:tcW w:w="8550" w:type="dxa"/>
            <w:shd w:val="clear" w:color="auto" w:fill="FFFFFF"/>
            <w:tcMar>
              <w:top w:w="72" w:type="dxa"/>
              <w:left w:w="115" w:type="dxa"/>
              <w:bottom w:w="72" w:type="dxa"/>
              <w:right w:w="115" w:type="dxa"/>
            </w:tcMar>
          </w:tcPr>
          <w:p w14:paraId="72D40AEB" w14:textId="77777777" w:rsidR="008136B0" w:rsidRDefault="008136B0" w:rsidP="008136B0">
            <w:r>
              <w:t>This choice may be appropriate for clients with the following needs:</w:t>
            </w:r>
          </w:p>
          <w:p w14:paraId="4BB3CC50" w14:textId="77777777" w:rsidR="008136B0" w:rsidRDefault="008136B0" w:rsidP="008136B0">
            <w:pPr>
              <w:numPr>
                <w:ilvl w:val="0"/>
                <w:numId w:val="188"/>
              </w:numPr>
            </w:pPr>
            <w:r>
              <w:t>Maximum income for themselves during their remaining lifetime</w:t>
            </w:r>
          </w:p>
          <w:p w14:paraId="4BB1E51D" w14:textId="77777777" w:rsidR="008136B0" w:rsidRDefault="008136B0" w:rsidP="008136B0">
            <w:pPr>
              <w:numPr>
                <w:ilvl w:val="0"/>
                <w:numId w:val="188"/>
              </w:numPr>
            </w:pPr>
            <w:r>
              <w:t>No need to provide for loved ones at death</w:t>
            </w:r>
          </w:p>
          <w:p w14:paraId="02AF7164" w14:textId="77777777" w:rsidR="008136B0" w:rsidRDefault="008136B0" w:rsidP="008136B0">
            <w:pPr>
              <w:numPr>
                <w:ilvl w:val="0"/>
                <w:numId w:val="188"/>
              </w:numPr>
            </w:pPr>
            <w:r>
              <w:t>No need for a pool of emergency capital</w:t>
            </w:r>
          </w:p>
          <w:p w14:paraId="1F9DB35D" w14:textId="77777777" w:rsidR="008136B0" w:rsidRDefault="008136B0" w:rsidP="008136B0">
            <w:r>
              <w:t xml:space="preserve">A straight life annuity pays an income stream to your client for the remainder of his or her life and provides the </w:t>
            </w:r>
            <w:r w:rsidRPr="00A01CD2">
              <w:rPr>
                <w:b/>
                <w:i/>
              </w:rPr>
              <w:t>highest monthly payout</w:t>
            </w:r>
            <w:r>
              <w:t xml:space="preserve"> per dollar invested in the annuity contract.</w:t>
            </w:r>
            <w:r w:rsidR="002E42B5">
              <w:t xml:space="preserve"> This type of annuity may also be referred to as a “pure annuity.”</w:t>
            </w:r>
          </w:p>
          <w:p w14:paraId="7FF6CCCD" w14:textId="77777777" w:rsidR="008136B0" w:rsidRDefault="008136B0" w:rsidP="008136B0">
            <w:r>
              <w:t xml:space="preserve">The annuity payments stop at death and your client’s heirs receive nothing from the annuity. There is no residual value from a straight life annuity at the death of the annuitant. </w:t>
            </w:r>
            <w:r w:rsidRPr="00095D26">
              <w:rPr>
                <w:b/>
                <w:color w:val="FF0000"/>
              </w:rPr>
              <w:t>Click</w:t>
            </w:r>
            <w:r>
              <w:t xml:space="preserve"> </w:t>
            </w:r>
            <w:r w:rsidRPr="00861955">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49CB1B89" w14:textId="77777777" w:rsidTr="00095D26">
              <w:tc>
                <w:tcPr>
                  <w:tcW w:w="7809" w:type="dxa"/>
                  <w:shd w:val="clear" w:color="auto" w:fill="D9D9D9" w:themeFill="background1" w:themeFillShade="D9"/>
                </w:tcPr>
                <w:p w14:paraId="3A1BD965" w14:textId="77777777" w:rsidR="00CA3EC7" w:rsidRPr="00095D26" w:rsidRDefault="00CA3EC7" w:rsidP="000D20D5">
                  <w:pPr>
                    <w:rPr>
                      <w:b/>
                    </w:rPr>
                  </w:pPr>
                  <w:r w:rsidRPr="00095D26">
                    <w:rPr>
                      <w:b/>
                    </w:rPr>
                    <w:t>Example</w:t>
                  </w:r>
                </w:p>
                <w:p w14:paraId="331F108F" w14:textId="2BF70943" w:rsidR="008136B0" w:rsidRPr="00095D26" w:rsidRDefault="008136B0" w:rsidP="00441518">
                  <w:pPr>
                    <w:rPr>
                      <w:sz w:val="16"/>
                      <w:szCs w:val="16"/>
                    </w:rPr>
                  </w:pPr>
                  <w:r>
                    <w:t>A 60</w:t>
                  </w:r>
                  <w:r w:rsidR="00CA3EC7">
                    <w:t>-</w:t>
                  </w:r>
                  <w:r>
                    <w:t>year</w:t>
                  </w:r>
                  <w:r w:rsidR="00CA3EC7">
                    <w:t>-</w:t>
                  </w:r>
                  <w:r>
                    <w:t>old male purchasing a $100,000 immediate fixed annuity payable over his lifetime would receive $490</w:t>
                  </w:r>
                  <w:r w:rsidRPr="00095D26">
                    <w:rPr>
                      <w:vertAlign w:val="superscript"/>
                    </w:rPr>
                    <w:t>*</w:t>
                  </w:r>
                  <w:r>
                    <w:t xml:space="preserve"> per month</w:t>
                  </w:r>
                  <w:r w:rsidR="00B54BEE">
                    <w:t xml:space="preserve"> </w:t>
                  </w:r>
                  <w:r w:rsidR="00B54BEE" w:rsidRPr="00557A5E">
                    <w:t>based upon 2015 fixed annuity rates</w:t>
                  </w:r>
                  <w:r>
                    <w:t>. When he dies</w:t>
                  </w:r>
                  <w:r w:rsidR="00CA3EC7">
                    <w:t>,</w:t>
                  </w:r>
                  <w:r>
                    <w:t xml:space="preserve"> the annuity payments will stop and his heirs will receive nothing.</w:t>
                  </w:r>
                </w:p>
              </w:tc>
            </w:tr>
          </w:tbl>
          <w:p w14:paraId="0FEC2B97" w14:textId="77777777" w:rsidR="008136B0" w:rsidRPr="002478F4" w:rsidRDefault="008136B0" w:rsidP="008136B0"/>
        </w:tc>
      </w:tr>
      <w:tr w:rsidR="008136B0" w:rsidRPr="002478F4" w14:paraId="2F5F1136"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2A202CAF" w14:textId="77777777" w:rsidR="008136B0" w:rsidRPr="00622E7B" w:rsidRDefault="008136B0" w:rsidP="008136B0">
            <w:pPr>
              <w:rPr>
                <w:b/>
                <w:strike/>
                <w:color w:val="FFFFFF"/>
              </w:rPr>
            </w:pPr>
            <w:r>
              <w:rPr>
                <w:b/>
                <w:color w:val="FFFFFF"/>
              </w:rPr>
              <w:t>Life</w:t>
            </w:r>
            <w:r w:rsidR="00CC5950">
              <w:rPr>
                <w:b/>
                <w:color w:val="FFFFFF"/>
              </w:rPr>
              <w:t>time Payout with Guaranteed Years -</w:t>
            </w:r>
            <w:r>
              <w:rPr>
                <w:b/>
                <w:color w:val="FFFFFF"/>
              </w:rPr>
              <w:t xml:space="preserve"> Annuity with Period Certain</w:t>
            </w:r>
          </w:p>
        </w:tc>
      </w:tr>
      <w:tr w:rsidR="008136B0" w:rsidRPr="002478F4" w14:paraId="5DF486D0" w14:textId="77777777" w:rsidTr="00095D26">
        <w:tc>
          <w:tcPr>
            <w:tcW w:w="8550" w:type="dxa"/>
            <w:shd w:val="clear" w:color="auto" w:fill="FFFFFF"/>
            <w:tcMar>
              <w:top w:w="72" w:type="dxa"/>
              <w:left w:w="115" w:type="dxa"/>
              <w:bottom w:w="72" w:type="dxa"/>
              <w:right w:w="115" w:type="dxa"/>
            </w:tcMar>
          </w:tcPr>
          <w:p w14:paraId="6D242413" w14:textId="77777777" w:rsidR="008136B0" w:rsidRDefault="008136B0" w:rsidP="008136B0">
            <w:r>
              <w:t>Clients with a desire to receive an annuity payout for a guaranteed number of years may find this choice interesting. If your client dies prematurely, the remaining payments will be remitted to the beneficiary.</w:t>
            </w:r>
          </w:p>
          <w:p w14:paraId="1E88D67B" w14:textId="77777777" w:rsidR="008136B0" w:rsidRDefault="008136B0" w:rsidP="008136B0">
            <w:r>
              <w:t>The cost is</w:t>
            </w:r>
            <w:r w:rsidRPr="00343C00">
              <w:t xml:space="preserve"> a slightly lower monthly payout than the straight life annuity</w:t>
            </w:r>
            <w:r>
              <w:t>.</w:t>
            </w:r>
            <w:r w:rsidRPr="00343C00">
              <w:t xml:space="preserve"> </w:t>
            </w:r>
            <w:r w:rsidRPr="00095D26">
              <w:rPr>
                <w:b/>
                <w:color w:val="FF0000"/>
              </w:rPr>
              <w:t>Click</w:t>
            </w:r>
            <w:r>
              <w:t xml:space="preserve"> </w:t>
            </w:r>
            <w:r w:rsidRPr="00861955">
              <w:rPr>
                <w:rStyle w:val="Hyperlink"/>
              </w:rPr>
              <w:t>here</w:t>
            </w:r>
            <w:r>
              <w:t xml:space="preserve"> </w:t>
            </w:r>
            <w:r w:rsidR="00EA6F75">
              <w:rPr>
                <w:b/>
                <w:color w:val="FF0000"/>
              </w:rPr>
              <w:t>fo</w:t>
            </w:r>
            <w:r w:rsidRPr="00095D26">
              <w:rPr>
                <w:b/>
                <w:color w:val="FF0000"/>
              </w:rPr>
              <w:t>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6F3BB093" w14:textId="77777777" w:rsidTr="00095D26">
              <w:tc>
                <w:tcPr>
                  <w:tcW w:w="7809" w:type="dxa"/>
                  <w:shd w:val="clear" w:color="auto" w:fill="D9D9D9" w:themeFill="background1" w:themeFillShade="D9"/>
                </w:tcPr>
                <w:p w14:paraId="0298DD9E" w14:textId="77777777" w:rsidR="00CA3EC7" w:rsidRPr="00095D26" w:rsidRDefault="00CA3EC7" w:rsidP="008136B0">
                  <w:pPr>
                    <w:rPr>
                      <w:b/>
                    </w:rPr>
                  </w:pPr>
                  <w:r w:rsidRPr="00095D26">
                    <w:rPr>
                      <w:b/>
                    </w:rPr>
                    <w:lastRenderedPageBreak/>
                    <w:t>Example</w:t>
                  </w:r>
                </w:p>
                <w:p w14:paraId="3D7A9AF7" w14:textId="0B68579C" w:rsidR="008136B0" w:rsidRDefault="008136B0" w:rsidP="008136B0">
                  <w:r>
                    <w:t>A 60</w:t>
                  </w:r>
                  <w:r w:rsidR="00CA3EC7">
                    <w:t>-</w:t>
                  </w:r>
                  <w:r>
                    <w:t>year</w:t>
                  </w:r>
                  <w:r w:rsidR="00CA3EC7">
                    <w:t>-</w:t>
                  </w:r>
                  <w:r>
                    <w:t>old male purchasing a $100,000 immediate fixed annuity payable over his lifetime with a 20</w:t>
                  </w:r>
                  <w:r w:rsidR="00FD4CC6">
                    <w:t>-</w:t>
                  </w:r>
                  <w:r>
                    <w:t>year period certain would receive $460</w:t>
                  </w:r>
                  <w:r w:rsidRPr="00095D26">
                    <w:rPr>
                      <w:vertAlign w:val="superscript"/>
                    </w:rPr>
                    <w:t>*</w:t>
                  </w:r>
                  <w:r>
                    <w:t xml:space="preserve"> per month. </w:t>
                  </w:r>
                </w:p>
                <w:p w14:paraId="2397C1C9" w14:textId="77777777" w:rsidR="008136B0" w:rsidRDefault="008136B0" w:rsidP="008136B0">
                  <w:pPr>
                    <w:numPr>
                      <w:ilvl w:val="0"/>
                      <w:numId w:val="199"/>
                    </w:numPr>
                  </w:pPr>
                  <w:r>
                    <w:t>In the event of his death in less than 20 years, the $460 monthly payments would continue to his beneficiary until the expiration of 20 years. At the end of 20 years</w:t>
                  </w:r>
                  <w:r w:rsidR="00FD4CC6">
                    <w:t>,</w:t>
                  </w:r>
                  <w:r>
                    <w:t xml:space="preserve"> the payments will stop and the beneficiary will receive nothing more. </w:t>
                  </w:r>
                </w:p>
                <w:p w14:paraId="0FF21483" w14:textId="77777777" w:rsidR="008136B0" w:rsidRDefault="008136B0" w:rsidP="008136B0">
                  <w:pPr>
                    <w:numPr>
                      <w:ilvl w:val="0"/>
                      <w:numId w:val="199"/>
                    </w:numPr>
                  </w:pPr>
                  <w:r>
                    <w:t>The cost of the 20</w:t>
                  </w:r>
                  <w:r w:rsidR="00FD4CC6">
                    <w:t>-</w:t>
                  </w:r>
                  <w:r>
                    <w:t xml:space="preserve">year period certain feature is the reduction of the monthly benefit by $30 versus the straight life annuity. </w:t>
                  </w:r>
                </w:p>
                <w:p w14:paraId="5509ACEC" w14:textId="3F2B2A01" w:rsidR="008136B0" w:rsidRPr="00095D26" w:rsidRDefault="008136B0" w:rsidP="008136B0">
                  <w:pPr>
                    <w:rPr>
                      <w:sz w:val="16"/>
                      <w:szCs w:val="16"/>
                    </w:rPr>
                  </w:pPr>
                  <w:r w:rsidRPr="00095D26">
                    <w:rPr>
                      <w:i/>
                      <w:iCs/>
                      <w:sz w:val="16"/>
                      <w:szCs w:val="16"/>
                      <w:vertAlign w:val="superscript"/>
                    </w:rPr>
                    <w:t>*</w:t>
                  </w:r>
                  <w:r w:rsidRPr="00095D26">
                    <w:rPr>
                      <w:i/>
                      <w:sz w:val="16"/>
                      <w:szCs w:val="16"/>
                    </w:rPr>
                    <w:t xml:space="preserve"> </w:t>
                  </w:r>
                  <w:r w:rsidR="00726520" w:rsidRPr="00095D26">
                    <w:rPr>
                      <w:i/>
                      <w:sz w:val="16"/>
                      <w:szCs w:val="16"/>
                    </w:rPr>
                    <w:t>B</w:t>
                  </w:r>
                  <w:r w:rsidRPr="000D20D5">
                    <w:rPr>
                      <w:i/>
                      <w:sz w:val="16"/>
                      <w:szCs w:val="16"/>
                    </w:rPr>
                    <w:t xml:space="preserve">ased upon </w:t>
                  </w:r>
                  <w:r w:rsidR="00057E1C">
                    <w:rPr>
                      <w:i/>
                      <w:sz w:val="16"/>
                      <w:szCs w:val="16"/>
                    </w:rPr>
                    <w:t>201</w:t>
                  </w:r>
                  <w:r w:rsidR="00930027">
                    <w:rPr>
                      <w:i/>
                      <w:sz w:val="16"/>
                      <w:szCs w:val="16"/>
                    </w:rPr>
                    <w:t>5</w:t>
                  </w:r>
                  <w:r w:rsidRPr="000D20D5">
                    <w:rPr>
                      <w:i/>
                      <w:sz w:val="16"/>
                      <w:szCs w:val="16"/>
                    </w:rPr>
                    <w:t xml:space="preserve"> fixed annuity rates</w:t>
                  </w:r>
                  <w:r w:rsidR="00726520" w:rsidRPr="00095D26">
                    <w:rPr>
                      <w:i/>
                      <w:sz w:val="16"/>
                      <w:szCs w:val="16"/>
                    </w:rPr>
                    <w:t>.</w:t>
                  </w:r>
                </w:p>
              </w:tc>
            </w:tr>
          </w:tbl>
          <w:p w14:paraId="5FF1E53F" w14:textId="77777777" w:rsidR="008136B0" w:rsidRPr="00622E7B" w:rsidRDefault="008136B0" w:rsidP="008136B0">
            <w:pPr>
              <w:rPr>
                <w:strike/>
              </w:rPr>
            </w:pPr>
          </w:p>
        </w:tc>
      </w:tr>
      <w:tr w:rsidR="008136B0" w:rsidRPr="002C4977" w14:paraId="4C9D3BBB"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08E4CD1B" w14:textId="77777777" w:rsidR="008136B0" w:rsidRPr="00622E7B" w:rsidRDefault="008136B0" w:rsidP="008136B0">
            <w:pPr>
              <w:rPr>
                <w:b/>
                <w:strike/>
                <w:color w:val="FFFFFF"/>
              </w:rPr>
            </w:pPr>
            <w:r>
              <w:rPr>
                <w:b/>
                <w:color w:val="FFFFFF"/>
              </w:rPr>
              <w:lastRenderedPageBreak/>
              <w:t>Life</w:t>
            </w:r>
            <w:r w:rsidR="00CC5950">
              <w:rPr>
                <w:b/>
                <w:color w:val="FFFFFF"/>
              </w:rPr>
              <w:t>time Payout with Refund -</w:t>
            </w:r>
            <w:r>
              <w:rPr>
                <w:b/>
                <w:color w:val="FFFFFF"/>
              </w:rPr>
              <w:t xml:space="preserve"> Annuity with Refund</w:t>
            </w:r>
          </w:p>
        </w:tc>
      </w:tr>
      <w:tr w:rsidR="008136B0" w:rsidRPr="002478F4" w14:paraId="474DF7CB" w14:textId="77777777" w:rsidTr="00095D26">
        <w:tc>
          <w:tcPr>
            <w:tcW w:w="8550" w:type="dxa"/>
            <w:shd w:val="clear" w:color="auto" w:fill="FFFFFF"/>
            <w:tcMar>
              <w:top w:w="72" w:type="dxa"/>
              <w:left w:w="115" w:type="dxa"/>
              <w:bottom w:w="72" w:type="dxa"/>
              <w:right w:w="115" w:type="dxa"/>
            </w:tcMar>
          </w:tcPr>
          <w:p w14:paraId="4709543E" w14:textId="77777777" w:rsidR="008136B0" w:rsidRDefault="008136B0" w:rsidP="008136B0">
            <w:r>
              <w:t xml:space="preserve">This option may appeal to clients concerned about dying before they have at least been paid their investment into the annuity contract. </w:t>
            </w:r>
          </w:p>
          <w:p w14:paraId="4BF1AA29" w14:textId="77777777" w:rsidR="008136B0" w:rsidRDefault="008136B0" w:rsidP="008136B0">
            <w:pPr>
              <w:rPr>
                <w:u w:color="173581"/>
              </w:rPr>
            </w:pPr>
            <w:r>
              <w:t>A life annuity with refund guarantees the return of the o</w:t>
            </w:r>
            <w:r>
              <w:rPr>
                <w:u w:color="173581"/>
              </w:rPr>
              <w:t xml:space="preserve">riginal investment used to purchase the annuity. If the annuitant dies before the original investment is paid out, his or her beneficiaries receive the remaining amount in a lump sum. </w:t>
            </w:r>
          </w:p>
          <w:p w14:paraId="1119C65B" w14:textId="77777777" w:rsidR="008136B0" w:rsidRPr="00095D26" w:rsidRDefault="008136B0" w:rsidP="008136B0">
            <w:pPr>
              <w:rPr>
                <w:b/>
                <w:color w:val="FF0000"/>
              </w:rPr>
            </w:pPr>
            <w:r>
              <w:rPr>
                <w:u w:color="173581"/>
              </w:rPr>
              <w:t>Th</w:t>
            </w:r>
            <w:r>
              <w:t xml:space="preserve">e monthly payout from a life annuity with refund feature results </w:t>
            </w:r>
            <w:r w:rsidRPr="00343C00">
              <w:t>in a lower monthly payout than the straight life annuity</w:t>
            </w:r>
            <w:r>
              <w:t>.</w:t>
            </w:r>
            <w:r w:rsidRPr="00343C00">
              <w:t xml:space="preserve"> </w:t>
            </w:r>
            <w:r w:rsidRPr="00095D26">
              <w:rPr>
                <w:b/>
                <w:color w:val="FF0000"/>
              </w:rPr>
              <w:t>Click</w:t>
            </w:r>
            <w:r>
              <w:t xml:space="preserve"> </w:t>
            </w:r>
            <w:r w:rsidRPr="00861955">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44B5A601" w14:textId="77777777" w:rsidTr="00095D26">
              <w:tc>
                <w:tcPr>
                  <w:tcW w:w="7809" w:type="dxa"/>
                  <w:shd w:val="clear" w:color="auto" w:fill="D9D9D9" w:themeFill="background1" w:themeFillShade="D9"/>
                </w:tcPr>
                <w:p w14:paraId="24DB5445" w14:textId="77777777" w:rsidR="002877FD" w:rsidRPr="00095D26" w:rsidRDefault="002877FD" w:rsidP="008136B0">
                  <w:pPr>
                    <w:rPr>
                      <w:b/>
                    </w:rPr>
                  </w:pPr>
                  <w:r w:rsidRPr="00095D26">
                    <w:rPr>
                      <w:b/>
                    </w:rPr>
                    <w:t>Example</w:t>
                  </w:r>
                </w:p>
                <w:p w14:paraId="0D3CB249" w14:textId="77777777" w:rsidR="008136B0" w:rsidRDefault="008136B0" w:rsidP="008136B0">
                  <w:r>
                    <w:t>A 60</w:t>
                  </w:r>
                  <w:r w:rsidR="002877FD">
                    <w:t>-</w:t>
                  </w:r>
                  <w:r>
                    <w:t>year</w:t>
                  </w:r>
                  <w:r w:rsidR="002877FD">
                    <w:t>-</w:t>
                  </w:r>
                  <w:r>
                    <w:t>old male purchasing a $100,000 immediate fixed annuity payable over his lifetime with refund would receive $459</w:t>
                  </w:r>
                  <w:r w:rsidRPr="00095D26">
                    <w:rPr>
                      <w:vertAlign w:val="superscript"/>
                    </w:rPr>
                    <w:t>*</w:t>
                  </w:r>
                  <w:r>
                    <w:t xml:space="preserve"> per month. </w:t>
                  </w:r>
                </w:p>
                <w:p w14:paraId="6C905E7A" w14:textId="77777777" w:rsidR="008136B0" w:rsidRDefault="008136B0" w:rsidP="008136B0">
                  <w:pPr>
                    <w:numPr>
                      <w:ilvl w:val="0"/>
                      <w:numId w:val="198"/>
                    </w:numPr>
                  </w:pPr>
                  <w:r>
                    <w:t>In the event of his death after ten years (120 annuity payments)</w:t>
                  </w:r>
                  <w:r w:rsidR="002877FD">
                    <w:t>,</w:t>
                  </w:r>
                  <w:r>
                    <w:t xml:space="preserve"> his beneficiary will receive a lump sum payment of $44,920 ($100,000 less $55,080 in annuity payments received over the 10</w:t>
                  </w:r>
                  <w:r w:rsidR="002877FD">
                    <w:t>-</w:t>
                  </w:r>
                  <w:r>
                    <w:t xml:space="preserve">year period). </w:t>
                  </w:r>
                </w:p>
                <w:p w14:paraId="798564DB" w14:textId="77777777" w:rsidR="008136B0" w:rsidRDefault="008136B0" w:rsidP="008136B0">
                  <w:pPr>
                    <w:numPr>
                      <w:ilvl w:val="0"/>
                      <w:numId w:val="198"/>
                    </w:numPr>
                  </w:pPr>
                  <w:r>
                    <w:t xml:space="preserve">The cost of the refund feature is the reduction of the monthly benefit by $31 versus the straight life annuity. </w:t>
                  </w:r>
                </w:p>
                <w:p w14:paraId="0D7B0D30" w14:textId="75F739F5" w:rsidR="008136B0" w:rsidRPr="00095D26" w:rsidRDefault="008136B0" w:rsidP="002877FD">
                  <w:pPr>
                    <w:keepNext/>
                    <w:ind w:hanging="48"/>
                    <w:outlineLvl w:val="4"/>
                    <w:rPr>
                      <w:sz w:val="16"/>
                      <w:szCs w:val="16"/>
                    </w:rPr>
                  </w:pPr>
                  <w:r w:rsidRPr="00095D26">
                    <w:rPr>
                      <w:i/>
                      <w:iCs/>
                      <w:sz w:val="16"/>
                      <w:szCs w:val="16"/>
                      <w:vertAlign w:val="superscript"/>
                    </w:rPr>
                    <w:t>*</w:t>
                  </w:r>
                  <w:r w:rsidRPr="00095D26">
                    <w:rPr>
                      <w:i/>
                      <w:sz w:val="16"/>
                      <w:szCs w:val="16"/>
                    </w:rPr>
                    <w:t xml:space="preserve"> </w:t>
                  </w:r>
                  <w:r w:rsidR="00726520" w:rsidRPr="00095D26">
                    <w:rPr>
                      <w:i/>
                      <w:sz w:val="16"/>
                      <w:szCs w:val="16"/>
                    </w:rPr>
                    <w:t>B</w:t>
                  </w:r>
                  <w:r w:rsidRPr="000D20D5">
                    <w:rPr>
                      <w:i/>
                      <w:sz w:val="16"/>
                      <w:szCs w:val="16"/>
                    </w:rPr>
                    <w:t xml:space="preserve">ased upon </w:t>
                  </w:r>
                  <w:r w:rsidR="00057E1C">
                    <w:rPr>
                      <w:i/>
                      <w:sz w:val="16"/>
                      <w:szCs w:val="16"/>
                    </w:rPr>
                    <w:t>201</w:t>
                  </w:r>
                  <w:r w:rsidR="00930027">
                    <w:rPr>
                      <w:i/>
                      <w:sz w:val="16"/>
                      <w:szCs w:val="16"/>
                    </w:rPr>
                    <w:t>5</w:t>
                  </w:r>
                  <w:r w:rsidRPr="000D20D5">
                    <w:rPr>
                      <w:i/>
                      <w:sz w:val="16"/>
                      <w:szCs w:val="16"/>
                    </w:rPr>
                    <w:t xml:space="preserve"> fixed annuity rates</w:t>
                  </w:r>
                  <w:r w:rsidR="00726520" w:rsidRPr="00095D26">
                    <w:rPr>
                      <w:i/>
                      <w:sz w:val="16"/>
                      <w:szCs w:val="16"/>
                    </w:rPr>
                    <w:t>.</w:t>
                  </w:r>
                </w:p>
              </w:tc>
            </w:tr>
          </w:tbl>
          <w:p w14:paraId="07AE5DB7" w14:textId="77777777" w:rsidR="008136B0" w:rsidRPr="00540D15" w:rsidRDefault="008136B0" w:rsidP="008136B0">
            <w:pPr>
              <w:rPr>
                <w:strike/>
              </w:rPr>
            </w:pPr>
          </w:p>
        </w:tc>
      </w:tr>
      <w:tr w:rsidR="008136B0" w:rsidRPr="002478F4" w14:paraId="393E3C97" w14:textId="77777777" w:rsidTr="00095D26">
        <w:tc>
          <w:tcPr>
            <w:tcW w:w="8550" w:type="dxa"/>
            <w:tcBorders>
              <w:bottom w:val="single" w:sz="4" w:space="0" w:color="6CA8CD"/>
            </w:tcBorders>
            <w:shd w:val="clear" w:color="auto" w:fill="6CA8CD"/>
            <w:tcMar>
              <w:top w:w="72" w:type="dxa"/>
              <w:left w:w="115" w:type="dxa"/>
              <w:bottom w:w="72" w:type="dxa"/>
              <w:right w:w="115" w:type="dxa"/>
            </w:tcMar>
          </w:tcPr>
          <w:p w14:paraId="1527F712" w14:textId="77777777" w:rsidR="008136B0" w:rsidRPr="00622E7B" w:rsidRDefault="00CC5950" w:rsidP="008136B0">
            <w:pPr>
              <w:rPr>
                <w:b/>
                <w:strike/>
                <w:color w:val="FFFFFF"/>
              </w:rPr>
            </w:pPr>
            <w:r>
              <w:rPr>
                <w:b/>
                <w:color w:val="FFFFFF"/>
              </w:rPr>
              <w:t xml:space="preserve">Annuities for Married Clients - </w:t>
            </w:r>
            <w:r w:rsidR="008136B0">
              <w:rPr>
                <w:b/>
                <w:color w:val="FFFFFF"/>
              </w:rPr>
              <w:t>Joint and Survivor Annuity</w:t>
            </w:r>
          </w:p>
        </w:tc>
      </w:tr>
      <w:tr w:rsidR="008136B0" w:rsidRPr="002478F4" w14:paraId="1530065E" w14:textId="77777777" w:rsidTr="00095D26">
        <w:tc>
          <w:tcPr>
            <w:tcW w:w="8550" w:type="dxa"/>
            <w:tcBorders>
              <w:bottom w:val="single" w:sz="4" w:space="0" w:color="6CA8CD"/>
            </w:tcBorders>
            <w:shd w:val="clear" w:color="auto" w:fill="FFFFFF"/>
            <w:tcMar>
              <w:top w:w="72" w:type="dxa"/>
              <w:left w:w="115" w:type="dxa"/>
              <w:bottom w:w="72" w:type="dxa"/>
              <w:right w:w="115" w:type="dxa"/>
            </w:tcMar>
          </w:tcPr>
          <w:p w14:paraId="23A73889" w14:textId="77777777" w:rsidR="008136B0" w:rsidRDefault="008136B0" w:rsidP="008136B0">
            <w:r w:rsidRPr="00864E71">
              <w:t xml:space="preserve">A married annuitant might choose this option if </w:t>
            </w:r>
            <w:r>
              <w:t>s</w:t>
            </w:r>
            <w:r w:rsidRPr="00864E71">
              <w:t>he wished to</w:t>
            </w:r>
            <w:r>
              <w:t xml:space="preserve"> provide an income stream to her husband upon her death. In effect, a joint and survivor annuity is paid out over two lifetimes: the annuitant’s and the surviving beneficiary’s lifetime.</w:t>
            </w:r>
          </w:p>
          <w:p w14:paraId="6130A4C7" w14:textId="77777777" w:rsidR="008136B0" w:rsidRDefault="008136B0" w:rsidP="008136B0">
            <w:r>
              <w:t xml:space="preserve">The monthly payout from this annuity may be significantly less than </w:t>
            </w:r>
            <w:r w:rsidRPr="00343C00">
              <w:t xml:space="preserve">the </w:t>
            </w:r>
            <w:r>
              <w:t xml:space="preserve">monthly payout from a </w:t>
            </w:r>
            <w:r w:rsidRPr="00343C00">
              <w:t>straight life annuity</w:t>
            </w:r>
            <w:r>
              <w:t xml:space="preserve">. The annuity payments stop completely at the second death and there is no residual value for distribution to other beneficiaries. </w:t>
            </w:r>
            <w:r w:rsidR="002877FD" w:rsidRPr="00065046">
              <w:rPr>
                <w:b/>
                <w:color w:val="FF0000"/>
              </w:rPr>
              <w:t>Click</w:t>
            </w:r>
            <w:r w:rsidR="002877FD">
              <w:t xml:space="preserve"> </w:t>
            </w:r>
            <w:r w:rsidR="002877FD" w:rsidRPr="00861955">
              <w:rPr>
                <w:rStyle w:val="Hyperlink"/>
              </w:rPr>
              <w:t>here</w:t>
            </w:r>
            <w:r w:rsidR="002877FD">
              <w:t xml:space="preserve"> </w:t>
            </w:r>
            <w:r w:rsidR="002877FD" w:rsidRPr="0006504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7809"/>
            </w:tblGrid>
            <w:tr w:rsidR="008136B0" w14:paraId="24180C09" w14:textId="77777777" w:rsidTr="00095D26">
              <w:tc>
                <w:tcPr>
                  <w:tcW w:w="7809" w:type="dxa"/>
                  <w:shd w:val="clear" w:color="auto" w:fill="D9D9D9" w:themeFill="background1" w:themeFillShade="D9"/>
                </w:tcPr>
                <w:p w14:paraId="222E4B4C" w14:textId="77777777" w:rsidR="008136B0" w:rsidRPr="00095D26" w:rsidRDefault="008136B0" w:rsidP="008136B0">
                  <w:pPr>
                    <w:rPr>
                      <w:b/>
                    </w:rPr>
                  </w:pPr>
                  <w:r w:rsidRPr="00095D26">
                    <w:rPr>
                      <w:b/>
                    </w:rPr>
                    <w:lastRenderedPageBreak/>
                    <w:t>Example</w:t>
                  </w:r>
                </w:p>
                <w:p w14:paraId="650B76C0" w14:textId="77777777" w:rsidR="008136B0" w:rsidRDefault="008136B0" w:rsidP="008136B0">
                  <w:r>
                    <w:t>A 60</w:t>
                  </w:r>
                  <w:r w:rsidR="002877FD">
                    <w:t>-</w:t>
                  </w:r>
                  <w:r>
                    <w:t>year</w:t>
                  </w:r>
                  <w:r w:rsidR="002877FD">
                    <w:t>-</w:t>
                  </w:r>
                  <w:r>
                    <w:t>old male purchasing a $100,000 immediate fixed annuity payable over his lifetime with a 100% survivorship feature for his 60</w:t>
                  </w:r>
                  <w:r w:rsidR="002877FD">
                    <w:t>-</w:t>
                  </w:r>
                  <w:r>
                    <w:t>year</w:t>
                  </w:r>
                  <w:r w:rsidR="002877FD">
                    <w:t>-</w:t>
                  </w:r>
                  <w:r>
                    <w:t>old wife would receive $431</w:t>
                  </w:r>
                  <w:r w:rsidRPr="00095D26">
                    <w:rPr>
                      <w:vertAlign w:val="superscript"/>
                    </w:rPr>
                    <w:t>*</w:t>
                  </w:r>
                  <w:r>
                    <w:t xml:space="preserve"> per month for the rest of his life. </w:t>
                  </w:r>
                </w:p>
                <w:p w14:paraId="03D7A348" w14:textId="77777777" w:rsidR="008136B0" w:rsidRDefault="008136B0" w:rsidP="008136B0">
                  <w:pPr>
                    <w:numPr>
                      <w:ilvl w:val="0"/>
                      <w:numId w:val="200"/>
                    </w:numPr>
                  </w:pPr>
                  <w:r>
                    <w:t xml:space="preserve">In the event of his death, his surviving wife would begin receiving monthly payments of $431 per month until her death. </w:t>
                  </w:r>
                </w:p>
                <w:p w14:paraId="029FBA7B" w14:textId="77777777" w:rsidR="008136B0" w:rsidRDefault="008136B0" w:rsidP="008136B0">
                  <w:pPr>
                    <w:numPr>
                      <w:ilvl w:val="0"/>
                      <w:numId w:val="200"/>
                    </w:numPr>
                  </w:pPr>
                  <w:r>
                    <w:t xml:space="preserve">Annuity payments cease completely at the wife’s death and the annuity terminates with no residual value.  </w:t>
                  </w:r>
                </w:p>
                <w:p w14:paraId="44C1B270" w14:textId="77777777" w:rsidR="008136B0" w:rsidRDefault="008136B0" w:rsidP="008136B0">
                  <w:pPr>
                    <w:numPr>
                      <w:ilvl w:val="0"/>
                      <w:numId w:val="200"/>
                    </w:numPr>
                  </w:pPr>
                  <w:r>
                    <w:t xml:space="preserve">The cost of the joint and survivor 100% feature is the reduction of the monthly benefit by $59 versus the straight life annuity. </w:t>
                  </w:r>
                </w:p>
                <w:p w14:paraId="55E73D8B" w14:textId="77777777" w:rsidR="008136B0" w:rsidRDefault="008136B0" w:rsidP="008136B0">
                  <w:r>
                    <w:t xml:space="preserve">The survivorship feature can be structured at levels other than 100%. For example, a joint and survivor 50% annuity would result in the surviving spouse receiving a monthly benefit equal to 50% of the amount paid to the decedent spouse. </w:t>
                  </w:r>
                </w:p>
                <w:p w14:paraId="2330D996" w14:textId="287764CA" w:rsidR="008136B0" w:rsidRPr="00095D26" w:rsidRDefault="008136B0" w:rsidP="002877FD">
                  <w:pPr>
                    <w:keepNext/>
                    <w:outlineLvl w:val="4"/>
                    <w:rPr>
                      <w:sz w:val="16"/>
                      <w:szCs w:val="16"/>
                    </w:rPr>
                  </w:pPr>
                  <w:r w:rsidRPr="00095D26">
                    <w:rPr>
                      <w:i/>
                      <w:iCs/>
                      <w:sz w:val="16"/>
                      <w:szCs w:val="16"/>
                      <w:vertAlign w:val="superscript"/>
                    </w:rPr>
                    <w:t>*</w:t>
                  </w:r>
                  <w:r w:rsidRPr="00095D26">
                    <w:rPr>
                      <w:i/>
                      <w:sz w:val="16"/>
                      <w:szCs w:val="16"/>
                    </w:rPr>
                    <w:t xml:space="preserve"> </w:t>
                  </w:r>
                  <w:r w:rsidR="00726520" w:rsidRPr="00095D26">
                    <w:rPr>
                      <w:i/>
                      <w:sz w:val="16"/>
                      <w:szCs w:val="16"/>
                    </w:rPr>
                    <w:t>B</w:t>
                  </w:r>
                  <w:r w:rsidRPr="000D20D5">
                    <w:rPr>
                      <w:i/>
                      <w:sz w:val="16"/>
                      <w:szCs w:val="16"/>
                    </w:rPr>
                    <w:t xml:space="preserve">ased upon </w:t>
                  </w:r>
                  <w:r w:rsidR="00057E1C">
                    <w:rPr>
                      <w:i/>
                      <w:sz w:val="16"/>
                      <w:szCs w:val="16"/>
                    </w:rPr>
                    <w:t>201</w:t>
                  </w:r>
                  <w:r w:rsidR="00930027">
                    <w:rPr>
                      <w:i/>
                      <w:sz w:val="16"/>
                      <w:szCs w:val="16"/>
                    </w:rPr>
                    <w:t>5</w:t>
                  </w:r>
                  <w:r w:rsidRPr="000D20D5">
                    <w:rPr>
                      <w:i/>
                      <w:sz w:val="16"/>
                      <w:szCs w:val="16"/>
                    </w:rPr>
                    <w:t xml:space="preserve"> fixed annuity rates</w:t>
                  </w:r>
                  <w:r w:rsidR="00726520" w:rsidRPr="00095D26">
                    <w:rPr>
                      <w:i/>
                      <w:sz w:val="16"/>
                      <w:szCs w:val="16"/>
                    </w:rPr>
                    <w:t>.</w:t>
                  </w:r>
                </w:p>
              </w:tc>
            </w:tr>
          </w:tbl>
          <w:p w14:paraId="4992861E" w14:textId="77777777" w:rsidR="008136B0" w:rsidRPr="002478F4" w:rsidRDefault="008136B0" w:rsidP="008136B0"/>
        </w:tc>
      </w:tr>
      <w:tr w:rsidR="008136B0" w:rsidRPr="002478F4" w14:paraId="7E264ED0" w14:textId="77777777" w:rsidTr="00095D26">
        <w:tc>
          <w:tcPr>
            <w:tcW w:w="8550" w:type="dxa"/>
            <w:shd w:val="clear" w:color="auto" w:fill="6CA8CD"/>
            <w:tcMar>
              <w:top w:w="72" w:type="dxa"/>
              <w:left w:w="115" w:type="dxa"/>
              <w:bottom w:w="72" w:type="dxa"/>
              <w:right w:w="115" w:type="dxa"/>
            </w:tcMar>
          </w:tcPr>
          <w:p w14:paraId="6E70F2FA" w14:textId="77777777" w:rsidR="008136B0" w:rsidRPr="00622E7B" w:rsidRDefault="001D59B0" w:rsidP="001D59B0">
            <w:pPr>
              <w:rPr>
                <w:b/>
                <w:color w:val="FFFFFF"/>
              </w:rPr>
            </w:pPr>
            <w:r>
              <w:rPr>
                <w:b/>
                <w:color w:val="FFFFFF"/>
              </w:rPr>
              <w:lastRenderedPageBreak/>
              <w:t xml:space="preserve">How to Maintain </w:t>
            </w:r>
            <w:r w:rsidR="008136B0">
              <w:rPr>
                <w:b/>
                <w:color w:val="FFFFFF"/>
              </w:rPr>
              <w:t>Purchasing Power</w:t>
            </w:r>
          </w:p>
        </w:tc>
      </w:tr>
      <w:tr w:rsidR="008136B0" w:rsidRPr="002478F4" w14:paraId="660CE9D2" w14:textId="77777777" w:rsidTr="00095D26">
        <w:tc>
          <w:tcPr>
            <w:tcW w:w="8550" w:type="dxa"/>
            <w:tcBorders>
              <w:bottom w:val="single" w:sz="4" w:space="0" w:color="6CA8CD"/>
            </w:tcBorders>
            <w:shd w:val="clear" w:color="auto" w:fill="FFFFFF"/>
            <w:tcMar>
              <w:top w:w="72" w:type="dxa"/>
              <w:left w:w="115" w:type="dxa"/>
              <w:bottom w:w="72" w:type="dxa"/>
              <w:right w:w="115" w:type="dxa"/>
            </w:tcMar>
            <w:vAlign w:val="center"/>
          </w:tcPr>
          <w:p w14:paraId="1EAA7448" w14:textId="77777777" w:rsidR="008136B0" w:rsidRDefault="008136B0" w:rsidP="001D59B0">
            <w:r>
              <w:t>Your client’s purchasing power can be maintained in at least two ways</w:t>
            </w:r>
            <w:r w:rsidR="002877FD">
              <w:t>:</w:t>
            </w:r>
          </w:p>
          <w:p w14:paraId="0C3BA53B" w14:textId="77777777" w:rsidR="008136B0" w:rsidRPr="00504022" w:rsidRDefault="008136B0" w:rsidP="002877FD">
            <w:pPr>
              <w:numPr>
                <w:ilvl w:val="0"/>
                <w:numId w:val="196"/>
              </w:numPr>
              <w:ind w:left="695"/>
              <w:rPr>
                <w:strike/>
              </w:rPr>
            </w:pPr>
            <w:r>
              <w:t>Investing in equity securities through a variable annuity. There is the potential, but not guaran</w:t>
            </w:r>
            <w:r w:rsidR="005D2052">
              <w:t>tee, to earn positive inflation-</w:t>
            </w:r>
            <w:r>
              <w:t>adjusted returns.</w:t>
            </w:r>
          </w:p>
          <w:p w14:paraId="673E8F50" w14:textId="77777777" w:rsidR="008136B0" w:rsidRPr="00D479C8" w:rsidRDefault="008136B0" w:rsidP="002877FD">
            <w:pPr>
              <w:numPr>
                <w:ilvl w:val="0"/>
                <w:numId w:val="196"/>
              </w:numPr>
              <w:ind w:left="695"/>
              <w:rPr>
                <w:strike/>
              </w:rPr>
            </w:pPr>
            <w:r>
              <w:t>Purchasing a guaranteed cost of living adjustment feature in an annuity.</w:t>
            </w:r>
          </w:p>
        </w:tc>
      </w:tr>
      <w:tr w:rsidR="008136B0" w:rsidRPr="002478F4" w14:paraId="0E73D3AC" w14:textId="77777777" w:rsidTr="00095D26">
        <w:tc>
          <w:tcPr>
            <w:tcW w:w="8550" w:type="dxa"/>
            <w:shd w:val="clear" w:color="auto" w:fill="6CA8CD"/>
            <w:tcMar>
              <w:top w:w="72" w:type="dxa"/>
              <w:left w:w="115" w:type="dxa"/>
              <w:bottom w:w="72" w:type="dxa"/>
              <w:right w:w="115" w:type="dxa"/>
            </w:tcMar>
          </w:tcPr>
          <w:p w14:paraId="1872FD80" w14:textId="77777777" w:rsidR="008136B0" w:rsidRPr="00E25128" w:rsidRDefault="008136B0" w:rsidP="008136B0">
            <w:pPr>
              <w:rPr>
                <w:b/>
                <w:color w:val="FFFFFF"/>
              </w:rPr>
            </w:pPr>
            <w:r>
              <w:rPr>
                <w:b/>
                <w:color w:val="FFFFFF"/>
              </w:rPr>
              <w:t>Taxation of Annuities</w:t>
            </w:r>
          </w:p>
        </w:tc>
      </w:tr>
      <w:tr w:rsidR="008136B0" w:rsidRPr="0011070F" w14:paraId="4F2D54FE" w14:textId="77777777" w:rsidTr="00095D26">
        <w:trPr>
          <w:trHeight w:val="359"/>
        </w:trPr>
        <w:tc>
          <w:tcPr>
            <w:tcW w:w="8550" w:type="dxa"/>
            <w:tcBorders>
              <w:bottom w:val="single" w:sz="4" w:space="0" w:color="6CA8CD"/>
            </w:tcBorders>
            <w:shd w:val="clear" w:color="auto" w:fill="FFFFFF"/>
            <w:tcMar>
              <w:top w:w="72" w:type="dxa"/>
              <w:left w:w="115" w:type="dxa"/>
              <w:bottom w:w="72" w:type="dxa"/>
              <w:right w:w="115" w:type="dxa"/>
            </w:tcMar>
          </w:tcPr>
          <w:p w14:paraId="0C8C1B7E" w14:textId="77777777" w:rsidR="00885036" w:rsidRDefault="00885036" w:rsidP="00885036">
            <w:r>
              <w:t xml:space="preserve">Annuities can be purchased with pre-tax funds or after-tax funds. Pre-tax funds (qualified money) include qualified plan and Traditional IRA assets. After-tax funds (nonqualified money) include personal savings accounts and (generally) Roth IRAs. </w:t>
            </w:r>
          </w:p>
          <w:p w14:paraId="7607787A" w14:textId="77777777" w:rsidR="00885036" w:rsidRDefault="00885036" w:rsidP="00885036">
            <w:r>
              <w:t>Why do you need to know where the purchase money comes from?</w:t>
            </w:r>
          </w:p>
          <w:p w14:paraId="17A5DA02" w14:textId="77777777" w:rsidR="00885036" w:rsidRPr="00C01DF4" w:rsidRDefault="00885036" w:rsidP="00095D26">
            <w:pPr>
              <w:pStyle w:val="ListParagraph"/>
              <w:numPr>
                <w:ilvl w:val="0"/>
                <w:numId w:val="275"/>
              </w:numPr>
              <w:contextualSpacing w:val="0"/>
              <w:rPr>
                <w:b/>
                <w:bCs/>
                <w:strike/>
                <w:color w:val="333399"/>
                <w:sz w:val="32"/>
              </w:rPr>
            </w:pPr>
            <w:r w:rsidRPr="000D20D5">
              <w:t>Distributions from nonqualified annuities are taxable only to the extent of the earnings on the annuity contract.</w:t>
            </w:r>
          </w:p>
          <w:p w14:paraId="50A9319A" w14:textId="77777777" w:rsidR="00A92342" w:rsidRPr="0010053E" w:rsidRDefault="00380C0E" w:rsidP="00095D26">
            <w:pPr>
              <w:pStyle w:val="ListParagraph"/>
              <w:numPr>
                <w:ilvl w:val="0"/>
                <w:numId w:val="275"/>
              </w:numPr>
              <w:contextualSpacing w:val="0"/>
              <w:rPr>
                <w:b/>
                <w:bCs/>
                <w:strike/>
                <w:color w:val="333399"/>
                <w:sz w:val="32"/>
              </w:rPr>
            </w:pPr>
            <w:r w:rsidRPr="002877FD">
              <w:t>Distributions</w:t>
            </w:r>
            <w:r w:rsidR="00885036" w:rsidRPr="00AD0856">
              <w:t xml:space="preserve"> from qualified annuities are 100% taxable.</w:t>
            </w:r>
          </w:p>
          <w:p w14:paraId="05E0C79A" w14:textId="77777777" w:rsidR="00A92342" w:rsidRPr="00A83661" w:rsidRDefault="00A92342" w:rsidP="00095D26">
            <w:pPr>
              <w:pStyle w:val="ListParagraph"/>
              <w:numPr>
                <w:ilvl w:val="0"/>
                <w:numId w:val="275"/>
              </w:numPr>
              <w:contextualSpacing w:val="0"/>
              <w:rPr>
                <w:b/>
                <w:bCs/>
                <w:strike/>
                <w:color w:val="333399"/>
                <w:sz w:val="32"/>
              </w:rPr>
            </w:pPr>
            <w:r w:rsidRPr="0010053E">
              <w:t xml:space="preserve">Premature distribution penalties apply for distributions taken before age 59½ from nonqualified annuities. A limited number of penalty exceptions apply. </w:t>
            </w:r>
          </w:p>
          <w:p w14:paraId="1B560C94" w14:textId="77777777" w:rsidR="00A92342" w:rsidRPr="00C01DF4" w:rsidRDefault="00A92342" w:rsidP="00095D26">
            <w:pPr>
              <w:pStyle w:val="ListParagraph"/>
              <w:numPr>
                <w:ilvl w:val="0"/>
                <w:numId w:val="275"/>
              </w:numPr>
              <w:rPr>
                <w:b/>
                <w:bCs/>
                <w:strike/>
                <w:color w:val="333399"/>
                <w:sz w:val="32"/>
              </w:rPr>
            </w:pPr>
            <w:r w:rsidRPr="005B3C92">
              <w:t>The 50% under</w:t>
            </w:r>
            <w:r w:rsidR="002877FD">
              <w:t>-</w:t>
            </w:r>
            <w:r w:rsidRPr="000D20D5">
              <w:t>distribution for failing to take RMDs timely does NOT apply to nonqualified annuities because such annuities are not subject to the RBD and RMD rules.</w:t>
            </w:r>
          </w:p>
        </w:tc>
      </w:tr>
    </w:tbl>
    <w:p w14:paraId="19227C34" w14:textId="77777777" w:rsidR="00C82E25" w:rsidRDefault="00C82E25" w:rsidP="00E70211"/>
    <w:p w14:paraId="5B0387E4" w14:textId="77777777" w:rsidR="00883E6D" w:rsidRDefault="00883E6D" w:rsidP="00883E6D">
      <w:r>
        <w:lastRenderedPageBreak/>
        <w:t>Be aware that the scope of this course does not permit an exhaustive analysis of all annuity investment, tax, and payout possibilities. Untold numbers of books have been written just on annuities. Our discussion is intended as a springboard for further discussion with your client, internal resources, and/or your client’s insurance professional, CPA, or CFP</w:t>
      </w:r>
      <w:r w:rsidRPr="007C3770">
        <w:rPr>
          <w:vertAlign w:val="superscript"/>
        </w:rPr>
        <w:t>®</w:t>
      </w:r>
      <w:r>
        <w:t xml:space="preserve"> professional. </w:t>
      </w:r>
    </w:p>
    <w:p w14:paraId="31812E17" w14:textId="77777777" w:rsidR="00E20DF7" w:rsidRDefault="00E20DF7" w:rsidP="00E20DF7"/>
    <w:p w14:paraId="43D1F049" w14:textId="77777777" w:rsidR="00FD4E72" w:rsidRDefault="00FD4E72" w:rsidP="00FD4E72">
      <w:pPr>
        <w:pStyle w:val="Heading2"/>
      </w:pPr>
      <w:r>
        <w:br w:type="page"/>
      </w:r>
    </w:p>
    <w:p w14:paraId="67FC08BE" w14:textId="77777777" w:rsidR="00EA3214" w:rsidRDefault="00EA3214" w:rsidP="00EA3214">
      <w:pPr>
        <w:pStyle w:val="Heading2"/>
      </w:pPr>
      <w:r>
        <w:lastRenderedPageBreak/>
        <w:t xml:space="preserve">Qualified Longevity </w:t>
      </w:r>
      <w:r w:rsidR="008920A4">
        <w:t xml:space="preserve">Annuity </w:t>
      </w:r>
      <w:r>
        <w:t>Contract</w:t>
      </w:r>
      <w:r w:rsidR="005E5396">
        <w:t>s</w:t>
      </w:r>
      <w:r>
        <w:t xml:space="preserve"> (QLAC</w:t>
      </w:r>
      <w:r w:rsidR="005E5396">
        <w:t>s</w:t>
      </w:r>
      <w:r>
        <w:t>)</w:t>
      </w:r>
    </w:p>
    <w:p w14:paraId="4AE85443" w14:textId="77777777" w:rsidR="00D83DAF" w:rsidRDefault="00D83DAF" w:rsidP="006344C4">
      <w:r>
        <w:t>Here is</w:t>
      </w:r>
      <w:r w:rsidR="00D85162">
        <w:t xml:space="preserve"> a creative use </w:t>
      </w:r>
      <w:r w:rsidR="004E4080">
        <w:t xml:space="preserve">of the annuity concept for </w:t>
      </w:r>
      <w:r w:rsidR="00D85162">
        <w:t xml:space="preserve">clients seeking </w:t>
      </w:r>
      <w:r w:rsidR="00923B18">
        <w:t>lower required minimum d</w:t>
      </w:r>
      <w:r w:rsidR="00EA3214">
        <w:t xml:space="preserve">istributions (RMDs). </w:t>
      </w:r>
      <w:r w:rsidR="00923B18">
        <w:t xml:space="preserve">We will </w:t>
      </w:r>
      <w:r w:rsidR="004E4080">
        <w:t xml:space="preserve">first </w:t>
      </w:r>
      <w:r w:rsidR="00923B18">
        <w:t xml:space="preserve">establish context for the QLAC and </w:t>
      </w:r>
      <w:r w:rsidR="004E4080">
        <w:t xml:space="preserve">then </w:t>
      </w:r>
      <w:r w:rsidR="00923B18">
        <w:t>proceed to its advantages and disadvantages</w:t>
      </w:r>
      <w:r w:rsidR="00657993">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D83DAF" w:rsidRPr="00F34122" w14:paraId="1BAD6378" w14:textId="77777777" w:rsidTr="00BD5BAE">
        <w:tc>
          <w:tcPr>
            <w:tcW w:w="9576" w:type="dxa"/>
            <w:shd w:val="clear" w:color="auto" w:fill="DBD9B9"/>
            <w:tcMar>
              <w:top w:w="72" w:type="dxa"/>
              <w:left w:w="115" w:type="dxa"/>
              <w:bottom w:w="72" w:type="dxa"/>
              <w:right w:w="115" w:type="dxa"/>
            </w:tcMar>
          </w:tcPr>
          <w:p w14:paraId="4DF5761D" w14:textId="77777777" w:rsidR="00D83DAF" w:rsidRPr="006344C4" w:rsidRDefault="00D83DAF" w:rsidP="00BD5BAE">
            <w:pPr>
              <w:rPr>
                <w:b/>
              </w:rPr>
            </w:pPr>
            <w:r w:rsidRPr="006344C4">
              <w:rPr>
                <w:b/>
              </w:rPr>
              <w:t>The QLAC in Context</w:t>
            </w:r>
          </w:p>
          <w:p w14:paraId="5CC12654" w14:textId="77777777" w:rsidR="00D83DAF" w:rsidRDefault="00D83DAF" w:rsidP="006344C4">
            <w:r>
              <w:t>A dramatic change</w:t>
            </w:r>
            <w:r w:rsidRPr="00DC344A">
              <w:t xml:space="preserve"> in annuity planning for retirement</w:t>
            </w:r>
            <w:r>
              <w:t xml:space="preserve"> began July 1, 2014 when the IRS approved QLAC rules. </w:t>
            </w:r>
          </w:p>
          <w:p w14:paraId="78E83EA7" w14:textId="77777777" w:rsidR="00D83DAF" w:rsidRDefault="00D83DAF" w:rsidP="00D83DAF">
            <w:pPr>
              <w:pStyle w:val="ListParagraph"/>
              <w:numPr>
                <w:ilvl w:val="0"/>
                <w:numId w:val="286"/>
              </w:numPr>
            </w:pPr>
            <w:r>
              <w:t xml:space="preserve">The purpose of the QLAC is straightforward: Congress designed these annuities to provide a dependable and fixed retirement income stream for those individuals not covered by a Defined Benefit plan. </w:t>
            </w:r>
          </w:p>
          <w:p w14:paraId="00B87A38" w14:textId="77777777" w:rsidR="00D83DAF" w:rsidRDefault="00D83DAF" w:rsidP="00D83DAF">
            <w:pPr>
              <w:pStyle w:val="ListParagraph"/>
              <w:numPr>
                <w:ilvl w:val="0"/>
                <w:numId w:val="286"/>
              </w:numPr>
            </w:pPr>
            <w:r>
              <w:t xml:space="preserve">QLACs can therefore be viewed as Defined Benefit plan surrogates, at least to some degree, for those seeking the certainty of a fixed income stream in retirement. </w:t>
            </w:r>
          </w:p>
          <w:p w14:paraId="40355909" w14:textId="77777777" w:rsidR="00D83DAF" w:rsidRDefault="00D83DAF" w:rsidP="00D83DAF">
            <w:pPr>
              <w:pStyle w:val="ListParagraph"/>
              <w:numPr>
                <w:ilvl w:val="0"/>
                <w:numId w:val="286"/>
              </w:numPr>
            </w:pPr>
            <w:r>
              <w:t xml:space="preserve">While both younger and older clients may be attracted to these annuities, our focus in this discussion is upon those in retirement. </w:t>
            </w:r>
          </w:p>
          <w:p w14:paraId="59A58BEE" w14:textId="07626BBC" w:rsidR="00D83DAF" w:rsidRDefault="00D83DAF" w:rsidP="006344C4">
            <w:pPr>
              <w:ind w:left="360"/>
            </w:pPr>
            <w:r>
              <w:t xml:space="preserve">The QLAC is nothing more complex than an annuity in </w:t>
            </w:r>
            <w:r w:rsidRPr="00DC344A">
              <w:rPr>
                <w:rStyle w:val="Hyperlink"/>
              </w:rPr>
              <w:t xml:space="preserve">certain </w:t>
            </w:r>
            <w:r>
              <w:rPr>
                <w:rStyle w:val="Hyperlink"/>
              </w:rPr>
              <w:t xml:space="preserve">retirement </w:t>
            </w:r>
            <w:r w:rsidR="002907AA" w:rsidRPr="00DC344A">
              <w:rPr>
                <w:rStyle w:val="Hyperlink"/>
              </w:rPr>
              <w:t>plans</w:t>
            </w:r>
            <w:r w:rsidR="002907AA">
              <w:t xml:space="preserve"> that allow</w:t>
            </w:r>
            <w:r w:rsidR="00405C1A">
              <w:t>s</w:t>
            </w:r>
            <w:r>
              <w:t xml:space="preserve"> the account owner to delay RMD for as many as </w:t>
            </w:r>
            <w:r w:rsidRPr="00D83DAF">
              <w:rPr>
                <w:b/>
                <w:i/>
              </w:rPr>
              <w:t>14 years</w:t>
            </w:r>
            <w:r>
              <w:t xml:space="preserve"> past the normal required beginning date. The lesser of $125,000 or 25% of the account (</w:t>
            </w:r>
            <w:r w:rsidR="00057E1C">
              <w:t>2016</w:t>
            </w:r>
            <w:r>
              <w:t>, as indexed) may be invested in a QLAC. This is a lifetime maximum rather than an annual limit.</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640"/>
            </w:tblGrid>
            <w:tr w:rsidR="00D83DAF" w14:paraId="6D179E39" w14:textId="77777777" w:rsidTr="00BD5BAE">
              <w:tc>
                <w:tcPr>
                  <w:tcW w:w="8640" w:type="dxa"/>
                  <w:shd w:val="clear" w:color="auto" w:fill="D9D9D9"/>
                </w:tcPr>
                <w:p w14:paraId="3EF610B6" w14:textId="77777777" w:rsidR="00D83DAF" w:rsidRPr="00635F95" w:rsidRDefault="00D83DAF" w:rsidP="00BD5BAE">
                  <w:r>
                    <w:rPr>
                      <w:rStyle w:val="Hyperlink"/>
                      <w:u w:val="none"/>
                    </w:rPr>
                    <w:t>Certain Retirement Plans</w:t>
                  </w:r>
                </w:p>
                <w:p w14:paraId="00EBFB80" w14:textId="77777777" w:rsidR="00D83DAF" w:rsidRDefault="00D83DAF" w:rsidP="00BD5BAE">
                  <w:r>
                    <w:t xml:space="preserve">Only </w:t>
                  </w:r>
                  <w:r w:rsidRPr="008920A4">
                    <w:t xml:space="preserve">Defined </w:t>
                  </w:r>
                  <w:r w:rsidRPr="00A250B7">
                    <w:t>Contribution Category Qualified Plans</w:t>
                  </w:r>
                  <w:r w:rsidRPr="00DC344A">
                    <w:t xml:space="preserve">, </w:t>
                  </w:r>
                  <w:r>
                    <w:t>T</w:t>
                  </w:r>
                  <w:r w:rsidRPr="00DC344A">
                    <w:t xml:space="preserve">raditional IRAs, 403(b) </w:t>
                  </w:r>
                  <w:r>
                    <w:t>P</w:t>
                  </w:r>
                  <w:r w:rsidRPr="00DC344A">
                    <w:t xml:space="preserve">lans, or </w:t>
                  </w:r>
                  <w:r>
                    <w:t>G</w:t>
                  </w:r>
                  <w:r w:rsidRPr="00DC344A">
                    <w:t>o</w:t>
                  </w:r>
                  <w:r w:rsidRPr="00FD2B0F">
                    <w:t xml:space="preserve">vernmental 457(b) </w:t>
                  </w:r>
                  <w:r>
                    <w:t>P</w:t>
                  </w:r>
                  <w:r w:rsidRPr="00FD2B0F">
                    <w:t>lans may own</w:t>
                  </w:r>
                  <w:r w:rsidRPr="00DC344A">
                    <w:t xml:space="preserve"> a QLAC.</w:t>
                  </w:r>
                  <w:r>
                    <w:t xml:space="preserve"> </w:t>
                  </w:r>
                </w:p>
                <w:p w14:paraId="781C07C2" w14:textId="77777777" w:rsidR="00D83DAF" w:rsidRDefault="00D83DAF" w:rsidP="00BD5BAE">
                  <w:pPr>
                    <w:pStyle w:val="ListParagraph"/>
                    <w:numPr>
                      <w:ilvl w:val="0"/>
                      <w:numId w:val="282"/>
                    </w:numPr>
                  </w:pPr>
                  <w:r>
                    <w:t>Defined Contribution Category Plans include Target Benefit, Money Purchase, Profit Sharing, 401(k), Stock Bonus, and ESOP Plans.</w:t>
                  </w:r>
                </w:p>
                <w:p w14:paraId="66628866" w14:textId="77777777" w:rsidR="00D83DAF" w:rsidRPr="00DC344A" w:rsidRDefault="00D83DAF" w:rsidP="00BD5BAE">
                  <w:pPr>
                    <w:rPr>
                      <w:b/>
                      <w:i/>
                    </w:rPr>
                  </w:pPr>
                  <w:r w:rsidRPr="00DC344A">
                    <w:rPr>
                      <w:b/>
                      <w:i/>
                    </w:rPr>
                    <w:t>Roth IRA</w:t>
                  </w:r>
                  <w:r w:rsidRPr="00FD2B0F">
                    <w:rPr>
                      <w:b/>
                      <w:i/>
                    </w:rPr>
                    <w:t>s and Defined Benefit plans may NOT own</w:t>
                  </w:r>
                  <w:r w:rsidRPr="00DC344A">
                    <w:rPr>
                      <w:b/>
                      <w:i/>
                    </w:rPr>
                    <w:t xml:space="preserve"> a QLAC.</w:t>
                  </w:r>
                </w:p>
              </w:tc>
            </w:tr>
          </w:tbl>
          <w:p w14:paraId="3E1DE37F" w14:textId="77777777" w:rsidR="00D83DAF" w:rsidRPr="00F02274" w:rsidRDefault="00D83DAF" w:rsidP="00BD5BAE"/>
        </w:tc>
      </w:tr>
    </w:tbl>
    <w:p w14:paraId="65CDAE62" w14:textId="77777777" w:rsidR="00657993" w:rsidRDefault="00657993" w:rsidP="00657993">
      <w:r>
        <w:t>The allure of the QLAC includes the following</w:t>
      </w:r>
      <w:r w:rsidR="00923B18">
        <w:t xml:space="preserve"> advantages</w:t>
      </w:r>
      <w:r>
        <w:t>:</w:t>
      </w:r>
    </w:p>
    <w:p w14:paraId="1EA7E3DC" w14:textId="77777777" w:rsidR="00657993" w:rsidRDefault="00657993" w:rsidP="00657993">
      <w:pPr>
        <w:pStyle w:val="ListParagraph"/>
        <w:numPr>
          <w:ilvl w:val="0"/>
          <w:numId w:val="279"/>
        </w:numPr>
      </w:pPr>
      <w:r>
        <w:t xml:space="preserve">The QLAC is excluded from the RMD calculation until as late as age 85! </w:t>
      </w:r>
      <w:r w:rsidRPr="006344C4">
        <w:rPr>
          <w:b/>
          <w:color w:val="FF0000"/>
        </w:rPr>
        <w:t>Click</w:t>
      </w:r>
      <w:r>
        <w:t xml:space="preserve"> </w:t>
      </w:r>
      <w:r w:rsidRPr="00ED7D29">
        <w:rPr>
          <w:rStyle w:val="Hyperlink"/>
        </w:rPr>
        <w:t>here</w:t>
      </w:r>
      <w:r>
        <w:t xml:space="preserve"> </w:t>
      </w:r>
      <w:r w:rsidRPr="006344C4">
        <w:rPr>
          <w:b/>
          <w:color w:val="FF0000"/>
        </w:rPr>
        <w:t>for an example.</w:t>
      </w:r>
    </w:p>
    <w:tbl>
      <w:tblPr>
        <w:tblW w:w="0" w:type="auto"/>
        <w:tblInd w:w="828"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7675"/>
      </w:tblGrid>
      <w:tr w:rsidR="00657993" w14:paraId="3CB6C43C" w14:textId="77777777" w:rsidTr="00A123B8">
        <w:tc>
          <w:tcPr>
            <w:tcW w:w="7675" w:type="dxa"/>
            <w:shd w:val="clear" w:color="auto" w:fill="D9D9D9" w:themeFill="background1" w:themeFillShade="D9"/>
          </w:tcPr>
          <w:p w14:paraId="29DD24DF" w14:textId="77777777" w:rsidR="00657993" w:rsidRPr="00095D26" w:rsidRDefault="00657993" w:rsidP="00D85162">
            <w:pPr>
              <w:rPr>
                <w:b/>
              </w:rPr>
            </w:pPr>
            <w:r w:rsidRPr="00095D26">
              <w:rPr>
                <w:b/>
              </w:rPr>
              <w:t>Example</w:t>
            </w:r>
          </w:p>
          <w:p w14:paraId="23DC5076" w14:textId="77777777" w:rsidR="00657993" w:rsidRDefault="00657993" w:rsidP="00D85162">
            <w:r>
              <w:t xml:space="preserve">Your client Brian, a single individual, owns a $1,000,000 </w:t>
            </w:r>
            <w:r w:rsidR="008920A4">
              <w:t>T</w:t>
            </w:r>
            <w:r>
              <w:t xml:space="preserve">raditional IRA. Brian is age 70½ and has sufficient income from other sources to fund all of his living expenses. </w:t>
            </w:r>
          </w:p>
          <w:p w14:paraId="5607835A" w14:textId="77777777" w:rsidR="00657993" w:rsidRDefault="00657993" w:rsidP="00D85162">
            <w:r>
              <w:t xml:space="preserve">Brian can purchase a QLAC with $125,000 of his IRA balance and thereby defer RMD on that $125,000 until he reaches age 85.  </w:t>
            </w:r>
          </w:p>
          <w:p w14:paraId="7946EE48" w14:textId="77777777" w:rsidR="00657993" w:rsidRDefault="00657993" w:rsidP="00D85162">
            <w:pPr>
              <w:pStyle w:val="ListParagraph"/>
              <w:numPr>
                <w:ilvl w:val="0"/>
                <w:numId w:val="281"/>
              </w:numPr>
            </w:pPr>
            <w:r>
              <w:t xml:space="preserve">The QLAC purchase is excluded from his Traditional IRA RMD calculation. </w:t>
            </w:r>
          </w:p>
          <w:p w14:paraId="31303126" w14:textId="77777777" w:rsidR="00657993" w:rsidRDefault="00657993" w:rsidP="00D85162">
            <w:pPr>
              <w:pStyle w:val="ListParagraph"/>
              <w:numPr>
                <w:ilvl w:val="0"/>
                <w:numId w:val="281"/>
              </w:numPr>
            </w:pPr>
            <w:r>
              <w:t xml:space="preserve">He bases his </w:t>
            </w:r>
            <w:r w:rsidR="008920A4">
              <w:t>T</w:t>
            </w:r>
            <w:r>
              <w:t>raditional IRA RMD calculation on $875,000 ($1,000,000 - $125,000) rather than $1,000,000.</w:t>
            </w:r>
          </w:p>
          <w:p w14:paraId="20DA5559" w14:textId="77777777" w:rsidR="00657993" w:rsidRDefault="00657993" w:rsidP="00D85162">
            <w:pPr>
              <w:pStyle w:val="ListParagraph"/>
              <w:numPr>
                <w:ilvl w:val="0"/>
                <w:numId w:val="281"/>
              </w:numPr>
            </w:pPr>
            <w:r>
              <w:t xml:space="preserve">Brian will defer a cumulative total of approximately $150,000* in RMD from his age 70½ through age 85.  </w:t>
            </w:r>
          </w:p>
          <w:p w14:paraId="7309094D" w14:textId="77777777" w:rsidR="00657993" w:rsidRPr="00ED7D29" w:rsidRDefault="00657993" w:rsidP="00D85162">
            <w:pPr>
              <w:rPr>
                <w:i/>
                <w:sz w:val="16"/>
                <w:szCs w:val="16"/>
              </w:rPr>
            </w:pPr>
            <w:r w:rsidRPr="00ED7D29">
              <w:rPr>
                <w:i/>
                <w:sz w:val="16"/>
                <w:szCs w:val="16"/>
              </w:rPr>
              <w:t xml:space="preserve">*Assumes </w:t>
            </w:r>
            <w:r>
              <w:rPr>
                <w:i/>
                <w:sz w:val="16"/>
                <w:szCs w:val="16"/>
              </w:rPr>
              <w:t xml:space="preserve">life expectancy from </w:t>
            </w:r>
            <w:r w:rsidRPr="00ED7D29">
              <w:rPr>
                <w:i/>
                <w:sz w:val="16"/>
                <w:szCs w:val="16"/>
              </w:rPr>
              <w:t xml:space="preserve">IRS </w:t>
            </w:r>
            <w:r>
              <w:rPr>
                <w:i/>
                <w:sz w:val="16"/>
                <w:szCs w:val="16"/>
              </w:rPr>
              <w:t>T</w:t>
            </w:r>
            <w:r w:rsidRPr="00ED7D29">
              <w:rPr>
                <w:i/>
                <w:sz w:val="16"/>
                <w:szCs w:val="16"/>
              </w:rPr>
              <w:t xml:space="preserve">able </w:t>
            </w:r>
            <w:r>
              <w:rPr>
                <w:i/>
                <w:sz w:val="16"/>
                <w:szCs w:val="16"/>
              </w:rPr>
              <w:t xml:space="preserve">1 </w:t>
            </w:r>
            <w:r w:rsidRPr="00ED7D29">
              <w:rPr>
                <w:i/>
                <w:sz w:val="16"/>
                <w:szCs w:val="16"/>
              </w:rPr>
              <w:t>and a 6% return on the IRA portfolio.</w:t>
            </w:r>
          </w:p>
        </w:tc>
      </w:tr>
    </w:tbl>
    <w:p w14:paraId="4A9315FA" w14:textId="30F4B7FE" w:rsidR="00657993" w:rsidRDefault="00657993" w:rsidP="00657993">
      <w:pPr>
        <w:pStyle w:val="ListParagraph"/>
        <w:numPr>
          <w:ilvl w:val="0"/>
          <w:numId w:val="279"/>
        </w:numPr>
      </w:pPr>
      <w:r>
        <w:lastRenderedPageBreak/>
        <w:t xml:space="preserve">The QLAC payout cannot be outlived and is guaranteed by the insurance company for the life of the </w:t>
      </w:r>
      <w:r w:rsidRPr="00AD02C3">
        <w:rPr>
          <w:rStyle w:val="Hyperlink"/>
          <w:b w:val="0"/>
          <w:color w:val="auto"/>
          <w:u w:val="none"/>
        </w:rPr>
        <w:t>annuitant.</w:t>
      </w:r>
      <w:r w:rsidR="00C75769">
        <w:rPr>
          <w:rStyle w:val="Hyperlink"/>
          <w:b w:val="0"/>
          <w:color w:val="auto"/>
          <w:u w:val="none"/>
        </w:rPr>
        <w:t xml:space="preserve"> This may appeal to clients who fear running out of money if they outlive their life expectancy. </w:t>
      </w:r>
    </w:p>
    <w:p w14:paraId="07BEEC0B" w14:textId="5237BC90" w:rsidR="00657993" w:rsidRDefault="00657993" w:rsidP="00657993">
      <w:pPr>
        <w:pStyle w:val="ListParagraph"/>
        <w:numPr>
          <w:ilvl w:val="0"/>
          <w:numId w:val="279"/>
        </w:numPr>
      </w:pPr>
      <w:r>
        <w:t>Your client may name a spouse or (in some cases) another individual as a beneficiary</w:t>
      </w:r>
      <w:r w:rsidR="00033CBD">
        <w:t>.</w:t>
      </w:r>
      <w:r w:rsidR="00D83DAF">
        <w:t xml:space="preserve"> </w:t>
      </w:r>
      <w:r w:rsidR="00033CBD">
        <w:t>H</w:t>
      </w:r>
      <w:r w:rsidR="00D83DAF">
        <w:t>owever</w:t>
      </w:r>
      <w:r w:rsidR="00AF0343">
        <w:t>,</w:t>
      </w:r>
      <w:r w:rsidR="00D83DAF">
        <w:t xml:space="preserve"> </w:t>
      </w:r>
      <w:r w:rsidRPr="00ED7D29">
        <w:rPr>
          <w:rStyle w:val="Hyperlink"/>
        </w:rPr>
        <w:t>spousal benefit</w:t>
      </w:r>
      <w:r>
        <w:rPr>
          <w:rStyle w:val="Hyperlink"/>
        </w:rPr>
        <w:t>s</w:t>
      </w:r>
      <w:r w:rsidRPr="00ED7D29">
        <w:rPr>
          <w:rStyle w:val="Hyperlink"/>
        </w:rPr>
        <w:t xml:space="preserve"> and restrictions</w:t>
      </w:r>
      <w:r w:rsidR="00D83DAF">
        <w:t xml:space="preserve"> should be considered</w:t>
      </w:r>
      <w:r>
        <w:t>.</w:t>
      </w: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657993" w14:paraId="038128FC" w14:textId="77777777" w:rsidTr="00A123B8">
        <w:trPr>
          <w:trHeight w:val="8162"/>
        </w:trPr>
        <w:tc>
          <w:tcPr>
            <w:tcW w:w="8748" w:type="dxa"/>
            <w:shd w:val="clear" w:color="auto" w:fill="D9D9D9"/>
          </w:tcPr>
          <w:p w14:paraId="42721BC4" w14:textId="77777777" w:rsidR="00657993" w:rsidRPr="008920A4" w:rsidRDefault="00657993" w:rsidP="00D85162">
            <w:r w:rsidRPr="006344C4">
              <w:rPr>
                <w:rStyle w:val="Hyperlink"/>
                <w:u w:val="none"/>
              </w:rPr>
              <w:t>Spousal Benefits and Restrictions</w:t>
            </w:r>
          </w:p>
          <w:p w14:paraId="2EA009C4" w14:textId="77777777" w:rsidR="00657993" w:rsidRDefault="00657993" w:rsidP="00D85162">
            <w:pPr>
              <w:pStyle w:val="ListParagraph"/>
              <w:numPr>
                <w:ilvl w:val="0"/>
                <w:numId w:val="279"/>
              </w:numPr>
            </w:pPr>
            <w:r>
              <w:t xml:space="preserve">The QLAC may be structured as a Joint and Survivor Annuity with another person, generally the spouse. This feature will result in </w:t>
            </w:r>
            <w:r w:rsidRPr="00DC344A">
              <w:rPr>
                <w:rStyle w:val="Hyperlink"/>
              </w:rPr>
              <w:t>additional cost</w:t>
            </w:r>
            <w:r>
              <w:t xml:space="preserve"> for the annuity.</w:t>
            </w:r>
          </w:p>
          <w:tbl>
            <w:tblPr>
              <w:tblW w:w="794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43"/>
            </w:tblGrid>
            <w:tr w:rsidR="00657993" w14:paraId="3682307B" w14:textId="77777777" w:rsidTr="006344C4">
              <w:tc>
                <w:tcPr>
                  <w:tcW w:w="7943" w:type="dxa"/>
                  <w:shd w:val="clear" w:color="auto" w:fill="EEECE1" w:themeFill="background2"/>
                </w:tcPr>
                <w:p w14:paraId="4CA37CB1" w14:textId="77777777" w:rsidR="00657993" w:rsidRDefault="00657993" w:rsidP="00D85162">
                  <w:pPr>
                    <w:rPr>
                      <w:rStyle w:val="Hyperlink"/>
                      <w:u w:val="none"/>
                    </w:rPr>
                  </w:pPr>
                  <w:r>
                    <w:rPr>
                      <w:rStyle w:val="Hyperlink"/>
                      <w:u w:val="none"/>
                    </w:rPr>
                    <w:t xml:space="preserve">Additional </w:t>
                  </w:r>
                  <w:r w:rsidR="008920A4">
                    <w:rPr>
                      <w:rStyle w:val="Hyperlink"/>
                      <w:u w:val="none"/>
                    </w:rPr>
                    <w:t>c</w:t>
                  </w:r>
                  <w:r>
                    <w:rPr>
                      <w:rStyle w:val="Hyperlink"/>
                      <w:u w:val="none"/>
                    </w:rPr>
                    <w:t>ost</w:t>
                  </w:r>
                </w:p>
                <w:p w14:paraId="36F37FFF" w14:textId="77777777" w:rsidR="00657993" w:rsidRPr="00ED7D29" w:rsidRDefault="00657993" w:rsidP="00D85162">
                  <w:r>
                    <w:t>Whenever additional benefits are purchased with an annuity, the additional cost may be charged in one of two ways</w:t>
                  </w:r>
                  <w:r w:rsidR="008920A4">
                    <w:t>:</w:t>
                  </w:r>
                  <w:r>
                    <w:t xml:space="preserve"> 1) the purchase price of the annuity will increase</w:t>
                  </w:r>
                  <w:r w:rsidR="008920A4">
                    <w:t>,</w:t>
                  </w:r>
                  <w:r>
                    <w:t xml:space="preserve"> or 2) the amount of the annuity payout will decrease. </w:t>
                  </w:r>
                </w:p>
              </w:tc>
            </w:tr>
          </w:tbl>
          <w:p w14:paraId="3B8AA62A" w14:textId="44F06E72" w:rsidR="00657993" w:rsidRDefault="00657993" w:rsidP="00D85162">
            <w:pPr>
              <w:pStyle w:val="ListParagraph"/>
              <w:numPr>
                <w:ilvl w:val="0"/>
                <w:numId w:val="279"/>
              </w:numPr>
            </w:pPr>
            <w:r>
              <w:t xml:space="preserve">If the QLAC is purchased with funds from a </w:t>
            </w:r>
            <w:r w:rsidR="008920A4" w:rsidRPr="00ED7D29">
              <w:rPr>
                <w:rStyle w:val="Hyperlink"/>
              </w:rPr>
              <w:t>Pension Category Qualified Plan</w:t>
            </w:r>
            <w:r w:rsidR="008920A4">
              <w:t>,</w:t>
            </w:r>
            <w:r>
              <w:t xml:space="preserve"> the annuity </w:t>
            </w:r>
            <w:r w:rsidRPr="00ED7D29">
              <w:rPr>
                <w:b/>
                <w:i/>
              </w:rPr>
              <w:t>must</w:t>
            </w:r>
            <w:r>
              <w:t xml:space="preserve"> generally be structured as a joint and survivor annuity with the spouse.</w:t>
            </w:r>
            <w:r w:rsidR="00033CBD">
              <w:t xml:space="preserve"> QLACs purchased using funds from plans other than Pension Category plans allow the account owner to name either a spouse or any other person as beneficiary.  </w:t>
            </w:r>
          </w:p>
          <w:tbl>
            <w:tblPr>
              <w:tblW w:w="794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43"/>
            </w:tblGrid>
            <w:tr w:rsidR="00657993" w14:paraId="1674C48B" w14:textId="77777777" w:rsidTr="006344C4">
              <w:tc>
                <w:tcPr>
                  <w:tcW w:w="7943" w:type="dxa"/>
                  <w:shd w:val="clear" w:color="auto" w:fill="EEECE1" w:themeFill="background2"/>
                </w:tcPr>
                <w:p w14:paraId="51157E09" w14:textId="77777777" w:rsidR="00657993" w:rsidRDefault="00657993" w:rsidP="00D85162">
                  <w:pPr>
                    <w:rPr>
                      <w:rStyle w:val="Hyperlink"/>
                      <w:u w:val="none"/>
                    </w:rPr>
                  </w:pPr>
                  <w:r>
                    <w:rPr>
                      <w:rStyle w:val="Hyperlink"/>
                      <w:u w:val="none"/>
                    </w:rPr>
                    <w:t>Pension Category Qualified Plan</w:t>
                  </w:r>
                </w:p>
                <w:p w14:paraId="409104DF" w14:textId="77777777" w:rsidR="00657993" w:rsidRPr="00ED7D29" w:rsidRDefault="00657993">
                  <w:r>
                    <w:t xml:space="preserve">Target Benefit plans and Money Purchase plans </w:t>
                  </w:r>
                  <w:r w:rsidR="00B64A30">
                    <w:t>may own QLACs</w:t>
                  </w:r>
                  <w:r w:rsidR="008C09F6">
                    <w:t xml:space="preserve"> as long as the annuity is </w:t>
                  </w:r>
                  <w:r w:rsidR="00BA5DF2">
                    <w:t xml:space="preserve">a joint and survivor annuity </w:t>
                  </w:r>
                  <w:r>
                    <w:t>with the participant’s spouse</w:t>
                  </w:r>
                  <w:r w:rsidR="00BA5DF2">
                    <w:t xml:space="preserve"> as survivor</w:t>
                  </w:r>
                  <w:r>
                    <w:t xml:space="preserve">. </w:t>
                  </w:r>
                  <w:r w:rsidR="008C09F6">
                    <w:t>This requirement does not apply to unmarried individuals.</w:t>
                  </w:r>
                </w:p>
              </w:tc>
            </w:tr>
          </w:tbl>
          <w:p w14:paraId="06716241" w14:textId="317D43C9" w:rsidR="00187718" w:rsidRPr="00A123B8" w:rsidRDefault="00657993" w:rsidP="00121B68">
            <w:pPr>
              <w:pStyle w:val="ListParagraph"/>
              <w:numPr>
                <w:ilvl w:val="0"/>
                <w:numId w:val="279"/>
              </w:numPr>
              <w:rPr>
                <w:b/>
                <w:i/>
              </w:rPr>
            </w:pPr>
            <w:r>
              <w:t xml:space="preserve">At the death of the annuitant, the QLAC may pay a death benefit to the surviving spouse of either a return of </w:t>
            </w:r>
            <w:r w:rsidR="00954806" w:rsidRPr="00A123B8">
              <w:rPr>
                <w:rStyle w:val="Hyperlink"/>
              </w:rPr>
              <w:t xml:space="preserve">unrecovered </w:t>
            </w:r>
            <w:r w:rsidRPr="00A123B8">
              <w:rPr>
                <w:rStyle w:val="Hyperlink"/>
              </w:rPr>
              <w:t>premium</w:t>
            </w:r>
            <w:r>
              <w:t xml:space="preserve"> or a lifetime survivor’s annuity.</w:t>
            </w:r>
            <w:r w:rsidR="00954806">
              <w:t xml:space="preserve"> </w:t>
            </w:r>
          </w:p>
          <w:tbl>
            <w:tblPr>
              <w:tblW w:w="794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943"/>
            </w:tblGrid>
            <w:tr w:rsidR="00187718" w14:paraId="014E217F" w14:textId="77777777" w:rsidTr="00033CBD">
              <w:tc>
                <w:tcPr>
                  <w:tcW w:w="7943" w:type="dxa"/>
                  <w:shd w:val="clear" w:color="auto" w:fill="EEECE1" w:themeFill="background2"/>
                </w:tcPr>
                <w:p w14:paraId="03A9AAC8" w14:textId="77777777" w:rsidR="00187718" w:rsidRPr="00557A5E" w:rsidRDefault="00187718" w:rsidP="00187718">
                  <w:pPr>
                    <w:rPr>
                      <w:rStyle w:val="Hyperlink"/>
                      <w:u w:val="none"/>
                    </w:rPr>
                  </w:pPr>
                  <w:r w:rsidRPr="00557A5E">
                    <w:rPr>
                      <w:rStyle w:val="Hyperlink"/>
                      <w:u w:val="none"/>
                    </w:rPr>
                    <w:t>Unrecovered Premium</w:t>
                  </w:r>
                </w:p>
                <w:p w14:paraId="2C1373CC" w14:textId="0FE46330" w:rsidR="00187718" w:rsidRPr="00ED7D29" w:rsidRDefault="00121B68" w:rsidP="00121B68">
                  <w:r>
                    <w:t>Assume your client paid</w:t>
                  </w:r>
                  <w:r w:rsidR="00187718">
                    <w:t xml:space="preserve"> $100,000 in premiums to purchase a QLAC.</w:t>
                  </w:r>
                  <w:r>
                    <w:t xml:space="preserve">  She collected</w:t>
                  </w:r>
                  <w:r w:rsidR="00187718">
                    <w:t xml:space="preserve"> $2,000 per month </w:t>
                  </w:r>
                  <w:r>
                    <w:t xml:space="preserve">for </w:t>
                  </w:r>
                  <w:r w:rsidR="00187718">
                    <w:t xml:space="preserve">49 </w:t>
                  </w:r>
                  <w:r>
                    <w:t>months then died</w:t>
                  </w:r>
                  <w:r w:rsidR="00187718">
                    <w:t xml:space="preserve">. She has “recovered” $98,000 (49 </w:t>
                  </w:r>
                  <w:r>
                    <w:t xml:space="preserve">months </w:t>
                  </w:r>
                  <w:r w:rsidR="00187718">
                    <w:t xml:space="preserve">x $2,000). She has unrecovered premium of $2,000 </w:t>
                  </w:r>
                  <w:r>
                    <w:t xml:space="preserve">calculated as the </w:t>
                  </w:r>
                  <w:r w:rsidR="00187718">
                    <w:t xml:space="preserve">purchase price </w:t>
                  </w:r>
                  <w:r>
                    <w:t xml:space="preserve">of $100,000 </w:t>
                  </w:r>
                  <w:r w:rsidR="00187718">
                    <w:t>less $98,000 in annuity payments received.</w:t>
                  </w:r>
                </w:p>
              </w:tc>
            </w:tr>
          </w:tbl>
          <w:p w14:paraId="18A4C0B2" w14:textId="2920B810" w:rsidR="00954806" w:rsidRPr="00A123B8" w:rsidRDefault="00954806" w:rsidP="00A123B8">
            <w:pPr>
              <w:rPr>
                <w:b/>
                <w:i/>
              </w:rPr>
            </w:pPr>
          </w:p>
        </w:tc>
      </w:tr>
    </w:tbl>
    <w:p w14:paraId="0D0E077E" w14:textId="77777777" w:rsidR="00657993" w:rsidRDefault="00657993" w:rsidP="00657993">
      <w:pPr>
        <w:pStyle w:val="ListParagraph"/>
        <w:numPr>
          <w:ilvl w:val="0"/>
          <w:numId w:val="279"/>
        </w:numPr>
      </w:pPr>
      <w:r>
        <w:t>The annuity payout is fixed in amount initially</w:t>
      </w:r>
      <w:r w:rsidR="008920A4">
        <w:t>,</w:t>
      </w:r>
      <w:r>
        <w:t xml:space="preserve"> but a cost of living adjustment feature may be incorporated at </w:t>
      </w:r>
      <w:r w:rsidRPr="00DC344A">
        <w:rPr>
          <w:rStyle w:val="Hyperlink"/>
          <w:b w:val="0"/>
          <w:color w:val="auto"/>
          <w:u w:val="none"/>
        </w:rPr>
        <w:t>additional cost</w:t>
      </w:r>
      <w:r w:rsidRPr="002A28F6">
        <w:t>.</w:t>
      </w:r>
    </w:p>
    <w:p w14:paraId="6E422C3C" w14:textId="77777777" w:rsidR="00657993" w:rsidRDefault="00657993" w:rsidP="00657993">
      <w:r>
        <w:t>Noteworthy disadvantages of the QLAC follow:</w:t>
      </w:r>
    </w:p>
    <w:p w14:paraId="7BA7F43A" w14:textId="77777777" w:rsidR="00BA5DF2" w:rsidRDefault="00657993" w:rsidP="00657993">
      <w:pPr>
        <w:pStyle w:val="ListParagraph"/>
        <w:numPr>
          <w:ilvl w:val="0"/>
          <w:numId w:val="279"/>
        </w:numPr>
      </w:pPr>
      <w:r w:rsidRPr="00DC344A">
        <w:rPr>
          <w:b/>
          <w:i/>
        </w:rPr>
        <w:t>Relatively low limits</w:t>
      </w:r>
      <w:r>
        <w:t xml:space="preserve"> </w:t>
      </w:r>
      <w:r w:rsidRPr="006344C4">
        <w:rPr>
          <w:b/>
        </w:rPr>
        <w:t>for the high net worth client</w:t>
      </w:r>
    </w:p>
    <w:p w14:paraId="75514DC7" w14:textId="08DC2E56" w:rsidR="00657993" w:rsidRDefault="00657993" w:rsidP="006344C4">
      <w:pPr>
        <w:pStyle w:val="ListParagraph"/>
        <w:numPr>
          <w:ilvl w:val="1"/>
          <w:numId w:val="279"/>
        </w:numPr>
      </w:pPr>
      <w:r>
        <w:t>The purchase of a QLAC is limited to the lesser of 25% of the account balance or $125,000 (</w:t>
      </w:r>
      <w:r w:rsidR="00057E1C">
        <w:t>2016</w:t>
      </w:r>
      <w:r w:rsidR="006432A2">
        <w:t>, as indexed</w:t>
      </w:r>
      <w:r>
        <w:t>).</w:t>
      </w:r>
    </w:p>
    <w:p w14:paraId="4B21BD1C" w14:textId="77777777" w:rsidR="00BA5DF2" w:rsidRDefault="00657993" w:rsidP="00657993">
      <w:pPr>
        <w:pStyle w:val="ListParagraph"/>
        <w:numPr>
          <w:ilvl w:val="0"/>
          <w:numId w:val="279"/>
        </w:numPr>
      </w:pPr>
      <w:r w:rsidRPr="00DC344A">
        <w:rPr>
          <w:b/>
          <w:i/>
        </w:rPr>
        <w:t>No liquidity</w:t>
      </w:r>
    </w:p>
    <w:p w14:paraId="6860B1B6" w14:textId="77777777" w:rsidR="00657993" w:rsidRDefault="00657993" w:rsidP="006344C4">
      <w:pPr>
        <w:pStyle w:val="ListParagraph"/>
        <w:numPr>
          <w:ilvl w:val="1"/>
          <w:numId w:val="279"/>
        </w:numPr>
      </w:pPr>
      <w:r>
        <w:t>The QLAC may not accumulate a cash value</w:t>
      </w:r>
      <w:r w:rsidR="008920A4">
        <w:t>;</w:t>
      </w:r>
      <w:r>
        <w:t xml:space="preserve"> hence, this product may not be appropriate for a client with a liquidity need.</w:t>
      </w:r>
    </w:p>
    <w:p w14:paraId="608E8B73" w14:textId="77777777" w:rsidR="00BA5DF2" w:rsidRPr="006344C4" w:rsidRDefault="00657993" w:rsidP="00657993">
      <w:pPr>
        <w:pStyle w:val="ListParagraph"/>
        <w:numPr>
          <w:ilvl w:val="0"/>
          <w:numId w:val="279"/>
        </w:numPr>
      </w:pPr>
      <w:r>
        <w:rPr>
          <w:b/>
          <w:i/>
        </w:rPr>
        <w:t>Investment restrictions</w:t>
      </w:r>
    </w:p>
    <w:p w14:paraId="5788B00A" w14:textId="77777777" w:rsidR="00657993" w:rsidRDefault="00657993" w:rsidP="006344C4">
      <w:pPr>
        <w:pStyle w:val="ListParagraph"/>
        <w:numPr>
          <w:ilvl w:val="1"/>
          <w:numId w:val="279"/>
        </w:numPr>
      </w:pPr>
      <w:r>
        <w:lastRenderedPageBreak/>
        <w:t>Variable annuities are not allowed. Only fixed annuities are permitted. Hence, maintenance of purchasing power is an issue unless a cost of living adjustment feature is purchased.</w:t>
      </w:r>
    </w:p>
    <w:p w14:paraId="31D653BD" w14:textId="77777777" w:rsidR="00BA5DF2" w:rsidRDefault="00657993" w:rsidP="00657993">
      <w:pPr>
        <w:pStyle w:val="ListParagraph"/>
        <w:numPr>
          <w:ilvl w:val="0"/>
          <w:numId w:val="279"/>
        </w:numPr>
      </w:pPr>
      <w:r w:rsidRPr="00DC344A">
        <w:rPr>
          <w:b/>
          <w:i/>
        </w:rPr>
        <w:t>Interest rate sensitiv</w:t>
      </w:r>
      <w:r>
        <w:rPr>
          <w:b/>
          <w:i/>
        </w:rPr>
        <w:t>ity</w:t>
      </w:r>
    </w:p>
    <w:p w14:paraId="065746EA" w14:textId="5EC0D752" w:rsidR="00657993" w:rsidRDefault="00BA5DF2" w:rsidP="006344C4">
      <w:pPr>
        <w:pStyle w:val="ListParagraph"/>
        <w:numPr>
          <w:ilvl w:val="1"/>
          <w:numId w:val="279"/>
        </w:numPr>
      </w:pPr>
      <w:r>
        <w:t>L</w:t>
      </w:r>
      <w:r w:rsidR="00657993">
        <w:t xml:space="preserve">ower interest rates in the market </w:t>
      </w:r>
      <w:r w:rsidR="00C71618">
        <w:t xml:space="preserve">at the QLAC purchase date </w:t>
      </w:r>
      <w:r w:rsidR="00657993">
        <w:t xml:space="preserve">will generally translate into lower payouts in retirement. </w:t>
      </w:r>
    </w:p>
    <w:p w14:paraId="5D483CE6" w14:textId="77777777" w:rsidR="00BA5DF2" w:rsidRDefault="00657993" w:rsidP="00657993">
      <w:pPr>
        <w:pStyle w:val="ListParagraph"/>
        <w:numPr>
          <w:ilvl w:val="0"/>
          <w:numId w:val="279"/>
        </w:numPr>
      </w:pPr>
      <w:r w:rsidRPr="00DC344A">
        <w:rPr>
          <w:b/>
          <w:i/>
        </w:rPr>
        <w:t>No government guarantee</w:t>
      </w:r>
    </w:p>
    <w:p w14:paraId="37551EBE" w14:textId="77777777" w:rsidR="00657993" w:rsidRDefault="00657993" w:rsidP="006344C4">
      <w:pPr>
        <w:pStyle w:val="ListParagraph"/>
        <w:numPr>
          <w:ilvl w:val="1"/>
          <w:numId w:val="279"/>
        </w:numPr>
      </w:pPr>
      <w:r>
        <w:t xml:space="preserve">The QLAC is guaranteed by the financial strength of the insurance company. However, </w:t>
      </w:r>
      <w:r>
        <w:rPr>
          <w:rStyle w:val="Hyperlink"/>
        </w:rPr>
        <w:t>Guaranty A</w:t>
      </w:r>
      <w:r w:rsidRPr="00DC344A">
        <w:rPr>
          <w:rStyle w:val="Hyperlink"/>
        </w:rPr>
        <w:t>ssociation</w:t>
      </w:r>
      <w:r>
        <w:rPr>
          <w:rStyle w:val="Hyperlink"/>
        </w:rPr>
        <w:t>s</w:t>
      </w:r>
      <w:r>
        <w:t xml:space="preserve"> may provide a measure of protection in the event of insurance company default.</w:t>
      </w:r>
    </w:p>
    <w:tbl>
      <w:tblPr>
        <w:tblW w:w="781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812"/>
      </w:tblGrid>
      <w:tr w:rsidR="008920A4" w14:paraId="1B6A5A3A" w14:textId="77777777" w:rsidTr="008920A4">
        <w:tc>
          <w:tcPr>
            <w:tcW w:w="7812" w:type="dxa"/>
            <w:shd w:val="clear" w:color="auto" w:fill="D9D9D9"/>
          </w:tcPr>
          <w:p w14:paraId="57893B09" w14:textId="77777777" w:rsidR="008920A4" w:rsidRPr="008920A4" w:rsidRDefault="00657993" w:rsidP="00D85162">
            <w:r w:rsidRPr="006344C4">
              <w:rPr>
                <w:rStyle w:val="Hyperlink"/>
                <w:u w:val="none"/>
              </w:rPr>
              <w:t>Guaranty Associations</w:t>
            </w:r>
            <w:r w:rsidRPr="008920A4">
              <w:t xml:space="preserve"> </w:t>
            </w:r>
          </w:p>
          <w:p w14:paraId="46AAA435" w14:textId="77777777" w:rsidR="00657993" w:rsidRPr="00ED7D29" w:rsidRDefault="008920A4" w:rsidP="00D85162">
            <w:pPr>
              <w:rPr>
                <w:b/>
                <w:i/>
              </w:rPr>
            </w:pPr>
            <w:r w:rsidRPr="006344C4">
              <w:rPr>
                <w:b/>
                <w:i/>
              </w:rPr>
              <w:t>Guaranty Associations</w:t>
            </w:r>
            <w:r>
              <w:t xml:space="preserve"> </w:t>
            </w:r>
            <w:r w:rsidR="00657993">
              <w:t>are mandated by the individual states but are not backed by any federal or state government agency. Contact your state Guaranty Association for specific coverage requirements and limits.</w:t>
            </w:r>
          </w:p>
        </w:tc>
      </w:tr>
    </w:tbl>
    <w:p w14:paraId="5A1415CC" w14:textId="77777777" w:rsidR="006913AE" w:rsidRDefault="006913AE">
      <w:pPr>
        <w:spacing w:before="0" w:after="0"/>
      </w:pPr>
      <w:r>
        <w:br w:type="page"/>
      </w:r>
    </w:p>
    <w:p w14:paraId="4F950BD3" w14:textId="77777777" w:rsidR="000D7218" w:rsidRPr="00A250B7" w:rsidRDefault="00A92342" w:rsidP="008920A4">
      <w:pPr>
        <w:pStyle w:val="Heading2"/>
      </w:pPr>
      <w:r w:rsidRPr="008920A4">
        <w:lastRenderedPageBreak/>
        <w:t xml:space="preserve">Managing Distributions from </w:t>
      </w:r>
      <w:r w:rsidR="0018250B" w:rsidRPr="008920A4">
        <w:t xml:space="preserve">Other </w:t>
      </w:r>
      <w:r w:rsidR="004104D3" w:rsidRPr="00A250B7">
        <w:t xml:space="preserve">Retirement </w:t>
      </w:r>
      <w:r w:rsidRPr="00A250B7">
        <w:t xml:space="preserve">Plans </w:t>
      </w:r>
    </w:p>
    <w:p w14:paraId="23F379E4" w14:textId="77777777" w:rsidR="000D7218" w:rsidRPr="00095D26" w:rsidRDefault="0018250B" w:rsidP="0007423C">
      <w:pPr>
        <w:rPr>
          <w:b/>
          <w:color w:val="FF0000"/>
        </w:rPr>
      </w:pPr>
      <w:r>
        <w:t>You</w:t>
      </w:r>
      <w:r w:rsidR="00E02FAD">
        <w:t xml:space="preserve">r </w:t>
      </w:r>
      <w:r>
        <w:t>competence in IRA and qualified plan distribut</w:t>
      </w:r>
      <w:r w:rsidR="00F95DF7">
        <w:t>i</w:t>
      </w:r>
      <w:r>
        <w:t xml:space="preserve">ons </w:t>
      </w:r>
      <w:r w:rsidR="00AB7370">
        <w:t xml:space="preserve">will serve you well as we present other </w:t>
      </w:r>
      <w:r w:rsidR="00E02FAD">
        <w:t xml:space="preserve">client retirement </w:t>
      </w:r>
      <w:r w:rsidR="00AB7370">
        <w:t>plans</w:t>
      </w:r>
      <w:r w:rsidR="00E02FAD">
        <w:t>/arrangements</w:t>
      </w:r>
      <w:r w:rsidR="00AB7370">
        <w:t xml:space="preserve"> yo</w:t>
      </w:r>
      <w:r>
        <w:t xml:space="preserve">u may encounter </w:t>
      </w:r>
      <w:r w:rsidR="00AB7370">
        <w:t>during</w:t>
      </w:r>
      <w:r>
        <w:t xml:space="preserve"> your</w:t>
      </w:r>
      <w:r w:rsidR="000A281E">
        <w:t xml:space="preserve"> career. </w:t>
      </w:r>
      <w:r w:rsidR="00E02FAD">
        <w:t>An overview</w:t>
      </w:r>
      <w:r w:rsidR="00F95DF7">
        <w:t xml:space="preserve"> of distribution require</w:t>
      </w:r>
      <w:r w:rsidR="00AB7370">
        <w:t>ments for</w:t>
      </w:r>
      <w:r w:rsidR="00F95DF7">
        <w:t xml:space="preserve"> those plans </w:t>
      </w:r>
      <w:r w:rsidR="000A281E">
        <w:t>is only a click away!</w:t>
      </w:r>
      <w:r w:rsidR="0013584F">
        <w:t xml:space="preserve"> </w:t>
      </w:r>
      <w:r w:rsidR="0013584F" w:rsidRPr="00095D26">
        <w:rPr>
          <w:b/>
          <w:color w:val="FF0000"/>
        </w:rPr>
        <w:t>Click each plan type 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0A281E" w:rsidRPr="002478F4" w14:paraId="3504A14E" w14:textId="77777777" w:rsidTr="00151700">
        <w:tc>
          <w:tcPr>
            <w:tcW w:w="8909" w:type="dxa"/>
            <w:tcBorders>
              <w:bottom w:val="single" w:sz="4" w:space="0" w:color="6CA8CD"/>
            </w:tcBorders>
            <w:shd w:val="clear" w:color="auto" w:fill="6CA8CD"/>
            <w:tcMar>
              <w:top w:w="72" w:type="dxa"/>
              <w:left w:w="115" w:type="dxa"/>
              <w:bottom w:w="72" w:type="dxa"/>
              <w:right w:w="115" w:type="dxa"/>
            </w:tcMar>
          </w:tcPr>
          <w:p w14:paraId="4E97EA4E" w14:textId="77777777" w:rsidR="000A281E" w:rsidRPr="002478F4" w:rsidRDefault="000A281E" w:rsidP="000A281E">
            <w:pPr>
              <w:rPr>
                <w:b/>
                <w:color w:val="FFFFFF"/>
              </w:rPr>
            </w:pPr>
            <w:r>
              <w:t xml:space="preserve"> </w:t>
            </w:r>
            <w:r>
              <w:rPr>
                <w:b/>
                <w:color w:val="FFFFFF"/>
              </w:rPr>
              <w:t>SIMPLE IRA</w:t>
            </w:r>
            <w:r w:rsidR="003579D1">
              <w:rPr>
                <w:b/>
                <w:color w:val="FFFFFF"/>
              </w:rPr>
              <w:t>s and SEP IRAs</w:t>
            </w:r>
          </w:p>
        </w:tc>
      </w:tr>
      <w:tr w:rsidR="000A281E" w:rsidRPr="002478F4" w14:paraId="42077A60" w14:textId="77777777" w:rsidTr="00151700">
        <w:tc>
          <w:tcPr>
            <w:tcW w:w="8909" w:type="dxa"/>
            <w:shd w:val="clear" w:color="auto" w:fill="FFFFFF"/>
            <w:tcMar>
              <w:top w:w="72" w:type="dxa"/>
              <w:left w:w="115" w:type="dxa"/>
              <w:bottom w:w="72" w:type="dxa"/>
              <w:right w:w="115" w:type="dxa"/>
            </w:tcMar>
          </w:tcPr>
          <w:p w14:paraId="0DAD078E" w14:textId="77777777" w:rsidR="000A281E" w:rsidRPr="00151700" w:rsidRDefault="00F95DF7" w:rsidP="00AA329E">
            <w:pPr>
              <w:spacing w:before="0" w:after="0"/>
            </w:pPr>
            <w:r w:rsidRPr="00151700">
              <w:t xml:space="preserve">These IRAs generally follow the same required beginning date and required minimum distribution rules as Traditional IRAs. Premature distributions penalties and related exceptions </w:t>
            </w:r>
            <w:r w:rsidR="00AA329E">
              <w:t xml:space="preserve">generally follow Traditional IRA rules </w:t>
            </w:r>
            <w:r w:rsidRPr="00151700">
              <w:t>with one exception</w:t>
            </w:r>
            <w:r w:rsidR="000D20D5">
              <w:t xml:space="preserve"> - </w:t>
            </w:r>
            <w:r w:rsidRPr="00151700">
              <w:t>distributions from a SIMPLE IR</w:t>
            </w:r>
            <w:r w:rsidR="00AA329E">
              <w:t xml:space="preserve">A during its first two years are </w:t>
            </w:r>
            <w:r w:rsidRPr="00151700">
              <w:t xml:space="preserve">subject to a 20% (not 10%) premature distribution penalty. The 50% </w:t>
            </w:r>
            <w:r w:rsidR="00161FE1" w:rsidRPr="00151700">
              <w:t>under</w:t>
            </w:r>
            <w:r w:rsidR="000D20D5">
              <w:t>-</w:t>
            </w:r>
            <w:r w:rsidR="00161FE1" w:rsidRPr="00151700">
              <w:t>distribution</w:t>
            </w:r>
            <w:r w:rsidRPr="00151700">
              <w:t xml:space="preserve"> penalty for failing to take RMD</w:t>
            </w:r>
            <w:r w:rsidR="00AA329E">
              <w:t>s</w:t>
            </w:r>
            <w:r w:rsidRPr="00151700">
              <w:t xml:space="preserve"> timely is calculated as for Traditional IRAs.</w:t>
            </w:r>
          </w:p>
        </w:tc>
      </w:tr>
      <w:tr w:rsidR="000A281E" w:rsidRPr="002478F4" w14:paraId="5EBE187E" w14:textId="77777777" w:rsidTr="00151700">
        <w:tc>
          <w:tcPr>
            <w:tcW w:w="8909" w:type="dxa"/>
            <w:tcBorders>
              <w:bottom w:val="single" w:sz="4" w:space="0" w:color="6CA8CD"/>
            </w:tcBorders>
            <w:shd w:val="clear" w:color="auto" w:fill="6CA8CD"/>
            <w:tcMar>
              <w:top w:w="72" w:type="dxa"/>
              <w:left w:w="115" w:type="dxa"/>
              <w:bottom w:w="72" w:type="dxa"/>
              <w:right w:w="115" w:type="dxa"/>
            </w:tcMar>
          </w:tcPr>
          <w:p w14:paraId="33EE79A9" w14:textId="77777777" w:rsidR="000A281E" w:rsidRPr="002478F4" w:rsidRDefault="003579D1" w:rsidP="00151700">
            <w:pPr>
              <w:rPr>
                <w:b/>
                <w:color w:val="FFFFFF"/>
              </w:rPr>
            </w:pPr>
            <w:r>
              <w:rPr>
                <w:b/>
                <w:color w:val="FFFFFF"/>
              </w:rPr>
              <w:t>403(b) Plans</w:t>
            </w:r>
          </w:p>
        </w:tc>
      </w:tr>
      <w:tr w:rsidR="000A281E" w:rsidRPr="002478F4" w14:paraId="15560C6A" w14:textId="77777777" w:rsidTr="00151700">
        <w:tc>
          <w:tcPr>
            <w:tcW w:w="8909" w:type="dxa"/>
            <w:shd w:val="clear" w:color="auto" w:fill="FFFFFF"/>
            <w:tcMar>
              <w:top w:w="72" w:type="dxa"/>
              <w:left w:w="115" w:type="dxa"/>
              <w:bottom w:w="72" w:type="dxa"/>
              <w:right w:w="115" w:type="dxa"/>
            </w:tcMar>
          </w:tcPr>
          <w:p w14:paraId="3DBE7A48" w14:textId="77777777" w:rsidR="000A281E" w:rsidRDefault="00151700" w:rsidP="00A92342">
            <w:r>
              <w:t xml:space="preserve">These plans may only be established by </w:t>
            </w:r>
            <w:r w:rsidR="00380C0E">
              <w:t>tax-exempt</w:t>
            </w:r>
            <w:r>
              <w:t xml:space="preserve"> organizations and public school districts. 403(b) </w:t>
            </w:r>
            <w:r w:rsidR="000D20D5">
              <w:t>P</w:t>
            </w:r>
            <w:r>
              <w:t>lans are not qualified plans</w:t>
            </w:r>
            <w:r w:rsidR="000D20D5">
              <w:t>,</w:t>
            </w:r>
            <w:r>
              <w:t xml:space="preserve"> but generally follow qualified plan distribution requirements. Such plans may include deferral features, including Designated Roth Accounts, just as offered in 401(k) </w:t>
            </w:r>
            <w:r w:rsidR="000D20D5">
              <w:t>P</w:t>
            </w:r>
            <w:r>
              <w:t>lans.</w:t>
            </w:r>
          </w:p>
          <w:p w14:paraId="4F65F432" w14:textId="77777777" w:rsidR="00151700" w:rsidRPr="002478F4" w:rsidRDefault="00AA329E" w:rsidP="00A92342">
            <w:r>
              <w:t>Qualified plan r</w:t>
            </w:r>
            <w:r w:rsidR="00151700">
              <w:t xml:space="preserve">equired beginning date, required minimum distributions (RMD), premature distribution penalties, and penalties for </w:t>
            </w:r>
            <w:r w:rsidR="00161FE1">
              <w:t>under</w:t>
            </w:r>
            <w:r w:rsidR="000D20D5">
              <w:t>-</w:t>
            </w:r>
            <w:r w:rsidR="00161FE1">
              <w:t>distribution</w:t>
            </w:r>
            <w:r w:rsidR="00151700">
              <w:t xml:space="preserve"> of RMD generally apply to 403(b) </w:t>
            </w:r>
            <w:r w:rsidR="000D20D5">
              <w:t>P</w:t>
            </w:r>
            <w:r w:rsidR="00151700">
              <w:t xml:space="preserve">lans. </w:t>
            </w:r>
          </w:p>
        </w:tc>
      </w:tr>
      <w:tr w:rsidR="000A281E" w:rsidRPr="002C4977" w14:paraId="715FBCB6" w14:textId="77777777" w:rsidTr="00151700">
        <w:tc>
          <w:tcPr>
            <w:tcW w:w="8909" w:type="dxa"/>
            <w:tcBorders>
              <w:bottom w:val="single" w:sz="4" w:space="0" w:color="6CA8CD"/>
            </w:tcBorders>
            <w:shd w:val="clear" w:color="auto" w:fill="6CA8CD"/>
            <w:tcMar>
              <w:top w:w="72" w:type="dxa"/>
              <w:left w:w="115" w:type="dxa"/>
              <w:bottom w:w="72" w:type="dxa"/>
              <w:right w:w="115" w:type="dxa"/>
            </w:tcMar>
          </w:tcPr>
          <w:p w14:paraId="212707B7" w14:textId="77777777" w:rsidR="000A281E" w:rsidRPr="002B76F9" w:rsidRDefault="003579D1" w:rsidP="00151700">
            <w:pPr>
              <w:rPr>
                <w:b/>
                <w:color w:val="FFFFFF"/>
              </w:rPr>
            </w:pPr>
            <w:r w:rsidRPr="002B76F9">
              <w:rPr>
                <w:b/>
                <w:color w:val="FFFFFF"/>
              </w:rPr>
              <w:t>457(b) Plans</w:t>
            </w:r>
          </w:p>
        </w:tc>
      </w:tr>
      <w:tr w:rsidR="000A281E" w:rsidRPr="002478F4" w14:paraId="6823B066" w14:textId="77777777" w:rsidTr="00151700">
        <w:tc>
          <w:tcPr>
            <w:tcW w:w="8909" w:type="dxa"/>
            <w:shd w:val="clear" w:color="auto" w:fill="FFFFFF"/>
            <w:tcMar>
              <w:top w:w="72" w:type="dxa"/>
              <w:left w:w="115" w:type="dxa"/>
              <w:bottom w:w="72" w:type="dxa"/>
              <w:right w:w="115" w:type="dxa"/>
            </w:tcMar>
          </w:tcPr>
          <w:p w14:paraId="00D78C08" w14:textId="77777777" w:rsidR="000A281E" w:rsidRPr="00A92342" w:rsidRDefault="00151700" w:rsidP="00A92342">
            <w:r w:rsidRPr="00A92342">
              <w:t xml:space="preserve">These plans are formal, nonqualified deferred compensation plans for government </w:t>
            </w:r>
            <w:r w:rsidR="00AA329E" w:rsidRPr="00A92342">
              <w:t xml:space="preserve">employers </w:t>
            </w:r>
            <w:r w:rsidRPr="00A92342">
              <w:t>and nonreligious charitable organizations. Employee</w:t>
            </w:r>
            <w:r w:rsidR="002B76F9" w:rsidRPr="00A92342">
              <w:t xml:space="preserve"> deferrals are permitted, including </w:t>
            </w:r>
            <w:r w:rsidR="00161FE1" w:rsidRPr="00A92342">
              <w:t>deferrals</w:t>
            </w:r>
            <w:r w:rsidRPr="00A92342">
              <w:t xml:space="preserve"> into Designated Roth Accounts</w:t>
            </w:r>
            <w:r w:rsidR="002B76F9" w:rsidRPr="00A92342">
              <w:t>. Distribution rules follow qualified plan distribution requirements</w:t>
            </w:r>
            <w:r w:rsidR="000D20D5">
              <w:t>,</w:t>
            </w:r>
            <w:r w:rsidR="002B76F9" w:rsidRPr="00A92342">
              <w:t xml:space="preserve"> including required beginning date, required minimum distributions (RMD), </w:t>
            </w:r>
            <w:r w:rsidR="00AA329E" w:rsidRPr="00A92342">
              <w:t xml:space="preserve">10% </w:t>
            </w:r>
            <w:r w:rsidR="002B76F9" w:rsidRPr="00A92342">
              <w:t xml:space="preserve">premature distribution penalties, and </w:t>
            </w:r>
            <w:r w:rsidR="00AA329E" w:rsidRPr="00A92342">
              <w:t xml:space="preserve">50% </w:t>
            </w:r>
            <w:r w:rsidR="002B76F9" w:rsidRPr="00A92342">
              <w:t xml:space="preserve">penalties for </w:t>
            </w:r>
            <w:r w:rsidR="005D2052">
              <w:t>under-</w:t>
            </w:r>
            <w:r w:rsidR="00161FE1" w:rsidRPr="00A92342">
              <w:t>distribution</w:t>
            </w:r>
            <w:r w:rsidR="002B76F9" w:rsidRPr="00A92342">
              <w:t xml:space="preserve"> of RMD. </w:t>
            </w:r>
            <w:r w:rsidRPr="00A92342">
              <w:t xml:space="preserve"> </w:t>
            </w:r>
          </w:p>
        </w:tc>
      </w:tr>
    </w:tbl>
    <w:p w14:paraId="3C331A50" w14:textId="77777777" w:rsidR="00BC3E15" w:rsidRDefault="00921795" w:rsidP="00BC3E15">
      <w:r>
        <w:br w:type="page"/>
      </w:r>
    </w:p>
    <w:p w14:paraId="0F854B87" w14:textId="77777777" w:rsidR="0045132C" w:rsidRDefault="0045132C" w:rsidP="0045132C">
      <w:pPr>
        <w:pStyle w:val="Heading2"/>
      </w:pPr>
      <w:r>
        <w:lastRenderedPageBreak/>
        <w:t xml:space="preserve">Managing Distributions from </w:t>
      </w:r>
      <w:r w:rsidR="00E15885">
        <w:t>Stock Options</w:t>
      </w:r>
    </w:p>
    <w:p w14:paraId="07AF3311" w14:textId="77777777" w:rsidR="00D17878" w:rsidRDefault="0045132C" w:rsidP="00D17878">
      <w:r>
        <w:t xml:space="preserve">Retiring employees with employer provided </w:t>
      </w:r>
      <w:r w:rsidRPr="001F4A36">
        <w:rPr>
          <w:rStyle w:val="Hyperlink"/>
        </w:rPr>
        <w:t>stock options</w:t>
      </w:r>
      <w:r>
        <w:t xml:space="preserve"> may need your guidance. A complete review of stock options is beyond scope for this course</w:t>
      </w:r>
      <w:r w:rsidR="00AD0856">
        <w:t>;</w:t>
      </w:r>
      <w:r>
        <w:t xml:space="preserve"> however</w:t>
      </w:r>
      <w:r w:rsidR="00AD0856">
        <w:t>,</w:t>
      </w:r>
      <w:r>
        <w:t xml:space="preserve"> you need to know select aspects of nonstatutory and incentive stock options at a minimum.</w:t>
      </w:r>
    </w:p>
    <w:tbl>
      <w:tblPr>
        <w:tblpPr w:leftFromText="180" w:rightFromText="180" w:vertAnchor="text" w:horzAnchor="page" w:tblpX="1622" w:tblpY="47"/>
        <w:tblOverlap w:val="never"/>
        <w:tblW w:w="0" w:type="auto"/>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8568"/>
      </w:tblGrid>
      <w:tr w:rsidR="00D17878" w14:paraId="770315A9" w14:textId="77777777" w:rsidTr="00A123B8">
        <w:tc>
          <w:tcPr>
            <w:tcW w:w="8568" w:type="dxa"/>
            <w:shd w:val="clear" w:color="auto" w:fill="D9D9D9"/>
          </w:tcPr>
          <w:p w14:paraId="6746CF6B" w14:textId="77777777" w:rsidR="00D17878" w:rsidRPr="00E12957" w:rsidRDefault="00D17878" w:rsidP="00D17878">
            <w:pPr>
              <w:rPr>
                <w:rStyle w:val="Hyperlink"/>
                <w:u w:val="none"/>
              </w:rPr>
            </w:pPr>
            <w:r w:rsidRPr="00E12957">
              <w:rPr>
                <w:rStyle w:val="Hyperlink"/>
                <w:u w:val="none"/>
              </w:rPr>
              <w:t>Stock Options</w:t>
            </w:r>
          </w:p>
          <w:p w14:paraId="22901736" w14:textId="77777777" w:rsidR="00D17878" w:rsidRDefault="00D17878" w:rsidP="00D17878">
            <w:r>
              <w:t xml:space="preserve">A employer stock option is a written, legally binding commitment (referred to as a grant) to the employee (awardee). The grant specifies the </w:t>
            </w:r>
            <w:r w:rsidR="00027B44">
              <w:t xml:space="preserve">exercise price, vesting period and expiration date. </w:t>
            </w:r>
          </w:p>
          <w:p w14:paraId="0CD73635" w14:textId="77777777" w:rsidR="00D17878" w:rsidRDefault="00D17878" w:rsidP="00D17878">
            <w:pPr>
              <w:numPr>
                <w:ilvl w:val="0"/>
                <w:numId w:val="218"/>
              </w:numPr>
              <w:ind w:left="0"/>
            </w:pPr>
            <w:r>
              <w:t>The price that must be paid to purchase a share of stock</w:t>
            </w:r>
            <w:r w:rsidR="00027B44">
              <w:t xml:space="preserve"> is referred to as the </w:t>
            </w:r>
            <w:r w:rsidR="00027B44" w:rsidRPr="00027B44">
              <w:rPr>
                <w:b/>
              </w:rPr>
              <w:t>exercise price</w:t>
            </w:r>
            <w:r w:rsidR="00027B44">
              <w:t>.</w:t>
            </w:r>
          </w:p>
          <w:p w14:paraId="37473C96" w14:textId="77777777" w:rsidR="00D17878" w:rsidRDefault="00D17878" w:rsidP="00D17878">
            <w:pPr>
              <w:numPr>
                <w:ilvl w:val="0"/>
                <w:numId w:val="218"/>
              </w:numPr>
              <w:ind w:left="0"/>
            </w:pPr>
            <w:r>
              <w:t xml:space="preserve">The period of time required before the option can be exercised </w:t>
            </w:r>
            <w:r w:rsidR="00027B44">
              <w:t xml:space="preserve">is </w:t>
            </w:r>
            <w:r>
              <w:t xml:space="preserve">referred to as </w:t>
            </w:r>
            <w:r w:rsidR="00027B44">
              <w:t xml:space="preserve">the </w:t>
            </w:r>
            <w:r w:rsidR="00027B44" w:rsidRPr="00027B44">
              <w:rPr>
                <w:b/>
              </w:rPr>
              <w:t>vesting period</w:t>
            </w:r>
            <w:r w:rsidR="00027B44">
              <w:t>.</w:t>
            </w:r>
          </w:p>
          <w:p w14:paraId="42EC1C36" w14:textId="77777777" w:rsidR="00D17878" w:rsidRPr="00F03D23" w:rsidRDefault="00D17878" w:rsidP="00027B44">
            <w:r>
              <w:t xml:space="preserve">The </w:t>
            </w:r>
            <w:r w:rsidRPr="00027B44">
              <w:rPr>
                <w:b/>
              </w:rPr>
              <w:t>expiration date</w:t>
            </w:r>
            <w:r>
              <w:t xml:space="preserve"> of the option </w:t>
            </w:r>
            <w:r w:rsidR="00027B44">
              <w:t xml:space="preserve">is the last date the option can be exercised. </w:t>
            </w:r>
            <w:r>
              <w:t xml:space="preserve"> </w:t>
            </w:r>
          </w:p>
        </w:tc>
      </w:tr>
    </w:tbl>
    <w:p w14:paraId="4C62F0A0" w14:textId="77777777" w:rsidR="00D17878" w:rsidRDefault="00D17878" w:rsidP="00D17878"/>
    <w:p w14:paraId="0AB60A43" w14:textId="77777777" w:rsidR="00D17878" w:rsidRDefault="00D17878" w:rsidP="0045132C"/>
    <w:p w14:paraId="04B4618B" w14:textId="77777777" w:rsidR="00D17878" w:rsidRDefault="00D17878" w:rsidP="0045132C"/>
    <w:p w14:paraId="170EC3A0" w14:textId="77777777" w:rsidR="00D17878" w:rsidRDefault="00D17878" w:rsidP="0045132C"/>
    <w:p w14:paraId="2C739875" w14:textId="77777777" w:rsidR="00D17878" w:rsidRDefault="00D17878" w:rsidP="0045132C"/>
    <w:p w14:paraId="69AC9758" w14:textId="77777777" w:rsidR="00D17878" w:rsidRDefault="00D17878" w:rsidP="0045132C"/>
    <w:p w14:paraId="1D36F8D1" w14:textId="77777777" w:rsidR="00D17878" w:rsidRDefault="00D17878" w:rsidP="0045132C"/>
    <w:p w14:paraId="60F42857" w14:textId="77777777" w:rsidR="00027B44" w:rsidRDefault="00027B44" w:rsidP="00D17878">
      <w:pPr>
        <w:spacing w:before="0" w:after="0"/>
        <w:rPr>
          <w:b/>
          <w:i/>
        </w:rPr>
      </w:pPr>
    </w:p>
    <w:p w14:paraId="11BC7736" w14:textId="77777777" w:rsidR="00027B44" w:rsidRDefault="00027B44" w:rsidP="00D17878">
      <w:pPr>
        <w:spacing w:before="0" w:after="0"/>
        <w:rPr>
          <w:b/>
          <w:i/>
        </w:rPr>
      </w:pPr>
    </w:p>
    <w:p w14:paraId="063611C9" w14:textId="77777777" w:rsidR="005D32D0" w:rsidRDefault="00D17878" w:rsidP="005D32D0">
      <w:pPr>
        <w:spacing w:before="0" w:after="0"/>
      </w:pPr>
      <w:r w:rsidRPr="004733E4">
        <w:rPr>
          <w:b/>
          <w:i/>
        </w:rPr>
        <w:t>Nonstatutory stock options</w:t>
      </w:r>
      <w:r>
        <w:rPr>
          <w:b/>
          <w:i/>
        </w:rPr>
        <w:t xml:space="preserve"> (NSOs)</w:t>
      </w:r>
      <w:r>
        <w:t xml:space="preserve">, also referred to as nonqualified stock options, may be encountered more frequently than Incentive Stock Options. NSOs offer no special income tax treatment and are taxed as compensation income when exercised to the extent of the </w:t>
      </w:r>
      <w:r w:rsidRPr="004733E4">
        <w:rPr>
          <w:rStyle w:val="Hyperlink"/>
        </w:rPr>
        <w:t>bargain element</w:t>
      </w:r>
      <w:r>
        <w:t xml:space="preserve">. </w:t>
      </w:r>
      <w:r w:rsidR="005366BC">
        <w:t>Care should be taken to manage the recognition of income in the year exercised to prevent unanticipated income tax rate (bracket) increases</w:t>
      </w:r>
      <w:r w:rsidR="000A03CA">
        <w:t>.</w:t>
      </w:r>
    </w:p>
    <w:p w14:paraId="63550437" w14:textId="77777777" w:rsidR="005366BC" w:rsidRDefault="005366BC" w:rsidP="005D32D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5D32D0" w14:paraId="5A1ECFA3" w14:textId="77777777" w:rsidTr="00095D26">
        <w:tc>
          <w:tcPr>
            <w:tcW w:w="8568" w:type="dxa"/>
            <w:shd w:val="clear" w:color="auto" w:fill="D9D9D9"/>
          </w:tcPr>
          <w:p w14:paraId="4F8F94A9" w14:textId="77777777" w:rsidR="005D32D0" w:rsidRPr="00095D26" w:rsidRDefault="005D32D0" w:rsidP="00AD0856">
            <w:pPr>
              <w:rPr>
                <w:rStyle w:val="Hyperlink"/>
                <w:u w:val="none"/>
              </w:rPr>
            </w:pPr>
            <w:r w:rsidRPr="00095D26">
              <w:rPr>
                <w:rStyle w:val="Hyperlink"/>
                <w:u w:val="none"/>
              </w:rPr>
              <w:t>Bargain Element</w:t>
            </w:r>
          </w:p>
          <w:p w14:paraId="5246F9B3" w14:textId="77777777" w:rsidR="005D32D0" w:rsidRDefault="005D32D0" w:rsidP="00AD0856">
            <w:r>
              <w:t xml:space="preserve">The </w:t>
            </w:r>
            <w:r w:rsidRPr="00095D26">
              <w:rPr>
                <w:b/>
                <w:i/>
              </w:rPr>
              <w:t>bargain element</w:t>
            </w:r>
            <w:r>
              <w:t xml:space="preserve"> is the difference between fair market value and purchase price on the exercise date. </w:t>
            </w:r>
            <w:r w:rsidRPr="00095D26">
              <w:rPr>
                <w:b/>
                <w:color w:val="FF0000"/>
              </w:rPr>
              <w:t>Click</w:t>
            </w:r>
            <w:r>
              <w:t xml:space="preserve"> </w:t>
            </w:r>
            <w:r w:rsidRPr="0003095C">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277"/>
            </w:tblGrid>
            <w:tr w:rsidR="005D32D0" w14:paraId="4A1CE1FB" w14:textId="77777777" w:rsidTr="00A123B8">
              <w:tc>
                <w:tcPr>
                  <w:tcW w:w="8277" w:type="dxa"/>
                  <w:shd w:val="clear" w:color="auto" w:fill="FFFF99"/>
                </w:tcPr>
                <w:p w14:paraId="07E62DDC" w14:textId="77777777" w:rsidR="00AD0856" w:rsidRPr="00095D26" w:rsidRDefault="00AD0856" w:rsidP="00AD0856">
                  <w:pPr>
                    <w:rPr>
                      <w:b/>
                    </w:rPr>
                  </w:pPr>
                  <w:r w:rsidRPr="00095D26">
                    <w:rPr>
                      <w:b/>
                    </w:rPr>
                    <w:t>Example</w:t>
                  </w:r>
                </w:p>
                <w:p w14:paraId="2479FEA1" w14:textId="77777777" w:rsidR="005D32D0" w:rsidRDefault="005D32D0" w:rsidP="00AD0856">
                  <w:r>
                    <w:t xml:space="preserve">Your client Allison was awarded 1,000 nonstatutory stock options on her employer’s </w:t>
                  </w:r>
                  <w:r w:rsidR="00DC5368">
                    <w:t>publicly</w:t>
                  </w:r>
                  <w:r w:rsidR="006B662E">
                    <w:t>-</w:t>
                  </w:r>
                  <w:r w:rsidR="00DC5368">
                    <w:t>traded</w:t>
                  </w:r>
                  <w:r>
                    <w:t xml:space="preserve"> stock. The option allows Allison to purchase stock at $20 per share. </w:t>
                  </w:r>
                </w:p>
                <w:p w14:paraId="772A38AE" w14:textId="77777777" w:rsidR="005D32D0" w:rsidRDefault="005D32D0" w:rsidP="00AD0856">
                  <w:pPr>
                    <w:numPr>
                      <w:ilvl w:val="0"/>
                      <w:numId w:val="217"/>
                    </w:numPr>
                  </w:pPr>
                  <w:r>
                    <w:t xml:space="preserve">When the stock is trading at $30 per share, Allison exercised the stock option. She wrote a check to her employer in the amount of $20,000 and received stock with a fair market value of $30,000. </w:t>
                  </w:r>
                </w:p>
                <w:p w14:paraId="29CD7561" w14:textId="77777777" w:rsidR="005D32D0" w:rsidRDefault="005D32D0" w:rsidP="00AD0856">
                  <w:pPr>
                    <w:numPr>
                      <w:ilvl w:val="0"/>
                      <w:numId w:val="217"/>
                    </w:numPr>
                  </w:pPr>
                  <w:r>
                    <w:t>The bargain element is $10,000</w:t>
                  </w:r>
                  <w:r w:rsidR="00AD0856">
                    <w:t>,</w:t>
                  </w:r>
                  <w:r>
                    <w:t xml:space="preserve"> calculated as 1,000 shares times $10 per share. She is taxed on the $10,000 as if it were compensation income. </w:t>
                  </w:r>
                </w:p>
              </w:tc>
            </w:tr>
          </w:tbl>
          <w:p w14:paraId="5116288F" w14:textId="77777777" w:rsidR="005D32D0" w:rsidRPr="00F03D23" w:rsidRDefault="005D32D0" w:rsidP="00AD0856"/>
        </w:tc>
      </w:tr>
    </w:tbl>
    <w:p w14:paraId="6B108A50" w14:textId="77777777" w:rsidR="000B7780" w:rsidRPr="000B7780" w:rsidRDefault="002D68A1" w:rsidP="004C7D3B">
      <w:pPr>
        <w:pStyle w:val="Heading2"/>
      </w:pPr>
      <w:r w:rsidRPr="002D68A1">
        <w:rPr>
          <w:rStyle w:val="Hyperlink"/>
          <w:b/>
          <w:sz w:val="20"/>
          <w:szCs w:val="20"/>
        </w:rPr>
        <w:t>Incentive stock options</w:t>
      </w:r>
      <w:r>
        <w:t xml:space="preserve"> </w:t>
      </w:r>
      <w:r w:rsidRPr="002D68A1">
        <w:rPr>
          <w:b w:val="0"/>
          <w:color w:val="auto"/>
          <w:sz w:val="20"/>
          <w:szCs w:val="20"/>
        </w:rPr>
        <w:t xml:space="preserve">(ISOs) may not be seen as often as nonstatutory stock options. Although more complex than NSOs, ISOs </w:t>
      </w:r>
      <w:r>
        <w:rPr>
          <w:b w:val="0"/>
          <w:color w:val="auto"/>
          <w:sz w:val="20"/>
          <w:szCs w:val="20"/>
        </w:rPr>
        <w:t xml:space="preserve">are highly valued for their </w:t>
      </w:r>
      <w:r w:rsidRPr="002D68A1">
        <w:rPr>
          <w:b w:val="0"/>
          <w:color w:val="auto"/>
          <w:sz w:val="20"/>
          <w:szCs w:val="20"/>
        </w:rPr>
        <w:t>l</w:t>
      </w:r>
      <w:r w:rsidR="006A17F9">
        <w:rPr>
          <w:b w:val="0"/>
          <w:color w:val="auto"/>
          <w:sz w:val="20"/>
          <w:szCs w:val="20"/>
        </w:rPr>
        <w:t>ong</w:t>
      </w:r>
      <w:r w:rsidR="00AD0856">
        <w:rPr>
          <w:b w:val="0"/>
          <w:color w:val="auto"/>
          <w:sz w:val="20"/>
          <w:szCs w:val="20"/>
        </w:rPr>
        <w:t>-</w:t>
      </w:r>
      <w:r w:rsidR="006A17F9">
        <w:rPr>
          <w:b w:val="0"/>
          <w:color w:val="auto"/>
          <w:sz w:val="20"/>
          <w:szCs w:val="20"/>
        </w:rPr>
        <w:t>term capital gains potential</w:t>
      </w:r>
      <w:r w:rsidRPr="002D68A1">
        <w:rPr>
          <w:b w:val="0"/>
          <w:color w:val="auto"/>
          <w:sz w:val="20"/>
          <w:szCs w:val="20"/>
        </w:rPr>
        <w:t>.</w:t>
      </w:r>
      <w:r w:rsidR="000B778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2D68A1" w14:paraId="4B6A021E" w14:textId="77777777" w:rsidTr="00095D26">
        <w:tc>
          <w:tcPr>
            <w:tcW w:w="8568" w:type="dxa"/>
            <w:shd w:val="clear" w:color="auto" w:fill="D9D9D9"/>
          </w:tcPr>
          <w:p w14:paraId="749700B1" w14:textId="77777777" w:rsidR="00AD0856" w:rsidRPr="00AD0856" w:rsidRDefault="002D68A1" w:rsidP="00AD0856">
            <w:r w:rsidRPr="00095D26">
              <w:rPr>
                <w:rStyle w:val="Hyperlink"/>
                <w:u w:val="none"/>
              </w:rPr>
              <w:t>Incentive Stock Options</w:t>
            </w:r>
            <w:r w:rsidRPr="00AD0856">
              <w:t xml:space="preserve"> </w:t>
            </w:r>
          </w:p>
          <w:p w14:paraId="60027A37" w14:textId="77777777" w:rsidR="002D68A1" w:rsidRDefault="00AD0856" w:rsidP="00AD0856">
            <w:r w:rsidRPr="00095D26">
              <w:rPr>
                <w:b/>
                <w:i/>
              </w:rPr>
              <w:t>Incentive Stock Options</w:t>
            </w:r>
            <w:r>
              <w:t xml:space="preserve"> </w:t>
            </w:r>
            <w:r w:rsidR="002D68A1">
              <w:t>are characterized as follows:</w:t>
            </w:r>
          </w:p>
          <w:p w14:paraId="5A1769D1" w14:textId="77777777" w:rsidR="002D68A1" w:rsidRDefault="002D68A1" w:rsidP="00AD0856">
            <w:r w:rsidRPr="00B225DA">
              <w:rPr>
                <w:rStyle w:val="Strong"/>
              </w:rPr>
              <w:t>ISO</w:t>
            </w:r>
            <w:r>
              <w:rPr>
                <w:rStyle w:val="Strong"/>
              </w:rPr>
              <w:t>s are limited</w:t>
            </w:r>
            <w:r w:rsidR="00AD0856">
              <w:rPr>
                <w:rStyle w:val="Strong"/>
              </w:rPr>
              <w:t xml:space="preserve"> </w:t>
            </w:r>
            <w:r>
              <w:rPr>
                <w:rStyle w:val="Strong"/>
              </w:rPr>
              <w:t>-</w:t>
            </w:r>
            <w:r w:rsidR="00AD0856">
              <w:rPr>
                <w:rStyle w:val="Strong"/>
              </w:rPr>
              <w:t xml:space="preserve"> </w:t>
            </w:r>
            <w:r>
              <w:t xml:space="preserve">No more than $100,000 of ISOs can vest per person per year; any amount beyond $100,000 becomes nonqualified.  </w:t>
            </w:r>
          </w:p>
          <w:p w14:paraId="4F436EF6" w14:textId="77777777" w:rsidR="002D68A1" w:rsidRDefault="002D68A1" w:rsidP="00AD0856">
            <w:pPr>
              <w:numPr>
                <w:ilvl w:val="0"/>
                <w:numId w:val="220"/>
              </w:numPr>
            </w:pPr>
            <w:r>
              <w:t xml:space="preserve">The term of the option may not exceed 10 years and the employer’s Board </w:t>
            </w:r>
            <w:r>
              <w:lastRenderedPageBreak/>
              <w:t xml:space="preserve">of Directors must authorize the ISO. </w:t>
            </w:r>
          </w:p>
          <w:p w14:paraId="6904ACC1" w14:textId="77777777" w:rsidR="002D68A1" w:rsidRPr="00155C96" w:rsidRDefault="002D68A1" w:rsidP="00AD0856">
            <w:pPr>
              <w:numPr>
                <w:ilvl w:val="0"/>
                <w:numId w:val="220"/>
              </w:numPr>
              <w:rPr>
                <w:b/>
                <w:i/>
              </w:rPr>
            </w:pPr>
            <w:r w:rsidRPr="00155C96">
              <w:rPr>
                <w:b/>
                <w:i/>
              </w:rPr>
              <w:t xml:space="preserve">The executive must remain an employee from the date of grant to within 90 days of the exercise date. </w:t>
            </w:r>
          </w:p>
          <w:p w14:paraId="73645CB3" w14:textId="77777777" w:rsidR="002D68A1" w:rsidRDefault="002D68A1" w:rsidP="00AD0856">
            <w:pPr>
              <w:numPr>
                <w:ilvl w:val="0"/>
                <w:numId w:val="220"/>
              </w:numPr>
            </w:pPr>
            <w:r>
              <w:t>Notably, an ISO must be issued at or above fair market value on the date of the grant.</w:t>
            </w:r>
          </w:p>
          <w:p w14:paraId="6C453124" w14:textId="77777777" w:rsidR="000B7780" w:rsidRDefault="000B7780" w:rsidP="00AD0856">
            <w:r>
              <w:t xml:space="preserve">ISOs have </w:t>
            </w:r>
            <w:r>
              <w:rPr>
                <w:b/>
                <w:i/>
              </w:rPr>
              <w:t>tax benefits</w:t>
            </w:r>
            <w:r>
              <w:t xml:space="preserve"> that include the following:</w:t>
            </w:r>
          </w:p>
          <w:p w14:paraId="357B247F" w14:textId="77777777" w:rsidR="000B7780" w:rsidRPr="002E3BEF" w:rsidRDefault="000B7780" w:rsidP="00AD0856">
            <w:pPr>
              <w:numPr>
                <w:ilvl w:val="0"/>
                <w:numId w:val="221"/>
              </w:numPr>
              <w:rPr>
                <w:b/>
              </w:rPr>
            </w:pPr>
            <w:r>
              <w:t xml:space="preserve">Deferral of gain at exercise date and the conversion of ordinary income into capital gains.  </w:t>
            </w:r>
          </w:p>
          <w:p w14:paraId="5033DDB3" w14:textId="77777777" w:rsidR="000B7780" w:rsidRDefault="000B7780" w:rsidP="00AD0856">
            <w:pPr>
              <w:numPr>
                <w:ilvl w:val="0"/>
                <w:numId w:val="221"/>
              </w:numPr>
              <w:rPr>
                <w:b/>
              </w:rPr>
            </w:pPr>
            <w:r>
              <w:t>No regular income tax is recognized at the grant date, and no regular income tax is recognized at the exercise date</w:t>
            </w:r>
            <w:r w:rsidR="00565F76">
              <w:t>.</w:t>
            </w:r>
            <w:r>
              <w:rPr>
                <w:rStyle w:val="FootnoteReference"/>
              </w:rPr>
              <w:t>*</w:t>
            </w:r>
            <w:r>
              <w:t xml:space="preserve"> Long-term capital treatment applies if the </w:t>
            </w:r>
            <w:r w:rsidRPr="009F0770">
              <w:rPr>
                <w:rStyle w:val="Hyperlink"/>
                <w:b w:val="0"/>
                <w:color w:val="auto"/>
                <w:u w:val="none"/>
              </w:rPr>
              <w:t>holding period requirements</w:t>
            </w:r>
            <w:r w:rsidRPr="009F0770">
              <w:rPr>
                <w:b/>
              </w:rPr>
              <w:t xml:space="preserve"> </w:t>
            </w:r>
            <w:r w:rsidRPr="009F0770">
              <w:t>are met</w:t>
            </w:r>
            <w:r w:rsidRPr="009F0770">
              <w:rPr>
                <w:b/>
              </w:rPr>
              <w:t xml:space="preserve">. </w:t>
            </w:r>
          </w:p>
          <w:p w14:paraId="70CCF364" w14:textId="77777777" w:rsidR="000B7780" w:rsidRPr="002E3BEF" w:rsidRDefault="000B7780" w:rsidP="00AD0856">
            <w:pPr>
              <w:numPr>
                <w:ilvl w:val="0"/>
                <w:numId w:val="221"/>
              </w:numPr>
              <w:rPr>
                <w:b/>
              </w:rPr>
            </w:pPr>
            <w:r>
              <w:t xml:space="preserve">Holding period requirements provide that the shares may not be disposed of within two years of the date of grant </w:t>
            </w:r>
            <w:r>
              <w:rPr>
                <w:b/>
              </w:rPr>
              <w:t>or</w:t>
            </w:r>
            <w:r>
              <w:t xml:space="preserve"> one year after the option is exercised. </w:t>
            </w:r>
          </w:p>
          <w:p w14:paraId="01A23B98" w14:textId="77777777" w:rsidR="002D68A1" w:rsidRDefault="000B7780" w:rsidP="00AD0856">
            <w:pPr>
              <w:spacing w:before="0" w:after="0"/>
            </w:pPr>
            <w:r>
              <w:t xml:space="preserve">If the shares are disposed of prematurely, the special tax treatment will be lost and ordinary income will be recognized for the amount of the gain. If the shares are held for the required time period, any recognized gains will be treated as </w:t>
            </w:r>
            <w:r w:rsidRPr="002E3BEF">
              <w:rPr>
                <w:b/>
                <w:i/>
              </w:rPr>
              <w:t>long-term capital gains</w:t>
            </w:r>
            <w:r>
              <w:t>.</w:t>
            </w:r>
          </w:p>
          <w:p w14:paraId="47D4D7DD" w14:textId="77777777" w:rsidR="002D68A1" w:rsidRPr="00095D26" w:rsidRDefault="000B7780" w:rsidP="00AD0856">
            <w:pPr>
              <w:keepNext/>
              <w:outlineLvl w:val="4"/>
              <w:rPr>
                <w:sz w:val="16"/>
                <w:szCs w:val="16"/>
              </w:rPr>
            </w:pPr>
            <w:r w:rsidRPr="00095D26">
              <w:rPr>
                <w:sz w:val="16"/>
                <w:szCs w:val="16"/>
                <w:vertAlign w:val="superscript"/>
              </w:rPr>
              <w:t>*</w:t>
            </w:r>
            <w:r w:rsidRPr="00095D26">
              <w:rPr>
                <w:sz w:val="16"/>
                <w:szCs w:val="16"/>
              </w:rPr>
              <w:t xml:space="preserve"> </w:t>
            </w:r>
            <w:r w:rsidR="0030297E">
              <w:rPr>
                <w:i/>
                <w:sz w:val="16"/>
                <w:szCs w:val="16"/>
              </w:rPr>
              <w:t>A separate tax – the Alternative Minimum T</w:t>
            </w:r>
            <w:r w:rsidRPr="00095D26">
              <w:rPr>
                <w:i/>
                <w:sz w:val="16"/>
                <w:szCs w:val="16"/>
              </w:rPr>
              <w:t xml:space="preserve">ax </w:t>
            </w:r>
            <w:r w:rsidR="0030297E">
              <w:rPr>
                <w:i/>
                <w:sz w:val="16"/>
                <w:szCs w:val="16"/>
              </w:rPr>
              <w:t xml:space="preserve">- </w:t>
            </w:r>
            <w:r w:rsidRPr="00095D26">
              <w:rPr>
                <w:i/>
                <w:sz w:val="16"/>
                <w:szCs w:val="16"/>
              </w:rPr>
              <w:t>may apply. Consult your internal resources for additional information.</w:t>
            </w:r>
          </w:p>
        </w:tc>
      </w:tr>
    </w:tbl>
    <w:p w14:paraId="3CE00D1E" w14:textId="77777777" w:rsidR="002D68A1" w:rsidRDefault="002D68A1" w:rsidP="002D68A1"/>
    <w:p w14:paraId="7A641807" w14:textId="77777777" w:rsidR="000B7780" w:rsidRDefault="000B7780" w:rsidP="00E02FAD">
      <w:pPr>
        <w:pStyle w:val="Heading2"/>
      </w:pPr>
    </w:p>
    <w:p w14:paraId="6CFAC677" w14:textId="77777777" w:rsidR="00B720B9" w:rsidRDefault="00B720B9" w:rsidP="00E02FAD">
      <w:pPr>
        <w:pStyle w:val="Heading2"/>
      </w:pPr>
    </w:p>
    <w:p w14:paraId="6B9CC23B" w14:textId="77777777" w:rsidR="00B720B9" w:rsidRDefault="00B720B9" w:rsidP="00E02FAD">
      <w:pPr>
        <w:pStyle w:val="Heading2"/>
      </w:pPr>
    </w:p>
    <w:p w14:paraId="77D44D23" w14:textId="77777777" w:rsidR="00B720B9" w:rsidRDefault="00B720B9" w:rsidP="00E02FAD">
      <w:pPr>
        <w:pStyle w:val="Heading2"/>
      </w:pPr>
    </w:p>
    <w:p w14:paraId="26A033B9" w14:textId="77777777" w:rsidR="00B720B9" w:rsidRDefault="00B720B9" w:rsidP="00E02FAD">
      <w:pPr>
        <w:pStyle w:val="Heading2"/>
      </w:pPr>
    </w:p>
    <w:p w14:paraId="6AED0B5C" w14:textId="77777777" w:rsidR="007C52A8" w:rsidRDefault="007C52A8">
      <w:pPr>
        <w:spacing w:before="0" w:after="0"/>
        <w:rPr>
          <w:b/>
          <w:iCs/>
          <w:color w:val="17365D"/>
          <w:sz w:val="28"/>
          <w:szCs w:val="12"/>
        </w:rPr>
      </w:pPr>
      <w:r>
        <w:br w:type="page"/>
      </w:r>
    </w:p>
    <w:p w14:paraId="22D9A962" w14:textId="77777777" w:rsidR="00E02FAD" w:rsidRDefault="00E02FAD" w:rsidP="00E02FAD">
      <w:pPr>
        <w:pStyle w:val="Heading2"/>
      </w:pPr>
      <w:r w:rsidRPr="000B4D4F">
        <w:lastRenderedPageBreak/>
        <w:t>Safe Withdrawal Rates</w:t>
      </w:r>
    </w:p>
    <w:p w14:paraId="1343C9E1" w14:textId="77777777" w:rsidR="004C7A1A" w:rsidRDefault="002B5EA5" w:rsidP="008C53BA">
      <w:pPr>
        <w:spacing w:before="0" w:after="0"/>
      </w:pPr>
      <w:r>
        <w:t xml:space="preserve">You client just </w:t>
      </w:r>
      <w:r w:rsidR="00196E28">
        <w:t>stated</w:t>
      </w:r>
      <w:r w:rsidR="0030297E">
        <w:t>,</w:t>
      </w:r>
      <w:r w:rsidR="00196E28">
        <w:t xml:space="preserve"> “I am very concerned about running out of money before I die</w:t>
      </w:r>
      <w:r w:rsidR="0010053E">
        <w:t>,</w:t>
      </w:r>
      <w:r w:rsidR="004018CF">
        <w:t xml:space="preserve"> but I need a pool of capital for emergencies</w:t>
      </w:r>
      <w:r w:rsidR="008C53BA">
        <w:t>.”</w:t>
      </w:r>
      <w:r w:rsidR="00196E28">
        <w:t xml:space="preserve"> </w:t>
      </w:r>
      <w:r w:rsidR="008C53BA">
        <w:t>While there are a number of sources for a lifetime income stream (qualified plan, annuity, and Social Security), those sources may not always provide a ready</w:t>
      </w:r>
      <w:r w:rsidR="00196E28">
        <w:t xml:space="preserve"> pool of capital for your client’s </w:t>
      </w:r>
      <w:r w:rsidR="003C6D41">
        <w:t xml:space="preserve">emergency </w:t>
      </w:r>
      <w:r w:rsidR="00196E28">
        <w:t>use</w:t>
      </w:r>
      <w:r w:rsidR="003C6D41">
        <w:t>.</w:t>
      </w:r>
      <w:r w:rsidR="00196E28">
        <w:t xml:space="preserve"> </w:t>
      </w:r>
    </w:p>
    <w:p w14:paraId="2AA475D6" w14:textId="77777777" w:rsidR="008C53BA" w:rsidRDefault="008C53BA" w:rsidP="008C53BA">
      <w:pPr>
        <w:spacing w:before="0" w:after="0"/>
      </w:pPr>
    </w:p>
    <w:p w14:paraId="024955F5" w14:textId="77777777" w:rsidR="00196E28" w:rsidRDefault="00196E28" w:rsidP="00E02FAD">
      <w:pPr>
        <w:spacing w:before="0" w:after="0"/>
      </w:pPr>
      <w:r>
        <w:t xml:space="preserve">What if there was a way to receive a lifetime income stream </w:t>
      </w:r>
      <w:r w:rsidRPr="003C6D41">
        <w:rPr>
          <w:b/>
        </w:rPr>
        <w:t>and</w:t>
      </w:r>
      <w:r>
        <w:t xml:space="preserve"> keep an emergency pool of capital for lifetime use </w:t>
      </w:r>
      <w:r w:rsidR="003C6D41">
        <w:t xml:space="preserve">or, </w:t>
      </w:r>
      <w:r>
        <w:t xml:space="preserve">at death, </w:t>
      </w:r>
      <w:r w:rsidR="003C6D41">
        <w:t xml:space="preserve">fund a </w:t>
      </w:r>
      <w:r>
        <w:t>legacy?</w:t>
      </w:r>
    </w:p>
    <w:p w14:paraId="527348DB" w14:textId="77777777" w:rsidR="00196E28" w:rsidRDefault="00196E28" w:rsidP="00E02FAD">
      <w:pPr>
        <w:spacing w:before="0" w:after="0"/>
      </w:pPr>
    </w:p>
    <w:p w14:paraId="2BBEE3E3" w14:textId="77777777" w:rsidR="00E02FAD" w:rsidRDefault="00196E28" w:rsidP="00E02FAD">
      <w:pPr>
        <w:spacing w:before="0" w:after="0"/>
      </w:pPr>
      <w:r>
        <w:t xml:space="preserve">We present the safe withdrawal rate for your consideration. </w:t>
      </w:r>
      <w:r w:rsidR="00E02FAD">
        <w:t xml:space="preserve">A withdrawal rate from a portfolio is considered a “safe withdrawal rate” if it can be withdrawn over a client’s lifetime, including adjustments for inflation, </w:t>
      </w:r>
      <w:r w:rsidR="00E02FAD" w:rsidRPr="00196E28">
        <w:rPr>
          <w:b/>
          <w:i/>
        </w:rPr>
        <w:t>without depleting the portfolio</w:t>
      </w:r>
      <w:r w:rsidR="00E02FAD">
        <w:t>.</w:t>
      </w:r>
      <w:r w:rsidR="003C6D41">
        <w:t xml:space="preserve"> </w:t>
      </w:r>
      <w:r w:rsidR="00E02FAD">
        <w:t xml:space="preserve">The safe withdrawal rate was considered </w:t>
      </w:r>
      <w:r w:rsidR="008C53BA">
        <w:t xml:space="preserve">about </w:t>
      </w:r>
      <w:r w:rsidR="00E02FAD">
        <w:t xml:space="preserve">4% </w:t>
      </w:r>
      <w:r w:rsidR="008C53BA">
        <w:t>b</w:t>
      </w:r>
      <w:r w:rsidR="00E02FAD">
        <w:t>y many over the last two decades</w:t>
      </w:r>
      <w:r w:rsidR="00204C38">
        <w:t>.</w:t>
      </w:r>
      <w:r w:rsidR="00E02FAD">
        <w:rPr>
          <w:rStyle w:val="FootnoteReference"/>
        </w:rPr>
        <w:footnoteReference w:id="5"/>
      </w:r>
      <w:r w:rsidR="00E02FAD">
        <w:t xml:space="preserve"> </w:t>
      </w:r>
      <w:r w:rsidR="008C53BA">
        <w:t>This rate was considered safe because the</w:t>
      </w:r>
      <w:r w:rsidR="00204C38">
        <w:t xml:space="preserve"> portfolio</w:t>
      </w:r>
      <w:r w:rsidR="00B85901">
        <w:t xml:space="preserve"> return</w:t>
      </w:r>
      <w:r w:rsidR="00D10C19">
        <w:t xml:space="preserve"> was</w:t>
      </w:r>
      <w:r w:rsidR="00204C38">
        <w:t xml:space="preserve"> assumed to equal 4% plus inflation. This concept is </w:t>
      </w:r>
      <w:r w:rsidR="003C6D41">
        <w:t>best illustrated by example.</w:t>
      </w:r>
    </w:p>
    <w:p w14:paraId="55393C47" w14:textId="77777777" w:rsidR="003C6D41" w:rsidRDefault="003C6D41" w:rsidP="00E02FAD">
      <w:pPr>
        <w:spacing w:before="0" w:after="0"/>
      </w:pP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9576"/>
      </w:tblGrid>
      <w:tr w:rsidR="003C6D41" w14:paraId="3B49BA48" w14:textId="77777777" w:rsidTr="00A123B8">
        <w:tc>
          <w:tcPr>
            <w:tcW w:w="9576" w:type="dxa"/>
            <w:shd w:val="clear" w:color="auto" w:fill="FFFF99"/>
          </w:tcPr>
          <w:p w14:paraId="0FCA4E35" w14:textId="77777777" w:rsidR="003C6D41" w:rsidRPr="00095D26" w:rsidRDefault="003C6D41" w:rsidP="00E02FAD">
            <w:pPr>
              <w:spacing w:before="0" w:after="0"/>
              <w:rPr>
                <w:b/>
              </w:rPr>
            </w:pPr>
            <w:r w:rsidRPr="00095D26">
              <w:rPr>
                <w:b/>
              </w:rPr>
              <w:t>Example</w:t>
            </w:r>
          </w:p>
          <w:p w14:paraId="5F26F5A2" w14:textId="77777777" w:rsidR="003C6D41" w:rsidRDefault="003C6D41" w:rsidP="00E02FAD">
            <w:pPr>
              <w:spacing w:before="0" w:after="0"/>
            </w:pPr>
          </w:p>
          <w:p w14:paraId="74AA3266" w14:textId="77777777" w:rsidR="003C6D41" w:rsidRDefault="003C6D41" w:rsidP="00E02FAD">
            <w:pPr>
              <w:spacing w:before="0" w:after="0"/>
            </w:pPr>
            <w:r>
              <w:t>Patricia needs an inflation</w:t>
            </w:r>
            <w:r w:rsidR="0010053E">
              <w:t>-</w:t>
            </w:r>
            <w:r>
              <w:t xml:space="preserve">adjusted pretax income stream of $30,000 annually from her portfolio to supplement her other retirement income sources. </w:t>
            </w:r>
          </w:p>
          <w:p w14:paraId="405C5822" w14:textId="77777777" w:rsidR="003C6D41" w:rsidRDefault="003C6D41" w:rsidP="00095D26">
            <w:pPr>
              <w:numPr>
                <w:ilvl w:val="0"/>
                <w:numId w:val="222"/>
              </w:numPr>
            </w:pPr>
            <w:r>
              <w:t xml:space="preserve">Her portfolio must have a minimum value of $750,000 based upon a 4% withdrawal rate. </w:t>
            </w:r>
          </w:p>
          <w:p w14:paraId="31ADEB8A" w14:textId="77777777" w:rsidR="00B85901" w:rsidRDefault="00B85901" w:rsidP="00095D26">
            <w:pPr>
              <w:numPr>
                <w:ilvl w:val="0"/>
                <w:numId w:val="222"/>
              </w:numPr>
            </w:pPr>
            <w:r>
              <w:t>The portfolio value is calculated as $30,000 divided by 4%.</w:t>
            </w:r>
          </w:p>
          <w:p w14:paraId="7831E924" w14:textId="77777777" w:rsidR="00204C38" w:rsidRDefault="00204C38" w:rsidP="00095D26">
            <w:pPr>
              <w:numPr>
                <w:ilvl w:val="0"/>
                <w:numId w:val="222"/>
              </w:numPr>
            </w:pPr>
            <w:r>
              <w:t>Patricia may withdraw an inflation</w:t>
            </w:r>
            <w:r w:rsidR="0010053E">
              <w:t>-</w:t>
            </w:r>
            <w:r>
              <w:t>adjusted $30,000 for the remainder of her lif</w:t>
            </w:r>
            <w:r w:rsidR="00B85901">
              <w:t>e, no matter how long she lives, assuming a portfolio return equaling at least 4% plus inflation.</w:t>
            </w:r>
          </w:p>
          <w:p w14:paraId="2DCA0C61" w14:textId="77777777" w:rsidR="0010053E" w:rsidRDefault="00204C38" w:rsidP="00095D26">
            <w:pPr>
              <w:numPr>
                <w:ilvl w:val="0"/>
                <w:numId w:val="222"/>
              </w:numPr>
            </w:pPr>
            <w:r>
              <w:t xml:space="preserve">Patricia’s heirs will receive a portfolio </w:t>
            </w:r>
            <w:r w:rsidR="00B85901">
              <w:t>valued at</w:t>
            </w:r>
            <w:r>
              <w:t xml:space="preserve"> $750,000</w:t>
            </w:r>
            <w:r w:rsidR="00B85901">
              <w:t xml:space="preserve"> at her death.</w:t>
            </w:r>
          </w:p>
        </w:tc>
      </w:tr>
    </w:tbl>
    <w:p w14:paraId="167C3C38" w14:textId="77777777" w:rsidR="003C6D41" w:rsidRDefault="003C6D41" w:rsidP="00E02FAD">
      <w:pPr>
        <w:spacing w:before="0" w:after="0"/>
      </w:pPr>
    </w:p>
    <w:p w14:paraId="371EDE93" w14:textId="77777777" w:rsidR="00593018" w:rsidRDefault="003C6D41" w:rsidP="00E02FAD">
      <w:pPr>
        <w:spacing w:before="0" w:after="0"/>
      </w:pPr>
      <w:r>
        <w:t>Generalizations about the safe return are just that</w:t>
      </w:r>
      <w:r w:rsidR="0010053E">
        <w:t xml:space="preserve"> - </w:t>
      </w:r>
      <w:r>
        <w:t xml:space="preserve">generalizations. The 4% safe rate may not indeed be safe for conservative investors in low </w:t>
      </w:r>
      <w:r w:rsidR="000B6740">
        <w:t xml:space="preserve">interest </w:t>
      </w:r>
      <w:r w:rsidR="00B85901">
        <w:t>rate</w:t>
      </w:r>
      <w:r>
        <w:t xml:space="preserve"> markets.</w:t>
      </w:r>
      <w:r w:rsidR="000B6740">
        <w:rPr>
          <w:rStyle w:val="FootnoteReference"/>
        </w:rPr>
        <w:footnoteReference w:id="6"/>
      </w:r>
      <w:r w:rsidR="000B6740">
        <w:t xml:space="preserve"> So what is th</w:t>
      </w:r>
      <w:r w:rsidR="00B85901">
        <w:t xml:space="preserve">e solution? One approach is </w:t>
      </w:r>
      <w:r w:rsidR="0010053E">
        <w:t xml:space="preserve">to </w:t>
      </w:r>
      <w:r w:rsidR="000B6740">
        <w:t xml:space="preserve">factor in retirement age, asset allocation, </w:t>
      </w:r>
      <w:r w:rsidR="00B85901">
        <w:t xml:space="preserve">inflation assumptions, </w:t>
      </w:r>
      <w:r w:rsidR="00593018">
        <w:t xml:space="preserve">legacy goals </w:t>
      </w:r>
      <w:r w:rsidR="000B6740">
        <w:t xml:space="preserve">and lifespan into the recommendation </w:t>
      </w:r>
      <w:r w:rsidR="00593018">
        <w:t xml:space="preserve">of a truly safe withdrawal rate.  </w:t>
      </w:r>
      <w:r w:rsidR="00AA329E">
        <w:t>The calculation of a safe withdrawal rate may us</w:t>
      </w:r>
      <w:r w:rsidR="0010053E">
        <w:t>e</w:t>
      </w:r>
      <w:r w:rsidR="00AA329E">
        <w:t xml:space="preserve"> a number of methods, including </w:t>
      </w:r>
      <w:r w:rsidR="00AA329E" w:rsidRPr="00D10C19">
        <w:rPr>
          <w:rStyle w:val="Hyperlink"/>
        </w:rPr>
        <w:t>capital preservation</w:t>
      </w:r>
      <w:r w:rsidR="00AA329E" w:rsidRPr="00D10C19">
        <w:t xml:space="preserve">, </w:t>
      </w:r>
      <w:r w:rsidR="00AA329E" w:rsidRPr="00D10C19">
        <w:rPr>
          <w:rStyle w:val="Hyperlink"/>
        </w:rPr>
        <w:t>capital exhaustion</w:t>
      </w:r>
      <w:r w:rsidR="00AA329E" w:rsidRPr="00D10C19">
        <w:t xml:space="preserve">, or a </w:t>
      </w:r>
      <w:r w:rsidR="00AA329E" w:rsidRPr="00D10C19">
        <w:rPr>
          <w:rStyle w:val="Hyperlink"/>
        </w:rPr>
        <w:t>hybrid</w:t>
      </w:r>
      <w:r w:rsidR="00AA329E" w:rsidRPr="00D10C19">
        <w:t xml:space="preserve"> of the two.</w:t>
      </w:r>
      <w:r w:rsidR="00AA329E">
        <w:t xml:space="preserve"> </w:t>
      </w:r>
    </w:p>
    <w:p w14:paraId="364D8A04" w14:textId="77777777" w:rsidR="00D10C19" w:rsidRPr="000B7780" w:rsidRDefault="00D10C19" w:rsidP="006344C4">
      <w:pPr>
        <w:pStyle w:val="Heading2"/>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D10C19" w14:paraId="335F5CF1" w14:textId="77777777" w:rsidTr="00095D26">
        <w:tc>
          <w:tcPr>
            <w:tcW w:w="8568" w:type="dxa"/>
            <w:shd w:val="clear" w:color="auto" w:fill="D9D9D9"/>
          </w:tcPr>
          <w:p w14:paraId="57B48269" w14:textId="77777777" w:rsidR="0010053E" w:rsidRPr="0010053E" w:rsidRDefault="00D10C19" w:rsidP="0010053E">
            <w:r w:rsidRPr="00095D26">
              <w:rPr>
                <w:rStyle w:val="Hyperlink"/>
                <w:u w:val="none"/>
              </w:rPr>
              <w:t>Capital Preservation</w:t>
            </w:r>
            <w:r w:rsidRPr="0010053E">
              <w:t xml:space="preserve"> </w:t>
            </w:r>
          </w:p>
          <w:p w14:paraId="42FBD082" w14:textId="77777777" w:rsidR="00D10C19" w:rsidRDefault="0010053E" w:rsidP="0010053E">
            <w:r w:rsidRPr="00095D26">
              <w:rPr>
                <w:b/>
                <w:i/>
              </w:rPr>
              <w:t>Capital preservation</w:t>
            </w:r>
            <w:r>
              <w:t xml:space="preserve"> </w:t>
            </w:r>
            <w:r w:rsidR="00D10C19">
              <w:t xml:space="preserve">is literally the preservation of the entire capital pool </w:t>
            </w:r>
            <w:r w:rsidR="00D10C19">
              <w:lastRenderedPageBreak/>
              <w:t xml:space="preserve">(portfolio) by distributing only the return from the portfolio. At your client’s death, the entire value of the portfolio remains available for distribution to heirs or charities. </w:t>
            </w:r>
          </w:p>
          <w:p w14:paraId="517AE750" w14:textId="77777777" w:rsidR="00D10C19" w:rsidRPr="00A83661" w:rsidRDefault="00D10C19" w:rsidP="00095D26">
            <w:pPr>
              <w:pStyle w:val="ListParagraph"/>
              <w:numPr>
                <w:ilvl w:val="0"/>
                <w:numId w:val="276"/>
              </w:numPr>
              <w:contextualSpacing w:val="0"/>
              <w:rPr>
                <w:b/>
                <w:bCs/>
                <w:color w:val="333399"/>
                <w:sz w:val="32"/>
              </w:rPr>
            </w:pPr>
            <w:r>
              <w:t>The dramatic advantage is an income stream that simply cannot be outlived. Your client can never run out of money in a capital preservation distribution method.</w:t>
            </w:r>
          </w:p>
          <w:p w14:paraId="7308CAF7" w14:textId="01EA5A22" w:rsidR="00D10C19" w:rsidRPr="0030297E" w:rsidRDefault="00D10C19" w:rsidP="00A719CD">
            <w:pPr>
              <w:pStyle w:val="ListParagraph"/>
              <w:numPr>
                <w:ilvl w:val="0"/>
                <w:numId w:val="276"/>
              </w:numPr>
              <w:contextualSpacing w:val="0"/>
              <w:rPr>
                <w:b/>
                <w:bCs/>
                <w:color w:val="333399"/>
                <w:sz w:val="32"/>
              </w:rPr>
            </w:pPr>
            <w:r>
              <w:t xml:space="preserve">The equally dramatic disadvantage is that more capital, much more capital, is required for this method than the </w:t>
            </w:r>
            <w:r w:rsidR="00A719CD">
              <w:t>Capital Exhaus</w:t>
            </w:r>
            <w:r w:rsidR="000A1FD2">
              <w:t>t</w:t>
            </w:r>
            <w:r w:rsidR="00A719CD">
              <w:t xml:space="preserve">ion </w:t>
            </w:r>
            <w:r w:rsidR="00BC27CF">
              <w:t xml:space="preserve">or hybrid methods. </w:t>
            </w:r>
          </w:p>
        </w:tc>
      </w:tr>
    </w:tbl>
    <w:p w14:paraId="6C7D6316" w14:textId="77777777" w:rsidR="00BC27CF" w:rsidRDefault="00BC27CF" w:rsidP="00A95199">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BC27CF" w14:paraId="663925CB" w14:textId="77777777" w:rsidTr="00095D26">
        <w:tc>
          <w:tcPr>
            <w:tcW w:w="8568" w:type="dxa"/>
            <w:shd w:val="clear" w:color="auto" w:fill="D9D9D9"/>
          </w:tcPr>
          <w:p w14:paraId="214F4585" w14:textId="77777777" w:rsidR="0010053E" w:rsidRPr="0010053E" w:rsidRDefault="00BC27CF" w:rsidP="0010053E">
            <w:r w:rsidRPr="00095D26">
              <w:rPr>
                <w:rStyle w:val="Hyperlink"/>
                <w:u w:val="none"/>
              </w:rPr>
              <w:t xml:space="preserve">Capital </w:t>
            </w:r>
            <w:r w:rsidR="0010053E" w:rsidRPr="00095D26">
              <w:rPr>
                <w:rStyle w:val="Hyperlink"/>
                <w:u w:val="none"/>
              </w:rPr>
              <w:t>Exhaustion</w:t>
            </w:r>
            <w:r w:rsidR="0010053E" w:rsidRPr="0010053E">
              <w:t xml:space="preserve"> </w:t>
            </w:r>
          </w:p>
          <w:p w14:paraId="792AC2F9" w14:textId="41F2ABC6" w:rsidR="00BC27CF" w:rsidRDefault="0010053E" w:rsidP="0010053E">
            <w:r w:rsidRPr="00095D26">
              <w:rPr>
                <w:b/>
                <w:i/>
              </w:rPr>
              <w:t xml:space="preserve">Capital </w:t>
            </w:r>
            <w:r w:rsidR="000A1FD2">
              <w:rPr>
                <w:b/>
                <w:i/>
              </w:rPr>
              <w:t>E</w:t>
            </w:r>
            <w:r>
              <w:rPr>
                <w:b/>
                <w:i/>
              </w:rPr>
              <w:t>xhaustion</w:t>
            </w:r>
            <w:r>
              <w:t xml:space="preserve"> </w:t>
            </w:r>
            <w:r w:rsidR="00BC27CF">
              <w:t>is what your client is describing when she says “I want to die exactly at the date I run out of money and I want the check to the undertaker to bounce.”</w:t>
            </w:r>
          </w:p>
          <w:p w14:paraId="7886CB7B" w14:textId="3058FC8F" w:rsidR="00BC27CF" w:rsidRPr="00F03D23" w:rsidRDefault="00BC27CF" w:rsidP="0010053E">
            <w:r>
              <w:t xml:space="preserve">The monstrous risk is that she may be wrong about her date of death and outlive her money. The attraction of this method is that it requires far less capital than the capital preservation method. </w:t>
            </w:r>
            <w:r w:rsidR="00A719CD">
              <w:t>Capital Exhaustion is also referred to as Capital Depletion.</w:t>
            </w:r>
          </w:p>
        </w:tc>
      </w:tr>
    </w:tbl>
    <w:p w14:paraId="396BBD2E" w14:textId="77777777" w:rsidR="003636EA" w:rsidRPr="000B7780" w:rsidRDefault="003636EA" w:rsidP="003636EA">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568"/>
      </w:tblGrid>
      <w:tr w:rsidR="003636EA" w14:paraId="5A380395" w14:textId="77777777" w:rsidTr="00095D26">
        <w:tc>
          <w:tcPr>
            <w:tcW w:w="8568" w:type="dxa"/>
            <w:shd w:val="clear" w:color="auto" w:fill="D9D9D9"/>
          </w:tcPr>
          <w:p w14:paraId="75455EC8" w14:textId="77777777" w:rsidR="003636EA" w:rsidRPr="00095D26" w:rsidRDefault="003636EA" w:rsidP="0010053E">
            <w:pPr>
              <w:rPr>
                <w:rStyle w:val="Hyperlink"/>
                <w:u w:val="none"/>
              </w:rPr>
            </w:pPr>
            <w:r w:rsidRPr="00095D26">
              <w:rPr>
                <w:rStyle w:val="Hyperlink"/>
                <w:u w:val="none"/>
              </w:rPr>
              <w:t>Hybrid Method</w:t>
            </w:r>
          </w:p>
          <w:p w14:paraId="01520D08" w14:textId="23D3DCEE" w:rsidR="0038113B" w:rsidRDefault="003636EA" w:rsidP="0010053E">
            <w:r>
              <w:t xml:space="preserve">The </w:t>
            </w:r>
            <w:r w:rsidR="00A719CD">
              <w:rPr>
                <w:b/>
                <w:i/>
              </w:rPr>
              <w:t>H</w:t>
            </w:r>
            <w:r w:rsidRPr="00095D26">
              <w:rPr>
                <w:b/>
                <w:i/>
              </w:rPr>
              <w:t xml:space="preserve">ybrid </w:t>
            </w:r>
            <w:r w:rsidR="00A719CD">
              <w:rPr>
                <w:b/>
                <w:i/>
              </w:rPr>
              <w:t>M</w:t>
            </w:r>
            <w:r w:rsidRPr="00095D26">
              <w:rPr>
                <w:b/>
                <w:i/>
              </w:rPr>
              <w:t xml:space="preserve">ethod </w:t>
            </w:r>
            <w:r w:rsidR="0038113B">
              <w:t xml:space="preserve">may give your client the best of both worlds and includes characteristics of </w:t>
            </w:r>
            <w:r w:rsidR="00C303CE">
              <w:t>C</w:t>
            </w:r>
            <w:r w:rsidR="0038113B">
              <w:t xml:space="preserve">apital </w:t>
            </w:r>
            <w:r w:rsidR="00C303CE">
              <w:t>P</w:t>
            </w:r>
            <w:r w:rsidR="0038113B">
              <w:t xml:space="preserve">reservation and </w:t>
            </w:r>
            <w:r w:rsidR="00C303CE">
              <w:t>C</w:t>
            </w:r>
            <w:r w:rsidR="0038113B">
              <w:t xml:space="preserve">apital </w:t>
            </w:r>
            <w:r w:rsidR="00C303CE">
              <w:t>Exhaustion</w:t>
            </w:r>
            <w:r w:rsidR="0038113B">
              <w:t>.</w:t>
            </w:r>
            <w:r w:rsidR="0010053E">
              <w:t xml:space="preserve"> </w:t>
            </w:r>
            <w:r w:rsidR="0038113B">
              <w:t>For example, a distribution plan designed to provide income until age 100 with a $250,000 remaining portfoli</w:t>
            </w:r>
            <w:r w:rsidR="00C303CE">
              <w:t>o</w:t>
            </w:r>
            <w:r w:rsidR="0038113B">
              <w:t xml:space="preserve"> balance results in the following:</w:t>
            </w:r>
          </w:p>
          <w:p w14:paraId="43CA8E73" w14:textId="5A231909" w:rsidR="0038113B" w:rsidRDefault="0038113B" w:rsidP="0010053E">
            <w:pPr>
              <w:pStyle w:val="ListParagraph"/>
              <w:numPr>
                <w:ilvl w:val="0"/>
                <w:numId w:val="245"/>
              </w:numPr>
              <w:contextualSpacing w:val="0"/>
            </w:pPr>
            <w:r>
              <w:t xml:space="preserve">Less capital required than </w:t>
            </w:r>
            <w:r w:rsidR="00C303CE">
              <w:t>C</w:t>
            </w:r>
            <w:r>
              <w:t xml:space="preserve">apital </w:t>
            </w:r>
            <w:r w:rsidR="00C303CE">
              <w:t>P</w:t>
            </w:r>
            <w:r>
              <w:t xml:space="preserve">reservation </w:t>
            </w:r>
          </w:p>
          <w:p w14:paraId="4CC7A180" w14:textId="64CB9DEE" w:rsidR="0038113B" w:rsidRDefault="0038113B" w:rsidP="0010053E">
            <w:pPr>
              <w:pStyle w:val="ListParagraph"/>
              <w:numPr>
                <w:ilvl w:val="0"/>
                <w:numId w:val="245"/>
              </w:numPr>
              <w:contextualSpacing w:val="0"/>
            </w:pPr>
            <w:r>
              <w:t xml:space="preserve">Less risk of running out of money than </w:t>
            </w:r>
            <w:r w:rsidR="00C303CE">
              <w:t>C</w:t>
            </w:r>
            <w:r>
              <w:t xml:space="preserve">apital </w:t>
            </w:r>
            <w:r w:rsidR="00C303CE">
              <w:t>Exhaustion</w:t>
            </w:r>
          </w:p>
          <w:p w14:paraId="218B9AFF" w14:textId="77777777" w:rsidR="0038113B" w:rsidRDefault="0038113B" w:rsidP="0010053E">
            <w:pPr>
              <w:pStyle w:val="ListParagraph"/>
              <w:numPr>
                <w:ilvl w:val="0"/>
                <w:numId w:val="245"/>
              </w:numPr>
              <w:contextualSpacing w:val="0"/>
            </w:pPr>
            <w:r>
              <w:t>Access to an emergency pool of capital during life</w:t>
            </w:r>
          </w:p>
          <w:p w14:paraId="03C5E6E8" w14:textId="77777777" w:rsidR="003636EA" w:rsidRPr="00F03D23" w:rsidRDefault="0038113B" w:rsidP="0010053E">
            <w:pPr>
              <w:pStyle w:val="ListParagraph"/>
              <w:numPr>
                <w:ilvl w:val="0"/>
                <w:numId w:val="245"/>
              </w:numPr>
              <w:contextualSpacing w:val="0"/>
            </w:pPr>
            <w:r>
              <w:t>Greater probability of leaving a financial legacy to heirs</w:t>
            </w:r>
          </w:p>
        </w:tc>
      </w:tr>
    </w:tbl>
    <w:p w14:paraId="31EE58E6" w14:textId="77777777" w:rsidR="003636EA" w:rsidRDefault="003636EA" w:rsidP="003636EA">
      <w:pPr>
        <w:rPr>
          <w:u w:val="single"/>
        </w:rPr>
      </w:pPr>
    </w:p>
    <w:p w14:paraId="1FD54D5E" w14:textId="77777777" w:rsidR="0010053E" w:rsidRDefault="0010053E">
      <w:pPr>
        <w:pStyle w:val="Heading2"/>
      </w:pPr>
    </w:p>
    <w:p w14:paraId="5505D282" w14:textId="77777777" w:rsidR="0010053E" w:rsidRDefault="0010053E">
      <w:pPr>
        <w:spacing w:before="0" w:after="0"/>
        <w:rPr>
          <w:b/>
          <w:iCs/>
          <w:color w:val="17365D"/>
          <w:sz w:val="28"/>
          <w:szCs w:val="12"/>
        </w:rPr>
      </w:pPr>
      <w:r>
        <w:br w:type="page"/>
      </w:r>
    </w:p>
    <w:p w14:paraId="5B69AA61" w14:textId="77777777" w:rsidR="00BC27CF" w:rsidRPr="00A83661" w:rsidRDefault="0010053E" w:rsidP="00A83661">
      <w:pPr>
        <w:pStyle w:val="Heading2"/>
      </w:pPr>
      <w:r>
        <w:lastRenderedPageBreak/>
        <w:t>S</w:t>
      </w:r>
      <w:r w:rsidR="00E4347B">
        <w:t>ocial Security Retirement Benefits</w:t>
      </w:r>
    </w:p>
    <w:p w14:paraId="7FBA2D51" w14:textId="77777777" w:rsidR="00BC27CF" w:rsidRDefault="00A752E6" w:rsidP="00A95199">
      <w:pPr>
        <w:rPr>
          <w:u w:val="single"/>
        </w:rPr>
      </w:pPr>
      <w:r>
        <w:rPr>
          <w:b/>
          <w:noProof/>
          <w:color w:val="FF0000"/>
          <w:lang w:eastAsia="zh-CN"/>
        </w:rPr>
        <w:drawing>
          <wp:inline distT="0" distB="0" distL="0" distR="0" wp14:anchorId="365D6275" wp14:editId="3796F5E6">
            <wp:extent cx="5299075" cy="2942590"/>
            <wp:effectExtent l="0" t="0" r="9525" b="3810"/>
            <wp:docPr id="23" name="Picture 5" descr="Description: Macintosh HD:Users:ricktyler:Desktop:Launch_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intosh HD:Users:ricktyler:Desktop:Launch_Vide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2942590"/>
                    </a:xfrm>
                    <a:prstGeom prst="rect">
                      <a:avLst/>
                    </a:prstGeom>
                    <a:noFill/>
                    <a:ln>
                      <a:noFill/>
                    </a:ln>
                  </pic:spPr>
                </pic:pic>
              </a:graphicData>
            </a:graphic>
          </wp:inline>
        </w:drawing>
      </w:r>
    </w:p>
    <w:p w14:paraId="246973B7" w14:textId="77777777" w:rsidR="00A83661" w:rsidRDefault="00A83661" w:rsidP="00A95199">
      <w:pPr>
        <w:rPr>
          <w:u w:val="single"/>
        </w:rPr>
      </w:pPr>
    </w:p>
    <w:tbl>
      <w:tblPr>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263"/>
        <w:gridCol w:w="4187"/>
      </w:tblGrid>
      <w:tr w:rsidR="00E07575" w:rsidRPr="00013E67" w14:paraId="2C0E0B4C" w14:textId="77777777" w:rsidTr="001603CC">
        <w:trPr>
          <w:trHeight w:val="349"/>
        </w:trPr>
        <w:tc>
          <w:tcPr>
            <w:tcW w:w="9450" w:type="dxa"/>
            <w:gridSpan w:val="2"/>
            <w:tcBorders>
              <w:bottom w:val="nil"/>
            </w:tcBorders>
            <w:shd w:val="clear" w:color="auto" w:fill="C4BD97"/>
            <w:vAlign w:val="center"/>
          </w:tcPr>
          <w:p w14:paraId="7C88ED8C" w14:textId="77777777" w:rsidR="00E07575" w:rsidRPr="00013E67" w:rsidRDefault="001B6AFD" w:rsidP="001603CC">
            <w:pPr>
              <w:spacing w:after="0"/>
              <w:rPr>
                <w:b/>
                <w:bCs/>
                <w:color w:val="000000"/>
              </w:rPr>
            </w:pPr>
            <w:r>
              <w:rPr>
                <w:u w:val="single"/>
              </w:rPr>
              <w:br w:type="page"/>
            </w:r>
            <w:r w:rsidR="00E07575" w:rsidRPr="00013E67">
              <w:rPr>
                <w:b/>
                <w:bCs/>
                <w:color w:val="000000"/>
              </w:rPr>
              <w:t>Video Script</w:t>
            </w:r>
          </w:p>
        </w:tc>
      </w:tr>
      <w:tr w:rsidR="00E07575" w:rsidRPr="00013E67" w14:paraId="55FC4BF8" w14:textId="77777777" w:rsidTr="001603CC">
        <w:trPr>
          <w:trHeight w:val="268"/>
        </w:trPr>
        <w:tc>
          <w:tcPr>
            <w:tcW w:w="5263" w:type="dxa"/>
            <w:tcBorders>
              <w:top w:val="nil"/>
              <w:right w:val="nil"/>
            </w:tcBorders>
            <w:shd w:val="clear" w:color="auto" w:fill="C4BD97"/>
            <w:vAlign w:val="center"/>
          </w:tcPr>
          <w:p w14:paraId="31D42AC4" w14:textId="77777777" w:rsidR="00E07575" w:rsidRPr="00013E67" w:rsidRDefault="00E07575" w:rsidP="001603CC">
            <w:pPr>
              <w:spacing w:before="0" w:after="0"/>
              <w:jc w:val="center"/>
              <w:rPr>
                <w:rFonts w:eastAsia="MS Mincho"/>
                <w:b/>
                <w:color w:val="FFFFFF"/>
                <w:lang w:eastAsia="ja-JP"/>
              </w:rPr>
            </w:pPr>
            <w:r w:rsidRPr="00013E67">
              <w:rPr>
                <w:rFonts w:eastAsia="MS Mincho"/>
                <w:b/>
                <w:color w:val="FFFFFF"/>
                <w:lang w:eastAsia="ja-JP"/>
              </w:rPr>
              <w:t>Script</w:t>
            </w:r>
          </w:p>
        </w:tc>
        <w:tc>
          <w:tcPr>
            <w:tcW w:w="4187" w:type="dxa"/>
            <w:tcBorders>
              <w:top w:val="nil"/>
              <w:left w:val="nil"/>
            </w:tcBorders>
            <w:shd w:val="clear" w:color="auto" w:fill="C4BD97"/>
            <w:vAlign w:val="center"/>
          </w:tcPr>
          <w:p w14:paraId="337977F9" w14:textId="77777777" w:rsidR="00E07575" w:rsidRPr="00013E67" w:rsidRDefault="00E07575" w:rsidP="001603CC">
            <w:pPr>
              <w:spacing w:before="0" w:after="0"/>
              <w:jc w:val="center"/>
              <w:rPr>
                <w:rFonts w:eastAsia="Arial Unicode MS"/>
                <w:b/>
                <w:color w:val="FFFFFF"/>
              </w:rPr>
            </w:pPr>
            <w:r w:rsidRPr="00013E67">
              <w:rPr>
                <w:rFonts w:eastAsia="Arial Unicode MS"/>
                <w:b/>
                <w:color w:val="FFFFFF"/>
              </w:rPr>
              <w:t>On Screen Text</w:t>
            </w:r>
          </w:p>
        </w:tc>
      </w:tr>
      <w:tr w:rsidR="00E07575" w:rsidRPr="00013E67" w14:paraId="3BC34D91" w14:textId="77777777" w:rsidTr="00CD4E0D">
        <w:trPr>
          <w:trHeight w:val="21"/>
        </w:trPr>
        <w:tc>
          <w:tcPr>
            <w:tcW w:w="5263" w:type="dxa"/>
            <w:shd w:val="clear" w:color="auto" w:fill="EEECE1"/>
            <w:vAlign w:val="center"/>
          </w:tcPr>
          <w:p w14:paraId="4AFB51FE" w14:textId="77777777" w:rsidR="0032699D" w:rsidRDefault="004A0D14" w:rsidP="006E772B">
            <w:r>
              <w:t xml:space="preserve">You are about to enter a thorough dive into Social Security Retirement benefits. </w:t>
            </w:r>
            <w:r w:rsidR="00DD623F">
              <w:t>W</w:t>
            </w:r>
            <w:r>
              <w:t xml:space="preserve">e dedicated a major portion of </w:t>
            </w:r>
            <w:r w:rsidR="00DD623F">
              <w:t xml:space="preserve">this course to Social Security and here’s why. There are three core reasons for our focus here and those reasons include </w:t>
            </w:r>
            <w:r w:rsidR="00EF1966">
              <w:t>fear, an unequal</w:t>
            </w:r>
            <w:r>
              <w:t xml:space="preserve">ed income guarantee, </w:t>
            </w:r>
            <w:r w:rsidR="00DD623F">
              <w:t>and an urgent need for guidance [repeat]</w:t>
            </w:r>
            <w:r w:rsidR="005B3C92">
              <w:t>.</w:t>
            </w:r>
          </w:p>
          <w:p w14:paraId="26856281" w14:textId="77777777" w:rsidR="004A0D14" w:rsidRDefault="00262B71" w:rsidP="004A0D14">
            <w:pPr>
              <w:pStyle w:val="ListParagraph"/>
              <w:numPr>
                <w:ilvl w:val="0"/>
                <w:numId w:val="264"/>
              </w:numPr>
            </w:pPr>
            <w:r>
              <w:t>First, w</w:t>
            </w:r>
            <w:r w:rsidR="004A0D14">
              <w:t xml:space="preserve">e’ll </w:t>
            </w:r>
            <w:r>
              <w:t>address</w:t>
            </w:r>
            <w:r w:rsidR="004A0D14">
              <w:t xml:space="preserve"> fear. </w:t>
            </w:r>
            <w:r w:rsidR="00E07575">
              <w:t xml:space="preserve">Social Security </w:t>
            </w:r>
            <w:r w:rsidR="00356F73">
              <w:t xml:space="preserve">retirement </w:t>
            </w:r>
            <w:r w:rsidR="00E07575">
              <w:t xml:space="preserve">benefits address </w:t>
            </w:r>
            <w:r w:rsidR="00D71CF0">
              <w:t xml:space="preserve">a client’s </w:t>
            </w:r>
            <w:r w:rsidR="00E07575">
              <w:t xml:space="preserve">heartfelt fear: the fear of running out of money. </w:t>
            </w:r>
          </w:p>
          <w:p w14:paraId="6620B18C" w14:textId="77777777" w:rsidR="00262B71" w:rsidRDefault="00EF7CA4" w:rsidP="004A0D14">
            <w:pPr>
              <w:pStyle w:val="ListParagraph"/>
              <w:numPr>
                <w:ilvl w:val="0"/>
                <w:numId w:val="264"/>
              </w:numPr>
            </w:pPr>
            <w:r>
              <w:t>Second is an unequal</w:t>
            </w:r>
            <w:r w:rsidR="004A0D14">
              <w:t xml:space="preserve">ed income guarantee. </w:t>
            </w:r>
            <w:r w:rsidR="00E07575">
              <w:t>No other source of retirement income offers a</w:t>
            </w:r>
            <w:r w:rsidR="006E772B">
              <w:t xml:space="preserve"> </w:t>
            </w:r>
            <w:r w:rsidR="00E07575">
              <w:t xml:space="preserve">guaranteed income stream for life, </w:t>
            </w:r>
            <w:r w:rsidR="009D139C">
              <w:t>annual inflation adjustments</w:t>
            </w:r>
            <w:r w:rsidR="00E07575">
              <w:t xml:space="preserve">, and </w:t>
            </w:r>
            <w:r w:rsidR="009D139C">
              <w:t xml:space="preserve">a </w:t>
            </w:r>
            <w:r w:rsidR="00E07575">
              <w:t xml:space="preserve">guarantee by the full faith and credit of the United States </w:t>
            </w:r>
            <w:r w:rsidR="00D71CF0">
              <w:t>of America</w:t>
            </w:r>
            <w:r w:rsidR="00E07575">
              <w:t xml:space="preserve">. </w:t>
            </w:r>
          </w:p>
          <w:p w14:paraId="0F483B07" w14:textId="77777777" w:rsidR="00E07575" w:rsidRPr="00013E67" w:rsidRDefault="00262B71" w:rsidP="00715FFC">
            <w:pPr>
              <w:pStyle w:val="ListParagraph"/>
              <w:numPr>
                <w:ilvl w:val="0"/>
                <w:numId w:val="264"/>
              </w:numPr>
              <w:rPr>
                <w:color w:val="0000FF"/>
              </w:rPr>
            </w:pPr>
            <w:r>
              <w:t xml:space="preserve">Third, expert guidance is urgently needed </w:t>
            </w:r>
            <w:r w:rsidR="00715FFC">
              <w:t xml:space="preserve">because of the complexity of the choices and the uncorrectable mistakes that can be made. As but one example, less than one client in ten even comes close to claiming benefits at the best age </w:t>
            </w:r>
            <w:r w:rsidR="00715FFC">
              <w:lastRenderedPageBreak/>
              <w:t>financially. Here’s another example</w:t>
            </w:r>
            <w:r w:rsidR="005B3C92">
              <w:t xml:space="preserve"> - </w:t>
            </w:r>
            <w:r w:rsidR="00715FFC">
              <w:t>failing to use some of the creative strategies you’ll see can cost nearly $100,000</w:t>
            </w:r>
            <w:r w:rsidR="00D71CF0">
              <w:t xml:space="preserve"> over a client’s retirement lifespan</w:t>
            </w:r>
            <w:r w:rsidR="00715FFC">
              <w:t xml:space="preserve">. The Social Security Retirement benefits decision is </w:t>
            </w:r>
            <w:r w:rsidR="00D71CF0">
              <w:t xml:space="preserve">arguably </w:t>
            </w:r>
            <w:r w:rsidR="00715FFC">
              <w:t xml:space="preserve">the most important financial decision many clients will make during their life. </w:t>
            </w:r>
          </w:p>
        </w:tc>
        <w:tc>
          <w:tcPr>
            <w:tcW w:w="4187" w:type="dxa"/>
            <w:shd w:val="clear" w:color="auto" w:fill="EEECE1"/>
          </w:tcPr>
          <w:p w14:paraId="610D35FC" w14:textId="77777777" w:rsidR="00CD61D0" w:rsidRDefault="00CD61D0" w:rsidP="001603CC">
            <w:pPr>
              <w:rPr>
                <w:rFonts w:eastAsia="Arial Unicode MS"/>
                <w:b/>
                <w:color w:val="0000FF"/>
              </w:rPr>
            </w:pPr>
          </w:p>
          <w:p w14:paraId="52DCF876" w14:textId="77777777" w:rsidR="00CD61D0" w:rsidRDefault="0054275E" w:rsidP="001603CC">
            <w:pPr>
              <w:rPr>
                <w:rFonts w:eastAsia="Arial Unicode MS"/>
                <w:b/>
                <w:color w:val="0000FF"/>
              </w:rPr>
            </w:pPr>
            <w:r>
              <w:rPr>
                <w:rFonts w:eastAsia="Arial Unicode MS"/>
                <w:b/>
                <w:color w:val="0000FF"/>
              </w:rPr>
              <w:t>3 Core Reasons for Our Focus Upon Soci</w:t>
            </w:r>
            <w:r w:rsidR="00EF1966">
              <w:rPr>
                <w:rFonts w:eastAsia="Arial Unicode MS"/>
                <w:b/>
                <w:color w:val="0000FF"/>
              </w:rPr>
              <w:t>al Security Retirement Benefits</w:t>
            </w:r>
            <w:r>
              <w:rPr>
                <w:rFonts w:eastAsia="Arial Unicode MS"/>
                <w:b/>
                <w:color w:val="0000FF"/>
              </w:rPr>
              <w:t xml:space="preserve"> </w:t>
            </w:r>
          </w:p>
          <w:p w14:paraId="0234A0A3" w14:textId="77777777" w:rsidR="00E07575" w:rsidRPr="00E07575" w:rsidRDefault="0076020A" w:rsidP="001603CC">
            <w:pPr>
              <w:rPr>
                <w:rFonts w:eastAsia="Arial Unicode MS"/>
                <w:b/>
                <w:color w:val="0000FF"/>
              </w:rPr>
            </w:pPr>
            <w:r>
              <w:rPr>
                <w:rFonts w:eastAsia="Arial Unicode MS"/>
                <w:b/>
                <w:color w:val="0000FF"/>
              </w:rPr>
              <w:t xml:space="preserve">1) </w:t>
            </w:r>
            <w:r w:rsidR="0054275E">
              <w:rPr>
                <w:rFonts w:eastAsia="Arial Unicode MS"/>
                <w:b/>
                <w:color w:val="0000FF"/>
              </w:rPr>
              <w:t>Address a heartfelt f</w:t>
            </w:r>
            <w:r w:rsidR="00E07575" w:rsidRPr="00E07575">
              <w:rPr>
                <w:rFonts w:eastAsia="Arial Unicode MS"/>
                <w:b/>
                <w:color w:val="0000FF"/>
              </w:rPr>
              <w:t>ear:</w:t>
            </w:r>
          </w:p>
          <w:p w14:paraId="3803318E" w14:textId="77777777" w:rsidR="00E07575" w:rsidRPr="00E07575" w:rsidRDefault="00E07575" w:rsidP="00890DC4">
            <w:pPr>
              <w:numPr>
                <w:ilvl w:val="0"/>
                <w:numId w:val="141"/>
              </w:numPr>
              <w:rPr>
                <w:rFonts w:eastAsia="Arial Unicode MS"/>
                <w:color w:val="0000FF"/>
              </w:rPr>
            </w:pPr>
            <w:r w:rsidRPr="00E07575">
              <w:rPr>
                <w:rFonts w:eastAsia="Arial Unicode MS"/>
                <w:color w:val="0000FF"/>
              </w:rPr>
              <w:t>Running out of money</w:t>
            </w:r>
          </w:p>
          <w:p w14:paraId="6D90F219" w14:textId="77777777" w:rsidR="00E07575" w:rsidRPr="00E07575" w:rsidRDefault="0076020A" w:rsidP="001603CC">
            <w:pPr>
              <w:rPr>
                <w:rFonts w:eastAsia="Arial Unicode MS"/>
                <w:b/>
                <w:color w:val="0000FF"/>
              </w:rPr>
            </w:pPr>
            <w:r>
              <w:rPr>
                <w:rFonts w:eastAsia="Arial Unicode MS"/>
                <w:b/>
                <w:color w:val="0000FF"/>
              </w:rPr>
              <w:t xml:space="preserve">2) </w:t>
            </w:r>
            <w:r w:rsidR="00EF1966">
              <w:rPr>
                <w:rFonts w:eastAsia="Arial Unicode MS"/>
                <w:b/>
                <w:color w:val="0000FF"/>
              </w:rPr>
              <w:t>Provide an unequal</w:t>
            </w:r>
            <w:r w:rsidR="0054275E">
              <w:rPr>
                <w:rFonts w:eastAsia="Arial Unicode MS"/>
                <w:b/>
                <w:color w:val="0000FF"/>
              </w:rPr>
              <w:t>ed income guarantee</w:t>
            </w:r>
            <w:r w:rsidR="00E07575" w:rsidRPr="00E07575">
              <w:rPr>
                <w:rFonts w:eastAsia="Arial Unicode MS"/>
                <w:b/>
                <w:color w:val="0000FF"/>
              </w:rPr>
              <w:t>:</w:t>
            </w:r>
          </w:p>
          <w:p w14:paraId="6CA48DEF" w14:textId="77777777" w:rsidR="00E07575" w:rsidRDefault="008B7CA2" w:rsidP="00E07575">
            <w:pPr>
              <w:numPr>
                <w:ilvl w:val="0"/>
                <w:numId w:val="139"/>
              </w:numPr>
              <w:rPr>
                <w:rFonts w:eastAsia="Arial Unicode MS"/>
                <w:color w:val="0000FF"/>
              </w:rPr>
            </w:pPr>
            <w:r>
              <w:rPr>
                <w:rFonts w:eastAsia="Arial Unicode MS"/>
                <w:color w:val="0000FF"/>
              </w:rPr>
              <w:t>Income that cannot be outlived</w:t>
            </w:r>
          </w:p>
          <w:p w14:paraId="7FE5F68B" w14:textId="77777777" w:rsidR="0054275E" w:rsidRPr="0054275E" w:rsidRDefault="0054275E" w:rsidP="00E07575">
            <w:pPr>
              <w:numPr>
                <w:ilvl w:val="0"/>
                <w:numId w:val="139"/>
              </w:numPr>
              <w:rPr>
                <w:rFonts w:eastAsia="Arial Unicode MS"/>
                <w:color w:val="0000FF"/>
              </w:rPr>
            </w:pPr>
            <w:r>
              <w:rPr>
                <w:rFonts w:eastAsia="Arial Unicode MS"/>
                <w:color w:val="0000FF"/>
              </w:rPr>
              <w:t>Annual inflation adjustments</w:t>
            </w:r>
          </w:p>
          <w:p w14:paraId="343021EA" w14:textId="77777777" w:rsidR="00E07575" w:rsidRDefault="00E07575" w:rsidP="00E07575">
            <w:pPr>
              <w:numPr>
                <w:ilvl w:val="0"/>
                <w:numId w:val="139"/>
              </w:numPr>
              <w:rPr>
                <w:rFonts w:eastAsia="Arial Unicode MS"/>
                <w:color w:val="0000FF"/>
              </w:rPr>
            </w:pPr>
            <w:r>
              <w:rPr>
                <w:rFonts w:eastAsia="Arial Unicode MS"/>
                <w:color w:val="0000FF"/>
              </w:rPr>
              <w:t>U.S. Government guarantee</w:t>
            </w:r>
          </w:p>
          <w:p w14:paraId="3591EBBE" w14:textId="77777777" w:rsidR="00E07575" w:rsidRPr="00E07575" w:rsidRDefault="0076020A" w:rsidP="001603CC">
            <w:pPr>
              <w:rPr>
                <w:rFonts w:eastAsia="Arial Unicode MS"/>
                <w:b/>
                <w:color w:val="0000FF"/>
              </w:rPr>
            </w:pPr>
            <w:r>
              <w:rPr>
                <w:rFonts w:eastAsia="Arial Unicode MS"/>
                <w:b/>
                <w:color w:val="0000FF"/>
              </w:rPr>
              <w:t xml:space="preserve">3) </w:t>
            </w:r>
            <w:r w:rsidR="0054275E">
              <w:rPr>
                <w:rFonts w:eastAsia="Arial Unicode MS"/>
                <w:b/>
                <w:color w:val="0000FF"/>
              </w:rPr>
              <w:t>Urgent need for guidance</w:t>
            </w:r>
            <w:r w:rsidR="00E07575" w:rsidRPr="00E07575">
              <w:rPr>
                <w:rFonts w:eastAsia="Arial Unicode MS"/>
                <w:b/>
                <w:color w:val="0000FF"/>
              </w:rPr>
              <w:t>:</w:t>
            </w:r>
          </w:p>
          <w:p w14:paraId="3A0DBAC8" w14:textId="77777777" w:rsidR="0032699D" w:rsidRPr="00CD4E0D" w:rsidRDefault="0054275E" w:rsidP="0054275E">
            <w:pPr>
              <w:numPr>
                <w:ilvl w:val="0"/>
                <w:numId w:val="140"/>
              </w:numPr>
              <w:rPr>
                <w:rFonts w:eastAsia="Arial Unicode MS"/>
                <w:color w:val="0000FF"/>
              </w:rPr>
            </w:pPr>
            <w:r>
              <w:rPr>
                <w:rFonts w:eastAsia="Arial Unicode MS"/>
                <w:color w:val="0000FF"/>
              </w:rPr>
              <w:t>Your clients n</w:t>
            </w:r>
            <w:r w:rsidR="00D614E2">
              <w:rPr>
                <w:rFonts w:eastAsia="Arial Unicode MS"/>
                <w:color w:val="0000FF"/>
              </w:rPr>
              <w:t>eed e</w:t>
            </w:r>
            <w:r w:rsidR="00E07575" w:rsidRPr="00E07575">
              <w:rPr>
                <w:rFonts w:eastAsia="Arial Unicode MS"/>
                <w:color w:val="0000FF"/>
              </w:rPr>
              <w:t>xpert guidance through one of the most important financial decisions of their lifetime</w:t>
            </w:r>
            <w:r>
              <w:rPr>
                <w:rFonts w:eastAsia="Arial Unicode MS"/>
                <w:color w:val="0000FF"/>
              </w:rPr>
              <w:t>.</w:t>
            </w:r>
          </w:p>
        </w:tc>
      </w:tr>
      <w:tr w:rsidR="00CD4E0D" w:rsidRPr="00013E67" w14:paraId="078147F0" w14:textId="77777777" w:rsidTr="00CD4E0D">
        <w:trPr>
          <w:trHeight w:val="1664"/>
        </w:trPr>
        <w:tc>
          <w:tcPr>
            <w:tcW w:w="5263" w:type="dxa"/>
            <w:shd w:val="clear" w:color="auto" w:fill="EEECE1"/>
            <w:vAlign w:val="center"/>
          </w:tcPr>
          <w:p w14:paraId="4E839562" w14:textId="77777777" w:rsidR="00CD4E0D" w:rsidRDefault="00715FFC" w:rsidP="006E772B">
            <w:r>
              <w:lastRenderedPageBreak/>
              <w:t>So, other than the nobility</w:t>
            </w:r>
            <w:r w:rsidR="00CD4E0D">
              <w:t xml:space="preserve"> of serving your fellow man, </w:t>
            </w:r>
            <w:r>
              <w:t>how will you benefit financially from this discussion? Why is a working knowledge of Social Security vital to your retirement age clients?</w:t>
            </w:r>
          </w:p>
          <w:p w14:paraId="2906A50C" w14:textId="77777777" w:rsidR="00CD4E0D" w:rsidRDefault="00CD4E0D" w:rsidP="00CD4E0D">
            <w:r>
              <w:t xml:space="preserve">Savvy financial advisors </w:t>
            </w:r>
            <w:r w:rsidR="00D71CF0">
              <w:t xml:space="preserve">understand and </w:t>
            </w:r>
            <w:r>
              <w:t>recognize that those client</w:t>
            </w:r>
            <w:r w:rsidR="0008209C">
              <w:t>s</w:t>
            </w:r>
            <w:r>
              <w:t xml:space="preserve"> reaching retirement age need guidance and may seek it elsewhere if </w:t>
            </w:r>
            <w:r w:rsidR="00D71CF0">
              <w:t>not provided by you</w:t>
            </w:r>
            <w:r>
              <w:t xml:space="preserve">. </w:t>
            </w:r>
          </w:p>
          <w:p w14:paraId="7EF68C08" w14:textId="77777777" w:rsidR="0008209C" w:rsidRDefault="00CD4E0D" w:rsidP="00CD4E0D">
            <w:r>
              <w:t xml:space="preserve">We know that only about 1 in 5 advisors assess their own competence as “highly </w:t>
            </w:r>
            <w:r w:rsidR="0049119E">
              <w:t>knowledgabl</w:t>
            </w:r>
            <w:r w:rsidR="00D71CF0">
              <w:t>e</w:t>
            </w:r>
            <w:r>
              <w:t xml:space="preserve">” in Social Security. </w:t>
            </w:r>
            <w:r w:rsidR="0008209C">
              <w:t xml:space="preserve">Think through this startling fact for a moment. </w:t>
            </w:r>
            <w:r>
              <w:t xml:space="preserve">This is a huge opportunity to </w:t>
            </w:r>
            <w:r w:rsidR="00345CBC">
              <w:t xml:space="preserve">outshine your competition by </w:t>
            </w:r>
            <w:r>
              <w:t xml:space="preserve">showcasing your competency. </w:t>
            </w:r>
          </w:p>
          <w:p w14:paraId="53670478" w14:textId="77777777" w:rsidR="00CD4E0D" w:rsidRDefault="00CD4E0D" w:rsidP="00CD4E0D">
            <w:r>
              <w:t>How about loyalty</w:t>
            </w:r>
            <w:r w:rsidR="00C12E7D">
              <w:t>? I</w:t>
            </w:r>
            <w:r>
              <w:t xml:space="preserve">f someone showed you how to add tens of thousands </w:t>
            </w:r>
            <w:r w:rsidR="00D71CF0">
              <w:t xml:space="preserve">of dollars </w:t>
            </w:r>
            <w:r>
              <w:t>or more to your annual income, how loyal would you be to that advisor?</w:t>
            </w:r>
          </w:p>
          <w:p w14:paraId="32234949" w14:textId="77777777" w:rsidR="00CD4E0D" w:rsidRDefault="00CD4E0D" w:rsidP="00CD4E0D">
            <w:r>
              <w:t>Finally, you may have the chance to evaluate all of your client’s investments</w:t>
            </w:r>
            <w:r w:rsidR="00B823B5">
              <w:t>, including those you do not current</w:t>
            </w:r>
            <w:r w:rsidR="00D71CF0">
              <w:t>ly</w:t>
            </w:r>
            <w:r w:rsidR="00B823B5">
              <w:t xml:space="preserve"> manage,</w:t>
            </w:r>
            <w:r>
              <w:t xml:space="preserve"> as you guide them through the </w:t>
            </w:r>
            <w:r w:rsidR="00C12E7D">
              <w:t xml:space="preserve">impact </w:t>
            </w:r>
            <w:r w:rsidR="00B823B5">
              <w:t>of Social Security decisions.</w:t>
            </w:r>
          </w:p>
          <w:p w14:paraId="0EBF3942" w14:textId="77777777" w:rsidR="00B823B5" w:rsidRDefault="00B823B5" w:rsidP="00F270C8">
            <w:r>
              <w:t xml:space="preserve">And </w:t>
            </w:r>
            <w:r w:rsidR="00C12E7D">
              <w:t xml:space="preserve">oh, </w:t>
            </w:r>
            <w:r w:rsidR="00F270C8">
              <w:t>by the way</w:t>
            </w:r>
            <w:r>
              <w:t xml:space="preserve">, this knowledge </w:t>
            </w:r>
            <w:r w:rsidR="00C12E7D">
              <w:t>could</w:t>
            </w:r>
            <w:r>
              <w:t xml:space="preserve"> very well help you and those you love in getting the most from Social Security also!</w:t>
            </w:r>
            <w:r w:rsidR="00345CBC">
              <w:t xml:space="preserve"> </w:t>
            </w:r>
            <w:r w:rsidR="00160DF4">
              <w:t xml:space="preserve">We invite you to begin your study </w:t>
            </w:r>
            <w:r w:rsidR="00D71CF0">
              <w:t xml:space="preserve">of Social Security </w:t>
            </w:r>
            <w:r w:rsidR="00160DF4">
              <w:t>right now!</w:t>
            </w:r>
          </w:p>
        </w:tc>
        <w:tc>
          <w:tcPr>
            <w:tcW w:w="4187" w:type="dxa"/>
            <w:shd w:val="clear" w:color="auto" w:fill="EEECE1"/>
          </w:tcPr>
          <w:p w14:paraId="5904543E" w14:textId="77777777" w:rsidR="00CD4E0D" w:rsidRDefault="00CD4E0D" w:rsidP="00CD4E0D">
            <w:pPr>
              <w:rPr>
                <w:rFonts w:eastAsia="Arial Unicode MS"/>
                <w:b/>
                <w:color w:val="0000FF"/>
              </w:rPr>
            </w:pPr>
            <w:r>
              <w:rPr>
                <w:rFonts w:eastAsia="Arial Unicode MS"/>
                <w:b/>
                <w:color w:val="0000FF"/>
              </w:rPr>
              <w:t xml:space="preserve">Why Social Security </w:t>
            </w:r>
            <w:r w:rsidR="00C12E7D">
              <w:rPr>
                <w:rFonts w:eastAsia="Arial Unicode MS"/>
                <w:b/>
                <w:color w:val="0000FF"/>
              </w:rPr>
              <w:t xml:space="preserve">is </w:t>
            </w:r>
            <w:r>
              <w:rPr>
                <w:rFonts w:eastAsia="Arial Unicode MS"/>
                <w:b/>
                <w:color w:val="0000FF"/>
              </w:rPr>
              <w:t xml:space="preserve">Important for </w:t>
            </w:r>
            <w:r w:rsidRPr="0032699D">
              <w:rPr>
                <w:rFonts w:eastAsia="Arial Unicode MS"/>
                <w:b/>
                <w:color w:val="0000FF"/>
              </w:rPr>
              <w:t>Your Practice:</w:t>
            </w:r>
          </w:p>
          <w:p w14:paraId="1620C25E" w14:textId="77777777" w:rsidR="00F270C8" w:rsidRPr="0032699D" w:rsidRDefault="00F270C8" w:rsidP="00CD4E0D">
            <w:pPr>
              <w:rPr>
                <w:rFonts w:eastAsia="Arial Unicode MS"/>
                <w:b/>
                <w:color w:val="0000FF"/>
              </w:rPr>
            </w:pPr>
          </w:p>
          <w:p w14:paraId="01CD3C96" w14:textId="77777777" w:rsidR="00CD4E0D" w:rsidRPr="00CD4E0D" w:rsidRDefault="00CD4E0D" w:rsidP="00CD4E0D">
            <w:pPr>
              <w:numPr>
                <w:ilvl w:val="0"/>
                <w:numId w:val="140"/>
              </w:numPr>
              <w:rPr>
                <w:rFonts w:eastAsia="Arial Unicode MS"/>
                <w:b/>
                <w:color w:val="0000FF"/>
              </w:rPr>
            </w:pPr>
            <w:r>
              <w:rPr>
                <w:rFonts w:eastAsia="Arial Unicode MS"/>
                <w:color w:val="0000FF"/>
              </w:rPr>
              <w:t>Clients m</w:t>
            </w:r>
            <w:r w:rsidRPr="00E07575">
              <w:rPr>
                <w:rFonts w:eastAsia="Arial Unicode MS"/>
                <w:color w:val="0000FF"/>
              </w:rPr>
              <w:t xml:space="preserve">ay seek </w:t>
            </w:r>
            <w:r>
              <w:rPr>
                <w:rFonts w:eastAsia="Arial Unicode MS"/>
                <w:color w:val="0000FF"/>
              </w:rPr>
              <w:t xml:space="preserve">Social Security guidance </w:t>
            </w:r>
            <w:r w:rsidRPr="00E07575">
              <w:rPr>
                <w:rFonts w:eastAsia="Arial Unicode MS"/>
                <w:color w:val="0000FF"/>
              </w:rPr>
              <w:t>elsewhere if not provided</w:t>
            </w:r>
          </w:p>
          <w:p w14:paraId="3999EEF4" w14:textId="77777777" w:rsidR="00CD4E0D" w:rsidRPr="00103B8D" w:rsidRDefault="00103B8D" w:rsidP="00CD4E0D">
            <w:pPr>
              <w:numPr>
                <w:ilvl w:val="0"/>
                <w:numId w:val="140"/>
              </w:numPr>
              <w:rPr>
                <w:rFonts w:eastAsia="Arial Unicode MS"/>
                <w:b/>
                <w:color w:val="0000FF"/>
              </w:rPr>
            </w:pPr>
            <w:r>
              <w:rPr>
                <w:rFonts w:eastAsia="Arial Unicode MS"/>
                <w:color w:val="0000FF"/>
              </w:rPr>
              <w:t>Opportunity to outshine your competition</w:t>
            </w:r>
          </w:p>
          <w:p w14:paraId="6170E3C7" w14:textId="77777777" w:rsidR="00103B8D" w:rsidRPr="00CD4E0D" w:rsidRDefault="00103B8D" w:rsidP="00CD4E0D">
            <w:pPr>
              <w:numPr>
                <w:ilvl w:val="0"/>
                <w:numId w:val="140"/>
              </w:numPr>
              <w:rPr>
                <w:rFonts w:eastAsia="Arial Unicode MS"/>
                <w:b/>
                <w:color w:val="0000FF"/>
              </w:rPr>
            </w:pPr>
            <w:r>
              <w:rPr>
                <w:rFonts w:eastAsia="Arial Unicode MS"/>
                <w:color w:val="0000FF"/>
              </w:rPr>
              <w:t>Increased client loyalty</w:t>
            </w:r>
          </w:p>
          <w:p w14:paraId="42DF31AB" w14:textId="77777777" w:rsidR="00CD4E0D" w:rsidRPr="00E07575" w:rsidRDefault="00103B8D" w:rsidP="00CD4E0D">
            <w:pPr>
              <w:numPr>
                <w:ilvl w:val="0"/>
                <w:numId w:val="140"/>
              </w:numPr>
              <w:rPr>
                <w:rFonts w:eastAsia="Arial Unicode MS"/>
                <w:b/>
                <w:color w:val="0000FF"/>
              </w:rPr>
            </w:pPr>
            <w:r>
              <w:rPr>
                <w:rFonts w:eastAsia="Arial Unicode MS"/>
                <w:color w:val="0000FF"/>
              </w:rPr>
              <w:t>P</w:t>
            </w:r>
            <w:r w:rsidR="00CD4E0D">
              <w:rPr>
                <w:rFonts w:eastAsia="Arial Unicode MS"/>
                <w:color w:val="0000FF"/>
              </w:rPr>
              <w:t>rovide opportunities for asset gathering</w:t>
            </w:r>
          </w:p>
        </w:tc>
      </w:tr>
    </w:tbl>
    <w:p w14:paraId="05B17B5D" w14:textId="77777777" w:rsidR="00E07575" w:rsidRDefault="00E07575" w:rsidP="00E07575">
      <w:pPr>
        <w:spacing w:before="0" w:after="0"/>
      </w:pPr>
    </w:p>
    <w:p w14:paraId="04D6429B" w14:textId="77777777" w:rsidR="00274D7A" w:rsidRDefault="00274D7A">
      <w:pPr>
        <w:spacing w:before="0" w:after="0"/>
        <w:rPr>
          <w:b/>
          <w:iCs/>
          <w:color w:val="17365D"/>
          <w:sz w:val="28"/>
          <w:szCs w:val="12"/>
        </w:rPr>
      </w:pPr>
      <w:r>
        <w:br w:type="page"/>
      </w:r>
    </w:p>
    <w:p w14:paraId="2AC5E10B" w14:textId="77777777" w:rsidR="00950962" w:rsidRDefault="00AE2FA7" w:rsidP="00D52A2E">
      <w:pPr>
        <w:pStyle w:val="Heading2"/>
      </w:pPr>
      <w:r>
        <w:lastRenderedPageBreak/>
        <w:t>Maximizing Social Security Benefits</w:t>
      </w:r>
    </w:p>
    <w:p w14:paraId="04572756" w14:textId="77777777" w:rsidR="00EE12FF" w:rsidRDefault="00892C1C" w:rsidP="00892C1C">
      <w:r>
        <w:t xml:space="preserve">Ten thousand people reach age 65 every day in the United States and that trend is expected to continue </w:t>
      </w:r>
      <w:r w:rsidR="00A23835">
        <w:t>through the year 2029</w:t>
      </w:r>
      <w:r w:rsidR="00D75203">
        <w:rPr>
          <w:rStyle w:val="FootnoteReference"/>
        </w:rPr>
        <w:footnoteReference w:id="7"/>
      </w:r>
      <w:r w:rsidR="00D75203">
        <w:t>.</w:t>
      </w:r>
      <w:r w:rsidR="00A23835">
        <w:t xml:space="preserve"> </w:t>
      </w:r>
      <w:r w:rsidR="00484E63">
        <w:t xml:space="preserve">Alarmingly, </w:t>
      </w:r>
      <w:r w:rsidR="006D6EF6">
        <w:t xml:space="preserve">four of every ten men and </w:t>
      </w:r>
      <w:r w:rsidR="00356F73">
        <w:t>about</w:t>
      </w:r>
      <w:r w:rsidR="006D6EF6">
        <w:t xml:space="preserve"> five of every ten women </w:t>
      </w:r>
      <w:r w:rsidR="00484E63">
        <w:t>choose to retire early</w:t>
      </w:r>
      <w:r w:rsidR="00D01351">
        <w:rPr>
          <w:rStyle w:val="FootnoteReference"/>
        </w:rPr>
        <w:footnoteReference w:id="8"/>
      </w:r>
      <w:r w:rsidR="00484E63">
        <w:t xml:space="preserve"> and </w:t>
      </w:r>
      <w:r w:rsidR="005B138D">
        <w:t xml:space="preserve">thereby </w:t>
      </w:r>
      <w:r w:rsidR="00484E63">
        <w:t>l</w:t>
      </w:r>
      <w:r w:rsidR="00EE12FF">
        <w:t xml:space="preserve">eave tens of thousands </w:t>
      </w:r>
      <w:r w:rsidR="005B3C92">
        <w:t xml:space="preserve">of dollars </w:t>
      </w:r>
      <w:r w:rsidR="00356F73">
        <w:t>or more</w:t>
      </w:r>
      <w:r w:rsidR="00EE12FF">
        <w:t xml:space="preserve"> on the table. </w:t>
      </w:r>
      <w:r w:rsidR="005B138D">
        <w:t xml:space="preserve"> </w:t>
      </w:r>
    </w:p>
    <w:p w14:paraId="1E8CB488" w14:textId="77777777" w:rsidR="00AE2FA7" w:rsidRDefault="00EE12FF" w:rsidP="00892C1C">
      <w:r>
        <w:t xml:space="preserve">In the game of poker, one </w:t>
      </w:r>
      <w:r w:rsidR="00AE2FA7">
        <w:t xml:space="preserve">often </w:t>
      </w:r>
      <w:r>
        <w:t>leaves money on the table</w:t>
      </w:r>
      <w:r w:rsidR="00AE2FA7">
        <w:t xml:space="preserve"> when one plays unwisely</w:t>
      </w:r>
      <w:r>
        <w:t xml:space="preserve">. In the game of Social Security, we will </w:t>
      </w:r>
      <w:r w:rsidR="00484E63">
        <w:t xml:space="preserve">illustrate how to </w:t>
      </w:r>
      <w:r w:rsidR="00D614E2">
        <w:t xml:space="preserve">take the maximum </w:t>
      </w:r>
      <w:r w:rsidR="00661381">
        <w:t xml:space="preserve">number of dollars </w:t>
      </w:r>
      <w:r w:rsidR="00D614E2">
        <w:t xml:space="preserve">possible off of the table. </w:t>
      </w:r>
      <w:r w:rsidR="00AE2FA7">
        <w:t>Playing the Social Security game wisely requires the following:</w:t>
      </w:r>
    </w:p>
    <w:p w14:paraId="16F69848" w14:textId="77777777" w:rsidR="00AE2FA7" w:rsidRDefault="002332B9" w:rsidP="00AE2FA7">
      <w:pPr>
        <w:numPr>
          <w:ilvl w:val="0"/>
          <w:numId w:val="144"/>
        </w:numPr>
      </w:pPr>
      <w:r>
        <w:t>Claiming benefits at the right age</w:t>
      </w:r>
    </w:p>
    <w:p w14:paraId="0D3CB197" w14:textId="77777777" w:rsidR="00DB2076" w:rsidRDefault="00DB2076" w:rsidP="00AE2FA7">
      <w:pPr>
        <w:numPr>
          <w:ilvl w:val="0"/>
          <w:numId w:val="144"/>
        </w:numPr>
      </w:pPr>
      <w:r>
        <w:t>Understanding spousal benefits</w:t>
      </w:r>
    </w:p>
    <w:p w14:paraId="6C75A081" w14:textId="77777777" w:rsidR="00AE2FA7" w:rsidRDefault="00AE2FA7" w:rsidP="00AE2FA7">
      <w:pPr>
        <w:numPr>
          <w:ilvl w:val="0"/>
          <w:numId w:val="144"/>
        </w:numPr>
      </w:pPr>
      <w:r>
        <w:t>Taking advantag</w:t>
      </w:r>
      <w:r w:rsidR="008B7CA2">
        <w:t>e of creative</w:t>
      </w:r>
      <w:r>
        <w:t xml:space="preserve"> claiming strategies</w:t>
      </w:r>
    </w:p>
    <w:p w14:paraId="779B6CF8" w14:textId="77777777" w:rsidR="00AE2FA7" w:rsidRDefault="008C76FA" w:rsidP="00AE2FA7">
      <w:pPr>
        <w:pStyle w:val="Heading2"/>
      </w:pPr>
      <w:r>
        <w:br w:type="page"/>
      </w:r>
      <w:r w:rsidR="00602222">
        <w:lastRenderedPageBreak/>
        <w:t xml:space="preserve">Age Matters! </w:t>
      </w:r>
      <w:r w:rsidR="008806F4">
        <w:t>Early, O</w:t>
      </w:r>
      <w:r w:rsidR="006B13FE">
        <w:t xml:space="preserve">n Time, or Delayed </w:t>
      </w:r>
      <w:r w:rsidR="00661FC7">
        <w:t xml:space="preserve">Benefit Collection </w:t>
      </w:r>
    </w:p>
    <w:p w14:paraId="20B06CE4" w14:textId="77777777" w:rsidR="00AE2FA7" w:rsidRDefault="00D614E2" w:rsidP="000C5EA1">
      <w:r>
        <w:t>How about a</w:t>
      </w:r>
      <w:r w:rsidR="008C76FA">
        <w:t>n</w:t>
      </w:r>
      <w:r>
        <w:t xml:space="preserve"> annual raise</w:t>
      </w:r>
      <w:r w:rsidR="008C76FA">
        <w:t xml:space="preserve"> of about $22,000</w:t>
      </w:r>
      <w:r w:rsidR="00D517AA">
        <w:t xml:space="preserve"> for the rest of your life</w:t>
      </w:r>
      <w:r w:rsidR="008C76FA">
        <w:t xml:space="preserve">? What if you could </w:t>
      </w:r>
      <w:r w:rsidR="00D517AA">
        <w:t xml:space="preserve">show your clients how to capture that raise as well? </w:t>
      </w:r>
      <w:r w:rsidR="00661FC7">
        <w:t xml:space="preserve">Read on to find out how. </w:t>
      </w:r>
    </w:p>
    <w:p w14:paraId="2B4E37FA" w14:textId="66E119A0" w:rsidR="00AB7540" w:rsidRDefault="002D3F81" w:rsidP="000C5EA1">
      <w:r>
        <w:t xml:space="preserve">The maximum </w:t>
      </w:r>
      <w:r w:rsidR="001C3ED5">
        <w:t>monthly</w:t>
      </w:r>
      <w:r>
        <w:t xml:space="preserve"> </w:t>
      </w:r>
      <w:r w:rsidR="00D614E2">
        <w:t xml:space="preserve">retirement </w:t>
      </w:r>
      <w:r>
        <w:t xml:space="preserve">benefit </w:t>
      </w:r>
      <w:r w:rsidR="001C3ED5">
        <w:t>at normal retirement age is $2,</w:t>
      </w:r>
      <w:r w:rsidR="00EB189E">
        <w:t xml:space="preserve">639 </w:t>
      </w:r>
      <w:r w:rsidR="00461D4E">
        <w:t>(</w:t>
      </w:r>
      <w:r w:rsidR="00057E1C">
        <w:t>2016</w:t>
      </w:r>
      <w:r w:rsidR="00461D4E">
        <w:t>, as indexed)</w:t>
      </w:r>
      <w:r>
        <w:t xml:space="preserve">. </w:t>
      </w:r>
      <w:r w:rsidR="001C3ED5">
        <w:t xml:space="preserve">That monthly benefit translates into an annual benefit of almost </w:t>
      </w:r>
      <w:r w:rsidR="001621BC">
        <w:t xml:space="preserve">$32,000. </w:t>
      </w:r>
      <w:r>
        <w:t>C</w:t>
      </w:r>
      <w:r w:rsidR="00303C7B">
        <w:t>ollecting</w:t>
      </w:r>
      <w:r w:rsidR="00950990">
        <w:t xml:space="preserve"> </w:t>
      </w:r>
      <w:r w:rsidR="005B138D">
        <w:t xml:space="preserve">retirement benefits </w:t>
      </w:r>
      <w:r w:rsidR="00461D4E">
        <w:t xml:space="preserve">too </w:t>
      </w:r>
      <w:r w:rsidR="00D614E2">
        <w:t xml:space="preserve">early </w:t>
      </w:r>
      <w:r w:rsidR="00AB7540">
        <w:t xml:space="preserve">(age 62) </w:t>
      </w:r>
      <w:r w:rsidR="0041660F">
        <w:t>slashes the benefit to</w:t>
      </w:r>
      <w:r w:rsidR="008C76FA">
        <w:t xml:space="preserve"> only</w:t>
      </w:r>
      <w:r w:rsidR="0041660F">
        <w:t xml:space="preserve"> </w:t>
      </w:r>
      <w:r w:rsidR="00AB7540">
        <w:t xml:space="preserve">about </w:t>
      </w:r>
      <w:r>
        <w:t>$2</w:t>
      </w:r>
      <w:r w:rsidR="00AB7540">
        <w:t>0</w:t>
      </w:r>
      <w:r>
        <w:t>,</w:t>
      </w:r>
      <w:r w:rsidR="00AB7540">
        <w:t>000</w:t>
      </w:r>
      <w:r>
        <w:t xml:space="preserve">. </w:t>
      </w:r>
      <w:r w:rsidR="00D614E2">
        <w:t xml:space="preserve">Delaying </w:t>
      </w:r>
      <w:r w:rsidR="0041660F">
        <w:t xml:space="preserve">until </w:t>
      </w:r>
      <w:r w:rsidR="004E7DB2">
        <w:t xml:space="preserve">age </w:t>
      </w:r>
      <w:r>
        <w:t xml:space="preserve">70 </w:t>
      </w:r>
      <w:r w:rsidR="0049119E">
        <w:t>catapults</w:t>
      </w:r>
      <w:r w:rsidR="00D614E2">
        <w:t xml:space="preserve"> </w:t>
      </w:r>
      <w:r>
        <w:t xml:space="preserve">the annual benefit to </w:t>
      </w:r>
      <w:r w:rsidR="008C76FA">
        <w:t>nearly</w:t>
      </w:r>
      <w:r w:rsidR="00D614E2">
        <w:t xml:space="preserve"> </w:t>
      </w:r>
      <w:r>
        <w:t>$4</w:t>
      </w:r>
      <w:r w:rsidR="00D614E2">
        <w:t>2,000</w:t>
      </w:r>
      <w:r>
        <w:t>.</w:t>
      </w:r>
      <w:r w:rsidR="008C76FA">
        <w:t xml:space="preserve"> The spread from age 62 to age 70 is about $22,000 (</w:t>
      </w:r>
      <w:r w:rsidR="00057E1C">
        <w:t>2016</w:t>
      </w:r>
      <w:r w:rsidR="008C76FA">
        <w:t>).</w:t>
      </w:r>
    </w:p>
    <w:p w14:paraId="72C640CB" w14:textId="77777777" w:rsidR="00CC1027" w:rsidRDefault="00AB7540" w:rsidP="00CC1027">
      <w:r>
        <w:t xml:space="preserve">Before going deeper, </w:t>
      </w:r>
      <w:r w:rsidR="00FD1AE2">
        <w:t xml:space="preserve">we </w:t>
      </w:r>
      <w:r w:rsidR="000D460F">
        <w:t xml:space="preserve">need to </w:t>
      </w:r>
      <w:r w:rsidR="00BD2612">
        <w:t>esta</w:t>
      </w:r>
      <w:r w:rsidR="00FD1AE2">
        <w:t>b</w:t>
      </w:r>
      <w:r w:rsidR="00BD2612">
        <w:t>lish</w:t>
      </w:r>
      <w:r>
        <w:t xml:space="preserve"> context. </w:t>
      </w:r>
      <w:r w:rsidR="004E7DB2">
        <w:t xml:space="preserve">A </w:t>
      </w:r>
      <w:r w:rsidR="00CC1027" w:rsidRPr="00CC1027">
        <w:rPr>
          <w:rStyle w:val="Hyperlink"/>
        </w:rPr>
        <w:t>fully insured</w:t>
      </w:r>
      <w:r w:rsidR="00CC1027">
        <w:t xml:space="preserve"> </w:t>
      </w:r>
      <w:r w:rsidR="004E7DB2">
        <w:t xml:space="preserve">worker </w:t>
      </w:r>
      <w:r w:rsidR="000D460F">
        <w:t>reaching</w:t>
      </w:r>
      <w:r w:rsidR="004529F4">
        <w:t xml:space="preserve"> normal retirement age </w:t>
      </w:r>
      <w:r w:rsidR="00303C7B">
        <w:t>(age 65-67)</w:t>
      </w:r>
      <w:r w:rsidR="00A56B5B">
        <w:t>,</w:t>
      </w:r>
      <w:r w:rsidR="00303C7B">
        <w:t xml:space="preserve"> </w:t>
      </w:r>
      <w:r w:rsidR="004E7DB2">
        <w:t>receives 100% of their “</w:t>
      </w:r>
      <w:r w:rsidR="004E7DB2" w:rsidRPr="004529F4">
        <w:rPr>
          <w:rStyle w:val="Hyperlink"/>
        </w:rPr>
        <w:t>Primary Insurance Amount”</w:t>
      </w:r>
      <w:r w:rsidR="00461D4E" w:rsidRPr="004529F4">
        <w:rPr>
          <w:rStyle w:val="Hyperlink"/>
        </w:rPr>
        <w:t>(</w:t>
      </w:r>
      <w:r w:rsidR="00661FC7">
        <w:rPr>
          <w:rStyle w:val="Hyperlink"/>
        </w:rPr>
        <w:t>PIA)</w:t>
      </w:r>
      <w:r w:rsidR="000D460F">
        <w:rPr>
          <w:rStyle w:val="Hyperlink"/>
        </w:rPr>
        <w:t>.</w:t>
      </w:r>
      <w:r w:rsidR="00690B2D">
        <w:t xml:space="preserve"> </w:t>
      </w:r>
      <w:r w:rsidR="00461D4E">
        <w:t xml:space="preserve">The chart below discloses the pitfalls and opportunities of choosing </w:t>
      </w:r>
      <w:r>
        <w:t xml:space="preserve">to retire </w:t>
      </w:r>
      <w:r w:rsidR="00461D4E">
        <w:t>early</w:t>
      </w:r>
      <w:r>
        <w:t xml:space="preserve">, on time, or </w:t>
      </w:r>
      <w:r w:rsidR="00FD1AE2">
        <w:t xml:space="preserve">on a </w:t>
      </w:r>
      <w:r>
        <w:t>d</w:t>
      </w:r>
      <w:r w:rsidR="00461D4E">
        <w:t>elayed</w:t>
      </w:r>
      <w:r w:rsidR="00FD1AE2">
        <w:t xml:space="preserve"> basis</w:t>
      </w:r>
      <w:r>
        <w:t>.</w:t>
      </w:r>
      <w:r w:rsidR="00461D4E">
        <w:t xml:space="preserve"> </w:t>
      </w:r>
      <w:r w:rsidR="00461D4E" w:rsidRPr="00095D26">
        <w:rPr>
          <w:b/>
          <w:color w:val="FF0000"/>
        </w:rPr>
        <w:t xml:space="preserve">Click each choice to learn more.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CC1027" w14:paraId="693D305E" w14:textId="77777777" w:rsidTr="00CC1027">
        <w:tc>
          <w:tcPr>
            <w:tcW w:w="9576" w:type="dxa"/>
            <w:shd w:val="clear" w:color="auto" w:fill="D9D9D9"/>
          </w:tcPr>
          <w:p w14:paraId="3AB096D2" w14:textId="77777777" w:rsidR="00CC1027" w:rsidRPr="00095D26" w:rsidRDefault="00CC1027" w:rsidP="00CC1027">
            <w:pPr>
              <w:rPr>
                <w:rStyle w:val="Hyperlink"/>
                <w:u w:val="none"/>
              </w:rPr>
            </w:pPr>
            <w:r w:rsidRPr="00095D26">
              <w:rPr>
                <w:rStyle w:val="Hyperlink"/>
                <w:u w:val="none"/>
              </w:rPr>
              <w:t>Fully Insured</w:t>
            </w:r>
          </w:p>
          <w:p w14:paraId="2396BF7F" w14:textId="12433FA3" w:rsidR="00CC1027" w:rsidRPr="00DD763B" w:rsidRDefault="00CC1027" w:rsidP="00EB189E">
            <w:pPr>
              <w:rPr>
                <w:kern w:val="32"/>
                <w:sz w:val="24"/>
              </w:rPr>
            </w:pPr>
            <w:r>
              <w:t xml:space="preserve">Retirement benefits are earned only if a worker is </w:t>
            </w:r>
            <w:r w:rsidRPr="00095D26">
              <w:rPr>
                <w:rStyle w:val="Hyperlink"/>
                <w:i/>
                <w:color w:val="auto"/>
                <w:u w:val="none"/>
              </w:rPr>
              <w:t>fully insured</w:t>
            </w:r>
            <w:r w:rsidRPr="001F3D42">
              <w:rPr>
                <w:rStyle w:val="Hyperlink"/>
                <w:b w:val="0"/>
                <w:color w:val="auto"/>
                <w:u w:val="none"/>
              </w:rPr>
              <w:t>.</w:t>
            </w:r>
            <w:r>
              <w:t xml:space="preserve"> A worker is generally fully insured for retirement benefits if he or she has forty </w:t>
            </w:r>
            <w:r w:rsidRPr="0076100F">
              <w:rPr>
                <w:rStyle w:val="Hyperlink"/>
                <w:b w:val="0"/>
                <w:color w:val="auto"/>
                <w:u w:val="none"/>
              </w:rPr>
              <w:t>credits</w:t>
            </w:r>
            <w:r w:rsidRPr="0076100F">
              <w:rPr>
                <w:b/>
              </w:rPr>
              <w:t>.</w:t>
            </w:r>
            <w:r w:rsidR="00F57E88">
              <w:rPr>
                <w:b/>
              </w:rPr>
              <w:t xml:space="preserve"> </w:t>
            </w:r>
            <w:r w:rsidR="00F57E88" w:rsidRPr="00F57E88">
              <w:t>O</w:t>
            </w:r>
            <w:r>
              <w:t xml:space="preserve">ne </w:t>
            </w:r>
            <w:r w:rsidRPr="0076100F">
              <w:t>credit</w:t>
            </w:r>
            <w:r>
              <w:rPr>
                <w:b/>
                <w:color w:val="0000FF"/>
              </w:rPr>
              <w:t xml:space="preserve"> </w:t>
            </w:r>
            <w:r w:rsidR="00F57E88" w:rsidRPr="00F57E88">
              <w:t>is earned</w:t>
            </w:r>
            <w:r w:rsidR="00F57E88">
              <w:rPr>
                <w:b/>
                <w:color w:val="0000FF"/>
              </w:rPr>
              <w:t xml:space="preserve"> </w:t>
            </w:r>
            <w:r>
              <w:t>for each $1,</w:t>
            </w:r>
            <w:r w:rsidR="00EB189E">
              <w:t xml:space="preserve">260 </w:t>
            </w:r>
            <w:r>
              <w:t>(</w:t>
            </w:r>
            <w:r w:rsidR="00057E1C">
              <w:t>2016</w:t>
            </w:r>
            <w:r>
              <w:t xml:space="preserve">, as indexed) in compensation from covered employment. A maximum of four credits can be earned </w:t>
            </w:r>
            <w:r w:rsidR="0076100F">
              <w:t>per</w:t>
            </w:r>
            <w:r>
              <w:t xml:space="preserve"> year. Once a worker is fully insured for retirement purposes, he or she remains fully insured for life.</w:t>
            </w:r>
          </w:p>
        </w:tc>
      </w:tr>
    </w:tbl>
    <w:p w14:paraId="6B75800E" w14:textId="77777777" w:rsidR="004529F4" w:rsidRDefault="00690B2D" w:rsidP="004529F4">
      <w:r>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4529F4" w14:paraId="1F989A12" w14:textId="77777777" w:rsidTr="004529F4">
        <w:tc>
          <w:tcPr>
            <w:tcW w:w="9576" w:type="dxa"/>
            <w:shd w:val="clear" w:color="auto" w:fill="D9D9D9"/>
          </w:tcPr>
          <w:p w14:paraId="15BE873C" w14:textId="77777777" w:rsidR="004529F4" w:rsidRPr="005B3C92" w:rsidRDefault="004529F4" w:rsidP="004529F4">
            <w:r w:rsidRPr="005B3C92">
              <w:t>“</w:t>
            </w:r>
            <w:r w:rsidRPr="00095D26">
              <w:rPr>
                <w:rStyle w:val="Hyperlink"/>
                <w:u w:val="none"/>
              </w:rPr>
              <w:t>Primary Insurance Amount”(PIA)</w:t>
            </w:r>
            <w:r w:rsidRPr="005B3C92">
              <w:t xml:space="preserve"> </w:t>
            </w:r>
          </w:p>
          <w:p w14:paraId="4956BCDF" w14:textId="77777777" w:rsidR="004529F4" w:rsidRPr="00DD763B" w:rsidRDefault="004529F4" w:rsidP="000D460F">
            <w:pPr>
              <w:rPr>
                <w:kern w:val="32"/>
                <w:sz w:val="24"/>
              </w:rPr>
            </w:pPr>
            <w:r>
              <w:t xml:space="preserve">The </w:t>
            </w:r>
            <w:r w:rsidR="00661FC7">
              <w:t xml:space="preserve">Social Security </w:t>
            </w:r>
            <w:r>
              <w:t xml:space="preserve">retirement benefit received at normal retirement age is a worker’s </w:t>
            </w:r>
            <w:r w:rsidRPr="00A123B8">
              <w:rPr>
                <w:b/>
              </w:rPr>
              <w:t>p</w:t>
            </w:r>
            <w:r>
              <w:t xml:space="preserve">rimary </w:t>
            </w:r>
            <w:r w:rsidRPr="00A123B8">
              <w:rPr>
                <w:b/>
              </w:rPr>
              <w:t>i</w:t>
            </w:r>
            <w:r>
              <w:t xml:space="preserve">nsurance </w:t>
            </w:r>
            <w:r w:rsidRPr="00A123B8">
              <w:rPr>
                <w:b/>
              </w:rPr>
              <w:t>a</w:t>
            </w:r>
            <w:r>
              <w:t>mount and will be referred to as “PIA” frequently in this course.</w:t>
            </w:r>
            <w:r w:rsidR="000D460F">
              <w:t xml:space="preserve"> </w:t>
            </w:r>
          </w:p>
        </w:tc>
      </w:tr>
    </w:tbl>
    <w:p w14:paraId="3C5B5CF6" w14:textId="77777777" w:rsidR="004529F4" w:rsidRDefault="004529F4" w:rsidP="000C5EA1">
      <w:r>
        <w:t xml:space="preserve"> </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C5EA1" w:rsidRPr="00871BFB" w14:paraId="56AAE8CC" w14:textId="77777777" w:rsidTr="001B798E">
        <w:tc>
          <w:tcPr>
            <w:tcW w:w="8748" w:type="dxa"/>
            <w:tcBorders>
              <w:bottom w:val="single" w:sz="4" w:space="0" w:color="6CA8CD"/>
            </w:tcBorders>
            <w:shd w:val="clear" w:color="auto" w:fill="6CA8CD"/>
            <w:tcMar>
              <w:top w:w="72" w:type="dxa"/>
              <w:left w:w="115" w:type="dxa"/>
              <w:bottom w:w="72" w:type="dxa"/>
              <w:right w:w="115" w:type="dxa"/>
            </w:tcMar>
          </w:tcPr>
          <w:p w14:paraId="180A1A98" w14:textId="77777777" w:rsidR="000C5EA1" w:rsidRPr="00871BFB" w:rsidRDefault="000C5EA1" w:rsidP="00CB13D7">
            <w:pPr>
              <w:rPr>
                <w:b/>
                <w:color w:val="FFFFFF"/>
              </w:rPr>
            </w:pPr>
            <w:r>
              <w:rPr>
                <w:b/>
                <w:color w:val="FFFFFF"/>
              </w:rPr>
              <w:t>Early</w:t>
            </w:r>
            <w:r w:rsidR="001B798E">
              <w:rPr>
                <w:b/>
                <w:color w:val="FFFFFF"/>
              </w:rPr>
              <w:t xml:space="preserve"> </w:t>
            </w:r>
            <w:r w:rsidR="00EF2BBA">
              <w:rPr>
                <w:b/>
                <w:color w:val="FFFFFF"/>
              </w:rPr>
              <w:t xml:space="preserve">Retirement </w:t>
            </w:r>
            <w:r w:rsidR="003029DE">
              <w:rPr>
                <w:b/>
                <w:color w:val="FFFFFF"/>
              </w:rPr>
              <w:t xml:space="preserve">Age </w:t>
            </w:r>
            <w:r w:rsidR="001B798E">
              <w:rPr>
                <w:b/>
                <w:color w:val="FFFFFF"/>
              </w:rPr>
              <w:t xml:space="preserve">– Permanent Reduction of </w:t>
            </w:r>
            <w:r w:rsidR="001B798E" w:rsidRPr="004F390C">
              <w:rPr>
                <w:b/>
                <w:color w:val="FFFFFF"/>
              </w:rPr>
              <w:t>Benefits</w:t>
            </w:r>
          </w:p>
        </w:tc>
      </w:tr>
      <w:tr w:rsidR="000C5EA1" w:rsidRPr="00871BFB" w14:paraId="56640DE0" w14:textId="77777777" w:rsidTr="001B798E">
        <w:tc>
          <w:tcPr>
            <w:tcW w:w="8748" w:type="dxa"/>
            <w:shd w:val="clear" w:color="auto" w:fill="FFFFFF"/>
            <w:tcMar>
              <w:top w:w="72" w:type="dxa"/>
              <w:left w:w="115" w:type="dxa"/>
              <w:bottom w:w="72" w:type="dxa"/>
              <w:right w:w="115" w:type="dxa"/>
            </w:tcMar>
          </w:tcPr>
          <w:p w14:paraId="75B1C10F" w14:textId="77777777" w:rsidR="00C63F12" w:rsidRPr="00C63F12" w:rsidRDefault="003722C9" w:rsidP="001B798E">
            <w:pPr>
              <w:rPr>
                <w:b/>
                <w:i/>
              </w:rPr>
            </w:pPr>
            <w:r>
              <w:rPr>
                <w:b/>
                <w:i/>
              </w:rPr>
              <w:t>Collecting</w:t>
            </w:r>
            <w:r w:rsidR="00C63F12" w:rsidRPr="00C63F12">
              <w:rPr>
                <w:b/>
                <w:i/>
              </w:rPr>
              <w:t xml:space="preserve"> Social Security benefits at the earliest possible age is among the worst financial decisions possible unless there is simply no alternative. </w:t>
            </w:r>
          </w:p>
          <w:p w14:paraId="3F484C51" w14:textId="77777777" w:rsidR="00DA7AE7" w:rsidRDefault="00FD1AE2" w:rsidP="001B798E">
            <w:r>
              <w:t>The earliest a worker can begin receiving retirement benefits is age 62</w:t>
            </w:r>
            <w:r w:rsidR="004E7EBC">
              <w:t xml:space="preserve">. </w:t>
            </w:r>
            <w:r w:rsidR="00A0790D">
              <w:t>At age 62, r</w:t>
            </w:r>
            <w:r w:rsidR="001B798E">
              <w:t xml:space="preserve">etirement benefits are </w:t>
            </w:r>
            <w:r w:rsidR="001B798E" w:rsidRPr="00095D26">
              <w:rPr>
                <w:rStyle w:val="Hyperlink"/>
                <w:b w:val="0"/>
                <w:color w:val="auto"/>
                <w:u w:val="none"/>
              </w:rPr>
              <w:t xml:space="preserve">permanently </w:t>
            </w:r>
            <w:r w:rsidR="00530E20">
              <w:rPr>
                <w:rStyle w:val="Hyperlink"/>
                <w:b w:val="0"/>
                <w:color w:val="auto"/>
                <w:u w:val="none"/>
              </w:rPr>
              <w:t>reduced</w:t>
            </w:r>
            <w:r w:rsidR="00690B2D">
              <w:t xml:space="preserve"> </w:t>
            </w:r>
            <w:r w:rsidR="004E7DB2">
              <w:t xml:space="preserve">by as much as </w:t>
            </w:r>
            <w:r w:rsidR="00690B2D">
              <w:t xml:space="preserve">30% </w:t>
            </w:r>
            <w:r w:rsidR="001B798E">
              <w:t xml:space="preserve">based upon the worker’s </w:t>
            </w:r>
            <w:r w:rsidRPr="00C63F12">
              <w:rPr>
                <w:rStyle w:val="Hyperlink"/>
                <w:b w:val="0"/>
                <w:color w:val="auto"/>
                <w:u w:val="none"/>
              </w:rPr>
              <w:t>birth year and claiming age</w:t>
            </w:r>
            <w:r w:rsidR="00A746D0" w:rsidRPr="00C63F12">
              <w:rPr>
                <w:rStyle w:val="Hyperlink"/>
                <w:b w:val="0"/>
                <w:color w:val="auto"/>
                <w:u w:val="none"/>
              </w:rPr>
              <w:t>.</w:t>
            </w:r>
            <w:r w:rsidR="00197255" w:rsidRPr="00095D26">
              <w:rPr>
                <w:rStyle w:val="Hyperlink"/>
                <w:b w:val="0"/>
                <w:color w:val="auto"/>
                <w:u w:val="none"/>
                <w:vertAlign w:val="superscript"/>
              </w:rPr>
              <w:t>*</w:t>
            </w:r>
            <w:r w:rsidR="00A746D0" w:rsidRPr="00C63F12">
              <w:rPr>
                <w:rStyle w:val="Hyperlink"/>
                <w:b w:val="0"/>
                <w:color w:val="auto"/>
                <w:u w:val="none"/>
              </w:rPr>
              <w:t xml:space="preserve"> </w:t>
            </w:r>
            <w:r w:rsidR="00A746D0" w:rsidRPr="00A746D0">
              <w:t>The claiming age is simply the age at which a worker claims benefits from Social Security.</w:t>
            </w:r>
          </w:p>
          <w:p w14:paraId="53A4A09B" w14:textId="4B1F2BE6" w:rsidR="00EA32A0" w:rsidRDefault="00EB189E" w:rsidP="00DA7AE7">
            <w:r>
              <w:t xml:space="preserve">A </w:t>
            </w:r>
            <w:r w:rsidR="00DA7AE7">
              <w:t xml:space="preserve">worker born in or after 1960 receives only 70% of PIA if retirement </w:t>
            </w:r>
            <w:r w:rsidR="00722861">
              <w:t xml:space="preserve">benefits are collected </w:t>
            </w:r>
            <w:r w:rsidR="00DA7AE7">
              <w:t>at age 62</w:t>
            </w:r>
            <w:r w:rsidR="00722861">
              <w:t>.</w:t>
            </w:r>
            <w:r w:rsidR="00DA7AE7">
              <w:t xml:space="preserve"> </w:t>
            </w:r>
            <w:r w:rsidR="00EA32A0">
              <w:t>Yet</w:t>
            </w:r>
            <w:r w:rsidR="005E5D6E">
              <w:t>, according to the October 2013</w:t>
            </w:r>
            <w:r w:rsidR="00EA32A0">
              <w:t xml:space="preserve"> </w:t>
            </w:r>
            <w:r w:rsidR="00EA32A0" w:rsidRPr="00EA32A0">
              <w:rPr>
                <w:i/>
              </w:rPr>
              <w:t>AARP Bulletin</w:t>
            </w:r>
            <w:r w:rsidR="00EA32A0">
              <w:t>, 41% of men and 46% of women voluntarily choose a lifetime of drastically</w:t>
            </w:r>
            <w:r w:rsidR="005B3C92">
              <w:t>-</w:t>
            </w:r>
            <w:r w:rsidR="00EA32A0">
              <w:t xml:space="preserve">reduced benefits </w:t>
            </w:r>
            <w:r w:rsidR="00F50F7D">
              <w:t>by claiming</w:t>
            </w:r>
            <w:r w:rsidR="00200061">
              <w:t xml:space="preserve"> and collecting</w:t>
            </w:r>
            <w:r w:rsidR="00F50F7D">
              <w:t xml:space="preserve"> benefits too early!</w:t>
            </w:r>
            <w:r w:rsidR="00EA32A0">
              <w:t xml:space="preserve"> </w:t>
            </w:r>
          </w:p>
          <w:p w14:paraId="6DB24AB3" w14:textId="77777777" w:rsidR="000C5EA1" w:rsidRDefault="00EA32A0" w:rsidP="00C63F12">
            <w:pPr>
              <w:rPr>
                <w:kern w:val="32"/>
              </w:rPr>
            </w:pPr>
            <w:r>
              <w:rPr>
                <w:kern w:val="32"/>
              </w:rPr>
              <w:t>Notably, t</w:t>
            </w:r>
            <w:r w:rsidR="00DA7AE7" w:rsidRPr="00C87045">
              <w:rPr>
                <w:kern w:val="32"/>
              </w:rPr>
              <w:t xml:space="preserve">he worker’s benefit will NOT increase to 100% of PIA when the worker reaches </w:t>
            </w:r>
            <w:r w:rsidR="00661FC7">
              <w:rPr>
                <w:kern w:val="32"/>
              </w:rPr>
              <w:t>normal retirement age</w:t>
            </w:r>
            <w:r w:rsidR="004115A2">
              <w:rPr>
                <w:kern w:val="32"/>
              </w:rPr>
              <w:t>.</w:t>
            </w:r>
            <w:r w:rsidR="00DA7AE7" w:rsidRPr="00C87045">
              <w:rPr>
                <w:kern w:val="32"/>
              </w:rPr>
              <w:t xml:space="preserve"> </w:t>
            </w:r>
            <w:r w:rsidR="00A746D0">
              <w:rPr>
                <w:kern w:val="32"/>
              </w:rPr>
              <w:t>The reduction is permanent.</w:t>
            </w:r>
          </w:p>
          <w:p w14:paraId="6BE8A08C" w14:textId="77777777" w:rsidR="00197255" w:rsidRPr="00095D26" w:rsidRDefault="00197255" w:rsidP="00C63F12">
            <w:pPr>
              <w:rPr>
                <w:sz w:val="16"/>
                <w:szCs w:val="16"/>
              </w:rPr>
            </w:pPr>
            <w:r w:rsidRPr="00095D26">
              <w:rPr>
                <w:kern w:val="32"/>
                <w:sz w:val="16"/>
                <w:szCs w:val="16"/>
                <w:vertAlign w:val="superscript"/>
              </w:rPr>
              <w:t>*</w:t>
            </w:r>
            <w:r w:rsidRPr="00095D26">
              <w:rPr>
                <w:kern w:val="32"/>
                <w:sz w:val="16"/>
                <w:szCs w:val="16"/>
              </w:rPr>
              <w:t xml:space="preserve"> </w:t>
            </w:r>
            <w:r w:rsidRPr="00095D26">
              <w:rPr>
                <w:i/>
                <w:color w:val="0000FF"/>
                <w:sz w:val="16"/>
                <w:szCs w:val="16"/>
                <w:u w:val="single"/>
              </w:rPr>
              <w:t>http://www.socialsecurity.gov/retire2/agereduction.htm</w:t>
            </w:r>
          </w:p>
        </w:tc>
      </w:tr>
      <w:tr w:rsidR="000C5EA1" w:rsidRPr="00871BFB" w14:paraId="42F2AF8D" w14:textId="77777777" w:rsidTr="001B798E">
        <w:tc>
          <w:tcPr>
            <w:tcW w:w="8748" w:type="dxa"/>
            <w:tcBorders>
              <w:bottom w:val="single" w:sz="4" w:space="0" w:color="6CA8CD"/>
            </w:tcBorders>
            <w:shd w:val="clear" w:color="auto" w:fill="6CA8CD"/>
            <w:tcMar>
              <w:top w:w="72" w:type="dxa"/>
              <w:left w:w="115" w:type="dxa"/>
              <w:bottom w:w="72" w:type="dxa"/>
              <w:right w:w="115" w:type="dxa"/>
            </w:tcMar>
          </w:tcPr>
          <w:p w14:paraId="57751D52" w14:textId="77777777" w:rsidR="000C5EA1" w:rsidRPr="00871BFB" w:rsidRDefault="00AB7540" w:rsidP="00CB13D7">
            <w:pPr>
              <w:rPr>
                <w:b/>
                <w:color w:val="FFFFFF"/>
              </w:rPr>
            </w:pPr>
            <w:r>
              <w:rPr>
                <w:b/>
                <w:color w:val="FFFFFF"/>
              </w:rPr>
              <w:t xml:space="preserve">On Time - </w:t>
            </w:r>
            <w:r w:rsidR="003029DE">
              <w:rPr>
                <w:b/>
                <w:color w:val="FFFFFF"/>
              </w:rPr>
              <w:t>Normal Retirement Age</w:t>
            </w:r>
            <w:r w:rsidR="00726034">
              <w:rPr>
                <w:b/>
                <w:color w:val="FFFFFF"/>
              </w:rPr>
              <w:t xml:space="preserve"> </w:t>
            </w:r>
            <w:r w:rsidR="004115A2">
              <w:rPr>
                <w:b/>
                <w:color w:val="FFFFFF"/>
              </w:rPr>
              <w:t xml:space="preserve">(NRA) </w:t>
            </w:r>
            <w:r w:rsidR="00B76839">
              <w:rPr>
                <w:b/>
                <w:color w:val="FFFFFF"/>
              </w:rPr>
              <w:t>– 100% of PIA</w:t>
            </w:r>
          </w:p>
        </w:tc>
      </w:tr>
      <w:tr w:rsidR="00920A4C" w:rsidRPr="00871BFB" w14:paraId="6B08D487" w14:textId="77777777" w:rsidTr="000501F5">
        <w:trPr>
          <w:trHeight w:val="953"/>
        </w:trPr>
        <w:tc>
          <w:tcPr>
            <w:tcW w:w="8748" w:type="dxa"/>
            <w:shd w:val="clear" w:color="auto" w:fill="FFFFFF"/>
            <w:tcMar>
              <w:top w:w="72" w:type="dxa"/>
              <w:left w:w="115" w:type="dxa"/>
              <w:bottom w:w="72" w:type="dxa"/>
              <w:right w:w="115" w:type="dxa"/>
            </w:tcMar>
          </w:tcPr>
          <w:p w14:paraId="4DAA1605" w14:textId="081EF6D9" w:rsidR="0052377D" w:rsidRDefault="00920A4C" w:rsidP="0052377D">
            <w:r>
              <w:lastRenderedPageBreak/>
              <w:t xml:space="preserve">A worker claiming </w:t>
            </w:r>
            <w:r w:rsidR="00200061">
              <w:t xml:space="preserve">and collecting </w:t>
            </w:r>
            <w:r>
              <w:t xml:space="preserve">retirement benefits at </w:t>
            </w:r>
            <w:r w:rsidR="003722C9">
              <w:rPr>
                <w:rStyle w:val="Hyperlink"/>
                <w:b w:val="0"/>
                <w:color w:val="auto"/>
                <w:u w:val="none"/>
              </w:rPr>
              <w:t>normal retirement age (</w:t>
            </w:r>
            <w:r w:rsidR="00490B7F">
              <w:rPr>
                <w:rStyle w:val="Hyperlink"/>
                <w:b w:val="0"/>
                <w:color w:val="auto"/>
                <w:u w:val="none"/>
              </w:rPr>
              <w:t xml:space="preserve">age </w:t>
            </w:r>
            <w:r w:rsidR="003722C9">
              <w:rPr>
                <w:rStyle w:val="Hyperlink"/>
                <w:b w:val="0"/>
                <w:color w:val="auto"/>
                <w:u w:val="none"/>
              </w:rPr>
              <w:t>65 through 67)</w:t>
            </w:r>
            <w:r w:rsidR="007F6B9C" w:rsidRPr="00095D26">
              <w:rPr>
                <w:rStyle w:val="Hyperlink"/>
                <w:b w:val="0"/>
                <w:color w:val="auto"/>
                <w:u w:val="none"/>
                <w:vertAlign w:val="superscript"/>
              </w:rPr>
              <w:t>*</w:t>
            </w:r>
            <w:r>
              <w:t xml:space="preserve"> receives 100% of their PIA. </w:t>
            </w:r>
            <w:r w:rsidR="00B173AE">
              <w:t>T</w:t>
            </w:r>
            <w:r>
              <w:t xml:space="preserve">he maximum monthly benefit </w:t>
            </w:r>
            <w:r w:rsidR="00490B7F">
              <w:t xml:space="preserve">payable to </w:t>
            </w:r>
            <w:r>
              <w:t xml:space="preserve">a worker retiring at </w:t>
            </w:r>
            <w:r w:rsidR="00B173AE">
              <w:t>NRA</w:t>
            </w:r>
            <w:r>
              <w:t xml:space="preserve"> is $2,</w:t>
            </w:r>
            <w:r w:rsidR="00423B18">
              <w:t xml:space="preserve">639 </w:t>
            </w:r>
            <w:r>
              <w:t>(</w:t>
            </w:r>
            <w:r w:rsidR="00057E1C">
              <w:t>2016</w:t>
            </w:r>
            <w:r>
              <w:t>, as indexed).</w:t>
            </w:r>
            <w:r w:rsidR="00D6315E">
              <w:t xml:space="preserve"> </w:t>
            </w:r>
            <w:r w:rsidR="004A48CE">
              <w:t>H</w:t>
            </w:r>
            <w:r w:rsidR="004115A2">
              <w:t>ere is a soberi</w:t>
            </w:r>
            <w:r w:rsidR="000965F6">
              <w:t xml:space="preserve">ng </w:t>
            </w:r>
            <w:r w:rsidR="0052377D">
              <w:t>o</w:t>
            </w:r>
            <w:r w:rsidR="000965F6">
              <w:t>bservation</w:t>
            </w:r>
            <w:r w:rsidR="005B3C92">
              <w:t xml:space="preserve"> - </w:t>
            </w:r>
            <w:r w:rsidR="004115A2">
              <w:t>o</w:t>
            </w:r>
            <w:r>
              <w:t>nly about one of ten workers wai</w:t>
            </w:r>
            <w:r w:rsidR="00D2479D">
              <w:t xml:space="preserve">t until </w:t>
            </w:r>
            <w:r w:rsidR="00D6315E">
              <w:t>normal retirement age</w:t>
            </w:r>
            <w:r w:rsidR="00D2479D">
              <w:t xml:space="preserve"> </w:t>
            </w:r>
            <w:r>
              <w:t xml:space="preserve">to claim retirement benefits according to the October 2013 </w:t>
            </w:r>
            <w:r w:rsidRPr="00EA32A0">
              <w:rPr>
                <w:i/>
              </w:rPr>
              <w:t>AARP Bulletin</w:t>
            </w:r>
            <w:r>
              <w:t xml:space="preserve">. </w:t>
            </w:r>
          </w:p>
          <w:p w14:paraId="111B9AA8" w14:textId="77777777" w:rsidR="00954B23" w:rsidRPr="00095D26" w:rsidRDefault="00954B23" w:rsidP="0052377D">
            <w:pPr>
              <w:rPr>
                <w:sz w:val="16"/>
                <w:szCs w:val="16"/>
              </w:rPr>
            </w:pPr>
            <w:r w:rsidRPr="00095D26">
              <w:rPr>
                <w:sz w:val="16"/>
                <w:szCs w:val="16"/>
                <w:vertAlign w:val="superscript"/>
              </w:rPr>
              <w:t>*</w:t>
            </w:r>
            <w:r w:rsidRPr="00095D26">
              <w:rPr>
                <w:sz w:val="16"/>
                <w:szCs w:val="16"/>
              </w:rPr>
              <w:t xml:space="preserve"> </w:t>
            </w:r>
            <w:r w:rsidRPr="00095D26">
              <w:rPr>
                <w:i/>
                <w:color w:val="0000FF"/>
                <w:sz w:val="16"/>
                <w:szCs w:val="16"/>
                <w:u w:val="single"/>
              </w:rPr>
              <w:t>http://www.ssa.gov/oact/progdata/nra.html</w:t>
            </w:r>
          </w:p>
        </w:tc>
      </w:tr>
      <w:tr w:rsidR="000C0474" w:rsidRPr="00871BFB" w14:paraId="1D96FA12" w14:textId="77777777" w:rsidTr="00F50F7D">
        <w:tc>
          <w:tcPr>
            <w:tcW w:w="8748" w:type="dxa"/>
            <w:tcBorders>
              <w:bottom w:val="single" w:sz="4" w:space="0" w:color="6CA8CD"/>
            </w:tcBorders>
            <w:shd w:val="clear" w:color="auto" w:fill="6CA8CD"/>
            <w:tcMar>
              <w:top w:w="72" w:type="dxa"/>
              <w:left w:w="115" w:type="dxa"/>
              <w:bottom w:w="72" w:type="dxa"/>
              <w:right w:w="115" w:type="dxa"/>
            </w:tcMar>
          </w:tcPr>
          <w:p w14:paraId="4CCE3368" w14:textId="77777777" w:rsidR="000C0474" w:rsidRDefault="000C0474" w:rsidP="00F50F7D">
            <w:pPr>
              <w:rPr>
                <w:b/>
                <w:color w:val="FFFFFF"/>
              </w:rPr>
            </w:pPr>
            <w:r>
              <w:rPr>
                <w:b/>
                <w:color w:val="FFFFFF"/>
              </w:rPr>
              <w:t>Delayed Retirement Credits – The Big Raise</w:t>
            </w:r>
          </w:p>
        </w:tc>
      </w:tr>
      <w:tr w:rsidR="000C0474" w:rsidRPr="00871BFB" w14:paraId="62B9CE44" w14:textId="77777777" w:rsidTr="00095D26">
        <w:trPr>
          <w:trHeight w:val="2798"/>
        </w:trPr>
        <w:tc>
          <w:tcPr>
            <w:tcW w:w="8748" w:type="dxa"/>
            <w:shd w:val="clear" w:color="auto" w:fill="FFFFFF"/>
            <w:tcMar>
              <w:top w:w="72" w:type="dxa"/>
              <w:left w:w="115" w:type="dxa"/>
              <w:bottom w:w="72" w:type="dxa"/>
              <w:right w:w="115" w:type="dxa"/>
            </w:tcMar>
          </w:tcPr>
          <w:p w14:paraId="44043D7C" w14:textId="77777777" w:rsidR="0003419F" w:rsidRDefault="003722C9" w:rsidP="003722C9">
            <w:pPr>
              <w:rPr>
                <w:b/>
                <w:i/>
              </w:rPr>
            </w:pPr>
            <w:r>
              <w:rPr>
                <w:b/>
                <w:i/>
              </w:rPr>
              <w:t>Waiting to collect</w:t>
            </w:r>
            <w:r w:rsidRPr="00C63F12">
              <w:rPr>
                <w:b/>
                <w:i/>
              </w:rPr>
              <w:t xml:space="preserve"> Social Security benefits </w:t>
            </w:r>
            <w:r>
              <w:rPr>
                <w:b/>
                <w:i/>
              </w:rPr>
              <w:t xml:space="preserve">until age 70 ranks among the wisest possible financial decisions for many clients. </w:t>
            </w:r>
          </w:p>
          <w:p w14:paraId="71B799AE" w14:textId="77777777" w:rsidR="003722C9" w:rsidRPr="00C63F12" w:rsidRDefault="0003419F" w:rsidP="003722C9">
            <w:pPr>
              <w:rPr>
                <w:b/>
                <w:i/>
              </w:rPr>
            </w:pPr>
            <w:r>
              <w:t>Here is why</w:t>
            </w:r>
            <w:r w:rsidR="003722C9">
              <w:t>:</w:t>
            </w:r>
            <w:r w:rsidR="003722C9" w:rsidRPr="00C63F12">
              <w:rPr>
                <w:b/>
                <w:i/>
              </w:rPr>
              <w:t xml:space="preserve"> </w:t>
            </w:r>
          </w:p>
          <w:p w14:paraId="2B8FAE09" w14:textId="77777777" w:rsidR="0003419F" w:rsidRDefault="000C0474" w:rsidP="00095D26">
            <w:pPr>
              <w:pStyle w:val="ListParagraph"/>
              <w:numPr>
                <w:ilvl w:val="0"/>
                <w:numId w:val="246"/>
              </w:numPr>
              <w:contextualSpacing w:val="0"/>
            </w:pPr>
            <w:r>
              <w:t xml:space="preserve">A </w:t>
            </w:r>
            <w:r w:rsidRPr="003722C9">
              <w:rPr>
                <w:b/>
                <w:i/>
              </w:rPr>
              <w:t xml:space="preserve">delayed retirement credit </w:t>
            </w:r>
            <w:r>
              <w:t>is available for those choos</w:t>
            </w:r>
            <w:r w:rsidR="007E5BB2">
              <w:t>ing</w:t>
            </w:r>
            <w:r>
              <w:t xml:space="preserve"> to delay collection of Social Security benefits</w:t>
            </w:r>
            <w:r w:rsidR="00A746D0">
              <w:t xml:space="preserve"> beyond NRA</w:t>
            </w:r>
            <w:r>
              <w:t xml:space="preserve">. </w:t>
            </w:r>
          </w:p>
          <w:p w14:paraId="421452A1" w14:textId="77777777" w:rsidR="003722C9" w:rsidRDefault="000C0474" w:rsidP="00095D26">
            <w:pPr>
              <w:pStyle w:val="ListParagraph"/>
              <w:numPr>
                <w:ilvl w:val="0"/>
                <w:numId w:val="246"/>
              </w:numPr>
              <w:contextualSpacing w:val="0"/>
            </w:pPr>
            <w:r>
              <w:t xml:space="preserve">The delayed retirement credit is applied to every year of delay from NRA until age 70. </w:t>
            </w:r>
          </w:p>
          <w:p w14:paraId="20B2CFA5" w14:textId="77777777" w:rsidR="003722C9" w:rsidRDefault="00A746D0" w:rsidP="00095D26">
            <w:pPr>
              <w:pStyle w:val="ListParagraph"/>
              <w:numPr>
                <w:ilvl w:val="0"/>
                <w:numId w:val="246"/>
              </w:numPr>
              <w:contextualSpacing w:val="0"/>
            </w:pPr>
            <w:r>
              <w:t>Workers born in or after 1943 w</w:t>
            </w:r>
            <w:r w:rsidR="000C0474">
              <w:t xml:space="preserve">ill receive an 8% increase for each year of delay and could earn as much as a </w:t>
            </w:r>
            <w:r w:rsidR="000C0474" w:rsidRPr="0012476F">
              <w:rPr>
                <w:b/>
                <w:i/>
              </w:rPr>
              <w:t>32%</w:t>
            </w:r>
            <w:r w:rsidR="000C0474">
              <w:t xml:space="preserve"> </w:t>
            </w:r>
            <w:r w:rsidR="000C0474" w:rsidRPr="003722C9">
              <w:rPr>
                <w:b/>
                <w:i/>
              </w:rPr>
              <w:t>permanent increase</w:t>
            </w:r>
            <w:r w:rsidR="000C0474">
              <w:t xml:space="preserve"> to retirement benefits.</w:t>
            </w:r>
            <w:r w:rsidR="00954B23" w:rsidRPr="00095D26">
              <w:rPr>
                <w:vertAlign w:val="superscript"/>
              </w:rPr>
              <w:t>*</w:t>
            </w:r>
            <w:r w:rsidR="000C0474">
              <w:t xml:space="preserve"> </w:t>
            </w:r>
          </w:p>
          <w:p w14:paraId="06D4A8AA" w14:textId="77777777" w:rsidR="00F26DAC" w:rsidRDefault="00F26DAC" w:rsidP="00095D26">
            <w:pPr>
              <w:pStyle w:val="ListParagraph"/>
              <w:numPr>
                <w:ilvl w:val="0"/>
                <w:numId w:val="246"/>
              </w:numPr>
              <w:contextualSpacing w:val="0"/>
            </w:pPr>
            <w:r>
              <w:t xml:space="preserve">The increase becomes even more dramatic when we compare </w:t>
            </w:r>
            <w:r w:rsidR="0003419F">
              <w:t xml:space="preserve">collection of benefits at age 70 to collection of benefits at age 62. </w:t>
            </w:r>
            <w:r>
              <w:t xml:space="preserve">The </w:t>
            </w:r>
            <w:r w:rsidR="0003419F">
              <w:t xml:space="preserve">cumulative </w:t>
            </w:r>
            <w:r>
              <w:t xml:space="preserve">annual increase can reach </w:t>
            </w:r>
            <w:r w:rsidR="000F224C">
              <w:t xml:space="preserve">well over 70%. </w:t>
            </w:r>
            <w:r w:rsidRPr="00095D26">
              <w:rPr>
                <w:b/>
                <w:color w:val="FF0000"/>
              </w:rPr>
              <w:t>Click</w:t>
            </w:r>
            <w:r>
              <w:t xml:space="preserve"> </w:t>
            </w:r>
            <w:r w:rsidRPr="00F26DAC">
              <w:rPr>
                <w:rStyle w:val="Hyperlink"/>
              </w:rPr>
              <w:t>here</w:t>
            </w:r>
            <w:r>
              <w:t xml:space="preserve"> </w:t>
            </w:r>
            <w:r w:rsidRPr="00095D26">
              <w:rPr>
                <w:b/>
                <w:color w:val="FF0000"/>
              </w:rPr>
              <w:t>for an example.</w:t>
            </w:r>
          </w:p>
          <w:tbl>
            <w:tblPr>
              <w:tblW w:w="0" w:type="auto"/>
              <w:tblInd w:w="697" w:type="dxa"/>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7806"/>
            </w:tblGrid>
            <w:tr w:rsidR="00F26DAC" w14:paraId="201EA8BA" w14:textId="77777777" w:rsidTr="00095D26">
              <w:tc>
                <w:tcPr>
                  <w:tcW w:w="7806" w:type="dxa"/>
                  <w:shd w:val="clear" w:color="auto" w:fill="D9D9D9" w:themeFill="background1" w:themeFillShade="D9"/>
                </w:tcPr>
                <w:p w14:paraId="27572C52" w14:textId="77777777" w:rsidR="005B3C92" w:rsidRPr="00095D26" w:rsidRDefault="005B3C92" w:rsidP="00DA740A">
                  <w:pPr>
                    <w:rPr>
                      <w:b/>
                    </w:rPr>
                  </w:pPr>
                  <w:r w:rsidRPr="00095D26">
                    <w:rPr>
                      <w:b/>
                    </w:rPr>
                    <w:t>Example</w:t>
                  </w:r>
                  <w:r w:rsidR="006B45F2">
                    <w:rPr>
                      <w:b/>
                    </w:rPr>
                    <w:t xml:space="preserve"> – Comparison of Benefit at Age 62 to Benefit at Age 70*</w:t>
                  </w:r>
                </w:p>
                <w:p w14:paraId="564BFFDC" w14:textId="77777777" w:rsidR="00F26DAC" w:rsidRDefault="00F26DAC" w:rsidP="00DA740A">
                  <w:r>
                    <w:t xml:space="preserve">Charlene was born in </w:t>
                  </w:r>
                  <w:r w:rsidR="00161FE1">
                    <w:t>1950, which</w:t>
                  </w:r>
                  <w:r>
                    <w:t xml:space="preserve"> means her NRA is age 66. </w:t>
                  </w:r>
                  <w:r w:rsidR="0003419F">
                    <w:t>We will assume h</w:t>
                  </w:r>
                  <w:r>
                    <w:t>er PIA is $2,500 at NRA.</w:t>
                  </w:r>
                </w:p>
                <w:p w14:paraId="3CA36BFF" w14:textId="77777777" w:rsidR="00F26DAC" w:rsidRDefault="00F26DAC" w:rsidP="00D411AC">
                  <w:pPr>
                    <w:numPr>
                      <w:ilvl w:val="0"/>
                      <w:numId w:val="174"/>
                    </w:numPr>
                  </w:pPr>
                  <w:r>
                    <w:t>If she chooses to claim and collect benefits at age 62, her permanently reduced benefit will be $1,875 per month (a 25% reduction</w:t>
                  </w:r>
                  <w:r w:rsidR="000F224C">
                    <w:t xml:space="preserve"> from PIA</w:t>
                  </w:r>
                  <w:r>
                    <w:t>).</w:t>
                  </w:r>
                </w:p>
                <w:p w14:paraId="6472DDA4" w14:textId="77777777" w:rsidR="00F26DAC" w:rsidRDefault="00F26DAC" w:rsidP="00D411AC">
                  <w:pPr>
                    <w:numPr>
                      <w:ilvl w:val="0"/>
                      <w:numId w:val="174"/>
                    </w:numPr>
                  </w:pPr>
                  <w:r>
                    <w:t>If she chooses to delay collection of benefits until her age 70, her permanently increased benefit will be $</w:t>
                  </w:r>
                  <w:r w:rsidR="000F224C">
                    <w:t>3,300 (a 32% increase to PIA).</w:t>
                  </w:r>
                </w:p>
                <w:p w14:paraId="25ADCBC6" w14:textId="77777777" w:rsidR="00F26DAC" w:rsidRDefault="000F224C" w:rsidP="00D411AC">
                  <w:pPr>
                    <w:numPr>
                      <w:ilvl w:val="0"/>
                      <w:numId w:val="174"/>
                    </w:numPr>
                  </w:pPr>
                  <w:r w:rsidRPr="00D411AC">
                    <w:rPr>
                      <w:b/>
                      <w:i/>
                    </w:rPr>
                    <w:t>The difference between the two benefits is</w:t>
                  </w:r>
                  <w:r>
                    <w:t xml:space="preserve"> $1,949 ($3,300 - $1,875</w:t>
                  </w:r>
                  <w:r w:rsidR="00161FE1">
                    <w:t>), which</w:t>
                  </w:r>
                  <w:r>
                    <w:t xml:space="preserve"> is </w:t>
                  </w:r>
                  <w:r w:rsidRPr="00D411AC">
                    <w:rPr>
                      <w:b/>
                      <w:i/>
                    </w:rPr>
                    <w:t>76%</w:t>
                  </w:r>
                  <w:r>
                    <w:t xml:space="preserve"> of $1,875.</w:t>
                  </w:r>
                </w:p>
                <w:p w14:paraId="176F33B0" w14:textId="26F0A2D3" w:rsidR="0003419F" w:rsidRPr="00095D26" w:rsidRDefault="00C82F61" w:rsidP="0003419F">
                  <w:pPr>
                    <w:rPr>
                      <w:sz w:val="16"/>
                      <w:szCs w:val="16"/>
                    </w:rPr>
                  </w:pPr>
                  <w:r w:rsidRPr="00095D26">
                    <w:rPr>
                      <w:sz w:val="16"/>
                      <w:szCs w:val="16"/>
                      <w:vertAlign w:val="superscript"/>
                    </w:rPr>
                    <w:t>*</w:t>
                  </w:r>
                  <w:r w:rsidRPr="00095D26">
                    <w:rPr>
                      <w:sz w:val="16"/>
                      <w:szCs w:val="16"/>
                    </w:rPr>
                    <w:t xml:space="preserve"> </w:t>
                  </w:r>
                  <w:r w:rsidRPr="00095D26">
                    <w:rPr>
                      <w:i/>
                      <w:sz w:val="16"/>
                      <w:szCs w:val="16"/>
                    </w:rPr>
                    <w:t>B</w:t>
                  </w:r>
                  <w:r w:rsidR="0003419F" w:rsidRPr="00095D26">
                    <w:rPr>
                      <w:i/>
                      <w:sz w:val="16"/>
                      <w:szCs w:val="16"/>
                    </w:rPr>
                    <w:t xml:space="preserve">ased upon </w:t>
                  </w:r>
                  <w:r w:rsidR="00057E1C">
                    <w:rPr>
                      <w:i/>
                      <w:sz w:val="16"/>
                      <w:szCs w:val="16"/>
                    </w:rPr>
                    <w:t>2016</w:t>
                  </w:r>
                  <w:r w:rsidR="0003419F" w:rsidRPr="00095D26">
                    <w:rPr>
                      <w:i/>
                      <w:sz w:val="16"/>
                      <w:szCs w:val="16"/>
                    </w:rPr>
                    <w:t xml:space="preserve"> law.</w:t>
                  </w:r>
                </w:p>
              </w:tc>
            </w:tr>
          </w:tbl>
          <w:p w14:paraId="533BAD7A" w14:textId="77777777" w:rsidR="00200061" w:rsidRDefault="00DE733C" w:rsidP="00200061">
            <w:pPr>
              <w:rPr>
                <w:i/>
              </w:rPr>
            </w:pPr>
            <w:r w:rsidRPr="00200061">
              <w:rPr>
                <w:i/>
              </w:rPr>
              <w:t xml:space="preserve">Yet, </w:t>
            </w:r>
            <w:r w:rsidR="00E843B7" w:rsidRPr="00200061">
              <w:rPr>
                <w:i/>
              </w:rPr>
              <w:t xml:space="preserve">the </w:t>
            </w:r>
            <w:r w:rsidR="00E843B7" w:rsidRPr="00200061">
              <w:rPr>
                <w:b/>
                <w:i/>
              </w:rPr>
              <w:t>dilemma</w:t>
            </w:r>
            <w:r w:rsidR="00200061">
              <w:rPr>
                <w:i/>
              </w:rPr>
              <w:t xml:space="preserve"> of</w:t>
            </w:r>
            <w:r w:rsidR="00E843B7" w:rsidRPr="00200061">
              <w:rPr>
                <w:i/>
              </w:rPr>
              <w:t xml:space="preserve"> many</w:t>
            </w:r>
            <w:r w:rsidR="00200061" w:rsidRPr="00200061">
              <w:rPr>
                <w:i/>
              </w:rPr>
              <w:t xml:space="preserve"> can be described by the following client statement:</w:t>
            </w:r>
            <w:r w:rsidR="00E843B7" w:rsidRPr="00200061">
              <w:rPr>
                <w:i/>
              </w:rPr>
              <w:t xml:space="preserve"> </w:t>
            </w:r>
          </w:p>
          <w:p w14:paraId="337B0D38" w14:textId="77777777" w:rsidR="00200061" w:rsidRDefault="00E843B7" w:rsidP="00095D26">
            <w:pPr>
              <w:pStyle w:val="ListParagraph"/>
              <w:rPr>
                <w:b/>
                <w:bCs/>
                <w:i/>
                <w:color w:val="333399"/>
                <w:sz w:val="32"/>
              </w:rPr>
            </w:pPr>
            <w:r w:rsidRPr="00200061">
              <w:rPr>
                <w:i/>
              </w:rPr>
              <w:t>“</w:t>
            </w:r>
            <w:r w:rsidR="00E81DBD" w:rsidRPr="00200061">
              <w:rPr>
                <w:i/>
              </w:rPr>
              <w:t>I want to stop working at normal retirement age</w:t>
            </w:r>
            <w:r w:rsidR="006B45F2">
              <w:rPr>
                <w:i/>
              </w:rPr>
              <w:t>,</w:t>
            </w:r>
            <w:r w:rsidR="00E81DBD" w:rsidRPr="00200061">
              <w:rPr>
                <w:i/>
              </w:rPr>
              <w:t xml:space="preserve"> but delay collection of benefits until age 70</w:t>
            </w:r>
            <w:r w:rsidR="00200061">
              <w:rPr>
                <w:i/>
              </w:rPr>
              <w:t xml:space="preserve"> to gain delayed retirement credits</w:t>
            </w:r>
            <w:r w:rsidR="00E81DBD" w:rsidRPr="00200061">
              <w:rPr>
                <w:i/>
              </w:rPr>
              <w:t>.</w:t>
            </w:r>
            <w:r w:rsidR="00200061">
              <w:rPr>
                <w:i/>
              </w:rPr>
              <w:t xml:space="preserve"> </w:t>
            </w:r>
            <w:r w:rsidR="00E81DBD" w:rsidRPr="00200061">
              <w:rPr>
                <w:i/>
              </w:rPr>
              <w:t>H</w:t>
            </w:r>
            <w:r w:rsidRPr="00200061">
              <w:rPr>
                <w:i/>
              </w:rPr>
              <w:t xml:space="preserve">ow do I make ends meet until age 70?” </w:t>
            </w:r>
          </w:p>
          <w:p w14:paraId="12B6E667" w14:textId="77777777" w:rsidR="00480B89" w:rsidRPr="00095D26" w:rsidRDefault="000B764E" w:rsidP="00095D26">
            <w:pPr>
              <w:rPr>
                <w:i/>
              </w:rPr>
            </w:pPr>
            <w:r w:rsidRPr="00095D26">
              <w:rPr>
                <w:i/>
              </w:rPr>
              <w:t xml:space="preserve">You will receive ideas to </w:t>
            </w:r>
            <w:r w:rsidR="00E843B7" w:rsidRPr="00095D26">
              <w:rPr>
                <w:i/>
              </w:rPr>
              <w:t>address that very question in just a few more pages.</w:t>
            </w:r>
          </w:p>
          <w:p w14:paraId="0DB1B4B8" w14:textId="77777777" w:rsidR="00954B23" w:rsidRDefault="00954B23" w:rsidP="00095D26">
            <w:pPr>
              <w:pStyle w:val="ListParagraph"/>
              <w:rPr>
                <w:i/>
              </w:rPr>
            </w:pPr>
          </w:p>
          <w:p w14:paraId="756EAC44" w14:textId="77777777" w:rsidR="00954B23" w:rsidRPr="00095D26" w:rsidRDefault="00954B23" w:rsidP="00095D26">
            <w:pPr>
              <w:pStyle w:val="ListParagraph"/>
              <w:ind w:left="0"/>
              <w:rPr>
                <w:i/>
                <w:sz w:val="16"/>
                <w:szCs w:val="16"/>
              </w:rPr>
            </w:pPr>
            <w:r w:rsidRPr="00095D26">
              <w:rPr>
                <w:sz w:val="16"/>
                <w:szCs w:val="16"/>
                <w:vertAlign w:val="superscript"/>
              </w:rPr>
              <w:t>*</w:t>
            </w:r>
            <w:r w:rsidRPr="00095D26">
              <w:rPr>
                <w:i/>
                <w:sz w:val="16"/>
                <w:szCs w:val="16"/>
              </w:rPr>
              <w:t xml:space="preserve"> http://www.ssa.gov/retire2/delayret.htm</w:t>
            </w:r>
          </w:p>
          <w:p w14:paraId="31D39A1A" w14:textId="77777777" w:rsidR="00954B23" w:rsidRPr="00095D26" w:rsidRDefault="00954B23" w:rsidP="00095D26">
            <w:pPr>
              <w:rPr>
                <w:i/>
              </w:rPr>
            </w:pPr>
          </w:p>
          <w:p w14:paraId="1DCB926B" w14:textId="77777777" w:rsidR="00480B89" w:rsidRPr="007746E2" w:rsidRDefault="00480B89" w:rsidP="00480B89">
            <w:pPr>
              <w:rPr>
                <w:rFonts w:ascii="Arial" w:hAnsi="Arial"/>
              </w:rPr>
            </w:pPr>
            <w:r>
              <w:rPr>
                <w:noProof/>
                <w:lang w:eastAsia="zh-CN"/>
              </w:rPr>
              <w:drawing>
                <wp:inline distT="0" distB="0" distL="0" distR="0" wp14:anchorId="356458C3" wp14:editId="65AE135E">
                  <wp:extent cx="283210" cy="196215"/>
                  <wp:effectExtent l="0" t="0" r="0" b="6985"/>
                  <wp:docPr id="66" name="Picture 66"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480B89" w:rsidRPr="00120E33" w14:paraId="55CA393C" w14:textId="77777777" w:rsidTr="00480B89">
              <w:trPr>
                <w:trHeight w:val="1394"/>
              </w:trPr>
              <w:tc>
                <w:tcPr>
                  <w:tcW w:w="9576" w:type="dxa"/>
                  <w:shd w:val="clear" w:color="auto" w:fill="E7D9CF"/>
                </w:tcPr>
                <w:p w14:paraId="25BCC47A" w14:textId="77777777" w:rsidR="00480B89" w:rsidRPr="00120E33" w:rsidRDefault="00480B89" w:rsidP="00480B89">
                  <w:pPr>
                    <w:rPr>
                      <w:rStyle w:val="Strong"/>
                      <w:b w:val="0"/>
                    </w:rPr>
                  </w:pPr>
                  <w:r>
                    <w:t>Choosing to delay collection of retirement benefits beyond age 65 may require coordination with Medicare choices. Medicare information is available at the following link:</w:t>
                  </w:r>
                  <w:r>
                    <w:rPr>
                      <w:b/>
                    </w:rPr>
                    <w:t xml:space="preserve"> </w:t>
                  </w:r>
                  <w:hyperlink r:id="rId14" w:history="1">
                    <w:r w:rsidRPr="00095D26">
                      <w:rPr>
                        <w:rStyle w:val="Hyperlink"/>
                        <w:b w:val="0"/>
                        <w:i/>
                        <w:color w:val="0000FF"/>
                      </w:rPr>
                      <w:t>http://www.medicare.gov/sign-up-change-plans/get-parts-a-and-b/when-sign-up-parts-a-and-b/when-sign-up-parts-a-and-b.html</w:t>
                    </w:r>
                  </w:hyperlink>
                </w:p>
              </w:tc>
            </w:tr>
          </w:tbl>
          <w:p w14:paraId="4A02A67C" w14:textId="77777777" w:rsidR="000C0474" w:rsidRDefault="000C0474" w:rsidP="00480B89"/>
        </w:tc>
      </w:tr>
    </w:tbl>
    <w:p w14:paraId="0D2B0423" w14:textId="77777777" w:rsidR="000501F5" w:rsidRDefault="000501F5" w:rsidP="00DB2076">
      <w:pPr>
        <w:pStyle w:val="Heading2"/>
      </w:pPr>
    </w:p>
    <w:p w14:paraId="464A68BD" w14:textId="77777777" w:rsidR="00CE09A5" w:rsidRDefault="00661381" w:rsidP="000501F5">
      <w:pPr>
        <w:rPr>
          <w:rStyle w:val="Heading2Char"/>
        </w:rPr>
      </w:pPr>
      <w:r>
        <w:br w:type="page"/>
      </w:r>
      <w:r w:rsidR="005B6255" w:rsidRPr="005B6255">
        <w:rPr>
          <w:rStyle w:val="Heading2Char"/>
        </w:rPr>
        <w:lastRenderedPageBreak/>
        <w:t xml:space="preserve">Choosing the Right </w:t>
      </w:r>
      <w:r w:rsidR="003A2E9D">
        <w:rPr>
          <w:rStyle w:val="Heading2Char"/>
        </w:rPr>
        <w:t>Social Security Collection</w:t>
      </w:r>
      <w:r w:rsidR="005B6255" w:rsidRPr="005B6255">
        <w:rPr>
          <w:rStyle w:val="Heading2Char"/>
        </w:rPr>
        <w:t xml:space="preserve"> Age</w:t>
      </w:r>
    </w:p>
    <w:p w14:paraId="2FA0F314" w14:textId="77777777" w:rsidR="006D2DDE" w:rsidRDefault="00E0702C" w:rsidP="000501F5">
      <w:r>
        <w:t>A lifetime of careful retirement planning can be</w:t>
      </w:r>
      <w:r w:rsidR="003A2E9D">
        <w:t xml:space="preserve"> undone with the wrong </w:t>
      </w:r>
      <w:r>
        <w:t>ag</w:t>
      </w:r>
      <w:r w:rsidR="006D2DDE">
        <w:t>e choice</w:t>
      </w:r>
      <w:r w:rsidR="00176516">
        <w:t>. A less-than-ideal</w:t>
      </w:r>
      <w:r>
        <w:t xml:space="preserve"> retirement </w:t>
      </w:r>
      <w:r w:rsidR="00594DF8">
        <w:t xml:space="preserve">planning </w:t>
      </w:r>
      <w:r>
        <w:t xml:space="preserve">effort can be vastly improved </w:t>
      </w:r>
      <w:r w:rsidR="00176516">
        <w:t xml:space="preserve">by </w:t>
      </w:r>
      <w:r w:rsidR="003A2E9D">
        <w:t xml:space="preserve">the right </w:t>
      </w:r>
      <w:r w:rsidR="006D2DDE">
        <w:t xml:space="preserve">age choice. </w:t>
      </w:r>
    </w:p>
    <w:p w14:paraId="4C9A06A1" w14:textId="77777777" w:rsidR="00CE09A5" w:rsidRPr="00095D26" w:rsidRDefault="003A2E9D" w:rsidP="000501F5">
      <w:pPr>
        <w:rPr>
          <w:b/>
          <w:color w:val="FF0000"/>
        </w:rPr>
      </w:pPr>
      <w:r>
        <w:t>Choosing the collection</w:t>
      </w:r>
      <w:r w:rsidR="006D2DDE">
        <w:t xml:space="preserve"> age </w:t>
      </w:r>
      <w:r w:rsidR="00CE09A5">
        <w:t>is fully within your client’s</w:t>
      </w:r>
      <w:r w:rsidR="005633DE">
        <w:t xml:space="preserve"> control and should contemplate, at a minimum,</w:t>
      </w:r>
      <w:r w:rsidR="00323479">
        <w:t xml:space="preserve"> the factors in the chart below.</w:t>
      </w:r>
      <w:r w:rsidR="005633DE">
        <w:t xml:space="preserve"> </w:t>
      </w:r>
      <w:r w:rsidR="00587F97" w:rsidRPr="00095D26">
        <w:rPr>
          <w:b/>
          <w:color w:val="FF0000"/>
        </w:rPr>
        <w:t>Click on eac</w:t>
      </w:r>
      <w:r w:rsidR="005633DE" w:rsidRPr="00095D26">
        <w:rPr>
          <w:b/>
          <w:color w:val="FF0000"/>
        </w:rPr>
        <w:t xml:space="preserve">h factor </w:t>
      </w:r>
      <w:r w:rsidR="00587F97" w:rsidRPr="00095D26">
        <w:rPr>
          <w:b/>
          <w:color w:val="FF0000"/>
        </w:rPr>
        <w:t>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8709D2" w:rsidRPr="002478F4" w14:paraId="4A2C0E3F"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4BFD2973" w14:textId="77777777" w:rsidR="008709D2" w:rsidRPr="002478F4" w:rsidRDefault="008709D2" w:rsidP="00587F97">
            <w:pPr>
              <w:rPr>
                <w:b/>
                <w:color w:val="FFFFFF"/>
              </w:rPr>
            </w:pPr>
            <w:r>
              <w:t xml:space="preserve"> </w:t>
            </w:r>
            <w:r>
              <w:rPr>
                <w:b/>
                <w:color w:val="FFFFFF"/>
              </w:rPr>
              <w:t>Life Expectancy</w:t>
            </w:r>
          </w:p>
        </w:tc>
      </w:tr>
      <w:tr w:rsidR="008709D2" w:rsidRPr="002478F4" w14:paraId="62313A94" w14:textId="77777777" w:rsidTr="0086304E">
        <w:tc>
          <w:tcPr>
            <w:tcW w:w="8910" w:type="dxa"/>
            <w:shd w:val="clear" w:color="auto" w:fill="FFFFFF"/>
            <w:tcMar>
              <w:top w:w="72" w:type="dxa"/>
              <w:left w:w="115" w:type="dxa"/>
              <w:bottom w:w="72" w:type="dxa"/>
              <w:right w:w="115" w:type="dxa"/>
            </w:tcMar>
          </w:tcPr>
          <w:p w14:paraId="172B6F31" w14:textId="77777777" w:rsidR="008709D2" w:rsidRDefault="008709D2" w:rsidP="0086304E">
            <w:pPr>
              <w:spacing w:before="0" w:after="0"/>
            </w:pPr>
            <w:r>
              <w:t xml:space="preserve">The Social Security Administration designs the early retirement, normal retirement, and delayed retirement benefit payments to have approximately equal present values based upon </w:t>
            </w:r>
            <w:r w:rsidRPr="00816D00">
              <w:rPr>
                <w:b/>
                <w:i/>
              </w:rPr>
              <w:t>average life expectancy</w:t>
            </w:r>
            <w:r>
              <w:t xml:space="preserve">. </w:t>
            </w:r>
          </w:p>
          <w:p w14:paraId="78555847" w14:textId="77777777" w:rsidR="008709D2" w:rsidRDefault="008709D2" w:rsidP="008709D2">
            <w:r>
              <w:t xml:space="preserve">Clients in poor health with short life expectancies may fare better by claiming and collecting benefits as early as possible. Clients with average or better health may be better served by waiting </w:t>
            </w:r>
            <w:r w:rsidR="008A6D5B">
              <w:t>until NRA or</w:t>
            </w:r>
            <w:r>
              <w:t xml:space="preserve"> age 70. Interestingly enough, the Social Security Administration</w:t>
            </w:r>
            <w:r w:rsidR="008A7F6D" w:rsidRPr="00095D26">
              <w:rPr>
                <w:vertAlign w:val="superscript"/>
              </w:rPr>
              <w:t>*</w:t>
            </w:r>
            <w:r>
              <w:t xml:space="preserve"> confirms </w:t>
            </w:r>
            <w:r w:rsidR="00E3073B">
              <w:t xml:space="preserve">that </w:t>
            </w:r>
            <w:r>
              <w:t>about one-third of all retirees reaching age 65 will live until age 90.</w:t>
            </w:r>
          </w:p>
          <w:p w14:paraId="7D28A5CF" w14:textId="0A440D21" w:rsidR="003F2C5D" w:rsidRDefault="005633DE" w:rsidP="00594DF8">
            <w:pPr>
              <w:rPr>
                <w:rStyle w:val="Hyperlink"/>
                <w:i/>
              </w:rPr>
            </w:pPr>
            <w:r>
              <w:t xml:space="preserve">It is </w:t>
            </w:r>
            <w:r w:rsidR="00A205B4">
              <w:t xml:space="preserve">mathematically </w:t>
            </w:r>
            <w:r>
              <w:t xml:space="preserve">possible to calculate a breakeven age that </w:t>
            </w:r>
            <w:r w:rsidR="00594DF8">
              <w:t>balances</w:t>
            </w:r>
            <w:r>
              <w:t xml:space="preserve"> the </w:t>
            </w:r>
            <w:r w:rsidR="00594DF8">
              <w:t xml:space="preserve">expected return from future higher benefits against the </w:t>
            </w:r>
            <w:r>
              <w:t>cost of giving up benefits today</w:t>
            </w:r>
            <w:r w:rsidR="00594DF8">
              <w:t>.</w:t>
            </w:r>
            <w:r>
              <w:t xml:space="preserve"> </w:t>
            </w:r>
            <w:r w:rsidR="00B905A6">
              <w:t xml:space="preserve">A </w:t>
            </w:r>
            <w:r w:rsidR="005528A3">
              <w:t xml:space="preserve">retired Social Security administrator </w:t>
            </w:r>
            <w:r w:rsidR="00B905A6">
              <w:t xml:space="preserve">analyzes breakeven ages under varying assumptions at the following link: </w:t>
            </w:r>
            <w:hyperlink r:id="rId15" w:history="1">
              <w:r w:rsidR="007C667B">
                <w:rPr>
                  <w:rStyle w:val="Hyperlink"/>
                  <w:b w:val="0"/>
                  <w:i/>
                  <w:color w:val="0000FF"/>
                </w:rPr>
                <w:t>Social Security Benefits A Break-Even Analysis</w:t>
              </w:r>
            </w:hyperlink>
            <w:r w:rsidR="003F29D7">
              <w:rPr>
                <w:rStyle w:val="Hyperlink"/>
                <w:b w:val="0"/>
                <w:i/>
                <w:color w:val="0000FF"/>
              </w:rPr>
              <w:t>.</w:t>
            </w:r>
          </w:p>
          <w:p w14:paraId="1B6DE685" w14:textId="49063FC1" w:rsidR="007F6B9C" w:rsidRPr="00095D26" w:rsidRDefault="007F6B9C" w:rsidP="0024767F">
            <w:pPr>
              <w:rPr>
                <w:sz w:val="16"/>
                <w:szCs w:val="16"/>
              </w:rPr>
            </w:pPr>
            <w:r w:rsidRPr="00095D26">
              <w:rPr>
                <w:sz w:val="16"/>
                <w:szCs w:val="16"/>
                <w:vertAlign w:val="superscript"/>
              </w:rPr>
              <w:t>*</w:t>
            </w:r>
            <w:r w:rsidR="00E13BCD" w:rsidRPr="00557A5E">
              <w:rPr>
                <w:sz w:val="16"/>
                <w:szCs w:val="16"/>
              </w:rPr>
              <w:t xml:space="preserve"> When To Start Receiving Retirement Benefits</w:t>
            </w:r>
            <w:r w:rsidR="000A1FD2">
              <w:rPr>
                <w:sz w:val="16"/>
                <w:szCs w:val="16"/>
              </w:rPr>
              <w:t xml:space="preserve"> </w:t>
            </w:r>
            <w:r w:rsidR="00E13BCD" w:rsidRPr="00557A5E">
              <w:rPr>
                <w:sz w:val="16"/>
                <w:szCs w:val="16"/>
              </w:rPr>
              <w:t>(2014). Social Security Administration. Retrieved from https://www.ssa.gov/pubs/EN-05-10147.pdf</w:t>
            </w:r>
          </w:p>
        </w:tc>
      </w:tr>
      <w:tr w:rsidR="008709D2" w:rsidRPr="002478F4" w14:paraId="65CC8284"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15A13DCC" w14:textId="77777777" w:rsidR="008709D2" w:rsidRPr="002478F4" w:rsidRDefault="00587F97" w:rsidP="00587F97">
            <w:pPr>
              <w:rPr>
                <w:b/>
                <w:color w:val="FFFFFF"/>
              </w:rPr>
            </w:pPr>
            <w:r>
              <w:rPr>
                <w:b/>
                <w:color w:val="FFFFFF"/>
              </w:rPr>
              <w:t>Market Rates of Return</w:t>
            </w:r>
          </w:p>
        </w:tc>
      </w:tr>
      <w:tr w:rsidR="008709D2" w:rsidRPr="002478F4" w14:paraId="36102591" w14:textId="77777777" w:rsidTr="0086304E">
        <w:tc>
          <w:tcPr>
            <w:tcW w:w="8910" w:type="dxa"/>
            <w:shd w:val="clear" w:color="auto" w:fill="FFFFFF"/>
            <w:tcMar>
              <w:top w:w="72" w:type="dxa"/>
              <w:left w:w="115" w:type="dxa"/>
              <w:bottom w:w="72" w:type="dxa"/>
              <w:right w:w="115" w:type="dxa"/>
            </w:tcMar>
          </w:tcPr>
          <w:p w14:paraId="71B7DFC3" w14:textId="77777777" w:rsidR="008709D2" w:rsidRPr="002478F4" w:rsidRDefault="00587F97" w:rsidP="003A2E9D">
            <w:r>
              <w:t>The delayed credits of up to 8% per year were established during a period of near historic highs in fixed income rates of return. The simple question to ask here is</w:t>
            </w:r>
            <w:r w:rsidR="007641F7">
              <w:t>,</w:t>
            </w:r>
            <w:r>
              <w:t xml:space="preserve"> “</w:t>
            </w:r>
            <w:r w:rsidR="007641F7">
              <w:t>W</w:t>
            </w:r>
            <w:r>
              <w:t>ill I earn a greater return by taking reduced benefits early and investing the proceeds or will my return be greater if I wait until 70 to claim and collect?” In most market cycles</w:t>
            </w:r>
            <w:r w:rsidR="008F1AF5">
              <w:t>,</w:t>
            </w:r>
            <w:r>
              <w:t xml:space="preserve"> it’s tough to beat an 8% return guaranteed by the U.S. Government</w:t>
            </w:r>
            <w:r w:rsidR="003A2E9D">
              <w:t>.</w:t>
            </w:r>
          </w:p>
        </w:tc>
      </w:tr>
      <w:tr w:rsidR="008709D2" w:rsidRPr="002C4977" w14:paraId="0D9B9930"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247DEA8B" w14:textId="77777777" w:rsidR="008709D2" w:rsidRPr="00E55EDD" w:rsidRDefault="001672B1" w:rsidP="00587F97">
            <w:pPr>
              <w:rPr>
                <w:b/>
                <w:color w:val="FFFFFF"/>
              </w:rPr>
            </w:pPr>
            <w:r>
              <w:rPr>
                <w:b/>
                <w:color w:val="FFFFFF"/>
              </w:rPr>
              <w:t>Cost</w:t>
            </w:r>
            <w:r w:rsidR="007641F7">
              <w:rPr>
                <w:b/>
                <w:color w:val="FFFFFF"/>
              </w:rPr>
              <w:t>-</w:t>
            </w:r>
            <w:r>
              <w:rPr>
                <w:b/>
                <w:color w:val="FFFFFF"/>
              </w:rPr>
              <w:t>of</w:t>
            </w:r>
            <w:r w:rsidR="007641F7">
              <w:rPr>
                <w:b/>
                <w:color w:val="FFFFFF"/>
              </w:rPr>
              <w:t>-</w:t>
            </w:r>
            <w:r>
              <w:rPr>
                <w:b/>
                <w:color w:val="FFFFFF"/>
              </w:rPr>
              <w:t>Living Adjustments (COLAs)</w:t>
            </w:r>
          </w:p>
        </w:tc>
      </w:tr>
      <w:tr w:rsidR="008709D2" w:rsidRPr="002478F4" w14:paraId="5A347538" w14:textId="77777777" w:rsidTr="0086304E">
        <w:tc>
          <w:tcPr>
            <w:tcW w:w="8910" w:type="dxa"/>
            <w:shd w:val="clear" w:color="auto" w:fill="FFFFFF"/>
            <w:tcMar>
              <w:top w:w="72" w:type="dxa"/>
              <w:left w:w="115" w:type="dxa"/>
              <w:bottom w:w="72" w:type="dxa"/>
              <w:right w:w="115" w:type="dxa"/>
            </w:tcMar>
          </w:tcPr>
          <w:p w14:paraId="25506CE1" w14:textId="77777777" w:rsidR="001672B1" w:rsidRDefault="00C026C7" w:rsidP="001672B1">
            <w:r>
              <w:t>The case for delaying u</w:t>
            </w:r>
            <w:r w:rsidR="00DC31E3">
              <w:t>ntil age 70 becomes even strong</w:t>
            </w:r>
            <w:r>
              <w:t>er when</w:t>
            </w:r>
            <w:r w:rsidR="008F1AF5">
              <w:t xml:space="preserve"> cost</w:t>
            </w:r>
            <w:r w:rsidR="007641F7">
              <w:t>-</w:t>
            </w:r>
            <w:r w:rsidR="008F1AF5">
              <w:t>of</w:t>
            </w:r>
            <w:r w:rsidR="007641F7">
              <w:t>-</w:t>
            </w:r>
            <w:r w:rsidR="008F1AF5">
              <w:t>living adjustments</w:t>
            </w:r>
            <w:r>
              <w:t xml:space="preserve"> </w:t>
            </w:r>
            <w:r w:rsidR="008F1AF5">
              <w:t>(</w:t>
            </w:r>
            <w:r>
              <w:t>COLAs</w:t>
            </w:r>
            <w:r w:rsidR="008F1AF5">
              <w:t>)</w:t>
            </w:r>
            <w:r>
              <w:t xml:space="preserve"> are considered.</w:t>
            </w:r>
            <w:r w:rsidR="00F82BEF">
              <w:t xml:space="preserve"> </w:t>
            </w:r>
            <w:r w:rsidR="001672B1">
              <w:t xml:space="preserve">You are aware that delaying the collection of benefits until age 70 can increase </w:t>
            </w:r>
            <w:r w:rsidR="00887D66">
              <w:t xml:space="preserve">annual </w:t>
            </w:r>
            <w:r w:rsidR="001672B1">
              <w:t xml:space="preserve">benefits by </w:t>
            </w:r>
            <w:r w:rsidR="009F5167">
              <w:t xml:space="preserve">as much as </w:t>
            </w:r>
            <w:r w:rsidR="001672B1">
              <w:t>32%</w:t>
            </w:r>
            <w:r w:rsidR="00887D66">
              <w:t xml:space="preserve"> versus </w:t>
            </w:r>
            <w:r w:rsidR="009F5167">
              <w:t xml:space="preserve">collection of benefits at </w:t>
            </w:r>
            <w:r w:rsidR="00887D66">
              <w:t>normal retirement age</w:t>
            </w:r>
            <w:r w:rsidR="00F82BEF">
              <w:t xml:space="preserve"> (</w:t>
            </w:r>
            <w:r w:rsidR="009F5167">
              <w:t xml:space="preserve">well over 70% </w:t>
            </w:r>
            <w:r w:rsidR="00887D66">
              <w:t>versus collecting at age 62</w:t>
            </w:r>
            <w:r w:rsidR="00F82BEF">
              <w:t>).</w:t>
            </w:r>
            <w:r w:rsidR="001672B1">
              <w:t xml:space="preserve"> </w:t>
            </w:r>
            <w:r w:rsidR="009F5167">
              <w:t xml:space="preserve">But the increase is actually even higher as a result of the COLA impact. Here is </w:t>
            </w:r>
            <w:r w:rsidR="00F82BEF">
              <w:t>why:</w:t>
            </w:r>
          </w:p>
          <w:p w14:paraId="196DAE2F" w14:textId="77777777" w:rsidR="00C026C7" w:rsidRPr="00C026C7" w:rsidRDefault="001672B1" w:rsidP="001672B1">
            <w:pPr>
              <w:numPr>
                <w:ilvl w:val="0"/>
                <w:numId w:val="173"/>
              </w:numPr>
              <w:rPr>
                <w:strike/>
                <w:u w:val="single"/>
              </w:rPr>
            </w:pPr>
            <w:r>
              <w:t>The annual COLA is based upon a variat</w:t>
            </w:r>
            <w:r w:rsidR="00C026C7">
              <w:t xml:space="preserve">ion of the Consumer Price Index and is </w:t>
            </w:r>
            <w:r>
              <w:t>calculated each year beginning with the worker’s age 62</w:t>
            </w:r>
            <w:r w:rsidR="00C026C7">
              <w:t xml:space="preserve">. </w:t>
            </w:r>
          </w:p>
          <w:p w14:paraId="1FC00EA1" w14:textId="77777777" w:rsidR="001672B1" w:rsidRPr="00C026C7" w:rsidRDefault="00C026C7" w:rsidP="001672B1">
            <w:pPr>
              <w:numPr>
                <w:ilvl w:val="0"/>
                <w:numId w:val="173"/>
              </w:numPr>
              <w:rPr>
                <w:strike/>
                <w:u w:val="single"/>
              </w:rPr>
            </w:pPr>
            <w:r>
              <w:t xml:space="preserve">COLAs are cumulative and serve to increase PIA even if benefits are collected later than age 62. </w:t>
            </w:r>
          </w:p>
          <w:p w14:paraId="25FDE9E4" w14:textId="77777777" w:rsidR="001672B1" w:rsidRPr="001672B1" w:rsidRDefault="001672B1" w:rsidP="001672B1">
            <w:pPr>
              <w:numPr>
                <w:ilvl w:val="0"/>
                <w:numId w:val="173"/>
              </w:numPr>
              <w:rPr>
                <w:strike/>
                <w:u w:val="single"/>
              </w:rPr>
            </w:pPr>
            <w:r>
              <w:t xml:space="preserve">Because the worker’s benefit at age 70 </w:t>
            </w:r>
            <w:r w:rsidR="00C026C7">
              <w:t xml:space="preserve">is higher than previous ages, </w:t>
            </w:r>
            <w:r>
              <w:t xml:space="preserve">the COLA itself provides more dollars to the worker when benefits are delayed until age </w:t>
            </w:r>
            <w:r>
              <w:lastRenderedPageBreak/>
              <w:t xml:space="preserve">70.  </w:t>
            </w:r>
          </w:p>
          <w:p w14:paraId="19029A89" w14:textId="77777777" w:rsidR="008709D2" w:rsidRPr="00095D26" w:rsidRDefault="001672B1" w:rsidP="001672B1">
            <w:pPr>
              <w:numPr>
                <w:ilvl w:val="0"/>
                <w:numId w:val="173"/>
              </w:numPr>
              <w:rPr>
                <w:strike/>
                <w:u w:val="single"/>
              </w:rPr>
            </w:pPr>
            <w:r>
              <w:t xml:space="preserve">The annual increase in </w:t>
            </w:r>
            <w:r w:rsidR="005F5D70">
              <w:t xml:space="preserve">just the </w:t>
            </w:r>
            <w:r>
              <w:t>COLA from delaying until age 70 versus taking benefits at age 62 can exceed $1,000</w:t>
            </w:r>
            <w:r w:rsidR="008A7F6D" w:rsidRPr="00095D26">
              <w:rPr>
                <w:vertAlign w:val="superscript"/>
              </w:rPr>
              <w:t>*</w:t>
            </w:r>
            <w:r>
              <w:t xml:space="preserve"> annually.</w:t>
            </w:r>
          </w:p>
          <w:p w14:paraId="13EF30EB" w14:textId="037B45C2" w:rsidR="008A7F6D" w:rsidRPr="002C4977" w:rsidRDefault="008A7F6D" w:rsidP="00095D26">
            <w:pPr>
              <w:rPr>
                <w:strike/>
                <w:u w:val="single"/>
              </w:rPr>
            </w:pPr>
            <w:r w:rsidRPr="00095D26">
              <w:rPr>
                <w:sz w:val="16"/>
                <w:szCs w:val="16"/>
                <w:vertAlign w:val="superscript"/>
              </w:rPr>
              <w:t>*</w:t>
            </w:r>
            <w:r w:rsidR="00EC31A2" w:rsidRPr="00557A5E">
              <w:rPr>
                <w:sz w:val="16"/>
                <w:szCs w:val="16"/>
              </w:rPr>
              <w:t>Floyd, Elaine</w:t>
            </w:r>
            <w:r w:rsidR="000A1FD2">
              <w:rPr>
                <w:sz w:val="16"/>
                <w:szCs w:val="16"/>
              </w:rPr>
              <w:t xml:space="preserve"> </w:t>
            </w:r>
            <w:r w:rsidR="00EC31A2" w:rsidRPr="00557A5E">
              <w:rPr>
                <w:sz w:val="16"/>
                <w:szCs w:val="16"/>
              </w:rPr>
              <w:t>(2013). 3 Ways to Raise Your Social Security Benefit. Heintzberger|Payne. Retrieved from http://heintzbergerpayne.com/wp-content/uploads/2014/07/Horsesmouth-2014072512403983.pdf</w:t>
            </w:r>
          </w:p>
        </w:tc>
      </w:tr>
      <w:tr w:rsidR="008709D2" w:rsidRPr="002478F4" w14:paraId="75BAAFC3" w14:textId="77777777" w:rsidTr="0086304E">
        <w:tc>
          <w:tcPr>
            <w:tcW w:w="8910" w:type="dxa"/>
            <w:tcBorders>
              <w:bottom w:val="single" w:sz="4" w:space="0" w:color="6CA8CD"/>
            </w:tcBorders>
            <w:shd w:val="clear" w:color="auto" w:fill="6CA8CD"/>
            <w:tcMar>
              <w:top w:w="72" w:type="dxa"/>
              <w:left w:w="115" w:type="dxa"/>
              <w:bottom w:w="72" w:type="dxa"/>
              <w:right w:w="115" w:type="dxa"/>
            </w:tcMar>
          </w:tcPr>
          <w:p w14:paraId="2981DAFC" w14:textId="77777777" w:rsidR="008709D2" w:rsidRPr="002478F4" w:rsidRDefault="0006786A" w:rsidP="00587F97">
            <w:pPr>
              <w:rPr>
                <w:b/>
                <w:color w:val="FFFFFF"/>
              </w:rPr>
            </w:pPr>
            <w:r>
              <w:rPr>
                <w:b/>
                <w:color w:val="FFFFFF"/>
              </w:rPr>
              <w:lastRenderedPageBreak/>
              <w:t>Cash Flow</w:t>
            </w:r>
            <w:r w:rsidR="008709D2">
              <w:rPr>
                <w:b/>
                <w:color w:val="FFFFFF"/>
              </w:rPr>
              <w:t xml:space="preserve"> </w:t>
            </w:r>
          </w:p>
        </w:tc>
      </w:tr>
      <w:tr w:rsidR="008709D2" w:rsidRPr="002478F4" w14:paraId="37A56AF8" w14:textId="77777777" w:rsidTr="0086304E">
        <w:tc>
          <w:tcPr>
            <w:tcW w:w="8910" w:type="dxa"/>
            <w:tcBorders>
              <w:bottom w:val="single" w:sz="4" w:space="0" w:color="6CA8CD"/>
            </w:tcBorders>
            <w:shd w:val="clear" w:color="auto" w:fill="FFFFFF"/>
            <w:tcMar>
              <w:top w:w="72" w:type="dxa"/>
              <w:left w:w="115" w:type="dxa"/>
              <w:bottom w:w="72" w:type="dxa"/>
              <w:right w:w="115" w:type="dxa"/>
            </w:tcMar>
          </w:tcPr>
          <w:p w14:paraId="15F5D137" w14:textId="77777777" w:rsidR="001672B1" w:rsidRPr="001672B1" w:rsidRDefault="001672B1" w:rsidP="001672B1">
            <w:r w:rsidRPr="001672B1">
              <w:t xml:space="preserve">The joys of delayed claiming and collection of benefits until age 70 may seem unreachable if your client is dead set on early retirement and </w:t>
            </w:r>
            <w:r w:rsidR="00581F5E">
              <w:t xml:space="preserve">simply </w:t>
            </w:r>
            <w:r w:rsidRPr="001672B1">
              <w:t>must have cash flow from Social Security retirement benefits.</w:t>
            </w:r>
          </w:p>
          <w:p w14:paraId="1267EABF" w14:textId="77777777" w:rsidR="008709D2" w:rsidRPr="002478F4" w:rsidRDefault="001672B1" w:rsidP="00F82BEF">
            <w:r w:rsidRPr="001672B1">
              <w:t xml:space="preserve">One approach to this </w:t>
            </w:r>
            <w:r w:rsidR="00F82BEF">
              <w:t xml:space="preserve">challenge </w:t>
            </w:r>
            <w:r w:rsidR="005F5D70">
              <w:t xml:space="preserve">is </w:t>
            </w:r>
            <w:r w:rsidRPr="001672B1">
              <w:t xml:space="preserve">to consider creative claiming strategies and/or </w:t>
            </w:r>
            <w:r w:rsidR="00F82BEF">
              <w:t xml:space="preserve">other </w:t>
            </w:r>
            <w:r w:rsidRPr="001672B1">
              <w:t xml:space="preserve">techniques to bridge the income gap until age 70. We will analyze both of these potential solutions later in this course. </w:t>
            </w:r>
          </w:p>
        </w:tc>
      </w:tr>
      <w:tr w:rsidR="008709D2" w:rsidRPr="002478F4" w14:paraId="4B525D23" w14:textId="77777777" w:rsidTr="0086304E">
        <w:tc>
          <w:tcPr>
            <w:tcW w:w="8910" w:type="dxa"/>
            <w:shd w:val="clear" w:color="auto" w:fill="6CA8CD"/>
            <w:tcMar>
              <w:top w:w="72" w:type="dxa"/>
              <w:left w:w="115" w:type="dxa"/>
              <w:bottom w:w="72" w:type="dxa"/>
              <w:right w:w="115" w:type="dxa"/>
            </w:tcMar>
          </w:tcPr>
          <w:p w14:paraId="60056DCE" w14:textId="77777777" w:rsidR="008709D2" w:rsidRPr="002478F4" w:rsidRDefault="0011070F" w:rsidP="00587F97">
            <w:pPr>
              <w:rPr>
                <w:b/>
                <w:color w:val="FFFFFF"/>
              </w:rPr>
            </w:pPr>
            <w:r>
              <w:rPr>
                <w:b/>
                <w:color w:val="FFFFFF"/>
              </w:rPr>
              <w:t>Survivorship Benefits</w:t>
            </w:r>
            <w:r w:rsidR="008709D2" w:rsidRPr="002478F4">
              <w:rPr>
                <w:b/>
                <w:color w:val="FFFFFF"/>
              </w:rPr>
              <w:t xml:space="preserve"> </w:t>
            </w:r>
          </w:p>
        </w:tc>
      </w:tr>
      <w:tr w:rsidR="008709D2" w:rsidRPr="002478F4" w14:paraId="78EBAFF9" w14:textId="77777777" w:rsidTr="0086304E">
        <w:tc>
          <w:tcPr>
            <w:tcW w:w="8910" w:type="dxa"/>
            <w:tcBorders>
              <w:bottom w:val="single" w:sz="4" w:space="0" w:color="6CA8CD"/>
            </w:tcBorders>
            <w:shd w:val="clear" w:color="auto" w:fill="FFFFFF"/>
            <w:tcMar>
              <w:top w:w="72" w:type="dxa"/>
              <w:left w:w="115" w:type="dxa"/>
              <w:bottom w:w="72" w:type="dxa"/>
              <w:right w:w="115" w:type="dxa"/>
            </w:tcMar>
          </w:tcPr>
          <w:p w14:paraId="31CBF7BC" w14:textId="77777777" w:rsidR="008709D2" w:rsidRPr="002478F4" w:rsidRDefault="00DC31E3" w:rsidP="00F82BEF">
            <w:r>
              <w:t xml:space="preserve">Delayed retirement credits may also serve to increase survivorship benefits at the death of the worker. The surviving spouse of the </w:t>
            </w:r>
            <w:r w:rsidR="00F82BEF">
              <w:t xml:space="preserve">deceased </w:t>
            </w:r>
            <w:r>
              <w:t xml:space="preserve">worker may receive 100% of the benefit being received by the worker at the worker’s death. </w:t>
            </w:r>
            <w:r w:rsidR="00F82BEF">
              <w:t>This impact is not always</w:t>
            </w:r>
            <w:r w:rsidR="00581F5E">
              <w:t xml:space="preserve"> mentioned in discussions of “breakeven” ages for waiting to claim benefits. </w:t>
            </w:r>
          </w:p>
        </w:tc>
      </w:tr>
      <w:tr w:rsidR="008709D2" w:rsidRPr="002478F4" w14:paraId="77A64F77" w14:textId="77777777" w:rsidTr="0086304E">
        <w:tc>
          <w:tcPr>
            <w:tcW w:w="8910" w:type="dxa"/>
            <w:shd w:val="clear" w:color="auto" w:fill="6CA8CD"/>
            <w:tcMar>
              <w:top w:w="72" w:type="dxa"/>
              <w:left w:w="115" w:type="dxa"/>
              <w:bottom w:w="72" w:type="dxa"/>
              <w:right w:w="115" w:type="dxa"/>
            </w:tcMar>
          </w:tcPr>
          <w:p w14:paraId="04CAEB02" w14:textId="77777777" w:rsidR="008709D2" w:rsidRPr="00E25128" w:rsidRDefault="009425D5" w:rsidP="00587F97">
            <w:pPr>
              <w:rPr>
                <w:b/>
                <w:color w:val="FFFFFF"/>
              </w:rPr>
            </w:pPr>
            <w:r>
              <w:rPr>
                <w:b/>
                <w:color w:val="FFFFFF"/>
              </w:rPr>
              <w:t>Income Taxes</w:t>
            </w:r>
          </w:p>
        </w:tc>
      </w:tr>
      <w:tr w:rsidR="008709D2" w:rsidRPr="0011070F" w14:paraId="5A0FED09" w14:textId="77777777" w:rsidTr="0086304E">
        <w:trPr>
          <w:trHeight w:val="359"/>
        </w:trPr>
        <w:tc>
          <w:tcPr>
            <w:tcW w:w="8910" w:type="dxa"/>
            <w:tcBorders>
              <w:bottom w:val="single" w:sz="4" w:space="0" w:color="6CA8CD"/>
            </w:tcBorders>
            <w:shd w:val="clear" w:color="auto" w:fill="FFFFFF"/>
            <w:tcMar>
              <w:top w:w="72" w:type="dxa"/>
              <w:left w:w="115" w:type="dxa"/>
              <w:bottom w:w="72" w:type="dxa"/>
              <w:right w:w="115" w:type="dxa"/>
            </w:tcMar>
          </w:tcPr>
          <w:p w14:paraId="42437AB9" w14:textId="77777777" w:rsidR="00087DF7" w:rsidRDefault="008709D2" w:rsidP="009B7541">
            <w:pPr>
              <w:spacing w:before="0" w:after="0"/>
            </w:pPr>
            <w:r w:rsidRPr="00E25128">
              <w:t>A</w:t>
            </w:r>
            <w:r w:rsidR="00E25128">
              <w:t>s much as 85% of Social Security benefits may be included in gross income on y</w:t>
            </w:r>
            <w:r w:rsidR="009B7541">
              <w:t xml:space="preserve">our client’s income tax return. Consequently, </w:t>
            </w:r>
            <w:r w:rsidR="00087DF7">
              <w:t>the income tax rates at early, on time, and delayed claiming ages should be considered.</w:t>
            </w:r>
          </w:p>
          <w:p w14:paraId="31C7D3AA" w14:textId="77777777" w:rsidR="008709D2" w:rsidRPr="0011070F" w:rsidRDefault="008709D2" w:rsidP="009B7541">
            <w:pPr>
              <w:spacing w:before="0" w:after="0"/>
              <w:rPr>
                <w:strike/>
              </w:rPr>
            </w:pPr>
          </w:p>
        </w:tc>
      </w:tr>
    </w:tbl>
    <w:p w14:paraId="300548AA" w14:textId="77777777" w:rsidR="008709D2" w:rsidRDefault="008709D2" w:rsidP="008709D2">
      <w:pPr>
        <w:spacing w:before="0" w:after="0"/>
      </w:pPr>
    </w:p>
    <w:p w14:paraId="55C165CB" w14:textId="77777777" w:rsidR="00BC4927" w:rsidRDefault="005B6255" w:rsidP="00095D26">
      <w:pPr>
        <w:pStyle w:val="Heading2"/>
      </w:pPr>
      <w:r>
        <w:br w:type="page"/>
      </w:r>
      <w:r w:rsidR="00BC4927">
        <w:lastRenderedPageBreak/>
        <w:t>Bridging the Income Gap Until Age 70</w:t>
      </w:r>
    </w:p>
    <w:p w14:paraId="776AF3E2" w14:textId="77777777" w:rsidR="00BC4927" w:rsidRPr="00780561" w:rsidRDefault="00BC4927" w:rsidP="00BC4927">
      <w:r w:rsidRPr="00780561">
        <w:t>You and you</w:t>
      </w:r>
      <w:r>
        <w:t xml:space="preserve">r </w:t>
      </w:r>
      <w:r w:rsidRPr="00780561">
        <w:t xml:space="preserve">client have concluded that waiting until age 70 to claim and collect Social Security retirement benefits is a wise decision. However, your client wishes to stop </w:t>
      </w:r>
      <w:r>
        <w:t>full</w:t>
      </w:r>
      <w:r w:rsidR="007641F7">
        <w:t>-</w:t>
      </w:r>
      <w:r>
        <w:t xml:space="preserve">time work </w:t>
      </w:r>
      <w:r w:rsidRPr="00780561">
        <w:t xml:space="preserve">at age 66. Where will the resources needed </w:t>
      </w:r>
      <w:r>
        <w:t xml:space="preserve">to live </w:t>
      </w:r>
      <w:r w:rsidRPr="00780561">
        <w:t xml:space="preserve">from age 66 to age 70 be found? </w:t>
      </w:r>
    </w:p>
    <w:p w14:paraId="5D1B2ED1" w14:textId="77777777" w:rsidR="00BC4927" w:rsidRDefault="00BC4927" w:rsidP="00BC4927">
      <w:r>
        <w:t xml:space="preserve">Here are just a few thoughts to help bridge the income gap from actual retirement date to collection of Social Security retirement benefits at age 70. </w:t>
      </w:r>
      <w:r w:rsidRPr="00095D26">
        <w:rPr>
          <w:b/>
          <w:color w:val="FF0000"/>
        </w:rPr>
        <w:t>Click on each to learn more.</w:t>
      </w:r>
      <w:r>
        <w:t xml:space="preserve"> </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BC4927" w:rsidRPr="002478F4" w14:paraId="0AD5B4FA" w14:textId="77777777" w:rsidTr="00F66387">
        <w:tc>
          <w:tcPr>
            <w:tcW w:w="9590" w:type="dxa"/>
            <w:tcBorders>
              <w:bottom w:val="single" w:sz="4" w:space="0" w:color="6CA8CD"/>
            </w:tcBorders>
            <w:shd w:val="clear" w:color="auto" w:fill="6CA8CD"/>
            <w:tcMar>
              <w:top w:w="72" w:type="dxa"/>
              <w:left w:w="115" w:type="dxa"/>
              <w:bottom w:w="72" w:type="dxa"/>
              <w:right w:w="115" w:type="dxa"/>
            </w:tcMar>
          </w:tcPr>
          <w:p w14:paraId="76E002BB" w14:textId="77777777" w:rsidR="00BC4927" w:rsidRPr="002478F4" w:rsidRDefault="00BC4927" w:rsidP="00F66387">
            <w:pPr>
              <w:rPr>
                <w:b/>
                <w:color w:val="FFFFFF"/>
              </w:rPr>
            </w:pPr>
            <w:r>
              <w:t xml:space="preserve"> </w:t>
            </w:r>
            <w:r>
              <w:rPr>
                <w:b/>
                <w:color w:val="FFFFFF"/>
              </w:rPr>
              <w:t>Work Part</w:t>
            </w:r>
            <w:r w:rsidR="007641F7">
              <w:rPr>
                <w:b/>
                <w:color w:val="FFFFFF"/>
              </w:rPr>
              <w:t>-</w:t>
            </w:r>
            <w:r>
              <w:rPr>
                <w:b/>
                <w:color w:val="FFFFFF"/>
              </w:rPr>
              <w:t xml:space="preserve">Time </w:t>
            </w:r>
          </w:p>
        </w:tc>
      </w:tr>
      <w:tr w:rsidR="00BC4927" w:rsidRPr="002478F4" w14:paraId="0C71968D" w14:textId="77777777" w:rsidTr="00F66387">
        <w:tc>
          <w:tcPr>
            <w:tcW w:w="9590" w:type="dxa"/>
            <w:shd w:val="clear" w:color="auto" w:fill="FFFFFF"/>
            <w:tcMar>
              <w:top w:w="72" w:type="dxa"/>
              <w:left w:w="115" w:type="dxa"/>
              <w:bottom w:w="72" w:type="dxa"/>
              <w:right w:w="115"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350"/>
            </w:tblGrid>
            <w:tr w:rsidR="00BC4927" w:rsidRPr="008D3CA3" w14:paraId="01FF86B4" w14:textId="77777777" w:rsidTr="00F66387">
              <w:tc>
                <w:tcPr>
                  <w:tcW w:w="9350" w:type="dxa"/>
                  <w:shd w:val="clear" w:color="auto" w:fill="DBD9B9"/>
                </w:tcPr>
                <w:p w14:paraId="438C83CE" w14:textId="77777777" w:rsidR="00BC4927" w:rsidRDefault="00BC4927" w:rsidP="00F66387">
                  <w:r>
                    <w:t>“Too few people consider the psychological adjustments that accompany this life stage [retirement], which can include coping with the loss of your career identity, replacing support networks you had through work, spending more time than ever before with your spouse and finding new and engaging ways to stay active.”</w:t>
                  </w:r>
                  <w:r w:rsidR="00840192" w:rsidRPr="00095D26">
                    <w:rPr>
                      <w:vertAlign w:val="superscript"/>
                    </w:rPr>
                    <w:t>*</w:t>
                  </w:r>
                </w:p>
                <w:p w14:paraId="00A95D64" w14:textId="77777777" w:rsidR="00BC4927" w:rsidRDefault="00BC4927" w:rsidP="00F66387">
                  <w:r>
                    <w:t>“Research by psychologists and others has found that working or volunteering during retirement can help stave off depression, as well as dementia and hypertension.”</w:t>
                  </w:r>
                  <w:r w:rsidR="00840192" w:rsidRPr="00095D26">
                    <w:rPr>
                      <w:vertAlign w:val="superscript"/>
                    </w:rPr>
                    <w:t>*</w:t>
                  </w:r>
                </w:p>
                <w:p w14:paraId="7C7079D9" w14:textId="5A5EB890" w:rsidR="00BC4927" w:rsidRPr="00095D26" w:rsidRDefault="00840192" w:rsidP="00F66387">
                  <w:pPr>
                    <w:rPr>
                      <w:sz w:val="16"/>
                      <w:szCs w:val="16"/>
                    </w:rPr>
                  </w:pPr>
                  <w:r w:rsidRPr="00095D26">
                    <w:rPr>
                      <w:sz w:val="16"/>
                      <w:szCs w:val="16"/>
                      <w:vertAlign w:val="superscript"/>
                    </w:rPr>
                    <w:t>*</w:t>
                  </w:r>
                  <w:r w:rsidRPr="00095D26">
                    <w:rPr>
                      <w:sz w:val="16"/>
                      <w:szCs w:val="16"/>
                    </w:rPr>
                    <w:t xml:space="preserve"> </w:t>
                  </w:r>
                  <w:r w:rsidR="00D21A6C">
                    <w:rPr>
                      <w:sz w:val="16"/>
                      <w:szCs w:val="16"/>
                    </w:rPr>
                    <w:t>Chamberlin,</w:t>
                  </w:r>
                  <w:r w:rsidR="00D21A6C" w:rsidRPr="00C50687">
                    <w:rPr>
                      <w:sz w:val="16"/>
                      <w:szCs w:val="16"/>
                    </w:rPr>
                    <w:t>Jamie</w:t>
                  </w:r>
                  <w:r w:rsidR="000A1FD2">
                    <w:rPr>
                      <w:sz w:val="16"/>
                      <w:szCs w:val="16"/>
                    </w:rPr>
                    <w:t xml:space="preserve"> </w:t>
                  </w:r>
                  <w:r w:rsidR="00D21A6C" w:rsidRPr="00C50687">
                    <w:rPr>
                      <w:sz w:val="16"/>
                      <w:szCs w:val="16"/>
                    </w:rPr>
                    <w:t xml:space="preserve">(2014). Retiring </w:t>
                  </w:r>
                  <w:r w:rsidR="004E14F7">
                    <w:rPr>
                      <w:sz w:val="16"/>
                      <w:szCs w:val="16"/>
                    </w:rPr>
                    <w:t>M</w:t>
                  </w:r>
                  <w:r w:rsidR="00D21A6C" w:rsidRPr="00C50687">
                    <w:rPr>
                      <w:sz w:val="16"/>
                      <w:szCs w:val="16"/>
                    </w:rPr>
                    <w:t xml:space="preserve">inds </w:t>
                  </w:r>
                  <w:r w:rsidR="004E14F7">
                    <w:rPr>
                      <w:sz w:val="16"/>
                      <w:szCs w:val="16"/>
                    </w:rPr>
                    <w:t>W</w:t>
                  </w:r>
                  <w:r w:rsidR="00D21A6C" w:rsidRPr="00C50687">
                    <w:rPr>
                      <w:sz w:val="16"/>
                      <w:szCs w:val="16"/>
                    </w:rPr>
                    <w:t xml:space="preserve">ant to </w:t>
                  </w:r>
                  <w:r w:rsidR="004E14F7">
                    <w:rPr>
                      <w:sz w:val="16"/>
                      <w:szCs w:val="16"/>
                    </w:rPr>
                    <w:t>K</w:t>
                  </w:r>
                  <w:r w:rsidR="00D21A6C" w:rsidRPr="00C50687">
                    <w:rPr>
                      <w:sz w:val="16"/>
                      <w:szCs w:val="16"/>
                    </w:rPr>
                    <w:t xml:space="preserve">now. American Psychological Association. Retrieved from  </w:t>
                  </w:r>
                  <w:r w:rsidR="00D21A6C" w:rsidRPr="00557A5E">
                    <w:rPr>
                      <w:sz w:val="16"/>
                      <w:szCs w:val="16"/>
                    </w:rPr>
                    <w:t>http://www.apa.org/monitor/2014/01/retiring-minds.aspx</w:t>
                  </w:r>
                </w:p>
              </w:tc>
            </w:tr>
          </w:tbl>
          <w:p w14:paraId="42DF52A0" w14:textId="77777777" w:rsidR="00BC4927" w:rsidRPr="002478F4" w:rsidRDefault="00BC4927" w:rsidP="00F66387">
            <w:r>
              <w:t>Working in retirement, at least part-time, has obvious and not so obvious benefits. The obvious benefits are financial: generating cash flow to delay collection of Social Security benefits or supplementing an inadequate retirement plan. The more subtle benefits may include quality of life issues beyond dollars and cents</w:t>
            </w:r>
            <w:r w:rsidR="00840192">
              <w:t>,</w:t>
            </w:r>
            <w:r>
              <w:t xml:space="preserve"> such as mental and physical health. As a financial bonus, a healthier retiree would be expected to spend less on health care.</w:t>
            </w:r>
          </w:p>
        </w:tc>
      </w:tr>
      <w:tr w:rsidR="00BC4927" w:rsidRPr="002478F4" w14:paraId="092973EF" w14:textId="77777777" w:rsidTr="00F66387">
        <w:tc>
          <w:tcPr>
            <w:tcW w:w="9590" w:type="dxa"/>
            <w:tcBorders>
              <w:bottom w:val="single" w:sz="4" w:space="0" w:color="6CA8CD"/>
            </w:tcBorders>
            <w:shd w:val="clear" w:color="auto" w:fill="6CA8CD"/>
            <w:tcMar>
              <w:top w:w="72" w:type="dxa"/>
              <w:left w:w="115" w:type="dxa"/>
              <w:bottom w:w="72" w:type="dxa"/>
              <w:right w:w="115" w:type="dxa"/>
            </w:tcMar>
          </w:tcPr>
          <w:p w14:paraId="7CA96235" w14:textId="77777777" w:rsidR="00BC4927" w:rsidRPr="002478F4" w:rsidRDefault="00BC4927" w:rsidP="00F66387">
            <w:pPr>
              <w:rPr>
                <w:b/>
                <w:color w:val="FFFFFF"/>
              </w:rPr>
            </w:pPr>
            <w:r>
              <w:rPr>
                <w:b/>
                <w:color w:val="FFFFFF"/>
              </w:rPr>
              <w:t>Qualified Plan and IRA Distributions</w:t>
            </w:r>
          </w:p>
        </w:tc>
      </w:tr>
      <w:tr w:rsidR="00BC4927" w:rsidRPr="002478F4" w14:paraId="46586AF1" w14:textId="77777777" w:rsidTr="00F66387">
        <w:tc>
          <w:tcPr>
            <w:tcW w:w="9590" w:type="dxa"/>
            <w:shd w:val="clear" w:color="auto" w:fill="FFFFFF"/>
            <w:tcMar>
              <w:top w:w="72" w:type="dxa"/>
              <w:left w:w="115" w:type="dxa"/>
              <w:bottom w:w="72" w:type="dxa"/>
              <w:right w:w="115" w:type="dxa"/>
            </w:tcMar>
          </w:tcPr>
          <w:p w14:paraId="165141DD" w14:textId="77777777" w:rsidR="00BC4927" w:rsidRPr="002478F4" w:rsidRDefault="00BC4927" w:rsidP="007641F7">
            <w:r>
              <w:t>Penalty</w:t>
            </w:r>
            <w:r w:rsidR="007641F7">
              <w:t>-</w:t>
            </w:r>
            <w:r>
              <w:t>free distributions from Traditional IRAs, Roth IRAs, and Qualified Plans may generally begin at any age after 59½. There is no restriction on the amount that can be withdrawn. The distributions can be front-loaded, or increased, during the gap and then reduced at age 70 when Social Security retirement benefits start.</w:t>
            </w:r>
          </w:p>
        </w:tc>
      </w:tr>
      <w:tr w:rsidR="00BC4927" w:rsidRPr="002478F4" w14:paraId="557F628E" w14:textId="77777777" w:rsidTr="00F66387">
        <w:tc>
          <w:tcPr>
            <w:tcW w:w="9590" w:type="dxa"/>
            <w:tcBorders>
              <w:bottom w:val="single" w:sz="4" w:space="0" w:color="6CA8CD"/>
            </w:tcBorders>
            <w:shd w:val="clear" w:color="auto" w:fill="6CA8CD"/>
            <w:tcMar>
              <w:top w:w="72" w:type="dxa"/>
              <w:left w:w="115" w:type="dxa"/>
              <w:bottom w:w="72" w:type="dxa"/>
              <w:right w:w="115" w:type="dxa"/>
            </w:tcMar>
          </w:tcPr>
          <w:p w14:paraId="490B671B" w14:textId="77777777" w:rsidR="00BC4927" w:rsidRPr="002478F4" w:rsidRDefault="00BC4927" w:rsidP="00F66387">
            <w:pPr>
              <w:rPr>
                <w:b/>
                <w:color w:val="FFFFFF"/>
              </w:rPr>
            </w:pPr>
            <w:r>
              <w:rPr>
                <w:b/>
                <w:color w:val="FFFFFF"/>
              </w:rPr>
              <w:t xml:space="preserve">Creative </w:t>
            </w:r>
            <w:r w:rsidR="0050314B">
              <w:rPr>
                <w:b/>
                <w:color w:val="FFFFFF"/>
              </w:rPr>
              <w:t>U</w:t>
            </w:r>
            <w:r>
              <w:rPr>
                <w:b/>
                <w:color w:val="FFFFFF"/>
              </w:rPr>
              <w:t>se of Life Insurance Policies</w:t>
            </w:r>
          </w:p>
        </w:tc>
      </w:tr>
      <w:tr w:rsidR="00BC4927" w:rsidRPr="002478F4" w14:paraId="40AA362D" w14:textId="77777777" w:rsidTr="00F66387">
        <w:tc>
          <w:tcPr>
            <w:tcW w:w="9590" w:type="dxa"/>
            <w:tcBorders>
              <w:bottom w:val="single" w:sz="4" w:space="0" w:color="6CA8CD"/>
            </w:tcBorders>
            <w:shd w:val="clear" w:color="auto" w:fill="FFFFFF"/>
            <w:tcMar>
              <w:top w:w="72" w:type="dxa"/>
              <w:left w:w="115" w:type="dxa"/>
              <w:bottom w:w="72" w:type="dxa"/>
              <w:right w:w="115" w:type="dxa"/>
            </w:tcMar>
          </w:tcPr>
          <w:p w14:paraId="12F4C312" w14:textId="77777777" w:rsidR="00BC4927" w:rsidRDefault="00BC4927" w:rsidP="00F66387">
            <w:r w:rsidRPr="00E13AF2">
              <w:rPr>
                <w:b/>
                <w:i/>
              </w:rPr>
              <w:t>Only licensed professionals may offer life insurance and annuity products. Co</w:t>
            </w:r>
            <w:r w:rsidR="00816992">
              <w:rPr>
                <w:b/>
                <w:i/>
              </w:rPr>
              <w:t>ntact your compliance team</w:t>
            </w:r>
            <w:r w:rsidRPr="00E13AF2">
              <w:rPr>
                <w:b/>
                <w:i/>
              </w:rPr>
              <w:t xml:space="preserve"> for guidance befor</w:t>
            </w:r>
            <w:r>
              <w:rPr>
                <w:b/>
                <w:i/>
              </w:rPr>
              <w:t>e discussing these ideas</w:t>
            </w:r>
            <w:r w:rsidRPr="00E13AF2">
              <w:rPr>
                <w:b/>
                <w:i/>
              </w:rPr>
              <w:t xml:space="preserve"> with your client.</w:t>
            </w:r>
            <w:r>
              <w:rPr>
                <w:b/>
                <w:i/>
              </w:rPr>
              <w:t xml:space="preserve"> </w:t>
            </w:r>
            <w:r w:rsidRPr="00E13AF2">
              <w:rPr>
                <w:b/>
                <w:i/>
              </w:rPr>
              <w:t xml:space="preserve">Your client’s insurance professional, </w:t>
            </w:r>
            <w:r>
              <w:rPr>
                <w:b/>
                <w:i/>
              </w:rPr>
              <w:t xml:space="preserve">attorney, </w:t>
            </w:r>
            <w:r w:rsidRPr="00E13AF2">
              <w:rPr>
                <w:b/>
                <w:i/>
              </w:rPr>
              <w:t>CPA, and/or CFP</w:t>
            </w:r>
            <w:r w:rsidRPr="00E13AF2">
              <w:rPr>
                <w:b/>
                <w:i/>
                <w:vertAlign w:val="superscript"/>
              </w:rPr>
              <w:t>®</w:t>
            </w:r>
            <w:r w:rsidRPr="00E13AF2">
              <w:rPr>
                <w:b/>
                <w:i/>
              </w:rPr>
              <w:t xml:space="preserve"> professional should be involved in this dialog.</w:t>
            </w:r>
          </w:p>
          <w:p w14:paraId="52EC4914" w14:textId="77777777" w:rsidR="00BC4927" w:rsidRDefault="00BC4927" w:rsidP="00F66387">
            <w:r>
              <w:t>The cash value of a life insurance policy can supplement retirement income in at least three ways</w:t>
            </w:r>
            <w:r w:rsidR="007641F7">
              <w:t>:</w:t>
            </w:r>
            <w:r>
              <w:t xml:space="preserve"> 1) </w:t>
            </w:r>
            <w:r>
              <w:rPr>
                <w:rStyle w:val="Hyperlink"/>
              </w:rPr>
              <w:t>tax</w:t>
            </w:r>
            <w:r w:rsidR="007641F7">
              <w:rPr>
                <w:rStyle w:val="Hyperlink"/>
              </w:rPr>
              <w:t>-</w:t>
            </w:r>
            <w:r>
              <w:rPr>
                <w:rStyle w:val="Hyperlink"/>
              </w:rPr>
              <w:t>free</w:t>
            </w:r>
            <w:r w:rsidRPr="00E13AF2">
              <w:rPr>
                <w:rStyle w:val="Hyperlink"/>
              </w:rPr>
              <w:t xml:space="preserve"> exchange</w:t>
            </w:r>
            <w:r>
              <w:t xml:space="preserve"> for an annuity</w:t>
            </w:r>
            <w:r w:rsidR="007641F7">
              <w:t>;</w:t>
            </w:r>
            <w:r>
              <w:t xml:space="preserve"> 2) </w:t>
            </w:r>
            <w:r>
              <w:rPr>
                <w:rStyle w:val="Hyperlink"/>
              </w:rPr>
              <w:t>partial w</w:t>
            </w:r>
            <w:r w:rsidRPr="00E13AF2">
              <w:rPr>
                <w:rStyle w:val="Hyperlink"/>
              </w:rPr>
              <w:t>ithdrawal of the cash value</w:t>
            </w:r>
            <w:r w:rsidR="007641F7">
              <w:t>;</w:t>
            </w:r>
            <w:r>
              <w:t xml:space="preserve"> and 3) </w:t>
            </w:r>
            <w:r w:rsidRPr="00E13AF2">
              <w:rPr>
                <w:rStyle w:val="Hyperlink"/>
              </w:rPr>
              <w:t>borrowing against the cash value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BC4927" w14:paraId="23E775A6" w14:textId="77777777" w:rsidTr="00F66387">
              <w:tc>
                <w:tcPr>
                  <w:tcW w:w="9576" w:type="dxa"/>
                  <w:shd w:val="clear" w:color="auto" w:fill="D9D9D9"/>
                </w:tcPr>
                <w:p w14:paraId="4DBC5F4E" w14:textId="77777777" w:rsidR="00BC4927" w:rsidRDefault="00BC4927" w:rsidP="00F66387">
                  <w:r>
                    <w:rPr>
                      <w:rStyle w:val="Hyperlink"/>
                    </w:rPr>
                    <w:t>Tax</w:t>
                  </w:r>
                  <w:r w:rsidR="007641F7">
                    <w:rPr>
                      <w:rStyle w:val="Hyperlink"/>
                    </w:rPr>
                    <w:t>-</w:t>
                  </w:r>
                  <w:r>
                    <w:rPr>
                      <w:rStyle w:val="Hyperlink"/>
                    </w:rPr>
                    <w:t xml:space="preserve">Free Exchange </w:t>
                  </w:r>
                </w:p>
                <w:p w14:paraId="4EA10169" w14:textId="77777777" w:rsidR="00BC4927" w:rsidRDefault="00BC4927" w:rsidP="00F66387">
                  <w:r w:rsidRPr="00786E59">
                    <w:t xml:space="preserve">A life insurance policy </w:t>
                  </w:r>
                  <w:r>
                    <w:t xml:space="preserve">with a cash value </w:t>
                  </w:r>
                  <w:r w:rsidRPr="00786E59">
                    <w:t xml:space="preserve">can </w:t>
                  </w:r>
                  <w:r>
                    <w:t xml:space="preserve">generally </w:t>
                  </w:r>
                  <w:r w:rsidRPr="00786E59">
                    <w:t>be exchanged for an annuity in a transaction referred to as a “</w:t>
                  </w:r>
                  <w:r w:rsidRPr="00095D26">
                    <w:rPr>
                      <w:b/>
                      <w:i/>
                    </w:rPr>
                    <w:t>tax</w:t>
                  </w:r>
                  <w:r w:rsidR="007641F7" w:rsidRPr="00095D26">
                    <w:rPr>
                      <w:b/>
                      <w:i/>
                    </w:rPr>
                    <w:t>-</w:t>
                  </w:r>
                  <w:r w:rsidRPr="00095D26">
                    <w:rPr>
                      <w:b/>
                      <w:i/>
                    </w:rPr>
                    <w:t>free exchange</w:t>
                  </w:r>
                  <w:r w:rsidRPr="00786E59">
                    <w:t xml:space="preserve">.” </w:t>
                  </w:r>
                  <w:r>
                    <w:t xml:space="preserve">The cash value of a life insurance policy is generally that amount that would be received by the policy owner if the owner </w:t>
                  </w:r>
                  <w:r>
                    <w:lastRenderedPageBreak/>
                    <w:t xml:space="preserve">cancelled (surrendered) the policy. </w:t>
                  </w:r>
                </w:p>
                <w:p w14:paraId="11BFFD54" w14:textId="77777777" w:rsidR="00BC4927" w:rsidRDefault="00BC4927" w:rsidP="00F66387">
                  <w:r>
                    <w:t xml:space="preserve">Tax-free exchanges are permitted under a special IRS provision contained in Internal Revenue Code </w:t>
                  </w:r>
                  <w:r w:rsidR="007641F7">
                    <w:t>S</w:t>
                  </w:r>
                  <w:r>
                    <w:t xml:space="preserve">ection 1035. Such an exchange may be referred to as a </w:t>
                  </w:r>
                  <w:r w:rsidR="006F5AAC">
                    <w:t>“</w:t>
                  </w:r>
                  <w:r>
                    <w:t>Section 1035 Exchange.”</w:t>
                  </w:r>
                </w:p>
                <w:p w14:paraId="0D662D60" w14:textId="77777777" w:rsidR="00BC4927" w:rsidRPr="001D1C6F" w:rsidRDefault="00BC4927" w:rsidP="00F66387">
                  <w:r>
                    <w:rPr>
                      <w:b/>
                    </w:rPr>
                    <w:t xml:space="preserve">An exchange </w:t>
                  </w:r>
                  <w:r w:rsidRPr="006E087F">
                    <w:rPr>
                      <w:b/>
                    </w:rPr>
                    <w:t>should be considered ONLY if life insurance protection is no longer needed</w:t>
                  </w:r>
                  <w:r>
                    <w:rPr>
                      <w:b/>
                    </w:rPr>
                    <w:t xml:space="preserve"> and after consultation with yo</w:t>
                  </w:r>
                  <w:r w:rsidR="005B15B3">
                    <w:rPr>
                      <w:b/>
                    </w:rPr>
                    <w:t>ur internal compliance team</w:t>
                  </w:r>
                  <w:r>
                    <w:rPr>
                      <w:b/>
                    </w:rPr>
                    <w:t xml:space="preserve"> and </w:t>
                  </w:r>
                  <w:r>
                    <w:rPr>
                      <w:b/>
                      <w:i/>
                    </w:rPr>
                    <w:t>y</w:t>
                  </w:r>
                  <w:r w:rsidRPr="00E13AF2">
                    <w:rPr>
                      <w:b/>
                      <w:i/>
                    </w:rPr>
                    <w:t xml:space="preserve">our client’s insurance professional, </w:t>
                  </w:r>
                  <w:r>
                    <w:rPr>
                      <w:b/>
                      <w:i/>
                    </w:rPr>
                    <w:t xml:space="preserve">attorney, </w:t>
                  </w:r>
                  <w:r w:rsidRPr="00E13AF2">
                    <w:rPr>
                      <w:b/>
                      <w:i/>
                    </w:rPr>
                    <w:t>CPA, and/or CFP</w:t>
                  </w:r>
                  <w:r w:rsidRPr="00E13AF2">
                    <w:rPr>
                      <w:b/>
                      <w:i/>
                      <w:vertAlign w:val="superscript"/>
                    </w:rPr>
                    <w:t>®</w:t>
                  </w:r>
                  <w:r w:rsidRPr="00E13AF2">
                    <w:rPr>
                      <w:b/>
                      <w:i/>
                    </w:rPr>
                    <w:t xml:space="preserve"> professional</w:t>
                  </w:r>
                  <w:r>
                    <w:rPr>
                      <w:b/>
                      <w:i/>
                    </w:rPr>
                    <w:t>.</w:t>
                  </w:r>
                </w:p>
              </w:tc>
            </w:tr>
          </w:tbl>
          <w:p w14:paraId="01991682" w14:textId="77777777" w:rsidR="00BC4927" w:rsidRDefault="00BC4927" w:rsidP="00F663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BC4927" w14:paraId="5CD5E3AD" w14:textId="77777777" w:rsidTr="00F66387">
              <w:tc>
                <w:tcPr>
                  <w:tcW w:w="9576" w:type="dxa"/>
                  <w:shd w:val="clear" w:color="auto" w:fill="D9D9D9"/>
                </w:tcPr>
                <w:p w14:paraId="69012B5A" w14:textId="77777777" w:rsidR="00BC4927" w:rsidRDefault="00BC4927" w:rsidP="00F66387">
                  <w:r>
                    <w:rPr>
                      <w:rStyle w:val="Hyperlink"/>
                    </w:rPr>
                    <w:t xml:space="preserve">Partial Withdrawal of the Cash Value </w:t>
                  </w:r>
                </w:p>
                <w:p w14:paraId="6CE90964" w14:textId="77777777" w:rsidR="00BC4927" w:rsidRDefault="00BC4927" w:rsidP="00F66387">
                  <w:r>
                    <w:t>The cash value may generally be withdrawn income tax</w:t>
                  </w:r>
                  <w:r w:rsidR="007641F7">
                    <w:t>-</w:t>
                  </w:r>
                  <w:r>
                    <w:t xml:space="preserve">free up to the amount of the investment in the policy. Investment in the policy is generally defined as premiums paid less the sum of dividends and previous partial withdrawals received. </w:t>
                  </w:r>
                </w:p>
                <w:p w14:paraId="431A23A2" w14:textId="77777777" w:rsidR="00BC4927" w:rsidRPr="001D1C6F" w:rsidRDefault="00BC4927" w:rsidP="00F66387">
                  <w:r w:rsidRPr="00B121AE">
                    <w:rPr>
                      <w:b/>
                      <w:i/>
                    </w:rPr>
                    <w:t>Extreme care</w:t>
                  </w:r>
                  <w:r>
                    <w:t xml:space="preserve"> must be taken to avoid the “surrender squeeze.” The surrender squeeze results when so much of the cash value is withdrawn that the policy collapses and the life insurance coverage is lost. </w:t>
                  </w:r>
                </w:p>
              </w:tc>
            </w:tr>
          </w:tbl>
          <w:p w14:paraId="148C5E49" w14:textId="77777777" w:rsidR="00BC4927" w:rsidRDefault="00BC4927" w:rsidP="00F663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BC4927" w14:paraId="03E20166" w14:textId="77777777" w:rsidTr="00F66387">
              <w:tc>
                <w:tcPr>
                  <w:tcW w:w="9576" w:type="dxa"/>
                  <w:shd w:val="clear" w:color="auto" w:fill="D9D9D9"/>
                </w:tcPr>
                <w:p w14:paraId="6809C25A" w14:textId="77777777" w:rsidR="00BC4927" w:rsidRDefault="00BC4927" w:rsidP="00F66387">
                  <w:r>
                    <w:rPr>
                      <w:rStyle w:val="Hyperlink"/>
                    </w:rPr>
                    <w:t xml:space="preserve">Borrowing Against the Cash Value </w:t>
                  </w:r>
                </w:p>
                <w:p w14:paraId="5971DA80" w14:textId="77777777" w:rsidR="00BC4927" w:rsidRDefault="00BC4927" w:rsidP="00F66387">
                  <w:r>
                    <w:t>How many people would sign up for loans in which no interest or principal had to be repaid during their lifetime? This alluring strategy may be available in your client’s life insurance policy contract. Noteworthy</w:t>
                  </w:r>
                  <w:r w:rsidR="007641F7">
                    <w:t xml:space="preserve"> - </w:t>
                  </w:r>
                  <w:r>
                    <w:t xml:space="preserve">the loan amount and any unpaid interest are deducted from the death benefit at the insured’s death. </w:t>
                  </w:r>
                </w:p>
                <w:p w14:paraId="7FD8383D" w14:textId="77777777" w:rsidR="00BC4927" w:rsidRDefault="00BC4927" w:rsidP="00F66387">
                  <w:r>
                    <w:t>Loans from most</w:t>
                  </w:r>
                  <w:r w:rsidR="00D42CE9" w:rsidRPr="00095D26">
                    <w:rPr>
                      <w:vertAlign w:val="superscript"/>
                    </w:rPr>
                    <w:t>*</w:t>
                  </w:r>
                  <w:r>
                    <w:t xml:space="preserve"> life insurance policies are not subject to income tax. Interest must be paid or accrued on life insurance policy loans. Interest charges may generally be paid from policy dividends at the discretion of the policy owner. The loan proceeds may be used in a number of ways, including investment into a portfolio, deposit into a short-term savings account, or purchase of an annuity.</w:t>
                  </w:r>
                </w:p>
                <w:p w14:paraId="24F270E7" w14:textId="77777777" w:rsidR="00D42CE9" w:rsidRPr="00095D26" w:rsidRDefault="00D42CE9" w:rsidP="00F66387">
                  <w:pPr>
                    <w:rPr>
                      <w:sz w:val="16"/>
                      <w:szCs w:val="16"/>
                    </w:rPr>
                  </w:pPr>
                  <w:r w:rsidRPr="00095D26">
                    <w:rPr>
                      <w:i/>
                      <w:sz w:val="16"/>
                      <w:szCs w:val="16"/>
                      <w:vertAlign w:val="superscript"/>
                    </w:rPr>
                    <w:t>*</w:t>
                  </w:r>
                  <w:r w:rsidRPr="00095D26">
                    <w:rPr>
                      <w:i/>
                      <w:sz w:val="16"/>
                      <w:szCs w:val="16"/>
                    </w:rPr>
                    <w:t>Different rules apply to certain policies called “Modified Endowment Contracts.” Consult an insurance professional, attorney, CPA, or CFP</w:t>
                  </w:r>
                  <w:r w:rsidRPr="00095D26">
                    <w:rPr>
                      <w:i/>
                      <w:sz w:val="16"/>
                      <w:szCs w:val="16"/>
                      <w:vertAlign w:val="superscript"/>
                    </w:rPr>
                    <w:t>®</w:t>
                  </w:r>
                  <w:r w:rsidRPr="00095D26">
                    <w:rPr>
                      <w:i/>
                      <w:sz w:val="16"/>
                      <w:szCs w:val="16"/>
                    </w:rPr>
                    <w:t xml:space="preserve"> practitioner for additional guidance.</w:t>
                  </w:r>
                </w:p>
              </w:tc>
            </w:tr>
          </w:tbl>
          <w:p w14:paraId="105C515E" w14:textId="77777777" w:rsidR="00BC4927" w:rsidRPr="002478F4" w:rsidRDefault="00BC4927" w:rsidP="00F66387"/>
        </w:tc>
      </w:tr>
      <w:tr w:rsidR="00BC4927" w:rsidRPr="002478F4" w14:paraId="11871528" w14:textId="77777777" w:rsidTr="00F66387">
        <w:tc>
          <w:tcPr>
            <w:tcW w:w="9590" w:type="dxa"/>
            <w:shd w:val="clear" w:color="auto" w:fill="6CA8CD"/>
            <w:tcMar>
              <w:top w:w="72" w:type="dxa"/>
              <w:left w:w="115" w:type="dxa"/>
              <w:bottom w:w="72" w:type="dxa"/>
              <w:right w:w="115" w:type="dxa"/>
            </w:tcMar>
          </w:tcPr>
          <w:p w14:paraId="5CED2A92" w14:textId="77777777" w:rsidR="00BC4927" w:rsidRPr="002478F4" w:rsidRDefault="00BC4927" w:rsidP="00F66387">
            <w:pPr>
              <w:rPr>
                <w:b/>
                <w:color w:val="FFFFFF"/>
              </w:rPr>
            </w:pPr>
            <w:r>
              <w:rPr>
                <w:b/>
                <w:color w:val="FFFFFF"/>
              </w:rPr>
              <w:lastRenderedPageBreak/>
              <w:t>Reverse Mortgage</w:t>
            </w:r>
            <w:r w:rsidRPr="002478F4">
              <w:rPr>
                <w:b/>
                <w:color w:val="FFFFFF"/>
              </w:rPr>
              <w:t xml:space="preserve"> </w:t>
            </w:r>
          </w:p>
        </w:tc>
      </w:tr>
      <w:tr w:rsidR="00BC4927" w:rsidRPr="002478F4" w14:paraId="63803B1B" w14:textId="77777777" w:rsidTr="00A123B8">
        <w:trPr>
          <w:trHeight w:val="278"/>
        </w:trPr>
        <w:tc>
          <w:tcPr>
            <w:tcW w:w="9590" w:type="dxa"/>
            <w:tcBorders>
              <w:bottom w:val="single" w:sz="4" w:space="0" w:color="6CA8CD"/>
            </w:tcBorders>
            <w:shd w:val="clear" w:color="auto" w:fill="FFFFFF"/>
            <w:tcMar>
              <w:top w:w="72" w:type="dxa"/>
              <w:left w:w="115" w:type="dxa"/>
              <w:bottom w:w="72" w:type="dxa"/>
              <w:right w:w="115" w:type="dxa"/>
            </w:tcMar>
          </w:tcPr>
          <w:p w14:paraId="13E71A94" w14:textId="77777777" w:rsidR="003103AA" w:rsidRPr="00A123B8" w:rsidRDefault="00BC4927" w:rsidP="003103AA">
            <w:pPr>
              <w:rPr>
                <w:b/>
                <w:color w:val="FF0000"/>
              </w:rPr>
            </w:pPr>
            <w:r>
              <w:t>This opportunity is simply not to be overlooked. The beauty of the reverse mortgage lies in the homeowner’s receipt of an income tax</w:t>
            </w:r>
            <w:r w:rsidR="007641F7">
              <w:t>-</w:t>
            </w:r>
            <w:r>
              <w:t xml:space="preserve">free source of income coupled with no </w:t>
            </w:r>
            <w:r w:rsidR="00CE4D04">
              <w:t xml:space="preserve">mandatory </w:t>
            </w:r>
            <w:r>
              <w:t xml:space="preserve">repayment of the mortgage during the homeowner’s lifetime. The Federal Housing Administration (FHA) </w:t>
            </w:r>
            <w:r w:rsidR="00D228C6">
              <w:t xml:space="preserve">is one of the underwriting sources for </w:t>
            </w:r>
            <w:r>
              <w:t>reverse mortgages</w:t>
            </w:r>
            <w:r w:rsidR="00A43426">
              <w:t xml:space="preserve"> (referred to as Home Equity Conversion Mortgages by FHA)</w:t>
            </w:r>
            <w:r>
              <w:t xml:space="preserve">. </w:t>
            </w:r>
            <w:r w:rsidR="003103AA" w:rsidRPr="00A123B8">
              <w:rPr>
                <w:b/>
                <w:color w:val="FF0000"/>
              </w:rPr>
              <w:t>Click</w:t>
            </w:r>
            <w:r w:rsidR="003103AA" w:rsidRPr="00A123B8">
              <w:rPr>
                <w:color w:val="FF0000"/>
              </w:rPr>
              <w:t xml:space="preserve"> </w:t>
            </w:r>
            <w:r w:rsidR="003103AA" w:rsidRPr="00557A5E">
              <w:rPr>
                <w:rStyle w:val="Hyperlink"/>
              </w:rPr>
              <w:t>here</w:t>
            </w:r>
            <w:r w:rsidR="003103AA">
              <w:t xml:space="preserve"> </w:t>
            </w:r>
            <w:r w:rsidR="003103AA" w:rsidRPr="00A123B8">
              <w:rPr>
                <w:b/>
                <w:color w:val="FF0000"/>
              </w:rPr>
              <w:t xml:space="preserve">for FHA reverse mortgage requirements. </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9345"/>
            </w:tblGrid>
            <w:tr w:rsidR="003103AA" w14:paraId="41FA15AA" w14:textId="77777777" w:rsidTr="00FA4C03">
              <w:tc>
                <w:tcPr>
                  <w:tcW w:w="9345" w:type="dxa"/>
                  <w:shd w:val="clear" w:color="auto" w:fill="D9D9D9"/>
                </w:tcPr>
                <w:p w14:paraId="23F35079" w14:textId="77777777" w:rsidR="003103AA" w:rsidRPr="00557A5E" w:rsidRDefault="003103AA" w:rsidP="00FA4C03">
                  <w:pPr>
                    <w:rPr>
                      <w:rStyle w:val="Hyperlink"/>
                      <w:u w:val="none"/>
                    </w:rPr>
                  </w:pPr>
                  <w:r w:rsidRPr="00557A5E">
                    <w:rPr>
                      <w:rStyle w:val="Hyperlink"/>
                      <w:u w:val="none"/>
                    </w:rPr>
                    <w:t>FHA Reverse Mortgage Requirements</w:t>
                  </w:r>
                </w:p>
                <w:p w14:paraId="4862E7FB" w14:textId="77777777" w:rsidR="003103AA" w:rsidRDefault="003103AA" w:rsidP="003103AA">
                  <w:pPr>
                    <w:pStyle w:val="ListParagraph"/>
                    <w:numPr>
                      <w:ilvl w:val="0"/>
                      <w:numId w:val="289"/>
                    </w:numPr>
                  </w:pPr>
                  <w:r>
                    <w:t>The homeowner must be age 62 or older.</w:t>
                  </w:r>
                </w:p>
                <w:p w14:paraId="156A609A" w14:textId="7EDB4360" w:rsidR="003103AA" w:rsidRDefault="003103AA" w:rsidP="003103AA">
                  <w:pPr>
                    <w:pStyle w:val="ListParagraph"/>
                    <w:numPr>
                      <w:ilvl w:val="0"/>
                      <w:numId w:val="289"/>
                    </w:numPr>
                  </w:pPr>
                  <w:r>
                    <w:t>The home must be mortgage</w:t>
                  </w:r>
                  <w:r w:rsidR="004E14F7">
                    <w:t>-</w:t>
                  </w:r>
                  <w:r>
                    <w:t>free or there needs to be significant equity in the home.</w:t>
                  </w:r>
                </w:p>
                <w:p w14:paraId="2D08B44F" w14:textId="77777777" w:rsidR="003103AA" w:rsidRDefault="003103AA" w:rsidP="003103AA">
                  <w:pPr>
                    <w:pStyle w:val="ListParagraph"/>
                    <w:numPr>
                      <w:ilvl w:val="0"/>
                      <w:numId w:val="289"/>
                    </w:numPr>
                  </w:pPr>
                  <w:r>
                    <w:lastRenderedPageBreak/>
                    <w:t>The homeowner must reside in the home.</w:t>
                  </w:r>
                </w:p>
              </w:tc>
            </w:tr>
          </w:tbl>
          <w:p w14:paraId="06436B83" w14:textId="4B645ABB" w:rsidR="00BC4927" w:rsidRPr="002478F4" w:rsidRDefault="00BC4927" w:rsidP="00D228C6"/>
        </w:tc>
      </w:tr>
      <w:tr w:rsidR="00BC4927" w:rsidRPr="002478F4" w14:paraId="4777DCF2" w14:textId="77777777" w:rsidTr="00F66387">
        <w:tc>
          <w:tcPr>
            <w:tcW w:w="9590" w:type="dxa"/>
            <w:shd w:val="clear" w:color="auto" w:fill="6CA8CD"/>
            <w:tcMar>
              <w:top w:w="72" w:type="dxa"/>
              <w:left w:w="115" w:type="dxa"/>
              <w:bottom w:w="72" w:type="dxa"/>
              <w:right w:w="115" w:type="dxa"/>
            </w:tcMar>
          </w:tcPr>
          <w:p w14:paraId="496875B1" w14:textId="77777777" w:rsidR="00BC4927" w:rsidRPr="002478F4" w:rsidRDefault="00BC4927" w:rsidP="00F66387">
            <w:pPr>
              <w:rPr>
                <w:b/>
                <w:color w:val="FFFFFF"/>
              </w:rPr>
            </w:pPr>
            <w:r>
              <w:rPr>
                <w:b/>
                <w:color w:val="FFFFFF"/>
              </w:rPr>
              <w:lastRenderedPageBreak/>
              <w:t>Downsize and Live on the Tax</w:t>
            </w:r>
            <w:r w:rsidR="007641F7">
              <w:rPr>
                <w:b/>
                <w:color w:val="FFFFFF"/>
              </w:rPr>
              <w:t>-</w:t>
            </w:r>
            <w:r>
              <w:rPr>
                <w:b/>
                <w:color w:val="FFFFFF"/>
              </w:rPr>
              <w:t xml:space="preserve">Free Proceeds </w:t>
            </w:r>
          </w:p>
        </w:tc>
      </w:tr>
      <w:tr w:rsidR="00BC4927" w:rsidRPr="002478F4" w14:paraId="02A0BC44" w14:textId="77777777" w:rsidTr="00F66387">
        <w:trPr>
          <w:trHeight w:val="1142"/>
        </w:trPr>
        <w:tc>
          <w:tcPr>
            <w:tcW w:w="9590" w:type="dxa"/>
            <w:tcBorders>
              <w:bottom w:val="single" w:sz="4" w:space="0" w:color="6CA8CD"/>
            </w:tcBorders>
            <w:shd w:val="clear" w:color="auto" w:fill="FFFFFF"/>
            <w:tcMar>
              <w:top w:w="72" w:type="dxa"/>
              <w:left w:w="115" w:type="dxa"/>
              <w:bottom w:w="72" w:type="dxa"/>
              <w:right w:w="115" w:type="dxa"/>
            </w:tcMar>
          </w:tcPr>
          <w:p w14:paraId="5C63FAFE" w14:textId="63F98EC6" w:rsidR="00BC4927" w:rsidRPr="00A5477B" w:rsidRDefault="00BC4927" w:rsidP="00376910">
            <w:pPr>
              <w:spacing w:before="0" w:after="0"/>
              <w:rPr>
                <w:strike/>
              </w:rPr>
            </w:pPr>
            <w:r w:rsidRPr="00376910">
              <w:t xml:space="preserve">Married homeowners may receive as much as $500,000 </w:t>
            </w:r>
            <w:r w:rsidR="00E05867">
              <w:t xml:space="preserve">in </w:t>
            </w:r>
            <w:r w:rsidR="00057E1C">
              <w:t>2016</w:t>
            </w:r>
            <w:r w:rsidR="00E05867">
              <w:t xml:space="preserve"> </w:t>
            </w:r>
            <w:r w:rsidRPr="00376910">
              <w:t>($250,000 for single taxpayers) in tax-free gains at the sale of a residence. Qualification requirements are simple</w:t>
            </w:r>
            <w:r w:rsidR="007641F7">
              <w:t xml:space="preserve"> - </w:t>
            </w:r>
            <w:r w:rsidRPr="00376910">
              <w:t xml:space="preserve">the residence must </w:t>
            </w:r>
            <w:r w:rsidR="00376910">
              <w:t xml:space="preserve">generally </w:t>
            </w:r>
            <w:r w:rsidRPr="00376910">
              <w:t xml:space="preserve">be owned by the homeowner(s) and used as the principal residence for at least </w:t>
            </w:r>
            <w:r w:rsidRPr="00376910">
              <w:rPr>
                <w:i/>
              </w:rPr>
              <w:t>2 out of the 5 years</w:t>
            </w:r>
            <w:r w:rsidRPr="00376910">
              <w:t xml:space="preserve"> preceding the sale.</w:t>
            </w:r>
          </w:p>
        </w:tc>
      </w:tr>
    </w:tbl>
    <w:p w14:paraId="6B6335F2" w14:textId="77777777" w:rsidR="00BC4927" w:rsidRPr="0031148E" w:rsidRDefault="00BC4927" w:rsidP="00BC4927">
      <w:pPr>
        <w:rPr>
          <w:b/>
          <w:i/>
        </w:rPr>
      </w:pPr>
      <w:r w:rsidRPr="0031148E">
        <w:rPr>
          <w:b/>
          <w:i/>
        </w:rPr>
        <w:t xml:space="preserve">Your compliance </w:t>
      </w:r>
      <w:r w:rsidR="00376910">
        <w:rPr>
          <w:b/>
          <w:i/>
        </w:rPr>
        <w:t>team</w:t>
      </w:r>
      <w:r w:rsidRPr="0031148E">
        <w:rPr>
          <w:b/>
          <w:i/>
        </w:rPr>
        <w:t xml:space="preserve"> and your client’s insurance professional, attorney, CPA, or CFP</w:t>
      </w:r>
      <w:r w:rsidRPr="0031148E">
        <w:rPr>
          <w:b/>
          <w:i/>
          <w:vertAlign w:val="superscript"/>
        </w:rPr>
        <w:t>®</w:t>
      </w:r>
      <w:r w:rsidRPr="0031148E">
        <w:rPr>
          <w:b/>
          <w:i/>
        </w:rPr>
        <w:t xml:space="preserve"> practitioner should be consulted before any of these bridging ideas are recommended. </w:t>
      </w:r>
    </w:p>
    <w:p w14:paraId="58197C6D" w14:textId="77777777" w:rsidR="00BC4927" w:rsidRDefault="00BC4927" w:rsidP="00BC4927">
      <w:pPr>
        <w:spacing w:before="0" w:after="0"/>
      </w:pPr>
    </w:p>
    <w:p w14:paraId="64C74793" w14:textId="77777777" w:rsidR="00BC4927" w:rsidRDefault="00BC4927" w:rsidP="00BC4927">
      <w:pPr>
        <w:pStyle w:val="Heading2"/>
      </w:pPr>
      <w:r>
        <w:br w:type="page"/>
      </w:r>
      <w:r w:rsidR="00074E37">
        <w:lastRenderedPageBreak/>
        <w:t xml:space="preserve">Correct </w:t>
      </w:r>
      <w:r w:rsidR="00160885">
        <w:t>a Faulty</w:t>
      </w:r>
      <w:r>
        <w:t xml:space="preserve"> Claiming Age Decision </w:t>
      </w:r>
    </w:p>
    <w:p w14:paraId="4C11B468" w14:textId="77777777" w:rsidR="00BC4927" w:rsidRDefault="00BC4927" w:rsidP="00BC4927">
      <w:r>
        <w:t xml:space="preserve">You may find yourself advising clients and prospects </w:t>
      </w:r>
      <w:r w:rsidR="00630A81">
        <w:t>that</w:t>
      </w:r>
      <w:r w:rsidR="00D42CE9">
        <w:t xml:space="preserve"> </w:t>
      </w:r>
      <w:r>
        <w:t xml:space="preserve">were either misinformed or unaware of the planning opportunities contained in this course. A potential, if not common, client angst is the realization that age 62 was NOT a wise claiming age decision. We chronicled the reasons to avoid claiming at age 62 earlier in this course and recall them </w:t>
      </w:r>
      <w:r w:rsidR="009262D2">
        <w:t xml:space="preserve">for you </w:t>
      </w:r>
      <w:r>
        <w:t>now.</w:t>
      </w:r>
    </w:p>
    <w:p w14:paraId="5E42EA19" w14:textId="77777777" w:rsidR="00BC4927" w:rsidRDefault="00BC4927" w:rsidP="00BC4927">
      <w:pPr>
        <w:numPr>
          <w:ilvl w:val="0"/>
          <w:numId w:val="168"/>
        </w:numPr>
      </w:pPr>
      <w:r>
        <w:t>Locks in a lifetime of permanently reduced retirement benefits for the worker</w:t>
      </w:r>
    </w:p>
    <w:p w14:paraId="481BA5A3" w14:textId="77777777" w:rsidR="00BC4927" w:rsidRDefault="00BC4927" w:rsidP="00BC4927">
      <w:pPr>
        <w:numPr>
          <w:ilvl w:val="0"/>
          <w:numId w:val="168"/>
        </w:numPr>
      </w:pPr>
      <w:r>
        <w:t>May lock in a lifetime of permanently reduced survivor benefits for the worker’s spouse</w:t>
      </w:r>
    </w:p>
    <w:p w14:paraId="67AE2EE9" w14:textId="77777777" w:rsidR="00BC4927" w:rsidRDefault="00BC4927" w:rsidP="00BC4927">
      <w:pPr>
        <w:numPr>
          <w:ilvl w:val="0"/>
          <w:numId w:val="168"/>
        </w:numPr>
      </w:pPr>
      <w:r>
        <w:t>Disqualifies the use of filing a restricted claim for spousal benefits</w:t>
      </w:r>
    </w:p>
    <w:p w14:paraId="204A928A" w14:textId="77777777" w:rsidR="00BC4927" w:rsidRDefault="00BC4927" w:rsidP="00BC4927">
      <w:pPr>
        <w:numPr>
          <w:ilvl w:val="0"/>
          <w:numId w:val="168"/>
        </w:numPr>
      </w:pPr>
      <w:r>
        <w:t xml:space="preserve">May result in reduction of benefits for income earned in excess of thresholds until </w:t>
      </w:r>
      <w:r w:rsidR="009262D2">
        <w:t xml:space="preserve">after </w:t>
      </w:r>
      <w:r>
        <w:t>normal retirement age</w:t>
      </w:r>
    </w:p>
    <w:p w14:paraId="67E46F34" w14:textId="77777777" w:rsidR="00BC4927" w:rsidRPr="00425E90" w:rsidRDefault="00BC4927" w:rsidP="00BC4927">
      <w:r>
        <w:t xml:space="preserve">All may not be lost; there are two potential fixes. While these fixes may not be as effective as making the right claiming age decision in the first place, they could provide a measure of help. </w:t>
      </w:r>
      <w:r w:rsidRPr="00095D26">
        <w:rPr>
          <w:b/>
          <w:color w:val="FF0000"/>
        </w:rPr>
        <w:t>Click on each potential fix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BC4927" w:rsidRPr="00871BFB" w14:paraId="0E37111D" w14:textId="77777777" w:rsidTr="00F66387">
        <w:tc>
          <w:tcPr>
            <w:tcW w:w="8748" w:type="dxa"/>
            <w:tcBorders>
              <w:bottom w:val="single" w:sz="4" w:space="0" w:color="6CA8CD"/>
            </w:tcBorders>
            <w:shd w:val="clear" w:color="auto" w:fill="6CA8CD"/>
            <w:tcMar>
              <w:top w:w="72" w:type="dxa"/>
              <w:left w:w="115" w:type="dxa"/>
              <w:bottom w:w="72" w:type="dxa"/>
              <w:right w:w="115" w:type="dxa"/>
            </w:tcMar>
          </w:tcPr>
          <w:p w14:paraId="418B0B23" w14:textId="77777777" w:rsidR="00BC4927" w:rsidRPr="00C9593D" w:rsidRDefault="00BC4927" w:rsidP="00F66387">
            <w:pPr>
              <w:rPr>
                <w:b/>
                <w:color w:val="FFFFFF"/>
              </w:rPr>
            </w:pPr>
            <w:r>
              <w:rPr>
                <w:b/>
                <w:color w:val="FFFFFF"/>
              </w:rPr>
              <w:t>The Do Over</w:t>
            </w:r>
            <w:r w:rsidRPr="00C9593D">
              <w:rPr>
                <w:b/>
                <w:color w:val="FFFFFF"/>
              </w:rPr>
              <w:t xml:space="preserve"> </w:t>
            </w:r>
          </w:p>
        </w:tc>
      </w:tr>
      <w:tr w:rsidR="00BC4927" w:rsidRPr="00871BFB" w14:paraId="78C44EC4" w14:textId="77777777" w:rsidTr="00F66387">
        <w:tc>
          <w:tcPr>
            <w:tcW w:w="8748" w:type="dxa"/>
            <w:tcBorders>
              <w:bottom w:val="single" w:sz="4" w:space="0" w:color="6CA8CD"/>
            </w:tcBorders>
            <w:shd w:val="clear" w:color="auto" w:fill="FFFFFF"/>
            <w:tcMar>
              <w:top w:w="72" w:type="dxa"/>
              <w:left w:w="115" w:type="dxa"/>
              <w:bottom w:w="72" w:type="dxa"/>
              <w:right w:w="115" w:type="dxa"/>
            </w:tcMar>
          </w:tcPr>
          <w:p w14:paraId="71983F61" w14:textId="77777777" w:rsidR="00BC4927" w:rsidRPr="00356EA1" w:rsidRDefault="00BC4927" w:rsidP="00F66387">
            <w:r>
              <w:t>A client gets a once in a lifetime “do over” within the first 12 months after first claiming a retirement benefit. Clients within the 12-month window may repay all benefits received and the claiming age “clock” is reset as if no claim for benefits were filed.</w:t>
            </w:r>
          </w:p>
        </w:tc>
      </w:tr>
      <w:tr w:rsidR="00BC4927" w:rsidRPr="00871BFB" w14:paraId="348331D7" w14:textId="77777777" w:rsidTr="00F66387">
        <w:tc>
          <w:tcPr>
            <w:tcW w:w="8748" w:type="dxa"/>
            <w:tcBorders>
              <w:bottom w:val="single" w:sz="4" w:space="0" w:color="6CA8CD"/>
            </w:tcBorders>
            <w:shd w:val="clear" w:color="auto" w:fill="6CA8CD"/>
            <w:tcMar>
              <w:top w:w="72" w:type="dxa"/>
              <w:left w:w="115" w:type="dxa"/>
              <w:bottom w:w="72" w:type="dxa"/>
              <w:right w:w="115" w:type="dxa"/>
            </w:tcMar>
          </w:tcPr>
          <w:p w14:paraId="1E0EB003" w14:textId="77777777" w:rsidR="00BC4927" w:rsidRPr="0095048B" w:rsidRDefault="00BC4927" w:rsidP="00F66387">
            <w:pPr>
              <w:rPr>
                <w:b/>
                <w:strike/>
                <w:color w:val="FFFFFF"/>
              </w:rPr>
            </w:pPr>
            <w:r>
              <w:rPr>
                <w:b/>
                <w:color w:val="FFFFFF"/>
              </w:rPr>
              <w:t>Suspend at Normal Retirement Age</w:t>
            </w:r>
            <w:r w:rsidRPr="0095048B">
              <w:rPr>
                <w:b/>
                <w:strike/>
                <w:color w:val="FFFFFF"/>
              </w:rPr>
              <w:t xml:space="preserve"> </w:t>
            </w:r>
          </w:p>
        </w:tc>
      </w:tr>
      <w:tr w:rsidR="00BC4927" w:rsidRPr="00871BFB" w14:paraId="1B060C07" w14:textId="77777777" w:rsidTr="00F66387">
        <w:trPr>
          <w:trHeight w:val="3266"/>
        </w:trPr>
        <w:tc>
          <w:tcPr>
            <w:tcW w:w="8748" w:type="dxa"/>
            <w:shd w:val="clear" w:color="auto" w:fill="FFFFFF"/>
            <w:tcMar>
              <w:top w:w="72" w:type="dxa"/>
              <w:left w:w="115" w:type="dxa"/>
              <w:bottom w:w="72" w:type="dxa"/>
              <w:right w:w="115" w:type="dxa"/>
            </w:tcMar>
          </w:tcPr>
          <w:p w14:paraId="281BDB46" w14:textId="77777777" w:rsidR="00BC4927" w:rsidRDefault="009262D2" w:rsidP="00F66387">
            <w:r>
              <w:t xml:space="preserve">This idea is for clients </w:t>
            </w:r>
            <w:r w:rsidR="00BC4927">
              <w:t xml:space="preserve">beyond the 12-month window or </w:t>
            </w:r>
            <w:r>
              <w:t xml:space="preserve">those without </w:t>
            </w:r>
            <w:r w:rsidR="00BC4927">
              <w:t>th</w:t>
            </w:r>
            <w:r>
              <w:t>e wherewithal to repay benefits.</w:t>
            </w:r>
            <w:r w:rsidR="00BC4927">
              <w:t xml:space="preserve"> </w:t>
            </w:r>
          </w:p>
          <w:p w14:paraId="4FB7E1EC" w14:textId="77777777" w:rsidR="00BC4927" w:rsidRDefault="00BC4927" w:rsidP="00F66387">
            <w:r>
              <w:t>Upon reaching normal retirement age</w:t>
            </w:r>
            <w:r w:rsidR="009262D2">
              <w:t>,</w:t>
            </w:r>
            <w:r>
              <w:t xml:space="preserve"> your client can suspend benefits until age 70 and earn delayed retirement credits. This approach may restore </w:t>
            </w:r>
            <w:r w:rsidR="009262D2">
              <w:t>much of</w:t>
            </w:r>
            <w:r>
              <w:t xml:space="preserve"> your client’s PIA as illustrated by the following example: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BC4927" w14:paraId="15CC44A2" w14:textId="77777777" w:rsidTr="00095D26">
              <w:tc>
                <w:tcPr>
                  <w:tcW w:w="8503" w:type="dxa"/>
                  <w:shd w:val="clear" w:color="auto" w:fill="FDE9D9" w:themeFill="accent6" w:themeFillTint="33"/>
                </w:tcPr>
                <w:p w14:paraId="5C62FE3D" w14:textId="77777777" w:rsidR="0063738B" w:rsidRPr="00095D26" w:rsidRDefault="0063738B" w:rsidP="00F66387">
                  <w:pPr>
                    <w:rPr>
                      <w:b/>
                    </w:rPr>
                  </w:pPr>
                  <w:r w:rsidRPr="00095D26">
                    <w:rPr>
                      <w:b/>
                    </w:rPr>
                    <w:t>Example</w:t>
                  </w:r>
                </w:p>
                <w:p w14:paraId="5CC04C64" w14:textId="77777777" w:rsidR="00BC4927" w:rsidRDefault="00BC4927" w:rsidP="00F66387">
                  <w:r>
                    <w:t xml:space="preserve">Assume your client Joe’s PIA at normal retirement age is $2,000. Joe claimed and began collecting a reduced benefit of $1,500 at his age 62.  </w:t>
                  </w:r>
                </w:p>
                <w:p w14:paraId="583F7730" w14:textId="77777777" w:rsidR="00BC4927" w:rsidRDefault="00BC4927" w:rsidP="00F66387">
                  <w:r>
                    <w:t>If Joe suspends benefits from age 66 until age 70</w:t>
                  </w:r>
                  <w:r w:rsidR="00C14513">
                    <w:t>,</w:t>
                  </w:r>
                  <w:r>
                    <w:t xml:space="preserve"> he will earn delayed retirement credits of 32% (8% per year). His retirement benefit at age 70 will be $1,980 (a 32% increase to the $1,500).</w:t>
                  </w:r>
                </w:p>
              </w:tc>
            </w:tr>
          </w:tbl>
          <w:p w14:paraId="5871A64F" w14:textId="77777777" w:rsidR="00BC4927" w:rsidRPr="0095048B" w:rsidRDefault="00BC4927">
            <w:pPr>
              <w:rPr>
                <w:b/>
                <w:strike/>
                <w:color w:val="943634"/>
              </w:rPr>
            </w:pPr>
          </w:p>
        </w:tc>
      </w:tr>
    </w:tbl>
    <w:p w14:paraId="52082E86" w14:textId="77777777" w:rsidR="00BC4927" w:rsidRDefault="00BC4927" w:rsidP="00BC4927">
      <w:pPr>
        <w:pStyle w:val="Heading2"/>
      </w:pPr>
    </w:p>
    <w:p w14:paraId="1EEDBD8C" w14:textId="77777777" w:rsidR="00BC4927" w:rsidRDefault="00BC4927" w:rsidP="00BC4927">
      <w:pPr>
        <w:spacing w:before="0" w:after="0"/>
      </w:pPr>
      <w:r>
        <w:br w:type="page"/>
      </w:r>
    </w:p>
    <w:p w14:paraId="218D68CC" w14:textId="77777777" w:rsidR="00DB2076" w:rsidRDefault="00DB2076" w:rsidP="000501F5">
      <w:r w:rsidRPr="00395FBD">
        <w:rPr>
          <w:rStyle w:val="Heading2Char"/>
        </w:rPr>
        <w:lastRenderedPageBreak/>
        <w:t>Understanding Social Security Spousal Benefits</w:t>
      </w:r>
      <w:r>
        <w:t xml:space="preserve"> </w:t>
      </w:r>
    </w:p>
    <w:p w14:paraId="48FA11C8" w14:textId="77777777" w:rsidR="0051144A" w:rsidRDefault="00DB2076" w:rsidP="0051144A">
      <w:r>
        <w:t>The spouse of a worker m</w:t>
      </w:r>
      <w:r w:rsidR="00387FCB">
        <w:t xml:space="preserve">ay collect a spousal benefit </w:t>
      </w:r>
      <w:r>
        <w:t xml:space="preserve">on the worker’s </w:t>
      </w:r>
      <w:r w:rsidRPr="0051144A">
        <w:rPr>
          <w:rStyle w:val="Hyperlink"/>
        </w:rPr>
        <w:t>record</w:t>
      </w:r>
      <w:r>
        <w:t xml:space="preserve"> even if the </w:t>
      </w:r>
      <w:r w:rsidR="00387FCB">
        <w:t xml:space="preserve">worker’s </w:t>
      </w:r>
      <w:r>
        <w:t xml:space="preserve">spouse has never </w:t>
      </w:r>
      <w:r w:rsidR="00387FCB">
        <w:t xml:space="preserve">worked outside of the home. </w:t>
      </w:r>
      <w:r w:rsidR="0065362C">
        <w:t xml:space="preserve">A spousal benefit can only be collected if the worker has claimed a benefit. </w:t>
      </w:r>
      <w:r>
        <w:t xml:space="preserve">The </w:t>
      </w:r>
      <w:r w:rsidR="00387FCB">
        <w:t xml:space="preserve">spousal benefit can be as high as </w:t>
      </w:r>
      <w:r>
        <w:t>50% of the worker’s PIA</w:t>
      </w:r>
      <w:r w:rsidR="0065362C">
        <w:t xml:space="preserve"> if both spouses are of normal retirement age</w:t>
      </w:r>
      <w:r w:rsidR="00980926">
        <w:t>.</w:t>
      </w:r>
      <w:r>
        <w:t xml:space="preserve"> </w:t>
      </w:r>
      <w:r w:rsidR="00E50A8A" w:rsidRPr="00095D26">
        <w:rPr>
          <w:b/>
          <w:color w:val="FF0000"/>
        </w:rPr>
        <w:t>Click</w:t>
      </w:r>
      <w:r w:rsidR="00E50A8A">
        <w:t xml:space="preserve"> </w:t>
      </w:r>
      <w:r w:rsidR="00E50A8A" w:rsidRPr="00E50A8A">
        <w:rPr>
          <w:rStyle w:val="Hyperlink"/>
        </w:rPr>
        <w:t>here</w:t>
      </w:r>
      <w:r w:rsidR="0036376E">
        <w:t xml:space="preserve"> </w:t>
      </w:r>
      <w:r w:rsidR="0036376E" w:rsidRPr="00095D26">
        <w:rPr>
          <w:b/>
          <w:color w:val="FF0000"/>
        </w:rPr>
        <w:t>for an example.</w:t>
      </w:r>
      <w:r w:rsidR="0036376E">
        <w:t xml:space="preserve"> However, i</w:t>
      </w:r>
      <w:r w:rsidR="00980926">
        <w:t xml:space="preserve">f spousal benefits </w:t>
      </w:r>
      <w:r w:rsidR="00B012C0">
        <w:t xml:space="preserve">are claimed </w:t>
      </w:r>
      <w:r w:rsidR="00980926">
        <w:t>before nor</w:t>
      </w:r>
      <w:r w:rsidR="0036376E">
        <w:t>mal retirement age</w:t>
      </w:r>
      <w:r w:rsidR="0063738B">
        <w:t>,</w:t>
      </w:r>
      <w:r w:rsidR="0036376E">
        <w:t xml:space="preserve"> the 50% benefit </w:t>
      </w:r>
      <w:r w:rsidR="0065362C">
        <w:t>is reduced</w:t>
      </w:r>
      <w:r w:rsidR="0036376E">
        <w:t xml:space="preserve"> dramatically.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1144A" w14:paraId="11003AE3" w14:textId="77777777" w:rsidTr="003E2472">
        <w:tc>
          <w:tcPr>
            <w:tcW w:w="9576" w:type="dxa"/>
            <w:shd w:val="clear" w:color="auto" w:fill="D9D9D9"/>
          </w:tcPr>
          <w:p w14:paraId="3C88FDEC" w14:textId="77777777" w:rsidR="0051144A" w:rsidRPr="00095D26" w:rsidRDefault="0051144A" w:rsidP="003E2472">
            <w:pPr>
              <w:rPr>
                <w:rStyle w:val="Hyperlink"/>
                <w:u w:val="none"/>
              </w:rPr>
            </w:pPr>
            <w:r w:rsidRPr="00095D26">
              <w:rPr>
                <w:rStyle w:val="Hyperlink"/>
                <w:u w:val="none"/>
              </w:rPr>
              <w:t>Record</w:t>
            </w:r>
          </w:p>
          <w:p w14:paraId="6E821F86" w14:textId="77777777" w:rsidR="0051144A" w:rsidRPr="001D1C6F" w:rsidRDefault="0051144A" w:rsidP="003E2472">
            <w:r>
              <w:t xml:space="preserve">A worker’s record is their </w:t>
            </w:r>
            <w:r w:rsidR="009465B0">
              <w:t xml:space="preserve">individual </w:t>
            </w:r>
            <w:r>
              <w:t xml:space="preserve">record of earnings from </w:t>
            </w:r>
            <w:r w:rsidRPr="00095D26">
              <w:rPr>
                <w:rStyle w:val="Hyperlink"/>
                <w:b w:val="0"/>
                <w:color w:val="auto"/>
                <w:u w:val="none"/>
              </w:rPr>
              <w:t>covered employment</w:t>
            </w:r>
            <w:r w:rsidR="009465B0">
              <w:rPr>
                <w:rStyle w:val="Hyperlink"/>
                <w:b w:val="0"/>
                <w:color w:val="auto"/>
                <w:u w:val="none"/>
              </w:rPr>
              <w:t xml:space="preserve"> during their entire lifetime</w:t>
            </w:r>
            <w:r w:rsidRPr="00095D26">
              <w:rPr>
                <w:rStyle w:val="Hyperlink"/>
                <w:b w:val="0"/>
                <w:color w:val="auto"/>
                <w:u w:val="none"/>
              </w:rPr>
              <w:t>.</w:t>
            </w:r>
            <w:r>
              <w:rPr>
                <w:rStyle w:val="Hyperlink"/>
                <w:b w:val="0"/>
                <w:color w:val="auto"/>
                <w:u w:val="none"/>
              </w:rPr>
              <w:t xml:space="preserve"> </w:t>
            </w:r>
            <w:r>
              <w:t>Covered employment is any employment in which Social Security taxes are withheld.</w:t>
            </w:r>
          </w:p>
        </w:tc>
      </w:tr>
    </w:tbl>
    <w:p w14:paraId="50DFDCD2" w14:textId="77777777" w:rsidR="00E50A8A" w:rsidRDefault="00E50A8A" w:rsidP="00E50A8A"/>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E50A8A" w14:paraId="3D126868" w14:textId="77777777" w:rsidTr="00A123B8">
        <w:tc>
          <w:tcPr>
            <w:tcW w:w="9576" w:type="dxa"/>
            <w:shd w:val="clear" w:color="auto" w:fill="FFFF99"/>
          </w:tcPr>
          <w:p w14:paraId="372753A2" w14:textId="77777777" w:rsidR="0063738B" w:rsidRPr="00095D26" w:rsidRDefault="0063738B">
            <w:pPr>
              <w:rPr>
                <w:rStyle w:val="Hyperlink"/>
                <w:color w:val="auto"/>
                <w:u w:val="none"/>
              </w:rPr>
            </w:pPr>
            <w:r w:rsidRPr="00095D26">
              <w:rPr>
                <w:rStyle w:val="Hyperlink"/>
                <w:color w:val="auto"/>
                <w:u w:val="none"/>
              </w:rPr>
              <w:t>Example</w:t>
            </w:r>
          </w:p>
          <w:p w14:paraId="7AC0448A" w14:textId="77777777" w:rsidR="00E50A8A" w:rsidRPr="001D1C6F" w:rsidRDefault="00E50A8A">
            <w:r>
              <w:rPr>
                <w:rStyle w:val="Hyperlink"/>
                <w:b w:val="0"/>
                <w:color w:val="auto"/>
                <w:u w:val="none"/>
              </w:rPr>
              <w:t xml:space="preserve">John and Mary are married and age 66 (their full retirement age). John has never worked outside of the home. Mary filed for retirement benefits immediately upon reaching age 66.  Her PIA is $2,600. John may claim and receive a monthly spousal benefit of $1,300 (50% of $2,600) based upon Mary’s record. </w:t>
            </w:r>
          </w:p>
        </w:tc>
      </w:tr>
    </w:tbl>
    <w:p w14:paraId="063C2471" w14:textId="77777777" w:rsidR="00DB2076" w:rsidRPr="00095D26" w:rsidRDefault="00DB2076" w:rsidP="00DB2076">
      <w:pPr>
        <w:rPr>
          <w:b/>
          <w:color w:val="FF0000"/>
        </w:rPr>
      </w:pPr>
      <w:r>
        <w:t xml:space="preserve">The spouse must be at least age 62 </w:t>
      </w:r>
      <w:r w:rsidR="00EB0D16" w:rsidRPr="00FC2F42">
        <w:rPr>
          <w:b/>
          <w:i/>
        </w:rPr>
        <w:t>or</w:t>
      </w:r>
      <w:r w:rsidR="00EB0D16">
        <w:t xml:space="preserve"> caring for an </w:t>
      </w:r>
      <w:r w:rsidR="00EB0D16" w:rsidRPr="00EB0D16">
        <w:rPr>
          <w:rStyle w:val="Hyperlink"/>
        </w:rPr>
        <w:t>eligible child</w:t>
      </w:r>
      <w:r w:rsidR="00EB0D16">
        <w:t xml:space="preserve"> </w:t>
      </w:r>
      <w:r>
        <w:t xml:space="preserve">to collect a spousal benefit. </w:t>
      </w:r>
      <w:r w:rsidRPr="00095D26">
        <w:rPr>
          <w:b/>
          <w:color w:val="FF0000"/>
        </w:rPr>
        <w:t>Click</w:t>
      </w:r>
      <w:r>
        <w:t xml:space="preserve"> </w:t>
      </w:r>
      <w:r w:rsidRPr="007D5094">
        <w:rPr>
          <w:rStyle w:val="Hyperlink"/>
        </w:rPr>
        <w:t>here</w:t>
      </w:r>
      <w:r>
        <w:t xml:space="preserve"> </w:t>
      </w:r>
      <w:r w:rsidRPr="00095D26">
        <w:rPr>
          <w:b/>
          <w:color w:val="FF0000"/>
        </w:rPr>
        <w:t>for an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FC2F42" w14:paraId="008B55CD" w14:textId="77777777" w:rsidTr="004938A6">
        <w:tc>
          <w:tcPr>
            <w:tcW w:w="9576" w:type="dxa"/>
            <w:shd w:val="clear" w:color="auto" w:fill="D9D9D9"/>
          </w:tcPr>
          <w:p w14:paraId="4C4EC18A" w14:textId="77777777" w:rsidR="00FC2F42" w:rsidRPr="00095D26" w:rsidRDefault="00FC2F42" w:rsidP="004938A6">
            <w:pPr>
              <w:rPr>
                <w:rStyle w:val="Hyperlink"/>
                <w:u w:val="none"/>
              </w:rPr>
            </w:pPr>
            <w:r w:rsidRPr="00095D26">
              <w:rPr>
                <w:rStyle w:val="Hyperlink"/>
                <w:u w:val="none"/>
              </w:rPr>
              <w:t>Eligible Child</w:t>
            </w:r>
          </w:p>
          <w:p w14:paraId="0463B7B5" w14:textId="77777777" w:rsidR="00FC2F42" w:rsidRPr="001D1C6F" w:rsidRDefault="00FC2F42" w:rsidP="00FC2F42">
            <w:r>
              <w:t xml:space="preserve">The worker’s child under the age of 16 or any age if disabled before the age of 22 is an eligible child. </w:t>
            </w:r>
          </w:p>
        </w:tc>
      </w:tr>
    </w:tbl>
    <w:p w14:paraId="7C67520A" w14:textId="77777777" w:rsidR="00EB0D16" w:rsidRDefault="00EB0D16" w:rsidP="00DB2076"/>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DB2076" w14:paraId="3994CE57" w14:textId="77777777" w:rsidTr="00A123B8">
        <w:tc>
          <w:tcPr>
            <w:tcW w:w="9576" w:type="dxa"/>
            <w:shd w:val="clear" w:color="auto" w:fill="FFFF99"/>
          </w:tcPr>
          <w:p w14:paraId="22C34F29" w14:textId="77777777" w:rsidR="0063738B" w:rsidRPr="00095D26" w:rsidRDefault="0063738B" w:rsidP="00594605">
            <w:pPr>
              <w:rPr>
                <w:rStyle w:val="Hyperlink"/>
                <w:color w:val="auto"/>
                <w:u w:val="none"/>
              </w:rPr>
            </w:pPr>
            <w:r>
              <w:rPr>
                <w:rStyle w:val="Hyperlink"/>
                <w:color w:val="auto"/>
                <w:u w:val="none"/>
              </w:rPr>
              <w:t>Example</w:t>
            </w:r>
          </w:p>
          <w:p w14:paraId="11DD586C" w14:textId="77777777" w:rsidR="00E73CFF" w:rsidRDefault="00E73CFF" w:rsidP="00E73CFF">
            <w:pPr>
              <w:rPr>
                <w:rStyle w:val="Hyperlink"/>
                <w:b w:val="0"/>
                <w:color w:val="auto"/>
                <w:u w:val="none"/>
              </w:rPr>
            </w:pPr>
            <w:r>
              <w:rPr>
                <w:rStyle w:val="Hyperlink"/>
                <w:b w:val="0"/>
                <w:color w:val="auto"/>
                <w:u w:val="none"/>
              </w:rPr>
              <w:t>Samuel</w:t>
            </w:r>
            <w:r w:rsidRPr="00AC6867">
              <w:rPr>
                <w:rStyle w:val="Hyperlink"/>
                <w:b w:val="0"/>
                <w:color w:val="auto"/>
                <w:u w:val="none"/>
              </w:rPr>
              <w:t xml:space="preserve"> and Kitty are married.</w:t>
            </w:r>
            <w:r>
              <w:rPr>
                <w:rStyle w:val="Hyperlink"/>
                <w:b w:val="0"/>
                <w:color w:val="auto"/>
                <w:u w:val="none"/>
              </w:rPr>
              <w:t xml:space="preserve"> </w:t>
            </w:r>
            <w:r w:rsidRPr="00AC6867">
              <w:rPr>
                <w:rStyle w:val="Hyperlink"/>
                <w:b w:val="0"/>
                <w:color w:val="auto"/>
                <w:u w:val="none"/>
              </w:rPr>
              <w:t>Kitty is age 66</w:t>
            </w:r>
            <w:r>
              <w:rPr>
                <w:rStyle w:val="Hyperlink"/>
                <w:b w:val="0"/>
                <w:color w:val="auto"/>
                <w:u w:val="none"/>
              </w:rPr>
              <w:t xml:space="preserve"> (h</w:t>
            </w:r>
            <w:r w:rsidRPr="00AC6867">
              <w:rPr>
                <w:rStyle w:val="Hyperlink"/>
                <w:b w:val="0"/>
                <w:color w:val="auto"/>
                <w:u w:val="none"/>
              </w:rPr>
              <w:t>er normal retirement age</w:t>
            </w:r>
            <w:r>
              <w:rPr>
                <w:rStyle w:val="Hyperlink"/>
                <w:b w:val="0"/>
                <w:color w:val="auto"/>
                <w:u w:val="none"/>
              </w:rPr>
              <w:t xml:space="preserve">) and collecting retirement benefits. </w:t>
            </w:r>
          </w:p>
          <w:p w14:paraId="7395F0F6" w14:textId="77777777" w:rsidR="00E73CFF" w:rsidRDefault="00E73CFF" w:rsidP="00E73CFF">
            <w:pPr>
              <w:rPr>
                <w:rStyle w:val="Hyperlink"/>
                <w:b w:val="0"/>
                <w:color w:val="auto"/>
                <w:u w:val="none"/>
              </w:rPr>
            </w:pPr>
            <w:r>
              <w:rPr>
                <w:rStyle w:val="Hyperlink"/>
                <w:b w:val="0"/>
                <w:color w:val="auto"/>
                <w:u w:val="none"/>
              </w:rPr>
              <w:t xml:space="preserve">Samuel can collect spousal benefits on Kitty’s record if he is at least age 62. It would be better for him to wait until his normal retirement age to file for spousal benefits because his benefit would be be significantly larger. </w:t>
            </w:r>
          </w:p>
          <w:p w14:paraId="2A988E38" w14:textId="3CCE99CF" w:rsidR="00DB2076" w:rsidRPr="001D1C6F" w:rsidRDefault="00E73CFF" w:rsidP="0003633F">
            <w:r>
              <w:rPr>
                <w:rStyle w:val="Hyperlink"/>
                <w:b w:val="0"/>
                <w:color w:val="auto"/>
                <w:u w:val="none"/>
              </w:rPr>
              <w:t>Assume Samuel is only age 40. He is eligible for a spousal benefit on Kitty’s record ONLY if he is caring for an eligible child of Kitty’s.</w:t>
            </w:r>
          </w:p>
        </w:tc>
      </w:tr>
    </w:tbl>
    <w:p w14:paraId="1CBCAAD6" w14:textId="77777777" w:rsidR="004B126C" w:rsidRDefault="00387FCB" w:rsidP="004B126C">
      <w:r>
        <w:t>How are spousal benefits calculated if the worker’s spouse worked outside of the home</w:t>
      </w:r>
      <w:r w:rsidR="004B126C">
        <w:t xml:space="preserve"> and has an individual record</w:t>
      </w:r>
      <w:r>
        <w:t xml:space="preserve">? </w:t>
      </w:r>
      <w:r w:rsidR="00DB2076">
        <w:t xml:space="preserve">Social Security pays a benefit to the spouse based upon </w:t>
      </w:r>
      <w:r w:rsidR="00161FE1">
        <w:t>his</w:t>
      </w:r>
      <w:r w:rsidR="004B126C">
        <w:t xml:space="preserve"> or her individual </w:t>
      </w:r>
      <w:r w:rsidR="00DB2076">
        <w:t xml:space="preserve">record first and then, to the extent a spousal benefit is greater, pays an additional amount as a spousal benefit. </w:t>
      </w:r>
      <w:r w:rsidR="004B126C" w:rsidRPr="00095D26">
        <w:rPr>
          <w:b/>
          <w:color w:val="FF0000"/>
        </w:rPr>
        <w:t>Click</w:t>
      </w:r>
      <w:r w:rsidR="004B126C">
        <w:t xml:space="preserve"> </w:t>
      </w:r>
      <w:r w:rsidR="004B126C" w:rsidRPr="004B126C">
        <w:rPr>
          <w:rStyle w:val="Hyperlink"/>
        </w:rPr>
        <w:t>here</w:t>
      </w:r>
      <w:r w:rsidR="004B126C">
        <w:t xml:space="preserve"> </w:t>
      </w:r>
      <w:r w:rsidR="004B126C" w:rsidRPr="00095D26">
        <w:rPr>
          <w:b/>
          <w:color w:val="FF0000"/>
        </w:rPr>
        <w:t>for an example.</w:t>
      </w:r>
      <w:r w:rsidR="004B126C" w:rsidRPr="004B126C">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576"/>
      </w:tblGrid>
      <w:tr w:rsidR="004B126C" w14:paraId="40596642" w14:textId="77777777" w:rsidTr="00A123B8">
        <w:tc>
          <w:tcPr>
            <w:tcW w:w="9576" w:type="dxa"/>
            <w:shd w:val="clear" w:color="auto" w:fill="FFFF99"/>
          </w:tcPr>
          <w:p w14:paraId="0CF2954F" w14:textId="77777777" w:rsidR="0063738B" w:rsidRPr="00095D26" w:rsidRDefault="0063738B" w:rsidP="00360730">
            <w:pPr>
              <w:rPr>
                <w:rStyle w:val="Hyperlink"/>
                <w:color w:val="auto"/>
                <w:u w:val="none"/>
              </w:rPr>
            </w:pPr>
            <w:r>
              <w:rPr>
                <w:rStyle w:val="Hyperlink"/>
                <w:color w:val="auto"/>
                <w:u w:val="none"/>
              </w:rPr>
              <w:t>Example</w:t>
            </w:r>
          </w:p>
          <w:p w14:paraId="5156A8B4" w14:textId="77777777" w:rsidR="00360730" w:rsidRDefault="00360730" w:rsidP="00360730">
            <w:pPr>
              <w:rPr>
                <w:rStyle w:val="Hyperlink"/>
                <w:b w:val="0"/>
                <w:color w:val="auto"/>
                <w:u w:val="none"/>
              </w:rPr>
            </w:pPr>
            <w:r>
              <w:rPr>
                <w:rStyle w:val="Hyperlink"/>
                <w:b w:val="0"/>
                <w:color w:val="auto"/>
                <w:u w:val="none"/>
              </w:rPr>
              <w:t xml:space="preserve">Sherlock and Irene </w:t>
            </w:r>
            <w:r w:rsidR="00E50A8A">
              <w:rPr>
                <w:rStyle w:val="Hyperlink"/>
                <w:b w:val="0"/>
                <w:color w:val="auto"/>
                <w:u w:val="none"/>
              </w:rPr>
              <w:t xml:space="preserve">are married and </w:t>
            </w:r>
            <w:r>
              <w:rPr>
                <w:rStyle w:val="Hyperlink"/>
                <w:b w:val="0"/>
                <w:color w:val="auto"/>
                <w:u w:val="none"/>
              </w:rPr>
              <w:t xml:space="preserve">age 66 (their full retirement age). </w:t>
            </w:r>
            <w:r w:rsidR="00E50A8A">
              <w:rPr>
                <w:rStyle w:val="Hyperlink"/>
                <w:b w:val="0"/>
                <w:color w:val="auto"/>
                <w:u w:val="none"/>
              </w:rPr>
              <w:t xml:space="preserve">They each filed for Social Security retirement benefits immediately upon reaching age 66. </w:t>
            </w:r>
            <w:r>
              <w:rPr>
                <w:rStyle w:val="Hyperlink"/>
                <w:b w:val="0"/>
                <w:color w:val="auto"/>
                <w:u w:val="none"/>
              </w:rPr>
              <w:t xml:space="preserve">Sherlock is the primary wage earner with a PIA of $2,600 on his record. Irene’s PIA is $1,000 </w:t>
            </w:r>
            <w:r w:rsidR="00E50A8A">
              <w:rPr>
                <w:rStyle w:val="Hyperlink"/>
                <w:b w:val="0"/>
                <w:color w:val="auto"/>
                <w:u w:val="none"/>
              </w:rPr>
              <w:t>based up</w:t>
            </w:r>
            <w:r>
              <w:rPr>
                <w:rStyle w:val="Hyperlink"/>
                <w:b w:val="0"/>
                <w:color w:val="auto"/>
                <w:u w:val="none"/>
              </w:rPr>
              <w:t xml:space="preserve">on </w:t>
            </w:r>
            <w:r>
              <w:rPr>
                <w:rStyle w:val="Hyperlink"/>
                <w:b w:val="0"/>
                <w:color w:val="auto"/>
                <w:u w:val="none"/>
              </w:rPr>
              <w:lastRenderedPageBreak/>
              <w:t>her record.</w:t>
            </w:r>
          </w:p>
          <w:p w14:paraId="0492D34B" w14:textId="77777777" w:rsidR="00E50A8A" w:rsidRDefault="00360730" w:rsidP="00360730">
            <w:pPr>
              <w:rPr>
                <w:rStyle w:val="Hyperlink"/>
                <w:b w:val="0"/>
                <w:color w:val="auto"/>
                <w:u w:val="none"/>
              </w:rPr>
            </w:pPr>
            <w:r>
              <w:rPr>
                <w:rStyle w:val="Hyperlink"/>
                <w:b w:val="0"/>
                <w:color w:val="auto"/>
                <w:u w:val="none"/>
              </w:rPr>
              <w:t xml:space="preserve">Irene will receive $1,300 per month </w:t>
            </w:r>
            <w:r w:rsidR="00E50A8A">
              <w:rPr>
                <w:rStyle w:val="Hyperlink"/>
                <w:b w:val="0"/>
                <w:color w:val="auto"/>
                <w:u w:val="none"/>
              </w:rPr>
              <w:t>calculated as follows:</w:t>
            </w:r>
          </w:p>
          <w:p w14:paraId="0FC085D1" w14:textId="77777777" w:rsidR="00E50A8A" w:rsidRDefault="00E50A8A" w:rsidP="00E50A8A">
            <w:pPr>
              <w:numPr>
                <w:ilvl w:val="0"/>
                <w:numId w:val="163"/>
              </w:numPr>
              <w:rPr>
                <w:rStyle w:val="Hyperlink"/>
                <w:b w:val="0"/>
                <w:color w:val="auto"/>
                <w:u w:val="none"/>
              </w:rPr>
            </w:pPr>
            <w:r>
              <w:rPr>
                <w:rStyle w:val="Hyperlink"/>
                <w:b w:val="0"/>
                <w:color w:val="auto"/>
                <w:u w:val="none"/>
              </w:rPr>
              <w:t>$1,000 on her record</w:t>
            </w:r>
          </w:p>
          <w:p w14:paraId="67DA64C9" w14:textId="77777777" w:rsidR="00E50A8A" w:rsidRPr="001D1C6F" w:rsidRDefault="00E50A8A" w:rsidP="00E50A8A">
            <w:pPr>
              <w:numPr>
                <w:ilvl w:val="0"/>
                <w:numId w:val="163"/>
              </w:numPr>
            </w:pPr>
            <w:r>
              <w:rPr>
                <w:rStyle w:val="Hyperlink"/>
                <w:b w:val="0"/>
                <w:color w:val="auto"/>
                <w:u w:val="none"/>
              </w:rPr>
              <w:t>$300 as a spousal benefit on Sherlock’s record</w:t>
            </w:r>
            <w:r w:rsidR="00360730">
              <w:rPr>
                <w:rStyle w:val="Hyperlink"/>
                <w:b w:val="0"/>
                <w:color w:val="auto"/>
                <w:u w:val="none"/>
              </w:rPr>
              <w:t xml:space="preserve"> </w:t>
            </w:r>
          </w:p>
        </w:tc>
      </w:tr>
    </w:tbl>
    <w:p w14:paraId="4678C985" w14:textId="77777777" w:rsidR="00F37187" w:rsidRPr="000E64CB" w:rsidRDefault="00F37187" w:rsidP="00F37187"/>
    <w:p w14:paraId="22D7D16E" w14:textId="77777777" w:rsidR="00F37187" w:rsidRPr="007746E2" w:rsidRDefault="00F37187" w:rsidP="00F37187">
      <w:pPr>
        <w:rPr>
          <w:rFonts w:ascii="Arial" w:hAnsi="Arial"/>
        </w:rPr>
      </w:pPr>
      <w:r>
        <w:rPr>
          <w:noProof/>
          <w:lang w:eastAsia="zh-CN"/>
        </w:rPr>
        <w:drawing>
          <wp:inline distT="0" distB="0" distL="0" distR="0" wp14:anchorId="50A158F0" wp14:editId="58DDD863">
            <wp:extent cx="283210" cy="196215"/>
            <wp:effectExtent l="0" t="0" r="0" b="6985"/>
            <wp:docPr id="11" name="Picture 11"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F37187" w:rsidRPr="00120E33" w14:paraId="6A40BD0C" w14:textId="77777777" w:rsidTr="00FA4C03">
        <w:trPr>
          <w:trHeight w:val="944"/>
        </w:trPr>
        <w:tc>
          <w:tcPr>
            <w:tcW w:w="9576" w:type="dxa"/>
            <w:shd w:val="clear" w:color="auto" w:fill="E7D9CF"/>
          </w:tcPr>
          <w:p w14:paraId="4C8A21D5" w14:textId="77777777" w:rsidR="00F37187" w:rsidRPr="00120E33" w:rsidRDefault="00F37187" w:rsidP="00FA4C03">
            <w:pPr>
              <w:rPr>
                <w:rStyle w:val="Strong"/>
                <w:b w:val="0"/>
              </w:rPr>
            </w:pPr>
            <w:r>
              <w:rPr>
                <w:rFonts w:ascii="Times New Roman" w:hAnsi="Times New Roman" w:cs="Times New Roman"/>
                <w:b/>
                <w:bCs/>
                <w:i/>
                <w:iCs/>
                <w:sz w:val="24"/>
                <w:szCs w:val="24"/>
              </w:rPr>
              <w:t>The largest retirement spousal benefit is generally 50% of the worker’s benefit and is paid only when the worker has claimed a retirement benefit and both the worker and the spouse of the worker have reached full retirement age.</w:t>
            </w:r>
          </w:p>
        </w:tc>
      </w:tr>
    </w:tbl>
    <w:p w14:paraId="75128A8A" w14:textId="77777777" w:rsidR="00846376" w:rsidRDefault="004B126C" w:rsidP="004B126C">
      <w:pPr>
        <w:pStyle w:val="Heading2"/>
      </w:pPr>
      <w:r>
        <w:br w:type="page"/>
      </w:r>
      <w:r w:rsidR="00846376" w:rsidRPr="00D52A2E">
        <w:lastRenderedPageBreak/>
        <w:t>Creative Claiming Strategies</w:t>
      </w:r>
      <w:r w:rsidR="00846376">
        <w:t xml:space="preserve"> for </w:t>
      </w:r>
      <w:r w:rsidR="00A63924">
        <w:t>Traditional</w:t>
      </w:r>
      <w:r w:rsidR="00200A1B">
        <w:t xml:space="preserve"> </w:t>
      </w:r>
      <w:r w:rsidR="00846376">
        <w:t>Married Couples</w:t>
      </w:r>
    </w:p>
    <w:p w14:paraId="26655770" w14:textId="77777777" w:rsidR="00700473" w:rsidRDefault="00700473" w:rsidP="0070047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00473" w14:paraId="2175048F" w14:textId="77777777" w:rsidTr="00FA4C03">
        <w:tc>
          <w:tcPr>
            <w:tcW w:w="9576" w:type="dxa"/>
            <w:shd w:val="clear" w:color="auto" w:fill="FBD4B4"/>
          </w:tcPr>
          <w:p w14:paraId="18D839A2" w14:textId="77777777" w:rsidR="00700473" w:rsidRPr="00557A5E" w:rsidRDefault="00700473" w:rsidP="00FA4C03">
            <w:pPr>
              <w:rPr>
                <w:b/>
              </w:rPr>
            </w:pPr>
            <w:r w:rsidRPr="00557A5E">
              <w:rPr>
                <w:b/>
              </w:rPr>
              <w:t>Legislative Alert</w:t>
            </w:r>
          </w:p>
          <w:p w14:paraId="3A27BC71" w14:textId="77777777" w:rsidR="00700473" w:rsidRPr="00F3158B" w:rsidRDefault="00700473" w:rsidP="00FA4C03">
            <w:r>
              <w:t>The Bipartisan Budget Act (BBA) of 2015, signed into law November 2015, severely curtailed two creative claiming strategies. One of those strategies, File and Suspend, remains available for qualifying clients until April 30, 2016. The second strategy, Filing a Restricted Claim, remains available for clients reaching age 62 by December 31, 2015. The dialog that follows analyzes how these strategies have customarily worked and how they are impacted by the BBA of 2015.</w:t>
            </w:r>
          </w:p>
        </w:tc>
      </w:tr>
    </w:tbl>
    <w:p w14:paraId="6359D0A2" w14:textId="1987F2BE" w:rsidR="009B0C0D" w:rsidRDefault="00700473" w:rsidP="009B0C0D">
      <w:r>
        <w:t xml:space="preserve">Before the BBA of 2015, a </w:t>
      </w:r>
      <w:r>
        <w:rPr>
          <w:rStyle w:val="Hyperlink"/>
        </w:rPr>
        <w:t>traditional</w:t>
      </w:r>
      <w:r w:rsidRPr="009B0C0D">
        <w:rPr>
          <w:rStyle w:val="Hyperlink"/>
        </w:rPr>
        <w:t xml:space="preserve"> married couple</w:t>
      </w:r>
      <w:r>
        <w:t xml:space="preserve"> could have found as much as $60,000 or more in “free money” merely by separating the claiming date from the collection date. This feat was accomplished through two creative claiming strategies: (1) File and Suspend and (2) Filing a Restricted Claim. In the discussion that follows, we illustrate these sophisticated concepts through a series of straightforward examples. You may be reminded of specific clients or prospects as you consider the 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B0C0D" w14:paraId="2C0B27FC" w14:textId="77777777" w:rsidTr="00733799">
        <w:tc>
          <w:tcPr>
            <w:tcW w:w="9576" w:type="dxa"/>
            <w:shd w:val="clear" w:color="auto" w:fill="D9D9D9"/>
          </w:tcPr>
          <w:p w14:paraId="07A5C47A" w14:textId="77777777" w:rsidR="009B0C0D" w:rsidRPr="002608E4" w:rsidRDefault="00A63924" w:rsidP="00733799">
            <w:r w:rsidRPr="00095D26">
              <w:rPr>
                <w:rStyle w:val="Hyperlink"/>
                <w:u w:val="none"/>
              </w:rPr>
              <w:t>Traditional</w:t>
            </w:r>
            <w:r w:rsidR="009B0C0D" w:rsidRPr="00095D26">
              <w:rPr>
                <w:rStyle w:val="Hyperlink"/>
                <w:u w:val="none"/>
              </w:rPr>
              <w:t xml:space="preserve"> Married Couple</w:t>
            </w:r>
          </w:p>
          <w:p w14:paraId="7D6F25D4" w14:textId="0F782497" w:rsidR="009B0C0D" w:rsidRPr="001D1C6F" w:rsidRDefault="009B0C0D" w:rsidP="009C6143">
            <w:r>
              <w:t>Purely for purposes of the Social Security discussion</w:t>
            </w:r>
            <w:r w:rsidR="0043585F">
              <w:t xml:space="preserve"> in this course</w:t>
            </w:r>
            <w:r>
              <w:t xml:space="preserve">, we define a </w:t>
            </w:r>
            <w:r w:rsidR="00A63924" w:rsidRPr="00095D26">
              <w:rPr>
                <w:b/>
                <w:i/>
              </w:rPr>
              <w:t xml:space="preserve">traditional </w:t>
            </w:r>
            <w:r w:rsidRPr="00095D26">
              <w:rPr>
                <w:b/>
                <w:i/>
              </w:rPr>
              <w:t xml:space="preserve"> married couple </w:t>
            </w:r>
            <w:r>
              <w:t xml:space="preserve">as </w:t>
            </w:r>
            <w:r w:rsidR="0043585F">
              <w:t xml:space="preserve">two heterosexual spouses of approximately the same age in a </w:t>
            </w:r>
            <w:r w:rsidR="00A63924">
              <w:t xml:space="preserve">long-term, </w:t>
            </w:r>
            <w:r w:rsidR="00DC5368">
              <w:t>legally</w:t>
            </w:r>
            <w:r w:rsidR="004E14F7">
              <w:t>-</w:t>
            </w:r>
            <w:r w:rsidR="00DC5368">
              <w:t>wedded</w:t>
            </w:r>
            <w:r>
              <w:t xml:space="preserve"> union</w:t>
            </w:r>
            <w:r w:rsidR="0043585F">
              <w:t>. This distinction is made so that we may subsequently share strategies for other couples</w:t>
            </w:r>
            <w:r w:rsidR="00101659">
              <w:t>,</w:t>
            </w:r>
            <w:r w:rsidR="0043585F">
              <w:t xml:space="preserve"> such as those in a second family or same gender marriage.</w:t>
            </w:r>
          </w:p>
        </w:tc>
      </w:tr>
    </w:tbl>
    <w:p w14:paraId="4309ACAA" w14:textId="18FA744B" w:rsidR="00267E39" w:rsidRDefault="005B72E7" w:rsidP="005F1E83">
      <w:r>
        <w:t>Our analysis in this section of the course focuses upon three types of traditional married couple.</w:t>
      </w:r>
      <w:r w:rsidR="006A1D5E">
        <w:t xml:space="preserve"> </w:t>
      </w:r>
      <w:r w:rsidR="006A1D5E" w:rsidRPr="00095D26">
        <w:rPr>
          <w:b/>
          <w:color w:val="FF0000"/>
        </w:rPr>
        <w:t>Click each to learn more.</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6A1D5E" w:rsidRPr="002478F4" w14:paraId="408BEE0F" w14:textId="77777777" w:rsidTr="006A1D5E">
        <w:tc>
          <w:tcPr>
            <w:tcW w:w="8909" w:type="dxa"/>
            <w:tcBorders>
              <w:bottom w:val="single" w:sz="4" w:space="0" w:color="6CA8CD"/>
            </w:tcBorders>
            <w:shd w:val="clear" w:color="auto" w:fill="6CA8CD"/>
            <w:tcMar>
              <w:top w:w="72" w:type="dxa"/>
              <w:left w:w="115" w:type="dxa"/>
              <w:bottom w:w="72" w:type="dxa"/>
              <w:right w:w="115" w:type="dxa"/>
            </w:tcMar>
          </w:tcPr>
          <w:p w14:paraId="6531BF7C" w14:textId="5B4C2CFF" w:rsidR="006A1D5E" w:rsidRPr="002478F4" w:rsidRDefault="006A1D5E" w:rsidP="006A1D5E">
            <w:pPr>
              <w:rPr>
                <w:b/>
                <w:color w:val="FFFFFF"/>
              </w:rPr>
            </w:pPr>
            <w:r>
              <w:rPr>
                <w:b/>
                <w:color w:val="FFFFFF"/>
              </w:rPr>
              <w:t>Only One Spouse Works Outside of the Home –</w:t>
            </w:r>
            <w:r w:rsidR="00915CE7">
              <w:rPr>
                <w:b/>
                <w:color w:val="FFFFFF"/>
              </w:rPr>
              <w:t xml:space="preserve"> The File and Suspend Election</w:t>
            </w:r>
          </w:p>
        </w:tc>
      </w:tr>
      <w:tr w:rsidR="006A1D5E" w:rsidRPr="002478F4" w14:paraId="242803A4" w14:textId="77777777" w:rsidTr="00A123B8">
        <w:tc>
          <w:tcPr>
            <w:tcW w:w="8909" w:type="dxa"/>
            <w:shd w:val="clear" w:color="auto" w:fill="FFFFFF"/>
            <w:tcMar>
              <w:top w:w="72" w:type="dxa"/>
              <w:left w:w="115" w:type="dxa"/>
              <w:bottom w:w="72" w:type="dxa"/>
              <w:right w:w="115" w:type="dxa"/>
            </w:tcMar>
          </w:tcPr>
          <w:p w14:paraId="740B54CA" w14:textId="77777777" w:rsidR="00651DE6" w:rsidRDefault="00651DE6" w:rsidP="00651DE6">
            <w:r>
              <w:t xml:space="preserve">Before the BBA of 2015, the File and Suspend election was ideal for marriages in which only one spouse worked outside of the home, the spouses were about the same age, and the wage-earning spouse wished to work until age 70. </w:t>
            </w:r>
          </w:p>
          <w:p w14:paraId="71C0C610" w14:textId="146724FB" w:rsidR="00651DE6" w:rsidRDefault="00651DE6" w:rsidP="00651DE6">
            <w:r>
              <w:t>File and Suspend was a windfall for many and here is how it worked</w:t>
            </w:r>
            <w:r w:rsidR="004E14F7">
              <w:t>:</w:t>
            </w:r>
            <w:r>
              <w:t xml:space="preserve"> the worker </w:t>
            </w:r>
            <w:r w:rsidRPr="00D34BA1">
              <w:rPr>
                <w:b/>
              </w:rPr>
              <w:t>file</w:t>
            </w:r>
            <w:r>
              <w:rPr>
                <w:b/>
              </w:rPr>
              <w:t>d</w:t>
            </w:r>
            <w:r>
              <w:t xml:space="preserve"> for (claimed) benefits and then immediately </w:t>
            </w:r>
            <w:r w:rsidRPr="00557A5E">
              <w:t>suspended</w:t>
            </w:r>
            <w:r>
              <w:t xml:space="preserve"> collection of those benefits. </w:t>
            </w:r>
          </w:p>
          <w:p w14:paraId="0B7B373F" w14:textId="77777777" w:rsidR="00651DE6" w:rsidRDefault="00651DE6" w:rsidP="00651DE6">
            <w:r>
              <w:t xml:space="preserve">There were at least two potentially lucrative reasons to elect File and Suspend: </w:t>
            </w:r>
          </w:p>
          <w:p w14:paraId="110320DD" w14:textId="77777777" w:rsidR="00651DE6" w:rsidRPr="001C56F5" w:rsidRDefault="00651DE6" w:rsidP="00651DE6">
            <w:pPr>
              <w:pStyle w:val="ListParagraph"/>
              <w:numPr>
                <w:ilvl w:val="0"/>
                <w:numId w:val="250"/>
              </w:numPr>
              <w:rPr>
                <w:rStyle w:val="Hyperlink"/>
                <w:b w:val="0"/>
                <w:color w:val="auto"/>
                <w:u w:val="none"/>
              </w:rPr>
            </w:pPr>
            <w:r>
              <w:t xml:space="preserve">Qualified the worker’s spouse to receive spousal benefits on the </w:t>
            </w:r>
            <w:r w:rsidRPr="00095D26">
              <w:rPr>
                <w:rStyle w:val="Hyperlink"/>
                <w:b w:val="0"/>
                <w:color w:val="auto"/>
                <w:u w:val="none"/>
              </w:rPr>
              <w:t>worker’s record</w:t>
            </w:r>
            <w:r>
              <w:rPr>
                <w:rStyle w:val="Hyperlink"/>
                <w:b w:val="0"/>
                <w:color w:val="auto"/>
                <w:u w:val="none"/>
              </w:rPr>
              <w:t>,</w:t>
            </w:r>
            <w:r w:rsidRPr="001C56F5">
              <w:rPr>
                <w:rStyle w:val="Hyperlink"/>
                <w:b w:val="0"/>
                <w:color w:val="auto"/>
                <w:u w:val="none"/>
              </w:rPr>
              <w:t xml:space="preserve"> and</w:t>
            </w:r>
          </w:p>
          <w:p w14:paraId="401081DF" w14:textId="77777777" w:rsidR="00651DE6" w:rsidRDefault="00651DE6" w:rsidP="00651DE6">
            <w:pPr>
              <w:pStyle w:val="ListParagraph"/>
              <w:numPr>
                <w:ilvl w:val="0"/>
                <w:numId w:val="250"/>
              </w:numPr>
            </w:pPr>
            <w:r>
              <w:t>Earned delayed retirement credits on the worker’s record.</w:t>
            </w:r>
          </w:p>
          <w:p w14:paraId="54531BB5" w14:textId="77777777" w:rsidR="00651DE6" w:rsidRDefault="00651DE6" w:rsidP="00651DE6">
            <w:r>
              <w:t xml:space="preserve">As you consider this concept, remember that spousal benefits generally could only be paid if the worker had </w:t>
            </w:r>
            <w:r w:rsidRPr="00095D26">
              <w:rPr>
                <w:i/>
              </w:rPr>
              <w:t>claimed</w:t>
            </w:r>
            <w:r>
              <w:t xml:space="preserve"> benefits. </w:t>
            </w:r>
            <w:r w:rsidRPr="00095D26">
              <w:rPr>
                <w:b/>
                <w:color w:val="FF0000"/>
              </w:rPr>
              <w:t>Click</w:t>
            </w:r>
            <w:r>
              <w:t xml:space="preserve"> </w:t>
            </w:r>
            <w:r w:rsidRPr="001B2517">
              <w:rPr>
                <w:rStyle w:val="Hyperlink"/>
              </w:rPr>
              <w:t>here</w:t>
            </w:r>
            <w:r>
              <w:t xml:space="preserve"> </w:t>
            </w:r>
            <w:r w:rsidRPr="00095D26">
              <w:rPr>
                <w:b/>
                <w:color w:val="FF0000"/>
              </w:rPr>
              <w:t xml:space="preserve">to see how this powerful election </w:t>
            </w:r>
            <w:r>
              <w:rPr>
                <w:b/>
                <w:color w:val="FF0000"/>
              </w:rPr>
              <w:t>once</w:t>
            </w:r>
            <w:r w:rsidRPr="00095D26">
              <w:rPr>
                <w:b/>
                <w:color w:val="FF0000"/>
              </w:rPr>
              <w:t xml:space="preserve"> generate</w:t>
            </w:r>
            <w:r>
              <w:rPr>
                <w:b/>
                <w:color w:val="FF0000"/>
              </w:rPr>
              <w:t>d</w:t>
            </w:r>
            <w:r w:rsidRPr="00095D26">
              <w:rPr>
                <w:b/>
                <w:color w:val="FF0000"/>
              </w:rPr>
              <w:t xml:space="preserve"> as much as $60,000 in “free” benefits.</w:t>
            </w:r>
            <w:r>
              <w:t xml:space="preserve"> </w:t>
            </w:r>
          </w:p>
          <w:tbl>
            <w:tblPr>
              <w:tblW w:w="8640"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640"/>
            </w:tblGrid>
            <w:tr w:rsidR="006A1D5E" w14:paraId="23C2257D" w14:textId="77777777" w:rsidTr="00095D26">
              <w:tc>
                <w:tcPr>
                  <w:tcW w:w="9576" w:type="dxa"/>
                  <w:shd w:val="clear" w:color="auto" w:fill="D9D9D9" w:themeFill="background1" w:themeFillShade="D9"/>
                </w:tcPr>
                <w:p w14:paraId="496C317D" w14:textId="77777777" w:rsidR="006A1D5E" w:rsidRPr="00095D26" w:rsidRDefault="006A1D5E" w:rsidP="006A1D5E">
                  <w:pPr>
                    <w:rPr>
                      <w:b/>
                    </w:rPr>
                  </w:pPr>
                  <w:r w:rsidRPr="00095D26">
                    <w:rPr>
                      <w:b/>
                    </w:rPr>
                    <w:t>Example - Free $60,000</w:t>
                  </w:r>
                </w:p>
                <w:p w14:paraId="56B36D30" w14:textId="77777777" w:rsidR="006A1D5E" w:rsidRDefault="006A1D5E" w:rsidP="006A1D5E">
                  <w:r>
                    <w:t xml:space="preserve">Your clients Fred and Farrah Franklin, both aged 66, look to you for financial </w:t>
                  </w:r>
                  <w:r>
                    <w:lastRenderedPageBreak/>
                    <w:t xml:space="preserve">advice. </w:t>
                  </w:r>
                </w:p>
                <w:p w14:paraId="3C70B00A" w14:textId="77777777" w:rsidR="006A1D5E" w:rsidRDefault="006A1D5E" w:rsidP="006A1D5E">
                  <w:pPr>
                    <w:numPr>
                      <w:ilvl w:val="0"/>
                      <w:numId w:val="135"/>
                    </w:numPr>
                  </w:pPr>
                  <w:r>
                    <w:t xml:space="preserve">Neither Fred nor Farrah have claimed or collected Social Security retirement benefits previously. Farrah has been the sole breadwinner while Fred has not worked outside of the home. Age 66 is their normal retirement age. </w:t>
                  </w:r>
                </w:p>
                <w:p w14:paraId="4A1E5529" w14:textId="77777777" w:rsidR="006A1D5E" w:rsidRDefault="006A1D5E" w:rsidP="006A1D5E">
                  <w:pPr>
                    <w:numPr>
                      <w:ilvl w:val="0"/>
                      <w:numId w:val="135"/>
                    </w:numPr>
                  </w:pPr>
                  <w:r>
                    <w:t xml:space="preserve">Farrah’s monthly retirement check, calculated on her own record, would be $2,500 if she filed and began collecting benefits at age 66. However, the allure of a permanent increase of 32% to her monthly retirement check has motivated Farrah to delay retirement until age 70. </w:t>
                  </w:r>
                </w:p>
                <w:p w14:paraId="08B5E475" w14:textId="77777777" w:rsidR="006A1D5E" w:rsidRDefault="006A1D5E" w:rsidP="006A1D5E">
                  <w:r>
                    <w:t>The couple could use additional cash flow for the next four years</w:t>
                  </w:r>
                  <w:r w:rsidR="00A861B8">
                    <w:t>,</w:t>
                  </w:r>
                  <w:r>
                    <w:t xml:space="preserve"> but there is a problem. Fred has no record upon which he may claim his own Social Security retirement benefits and, under the general spousal benefit rules, </w:t>
                  </w:r>
                  <w:r w:rsidRPr="005F0ADF">
                    <w:rPr>
                      <w:b/>
                      <w:i/>
                    </w:rPr>
                    <w:t>he is not eligible for a spousal benefit on Farrah’s record until she files for her own benefits.</w:t>
                  </w:r>
                  <w:r>
                    <w:t xml:space="preserve"> </w:t>
                  </w:r>
                </w:p>
                <w:p w14:paraId="450A18D2" w14:textId="77777777" w:rsidR="006A1D5E" w:rsidRDefault="006A1D5E" w:rsidP="006A1D5E">
                  <w:r>
                    <w:t>How do they get the cash flow they need for the next four years?</w:t>
                  </w:r>
                </w:p>
                <w:p w14:paraId="2F671299" w14:textId="77777777" w:rsidR="006A1D5E" w:rsidRDefault="006A1D5E" w:rsidP="006A1D5E">
                  <w:pPr>
                    <w:numPr>
                      <w:ilvl w:val="0"/>
                      <w:numId w:val="136"/>
                    </w:numPr>
                  </w:pPr>
                  <w:r>
                    <w:t xml:space="preserve">Farrah can file for retirement benefits on her own record and immediately suspend the collection of her benefits. Because Farrah has now filed, Fred may now file a claim for spousal benefits on his wife’s record. </w:t>
                  </w:r>
                </w:p>
                <w:p w14:paraId="2041370C" w14:textId="77777777" w:rsidR="006A1D5E" w:rsidRDefault="006A1D5E" w:rsidP="006A1D5E">
                  <w:pPr>
                    <w:numPr>
                      <w:ilvl w:val="0"/>
                      <w:numId w:val="136"/>
                    </w:numPr>
                  </w:pPr>
                  <w:r>
                    <w:t>He will immediately begin receiving spousal Social Security retirement benefit checks of $1,250 monthly, plus cost</w:t>
                  </w:r>
                  <w:r w:rsidR="00A861B8">
                    <w:t>-</w:t>
                  </w:r>
                  <w:r>
                    <w:t>of</w:t>
                  </w:r>
                  <w:r w:rsidR="00A861B8">
                    <w:t>-</w:t>
                  </w:r>
                  <w:r>
                    <w:t xml:space="preserve">living adjustments. Meanwhile, Farrah earns an annual 8% delayed retirement credit to her own benefit until her age 70.  </w:t>
                  </w:r>
                </w:p>
                <w:p w14:paraId="00E99B6F" w14:textId="77777777" w:rsidR="006A1D5E" w:rsidRDefault="006A1D5E" w:rsidP="006A1D5E">
                  <w:r>
                    <w:t xml:space="preserve">The net result is a beautiful thing. </w:t>
                  </w:r>
                </w:p>
                <w:p w14:paraId="1CFC9D29" w14:textId="77777777" w:rsidR="006A1D5E" w:rsidRDefault="006A1D5E" w:rsidP="006A1D5E">
                  <w:pPr>
                    <w:numPr>
                      <w:ilvl w:val="0"/>
                      <w:numId w:val="153"/>
                    </w:numPr>
                  </w:pPr>
                  <w:r>
                    <w:t xml:space="preserve">Fred collects $60,000 in free money (48 months @ $1,250 per month) from spousal benefits. </w:t>
                  </w:r>
                </w:p>
                <w:p w14:paraId="2225EB57" w14:textId="77777777" w:rsidR="006A1D5E" w:rsidRDefault="006A1D5E" w:rsidP="006A1D5E">
                  <w:pPr>
                    <w:numPr>
                      <w:ilvl w:val="0"/>
                      <w:numId w:val="153"/>
                    </w:numPr>
                  </w:pPr>
                  <w:r>
                    <w:t>If that were not enough, Farrah’s retirement benefit jumps from $30,000 annually at age 66 to nearly $40,000 at age 70! This represents a 32% raise courtesy of her delayed retirement credit.</w:t>
                  </w:r>
                </w:p>
              </w:tc>
            </w:tr>
          </w:tbl>
          <w:p w14:paraId="2675407D" w14:textId="77777777" w:rsidR="00651DE6" w:rsidRPr="000E64CB" w:rsidRDefault="00651DE6" w:rsidP="00651DE6">
            <w:r>
              <w:lastRenderedPageBreak/>
              <w:t xml:space="preserve">The File and Suspend Strategy was virtually eliminated by the BBA of 2015. </w:t>
            </w:r>
            <w:r w:rsidRPr="0055091C">
              <w:rPr>
                <w:b/>
                <w:i/>
              </w:rPr>
              <w:t xml:space="preserve">File and Suspend is </w:t>
            </w:r>
            <w:r>
              <w:rPr>
                <w:b/>
                <w:i/>
              </w:rPr>
              <w:t xml:space="preserve">now </w:t>
            </w:r>
            <w:r w:rsidRPr="0055091C">
              <w:rPr>
                <w:b/>
                <w:i/>
              </w:rPr>
              <w:t>available for new filings only if your client has reached full retirement age AND files and suspends by April 30, 2016.</w:t>
            </w:r>
            <w:r>
              <w:t xml:space="preserve"> Those clients previously filing and suspending are grandfathered in under the previous law and will not lose file and suspend benefits.</w:t>
            </w:r>
          </w:p>
          <w:p w14:paraId="7B37B34E" w14:textId="77777777" w:rsidR="00651DE6" w:rsidRPr="007746E2" w:rsidRDefault="00651DE6" w:rsidP="00651DE6">
            <w:pPr>
              <w:rPr>
                <w:rFonts w:ascii="Arial" w:hAnsi="Arial"/>
              </w:rPr>
            </w:pPr>
            <w:r>
              <w:rPr>
                <w:noProof/>
                <w:lang w:eastAsia="zh-CN"/>
              </w:rPr>
              <w:drawing>
                <wp:inline distT="0" distB="0" distL="0" distR="0" wp14:anchorId="4A9759DE" wp14:editId="2B5F77AF">
                  <wp:extent cx="283210" cy="196215"/>
                  <wp:effectExtent l="0" t="0" r="0" b="6985"/>
                  <wp:docPr id="3" name="Picture 3"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651DE6" w:rsidRPr="00120E33" w14:paraId="0541DBBB" w14:textId="77777777" w:rsidTr="00F613B1">
              <w:trPr>
                <w:trHeight w:val="944"/>
              </w:trPr>
              <w:tc>
                <w:tcPr>
                  <w:tcW w:w="9576" w:type="dxa"/>
                  <w:shd w:val="clear" w:color="auto" w:fill="E7D9CF"/>
                </w:tcPr>
                <w:p w14:paraId="22E6A482" w14:textId="77777777" w:rsidR="00651DE6" w:rsidRPr="00120E33" w:rsidRDefault="00651DE6" w:rsidP="00F613B1">
                  <w:pPr>
                    <w:rPr>
                      <w:rStyle w:val="Strong"/>
                      <w:b w:val="0"/>
                    </w:rPr>
                  </w:pPr>
                  <w:r>
                    <w:rPr>
                      <w:rStyle w:val="Strong"/>
                      <w:b w:val="0"/>
                    </w:rPr>
                    <w:t>April 30, 2016 is the filing deadline for the File and Suspend strategy for eligible clients. Be sure your clients know the power and the deadline of File and Suspend!</w:t>
                  </w:r>
                </w:p>
              </w:tc>
            </w:tr>
          </w:tbl>
          <w:p w14:paraId="6A24E311" w14:textId="77777777" w:rsidR="006A1D5E" w:rsidRPr="002478F4" w:rsidRDefault="006A1D5E" w:rsidP="006A1D5E"/>
        </w:tc>
      </w:tr>
      <w:tr w:rsidR="006A1D5E" w:rsidRPr="002478F4" w14:paraId="3014B397" w14:textId="77777777" w:rsidTr="006A1D5E">
        <w:tc>
          <w:tcPr>
            <w:tcW w:w="8909" w:type="dxa"/>
            <w:tcBorders>
              <w:bottom w:val="single" w:sz="4" w:space="0" w:color="6CA8CD"/>
            </w:tcBorders>
            <w:shd w:val="clear" w:color="auto" w:fill="6CA8CD"/>
            <w:tcMar>
              <w:top w:w="72" w:type="dxa"/>
              <w:left w:w="115" w:type="dxa"/>
              <w:bottom w:w="72" w:type="dxa"/>
              <w:right w:w="115" w:type="dxa"/>
            </w:tcMar>
          </w:tcPr>
          <w:p w14:paraId="2E20817F" w14:textId="77777777" w:rsidR="006A1D5E" w:rsidRPr="002478F4" w:rsidRDefault="006A1D5E" w:rsidP="006A1D5E">
            <w:pPr>
              <w:rPr>
                <w:b/>
                <w:color w:val="FFFFFF"/>
              </w:rPr>
            </w:pPr>
            <w:r>
              <w:rPr>
                <w:b/>
                <w:color w:val="FFFFFF"/>
              </w:rPr>
              <w:lastRenderedPageBreak/>
              <w:t>Both</w:t>
            </w:r>
            <w:r w:rsidR="003632B1">
              <w:rPr>
                <w:b/>
                <w:color w:val="FFFFFF"/>
              </w:rPr>
              <w:t xml:space="preserve"> Spouses are Wage Earners, One M</w:t>
            </w:r>
            <w:r>
              <w:rPr>
                <w:b/>
                <w:color w:val="FFFFFF"/>
              </w:rPr>
              <w:t>akes</w:t>
            </w:r>
            <w:r w:rsidR="003632B1">
              <w:rPr>
                <w:b/>
                <w:color w:val="FFFFFF"/>
              </w:rPr>
              <w:t xml:space="preserve"> M</w:t>
            </w:r>
            <w:r>
              <w:rPr>
                <w:b/>
                <w:color w:val="FFFFFF"/>
              </w:rPr>
              <w:t>ore – Filing a Restricted Claim</w:t>
            </w:r>
          </w:p>
        </w:tc>
      </w:tr>
      <w:tr w:rsidR="006A1D5E" w:rsidRPr="006A1D5E" w14:paraId="3E40517E" w14:textId="77777777" w:rsidTr="00A123B8">
        <w:tc>
          <w:tcPr>
            <w:tcW w:w="8909" w:type="dxa"/>
            <w:shd w:val="clear" w:color="auto" w:fill="FFFFFF"/>
            <w:tcMar>
              <w:top w:w="72" w:type="dxa"/>
              <w:left w:w="115" w:type="dxa"/>
              <w:bottom w:w="72" w:type="dxa"/>
              <w:right w:w="115" w:type="dxa"/>
            </w:tcMar>
          </w:tcPr>
          <w:p w14:paraId="06AD612B" w14:textId="77777777" w:rsidR="004E14F7" w:rsidRDefault="003632B1" w:rsidP="00915CE7">
            <w:pPr>
              <w:rPr>
                <w:b/>
                <w:color w:val="FF0000"/>
              </w:rPr>
            </w:pPr>
            <w:r>
              <w:t xml:space="preserve">Filing a </w:t>
            </w:r>
            <w:r w:rsidR="000D0855">
              <w:t>R</w:t>
            </w:r>
            <w:r>
              <w:t xml:space="preserve">estricted </w:t>
            </w:r>
            <w:r w:rsidR="000D0855">
              <w:t>C</w:t>
            </w:r>
            <w:r>
              <w:t>laim is designed for two</w:t>
            </w:r>
            <w:r w:rsidR="00A861B8">
              <w:t>-</w:t>
            </w:r>
            <w:r>
              <w:t xml:space="preserve">income marriages in which </w:t>
            </w:r>
            <w:r w:rsidR="00A47552">
              <w:t>one spouse has a significantly hi</w:t>
            </w:r>
            <w:r w:rsidR="00797280">
              <w:t>gher PIA than the other spouse, the primary wage</w:t>
            </w:r>
            <w:r w:rsidR="00A861B8">
              <w:t>-</w:t>
            </w:r>
            <w:r w:rsidR="00797280">
              <w:t>earner wi</w:t>
            </w:r>
            <w:r>
              <w:t>shes to collect benefits at normal retirement age</w:t>
            </w:r>
            <w:r w:rsidR="00797280">
              <w:t>,</w:t>
            </w:r>
            <w:r>
              <w:t xml:space="preserve"> and </w:t>
            </w:r>
            <w:r w:rsidR="00797280">
              <w:t xml:space="preserve">there is a desire for the lesser earning spouse </w:t>
            </w:r>
            <w:r>
              <w:t>to collect spousal benefits</w:t>
            </w:r>
            <w:r w:rsidR="00797280">
              <w:t xml:space="preserve">. </w:t>
            </w:r>
            <w:r w:rsidR="00A861B8" w:rsidRPr="00095D26">
              <w:rPr>
                <w:b/>
                <w:color w:val="FF0000"/>
              </w:rPr>
              <w:t>Click</w:t>
            </w:r>
            <w:r w:rsidR="00A861B8">
              <w:t xml:space="preserve"> </w:t>
            </w:r>
            <w:r w:rsidR="00A861B8" w:rsidRPr="00095D26">
              <w:rPr>
                <w:rStyle w:val="Hyperlink"/>
              </w:rPr>
              <w:t>here</w:t>
            </w:r>
            <w:r w:rsidR="00A861B8">
              <w:t xml:space="preserve"> </w:t>
            </w:r>
            <w:r w:rsidR="00A861B8" w:rsidRPr="00095D26">
              <w:rPr>
                <w:b/>
                <w:color w:val="FF0000"/>
              </w:rPr>
              <w:t xml:space="preserve">to see an </w:t>
            </w:r>
            <w:r w:rsidRPr="00095D26">
              <w:rPr>
                <w:b/>
                <w:color w:val="FF0000"/>
              </w:rPr>
              <w:t>example</w:t>
            </w:r>
            <w:r w:rsidR="00797280" w:rsidRPr="00095D26">
              <w:rPr>
                <w:b/>
                <w:color w:val="FF0000"/>
              </w:rPr>
              <w:t xml:space="preserve"> </w:t>
            </w:r>
            <w:r w:rsidR="00FC4A07">
              <w:rPr>
                <w:b/>
                <w:color w:val="FF0000"/>
              </w:rPr>
              <w:t xml:space="preserve">of how </w:t>
            </w:r>
            <w:r w:rsidR="00FC4A07">
              <w:rPr>
                <w:b/>
                <w:color w:val="FF0000"/>
              </w:rPr>
              <w:lastRenderedPageBreak/>
              <w:t>this strategy may add up to $70,000 or more in lifetime retirement income.</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ayout w:type="fixed"/>
              <w:tblLook w:val="04A0" w:firstRow="1" w:lastRow="0" w:firstColumn="1" w:lastColumn="0" w:noHBand="0" w:noVBand="1"/>
            </w:tblPr>
            <w:tblGrid>
              <w:gridCol w:w="8640"/>
            </w:tblGrid>
            <w:tr w:rsidR="003632B1" w14:paraId="2F761D3C" w14:textId="77777777" w:rsidTr="00095D26">
              <w:trPr>
                <w:trHeight w:val="395"/>
              </w:trPr>
              <w:tc>
                <w:tcPr>
                  <w:tcW w:w="9576" w:type="dxa"/>
                  <w:shd w:val="clear" w:color="auto" w:fill="D9D9D9" w:themeFill="background1" w:themeFillShade="D9"/>
                </w:tcPr>
                <w:p w14:paraId="4BD431C8" w14:textId="3B2272C7" w:rsidR="003632B1" w:rsidRPr="00095D26" w:rsidRDefault="00FC4A07" w:rsidP="00915CE7">
                  <w:pPr>
                    <w:rPr>
                      <w:b/>
                    </w:rPr>
                  </w:pPr>
                  <w:r>
                    <w:rPr>
                      <w:b/>
                      <w:color w:val="FF0000"/>
                    </w:rPr>
                    <w:t xml:space="preserve"> </w:t>
                  </w:r>
                  <w:r w:rsidR="003632B1" w:rsidRPr="00095D26">
                    <w:rPr>
                      <w:b/>
                    </w:rPr>
                    <w:t>Example - Filing a Restricted Claim</w:t>
                  </w:r>
                </w:p>
                <w:p w14:paraId="2686A7AA" w14:textId="2A2FF4BE" w:rsidR="003632B1" w:rsidRDefault="003632B1" w:rsidP="00915CE7">
                  <w:r w:rsidRPr="00881916">
                    <w:t xml:space="preserve">Mrs. Sarah and Mr. Charles Magnussen are your clients. </w:t>
                  </w:r>
                  <w:r>
                    <w:t xml:space="preserve">They are each 66 years of age (their normal retirement age). Both spouses were </w:t>
                  </w:r>
                  <w:r w:rsidR="00DC5368">
                    <w:t>wage earners</w:t>
                  </w:r>
                  <w:r>
                    <w:t xml:space="preserve"> yet Charles was the primary breadwinner.</w:t>
                  </w:r>
                  <w:r w:rsidR="00FC4A07">
                    <w:t xml:space="preserve"> Both Sarah and Charles were born before 1953.</w:t>
                  </w:r>
                </w:p>
                <w:p w14:paraId="16DAEEB7" w14:textId="77777777" w:rsidR="003632B1" w:rsidRDefault="003632B1" w:rsidP="00915CE7">
                  <w:pPr>
                    <w:numPr>
                      <w:ilvl w:val="0"/>
                      <w:numId w:val="137"/>
                    </w:numPr>
                  </w:pPr>
                  <w:r w:rsidRPr="00881916">
                    <w:t xml:space="preserve">Charles filed for </w:t>
                  </w:r>
                  <w:r>
                    <w:t xml:space="preserve">retirement </w:t>
                  </w:r>
                  <w:r w:rsidRPr="00881916">
                    <w:t>benefits on his record</w:t>
                  </w:r>
                  <w:r>
                    <w:t xml:space="preserve"> immediately upon reaching age 66</w:t>
                  </w:r>
                  <w:r w:rsidRPr="00881916">
                    <w:t xml:space="preserve">. </w:t>
                  </w:r>
                  <w:r>
                    <w:t>He will receive monthly checks of 100% of his PIA of $2,500.</w:t>
                  </w:r>
                </w:p>
                <w:p w14:paraId="6804A0AB" w14:textId="77777777" w:rsidR="003632B1" w:rsidRDefault="003632B1" w:rsidP="00915CE7">
                  <w:pPr>
                    <w:numPr>
                      <w:ilvl w:val="0"/>
                      <w:numId w:val="137"/>
                    </w:numPr>
                  </w:pPr>
                  <w:r>
                    <w:t>Sarah’s PIA on her own record at age 66 is $1,275.</w:t>
                  </w:r>
                </w:p>
                <w:p w14:paraId="1494B72F" w14:textId="77777777" w:rsidR="003632B1" w:rsidRDefault="003632B1" w:rsidP="00915CE7">
                  <w:pPr>
                    <w:numPr>
                      <w:ilvl w:val="0"/>
                      <w:numId w:val="137"/>
                    </w:numPr>
                  </w:pPr>
                  <w:r>
                    <w:t>Sarah has a filing choice</w:t>
                  </w:r>
                  <w:r w:rsidR="000D0855">
                    <w:t xml:space="preserve"> - </w:t>
                  </w:r>
                  <w:r>
                    <w:t xml:space="preserve">she can receive $1,275 monthly by filing a claim for retirement benefits on her record </w:t>
                  </w:r>
                  <w:r w:rsidRPr="005F1E83">
                    <w:rPr>
                      <w:b/>
                      <w:i/>
                    </w:rPr>
                    <w:t>or</w:t>
                  </w:r>
                  <w:r>
                    <w:t xml:space="preserve"> receive a 50% spousal benefit ($1,250) monthly by filing a restricted claim for spousal benefits on Charles’ record. </w:t>
                  </w:r>
                </w:p>
                <w:p w14:paraId="22A181CE" w14:textId="77777777" w:rsidR="00FC4A07" w:rsidRDefault="00FC4A07" w:rsidP="00FC4A07">
                  <w:r>
                    <w:t>Counter-intuitively, Sarah should file a Restricted Claim for spousal benefits of $1,250/month instead of filing for her own benefit of $1,275/month. Here is why:</w:t>
                  </w:r>
                </w:p>
                <w:p w14:paraId="5FFB5E61" w14:textId="559F9410" w:rsidR="003632B1" w:rsidRDefault="003632B1" w:rsidP="00915CE7">
                  <w:pPr>
                    <w:numPr>
                      <w:ilvl w:val="0"/>
                      <w:numId w:val="138"/>
                    </w:numPr>
                  </w:pPr>
                  <w:r>
                    <w:t xml:space="preserve">She will earn delayed retirement credits </w:t>
                  </w:r>
                  <w:r w:rsidR="00FC4A07">
                    <w:t>of up to 32% (8% per year until her age 70) on her own benefit. Why? She is not taking benefits from her own record</w:t>
                  </w:r>
                  <w:r w:rsidR="004E14F7">
                    <w:t>;</w:t>
                  </w:r>
                  <w:r w:rsidR="00FC4A07">
                    <w:t xml:space="preserve"> she is taking spousal benefits from Charles’ record. </w:t>
                  </w:r>
                  <w:r>
                    <w:t xml:space="preserve"> </w:t>
                  </w:r>
                </w:p>
                <w:p w14:paraId="49609C7C" w14:textId="77777777" w:rsidR="003632B1" w:rsidRDefault="003632B1" w:rsidP="00915CE7">
                  <w:pPr>
                    <w:numPr>
                      <w:ilvl w:val="0"/>
                      <w:numId w:val="138"/>
                    </w:numPr>
                  </w:pPr>
                  <w:r>
                    <w:t xml:space="preserve">Because of the delayed retirement credits, her retirement benefit on her own record will grow to almost $1,700 per month (132% of $1,275) by her age 70. </w:t>
                  </w:r>
                </w:p>
                <w:p w14:paraId="1A601472" w14:textId="77777777" w:rsidR="003632B1" w:rsidRDefault="003632B1" w:rsidP="00915CE7">
                  <w:pPr>
                    <w:numPr>
                      <w:ilvl w:val="0"/>
                      <w:numId w:val="138"/>
                    </w:numPr>
                  </w:pPr>
                  <w:r>
                    <w:t>At age 70, Sarah should file for retirement benefits on her own record.</w:t>
                  </w:r>
                </w:p>
                <w:p w14:paraId="72FD1342" w14:textId="77777777" w:rsidR="003632B1" w:rsidRDefault="003632B1" w:rsidP="00915CE7">
                  <w:r>
                    <w:t xml:space="preserve">The net result is dramatic. </w:t>
                  </w:r>
                </w:p>
                <w:p w14:paraId="71D8AD81" w14:textId="66001E53" w:rsidR="003632B1" w:rsidRDefault="003632B1" w:rsidP="00915CE7">
                  <w:pPr>
                    <w:numPr>
                      <w:ilvl w:val="0"/>
                      <w:numId w:val="154"/>
                    </w:numPr>
                  </w:pPr>
                  <w:r>
                    <w:t xml:space="preserve">Sarah </w:t>
                  </w:r>
                  <w:r w:rsidR="00FC4A07">
                    <w:t xml:space="preserve">will gain over </w:t>
                  </w:r>
                  <w:r>
                    <w:t xml:space="preserve"> $400 per month for life ($4,900 annually) </w:t>
                  </w:r>
                  <w:r w:rsidR="00FC4A07">
                    <w:t xml:space="preserve">beginning </w:t>
                  </w:r>
                  <w:r>
                    <w:t xml:space="preserve">at age 70 as a result of the delayed credits. If she lives until age 85, she will have gained over $73,000! </w:t>
                  </w:r>
                </w:p>
                <w:p w14:paraId="76BFAD2C" w14:textId="2D98414D" w:rsidR="003632B1" w:rsidRDefault="003632B1" w:rsidP="00915CE7">
                  <w:pPr>
                    <w:numPr>
                      <w:ilvl w:val="0"/>
                      <w:numId w:val="154"/>
                    </w:numPr>
                  </w:pPr>
                  <w:r>
                    <w:t>What is her cost? Her only cost is the $25 per month she gave up from age 66 until age 70. That</w:t>
                  </w:r>
                  <w:r w:rsidR="00FC4A07">
                    <w:t xml:space="preserve"> is </w:t>
                  </w:r>
                  <w:r>
                    <w:t xml:space="preserve">a total cost of only $1,200 (48 months at $25/month).  </w:t>
                  </w:r>
                </w:p>
                <w:p w14:paraId="07FAF9A0" w14:textId="77777777" w:rsidR="00FC4A07" w:rsidRDefault="00FC4A07" w:rsidP="00FC4A07">
                  <w:r>
                    <w:t xml:space="preserve">The dramatic net result is produced because Sarah collects only spousal benefits restricted to Charles’ record. </w:t>
                  </w:r>
                </w:p>
                <w:p w14:paraId="38BB68F5" w14:textId="77777777" w:rsidR="00FC4A07" w:rsidRDefault="00FC4A07" w:rsidP="00A123B8">
                  <w:pPr>
                    <w:pStyle w:val="ListParagraph"/>
                    <w:numPr>
                      <w:ilvl w:val="0"/>
                      <w:numId w:val="290"/>
                    </w:numPr>
                  </w:pPr>
                  <w:r>
                    <w:t>She is NOT required to collect any benefits from her own individual record.</w:t>
                  </w:r>
                </w:p>
                <w:p w14:paraId="208528AC" w14:textId="36A08B6D" w:rsidR="00FC4A07" w:rsidRPr="00275B02" w:rsidRDefault="00FC4A07" w:rsidP="00A123B8">
                  <w:pPr>
                    <w:pStyle w:val="ListParagraph"/>
                    <w:numPr>
                      <w:ilvl w:val="0"/>
                      <w:numId w:val="290"/>
                    </w:numPr>
                  </w:pPr>
                  <w:r>
                    <w:t>As a result, Sarah receives a substantial income stream for four full years from Charles’ record while earning delayed retirement credits on her own record.</w:t>
                  </w:r>
                </w:p>
              </w:tc>
            </w:tr>
          </w:tbl>
          <w:p w14:paraId="49974539" w14:textId="7660887A" w:rsidR="00034343" w:rsidRPr="007746E2" w:rsidRDefault="00034343" w:rsidP="00034343">
            <w:pPr>
              <w:rPr>
                <w:rFonts w:ascii="Arial" w:hAnsi="Arial"/>
              </w:rPr>
            </w:pPr>
            <w:r>
              <w:rPr>
                <w:noProof/>
                <w:lang w:eastAsia="zh-CN"/>
              </w:rPr>
              <w:drawing>
                <wp:inline distT="0" distB="0" distL="0" distR="0" wp14:anchorId="6229F7E1" wp14:editId="7F1760CE">
                  <wp:extent cx="281305" cy="293370"/>
                  <wp:effectExtent l="0" t="0" r="0" b="11430"/>
                  <wp:docPr id="7" name="Picture 7"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sidR="00847350">
              <w:rPr>
                <w:b/>
                <w:i/>
                <w:color w:val="FF0000"/>
              </w:rPr>
              <w:t>Cautionary Example</w:t>
            </w:r>
          </w:p>
          <w:tbl>
            <w:tblPr>
              <w:tblW w:w="8640"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640"/>
            </w:tblGrid>
            <w:tr w:rsidR="00034343" w:rsidRPr="00120E33" w14:paraId="10E81CDA" w14:textId="77777777" w:rsidTr="00A123B8">
              <w:trPr>
                <w:trHeight w:val="1115"/>
              </w:trPr>
              <w:tc>
                <w:tcPr>
                  <w:tcW w:w="9576" w:type="dxa"/>
                  <w:shd w:val="clear" w:color="auto" w:fill="FFFF99"/>
                </w:tcPr>
                <w:p w14:paraId="5462FD42" w14:textId="77777777" w:rsidR="00533551" w:rsidRDefault="00847350" w:rsidP="00371706">
                  <w:pPr>
                    <w:rPr>
                      <w:rStyle w:val="Strong"/>
                      <w:b w:val="0"/>
                    </w:rPr>
                  </w:pPr>
                  <w:r>
                    <w:rPr>
                      <w:rStyle w:val="Strong"/>
                      <w:b w:val="0"/>
                    </w:rPr>
                    <w:t>Kayla and Drew are married</w:t>
                  </w:r>
                  <w:r w:rsidR="00FE49F9">
                    <w:rPr>
                      <w:rStyle w:val="Strong"/>
                      <w:b w:val="0"/>
                    </w:rPr>
                    <w:t xml:space="preserve"> and were 62 by December 31, 2015</w:t>
                  </w:r>
                  <w:r>
                    <w:rPr>
                      <w:rStyle w:val="Strong"/>
                      <w:b w:val="0"/>
                    </w:rPr>
                    <w:t>. They have both worked their entire career and Kayla’s PIA is significantly higher. Drew may file a R</w:t>
                  </w:r>
                  <w:r w:rsidRPr="004B71BB">
                    <w:rPr>
                      <w:rStyle w:val="Strong"/>
                      <w:b w:val="0"/>
                    </w:rPr>
                    <w:t xml:space="preserve">estricted </w:t>
                  </w:r>
                  <w:r>
                    <w:rPr>
                      <w:rStyle w:val="Strong"/>
                      <w:b w:val="0"/>
                    </w:rPr>
                    <w:t>C</w:t>
                  </w:r>
                  <w:r w:rsidRPr="004B71BB">
                    <w:rPr>
                      <w:rStyle w:val="Strong"/>
                      <w:b w:val="0"/>
                    </w:rPr>
                    <w:t xml:space="preserve">laim </w:t>
                  </w:r>
                  <w:r>
                    <w:rPr>
                      <w:rStyle w:val="Strong"/>
                      <w:b w:val="0"/>
                    </w:rPr>
                    <w:t xml:space="preserve">for spousal benefits as soon as he reaches </w:t>
                  </w:r>
                  <w:r w:rsidRPr="004B71BB">
                    <w:rPr>
                      <w:rStyle w:val="Strong"/>
                      <w:b w:val="0"/>
                    </w:rPr>
                    <w:t>normal retirement age</w:t>
                  </w:r>
                  <w:r>
                    <w:rPr>
                      <w:rStyle w:val="Strong"/>
                      <w:b w:val="0"/>
                    </w:rPr>
                    <w:t>.</w:t>
                  </w:r>
                  <w:r w:rsidRPr="004B71BB">
                    <w:rPr>
                      <w:rStyle w:val="Strong"/>
                      <w:b w:val="0"/>
                    </w:rPr>
                    <w:t xml:space="preserve"> </w:t>
                  </w:r>
                </w:p>
                <w:p w14:paraId="4B477F36" w14:textId="3D39D5E7" w:rsidR="00034343" w:rsidRPr="00120E33" w:rsidRDefault="00847350">
                  <w:pPr>
                    <w:rPr>
                      <w:rStyle w:val="Strong"/>
                      <w:b w:val="0"/>
                    </w:rPr>
                  </w:pPr>
                  <w:r w:rsidRPr="004B71BB">
                    <w:rPr>
                      <w:rStyle w:val="Strong"/>
                      <w:i/>
                    </w:rPr>
                    <w:t xml:space="preserve">A </w:t>
                  </w:r>
                  <w:r>
                    <w:rPr>
                      <w:rStyle w:val="Strong"/>
                      <w:i/>
                    </w:rPr>
                    <w:t>R</w:t>
                  </w:r>
                  <w:r w:rsidRPr="004B71BB">
                    <w:rPr>
                      <w:rStyle w:val="Strong"/>
                      <w:i/>
                    </w:rPr>
                    <w:t xml:space="preserve">estricted </w:t>
                  </w:r>
                  <w:r>
                    <w:rPr>
                      <w:rStyle w:val="Strong"/>
                      <w:i/>
                    </w:rPr>
                    <w:t>C</w:t>
                  </w:r>
                  <w:r w:rsidRPr="004B71BB">
                    <w:rPr>
                      <w:rStyle w:val="Strong"/>
                      <w:i/>
                    </w:rPr>
                    <w:t xml:space="preserve">laim </w:t>
                  </w:r>
                  <w:r>
                    <w:rPr>
                      <w:rStyle w:val="Strong"/>
                      <w:i/>
                    </w:rPr>
                    <w:t xml:space="preserve">for spousal benefits </w:t>
                  </w:r>
                  <w:r w:rsidRPr="004B71BB">
                    <w:rPr>
                      <w:rStyle w:val="Strong"/>
                      <w:i/>
                    </w:rPr>
                    <w:t xml:space="preserve">may not be filed before normal </w:t>
                  </w:r>
                  <w:r w:rsidRPr="004B71BB">
                    <w:rPr>
                      <w:rStyle w:val="Strong"/>
                      <w:i/>
                    </w:rPr>
                    <w:lastRenderedPageBreak/>
                    <w:t>retirement age.</w:t>
                  </w:r>
                  <w:r w:rsidRPr="004B71BB">
                    <w:rPr>
                      <w:rStyle w:val="Strong"/>
                      <w:b w:val="0"/>
                    </w:rPr>
                    <w:t xml:space="preserve"> If </w:t>
                  </w:r>
                  <w:r>
                    <w:rPr>
                      <w:rStyle w:val="Strong"/>
                      <w:b w:val="0"/>
                    </w:rPr>
                    <w:t>Drew</w:t>
                  </w:r>
                  <w:r w:rsidRPr="004B71BB">
                    <w:rPr>
                      <w:rStyle w:val="Strong"/>
                      <w:b w:val="0"/>
                    </w:rPr>
                    <w:t xml:space="preserve"> files for </w:t>
                  </w:r>
                  <w:r>
                    <w:rPr>
                      <w:rStyle w:val="Strong"/>
                      <w:b w:val="0"/>
                    </w:rPr>
                    <w:t xml:space="preserve">spousal </w:t>
                  </w:r>
                  <w:r w:rsidRPr="004B71BB">
                    <w:rPr>
                      <w:rStyle w:val="Strong"/>
                      <w:b w:val="0"/>
                    </w:rPr>
                    <w:t xml:space="preserve">benefits before normal retirement age, </w:t>
                  </w:r>
                  <w:r>
                    <w:rPr>
                      <w:rStyle w:val="Strong"/>
                      <w:b w:val="0"/>
                    </w:rPr>
                    <w:t>his claim is automatically paid from his own record. H</w:t>
                  </w:r>
                  <w:r w:rsidRPr="004B71BB">
                    <w:rPr>
                      <w:rStyle w:val="Strong"/>
                      <w:b w:val="0"/>
                    </w:rPr>
                    <w:t xml:space="preserve">e </w:t>
                  </w:r>
                  <w:r>
                    <w:rPr>
                      <w:rStyle w:val="Strong"/>
                      <w:b w:val="0"/>
                    </w:rPr>
                    <w:t xml:space="preserve">is </w:t>
                  </w:r>
                  <w:r w:rsidRPr="004B71BB">
                    <w:rPr>
                      <w:rStyle w:val="Strong"/>
                      <w:i/>
                    </w:rPr>
                    <w:t>forever</w:t>
                  </w:r>
                  <w:r w:rsidRPr="004B71BB">
                    <w:rPr>
                      <w:rStyle w:val="Strong"/>
                      <w:b w:val="0"/>
                    </w:rPr>
                    <w:t xml:space="preserve"> barred from filing a </w:t>
                  </w:r>
                  <w:r>
                    <w:rPr>
                      <w:rStyle w:val="Strong"/>
                      <w:b w:val="0"/>
                    </w:rPr>
                    <w:t>R</w:t>
                  </w:r>
                  <w:r w:rsidRPr="004B71BB">
                    <w:rPr>
                      <w:rStyle w:val="Strong"/>
                      <w:b w:val="0"/>
                    </w:rPr>
                    <w:t xml:space="preserve">estricted </w:t>
                  </w:r>
                  <w:r>
                    <w:rPr>
                      <w:rStyle w:val="Strong"/>
                      <w:b w:val="0"/>
                    </w:rPr>
                    <w:t>Cl</w:t>
                  </w:r>
                  <w:r w:rsidRPr="004B71BB">
                    <w:rPr>
                      <w:rStyle w:val="Strong"/>
                      <w:b w:val="0"/>
                    </w:rPr>
                    <w:t>aim</w:t>
                  </w:r>
                  <w:r>
                    <w:rPr>
                      <w:rStyle w:val="Strong"/>
                      <w:b w:val="0"/>
                    </w:rPr>
                    <w:t xml:space="preserve"> for spousal benefits on Kayla’s record.  </w:t>
                  </w:r>
                </w:p>
              </w:tc>
            </w:tr>
          </w:tbl>
          <w:p w14:paraId="43B42478" w14:textId="50EC99C9" w:rsidR="0004309F" w:rsidRDefault="0004309F" w:rsidP="0004309F">
            <w:r>
              <w:rPr>
                <w:b/>
                <w:i/>
              </w:rPr>
              <w:lastRenderedPageBreak/>
              <w:t xml:space="preserve">The BBA of 2015 impacted </w:t>
            </w:r>
            <w:r w:rsidRPr="001C6425">
              <w:rPr>
                <w:b/>
                <w:i/>
              </w:rPr>
              <w:t>t</w:t>
            </w:r>
            <w:r w:rsidRPr="00557A5E">
              <w:rPr>
                <w:b/>
                <w:i/>
              </w:rPr>
              <w:t xml:space="preserve">he Restricted Claim </w:t>
            </w:r>
            <w:r w:rsidR="004E14F7">
              <w:rPr>
                <w:b/>
                <w:i/>
              </w:rPr>
              <w:t xml:space="preserve">strategy - </w:t>
            </w:r>
            <w:r>
              <w:rPr>
                <w:b/>
                <w:i/>
              </w:rPr>
              <w:t xml:space="preserve">only those </w:t>
            </w:r>
            <w:r w:rsidRPr="00557A5E">
              <w:rPr>
                <w:b/>
                <w:i/>
              </w:rPr>
              <w:t>clients reaching age 62 by December 31, 2015</w:t>
            </w:r>
            <w:r>
              <w:rPr>
                <w:b/>
                <w:i/>
              </w:rPr>
              <w:t xml:space="preserve"> (born before 1953) are eligible for the strategy</w:t>
            </w:r>
            <w:r w:rsidRPr="00557A5E">
              <w:rPr>
                <w:b/>
                <w:i/>
              </w:rPr>
              <w:t>.</w:t>
            </w:r>
            <w:r>
              <w:t xml:space="preserve"> Su</w:t>
            </w:r>
            <w:r w:rsidR="00FA1A48">
              <w:t xml:space="preserve">ch individuals may </w:t>
            </w:r>
            <w:r>
              <w:t xml:space="preserve">file a </w:t>
            </w:r>
            <w:r w:rsidR="004E14F7">
              <w:t>R</w:t>
            </w:r>
            <w:r>
              <w:t xml:space="preserve">estricted </w:t>
            </w:r>
            <w:r w:rsidR="004E14F7">
              <w:t>C</w:t>
            </w:r>
            <w:r>
              <w:t xml:space="preserve">laim for spousal benefits when they reach full retirement age. </w:t>
            </w:r>
          </w:p>
          <w:p w14:paraId="33A78FB1" w14:textId="18E81E77" w:rsidR="00034343" w:rsidRPr="006A1D5E" w:rsidRDefault="0004309F" w:rsidP="004E14F7">
            <w:pPr>
              <w:rPr>
                <w:strike/>
              </w:rPr>
            </w:pPr>
            <w:r>
              <w:t xml:space="preserve">Thankfully, individuals filing a </w:t>
            </w:r>
            <w:r w:rsidR="004E14F7">
              <w:t>R</w:t>
            </w:r>
            <w:r>
              <w:t xml:space="preserve">estricted </w:t>
            </w:r>
            <w:r w:rsidR="004E14F7">
              <w:t>C</w:t>
            </w:r>
            <w:r>
              <w:t xml:space="preserve">laim before enactment of the BBA of 2015 are grandfathered in under the old laws and will not lose their </w:t>
            </w:r>
            <w:r w:rsidR="004E14F7">
              <w:t>R</w:t>
            </w:r>
            <w:r>
              <w:t xml:space="preserve">estricted </w:t>
            </w:r>
            <w:r w:rsidR="004E14F7">
              <w:t>C</w:t>
            </w:r>
            <w:r>
              <w:t>laim benefits.</w:t>
            </w:r>
          </w:p>
        </w:tc>
      </w:tr>
      <w:tr w:rsidR="006A1D5E" w:rsidRPr="002C4977" w14:paraId="75864E8B" w14:textId="77777777" w:rsidTr="006A1D5E">
        <w:tc>
          <w:tcPr>
            <w:tcW w:w="8909" w:type="dxa"/>
            <w:tcBorders>
              <w:bottom w:val="single" w:sz="4" w:space="0" w:color="6CA8CD"/>
            </w:tcBorders>
            <w:shd w:val="clear" w:color="auto" w:fill="6CA8CD"/>
            <w:tcMar>
              <w:top w:w="72" w:type="dxa"/>
              <w:left w:w="115" w:type="dxa"/>
              <w:bottom w:w="72" w:type="dxa"/>
              <w:right w:w="115" w:type="dxa"/>
            </w:tcMar>
          </w:tcPr>
          <w:p w14:paraId="44832098" w14:textId="77777777" w:rsidR="006A1D5E" w:rsidRPr="00E55EDD" w:rsidRDefault="00D24AC4" w:rsidP="00E07970">
            <w:pPr>
              <w:rPr>
                <w:b/>
                <w:color w:val="FFFFFF"/>
              </w:rPr>
            </w:pPr>
            <w:r>
              <w:rPr>
                <w:b/>
                <w:color w:val="FFFFFF"/>
              </w:rPr>
              <w:lastRenderedPageBreak/>
              <w:t>The Power Couple</w:t>
            </w:r>
            <w:r w:rsidR="00E07970">
              <w:rPr>
                <w:b/>
                <w:color w:val="FFFFFF"/>
              </w:rPr>
              <w:t xml:space="preserve"> – Combining File and Suspend with </w:t>
            </w:r>
            <w:r>
              <w:rPr>
                <w:b/>
                <w:color w:val="FFFFFF"/>
              </w:rPr>
              <w:t>a Restricted Claim</w:t>
            </w:r>
          </w:p>
        </w:tc>
      </w:tr>
      <w:tr w:rsidR="006A1D5E" w:rsidRPr="002478F4" w14:paraId="774E4559" w14:textId="77777777" w:rsidTr="006A1D5E">
        <w:tc>
          <w:tcPr>
            <w:tcW w:w="8909" w:type="dxa"/>
            <w:shd w:val="clear" w:color="auto" w:fill="FFFFFF"/>
            <w:tcMar>
              <w:top w:w="72" w:type="dxa"/>
              <w:left w:w="115" w:type="dxa"/>
              <w:bottom w:w="72" w:type="dxa"/>
              <w:right w:w="115" w:type="dxa"/>
            </w:tcMar>
          </w:tcPr>
          <w:tbl>
            <w:tblPr>
              <w:tblStyle w:val="TableGrid"/>
              <w:tblW w:w="0" w:type="auto"/>
              <w:tblBorders>
                <w:insideH w:val="none" w:sz="0" w:space="0" w:color="auto"/>
                <w:insideV w:val="none" w:sz="0" w:space="0" w:color="auto"/>
              </w:tblBorders>
              <w:shd w:val="clear" w:color="auto" w:fill="FFCC99"/>
              <w:tblLayout w:type="fixed"/>
              <w:tblLook w:val="04A0" w:firstRow="1" w:lastRow="0" w:firstColumn="1" w:lastColumn="0" w:noHBand="0" w:noVBand="1"/>
            </w:tblPr>
            <w:tblGrid>
              <w:gridCol w:w="8664"/>
            </w:tblGrid>
            <w:tr w:rsidR="0004309F" w14:paraId="68370450" w14:textId="77777777" w:rsidTr="00033CBD">
              <w:tc>
                <w:tcPr>
                  <w:tcW w:w="8664" w:type="dxa"/>
                  <w:shd w:val="clear" w:color="auto" w:fill="FFCC99"/>
                </w:tcPr>
                <w:p w14:paraId="5FFF824F" w14:textId="77777777" w:rsidR="0004309F" w:rsidRDefault="0004309F" w:rsidP="00033CBD">
                  <w:r>
                    <w:t>Strategies that combine File and Suspend with Filing a Restricted Claim have now been virtually eliminated by the BBA of 2015 for many workers. The few remaining clients eligible for this combined strategy should strongly consider taking action before eligibility runs out! Please refer to the “File and Suspend” and “Restricted Claim” discussions above.</w:t>
                  </w:r>
                </w:p>
              </w:tc>
            </w:tr>
          </w:tbl>
          <w:p w14:paraId="3C8016D8" w14:textId="77777777" w:rsidR="00AE002A" w:rsidRDefault="00AE002A" w:rsidP="00AE002A">
            <w:r>
              <w:t xml:space="preserve">Here is an intriguing strategy for financially successful couples in which each spouse has high earnings. For such couples, the combination of </w:t>
            </w:r>
            <w:r w:rsidR="000D0855">
              <w:t>F</w:t>
            </w:r>
            <w:r>
              <w:t xml:space="preserve">ile and </w:t>
            </w:r>
            <w:r w:rsidR="000D0855">
              <w:t>S</w:t>
            </w:r>
            <w:r>
              <w:t xml:space="preserve">uspend with filing a </w:t>
            </w:r>
            <w:r w:rsidR="000D0855">
              <w:t>Restricted Claim</w:t>
            </w:r>
            <w:r>
              <w:t xml:space="preserve"> can leverage Social Security retirement benefits to unprecedented heights.</w:t>
            </w:r>
          </w:p>
          <w:p w14:paraId="18F92920" w14:textId="77777777" w:rsidR="00AE002A" w:rsidRDefault="00AE002A" w:rsidP="00AE002A">
            <w:r>
              <w:t>The combination approach works best for married clients of approximately the same age with high individual PIAs. Clients fitting this profile may enjoy Social Security retirement benefits as follows:</w:t>
            </w:r>
          </w:p>
          <w:p w14:paraId="29AB5D22" w14:textId="77777777" w:rsidR="00AE002A" w:rsidRDefault="00AE002A" w:rsidP="00AE002A">
            <w:pPr>
              <w:numPr>
                <w:ilvl w:val="0"/>
                <w:numId w:val="146"/>
              </w:numPr>
            </w:pPr>
            <w:r>
              <w:t xml:space="preserve">Husband earns delayed credits on his individual record, </w:t>
            </w:r>
          </w:p>
          <w:p w14:paraId="2E20B725" w14:textId="77777777" w:rsidR="00AE002A" w:rsidRDefault="00AE002A" w:rsidP="00AE002A">
            <w:pPr>
              <w:numPr>
                <w:ilvl w:val="0"/>
                <w:numId w:val="146"/>
              </w:numPr>
            </w:pPr>
            <w:r>
              <w:t xml:space="preserve">Wife earns delayed credits on her individual record, and </w:t>
            </w:r>
          </w:p>
          <w:p w14:paraId="381EDF75" w14:textId="77777777" w:rsidR="00AE002A" w:rsidRDefault="00AE002A" w:rsidP="00AE002A">
            <w:pPr>
              <w:numPr>
                <w:ilvl w:val="0"/>
                <w:numId w:val="146"/>
              </w:numPr>
            </w:pPr>
            <w:r>
              <w:t>Wife</w:t>
            </w:r>
            <w:r w:rsidRPr="00095D26">
              <w:rPr>
                <w:vertAlign w:val="superscript"/>
              </w:rPr>
              <w:t>*</w:t>
            </w:r>
            <w:r>
              <w:t xml:space="preserve"> collects free spousal benefits on </w:t>
            </w:r>
            <w:r w:rsidR="000D0855">
              <w:t>h</w:t>
            </w:r>
            <w:r>
              <w:t xml:space="preserve">usband’s record beginning at her NRA.  </w:t>
            </w:r>
          </w:p>
          <w:p w14:paraId="136F5D41" w14:textId="77777777" w:rsidR="00AE002A" w:rsidRDefault="00AE002A" w:rsidP="00AE002A">
            <w:r>
              <w:t>Here is the seismic takeaway</w:t>
            </w:r>
            <w:r w:rsidR="000D0855">
              <w:t xml:space="preserve"> -</w:t>
            </w:r>
            <w:r>
              <w:t xml:space="preserve"> </w:t>
            </w:r>
            <w:r w:rsidRPr="00325AA8">
              <w:rPr>
                <w:b/>
                <w:i/>
              </w:rPr>
              <w:t>both spouses are earning delayed retirement credits AND</w:t>
            </w:r>
            <w:r>
              <w:rPr>
                <w:b/>
                <w:i/>
              </w:rPr>
              <w:t>, simultaneously,</w:t>
            </w:r>
            <w:r w:rsidRPr="00325AA8">
              <w:rPr>
                <w:b/>
                <w:i/>
              </w:rPr>
              <w:t xml:space="preserve"> </w:t>
            </w:r>
            <w:r>
              <w:rPr>
                <w:b/>
                <w:i/>
              </w:rPr>
              <w:t xml:space="preserve">one spouse is receiving </w:t>
            </w:r>
            <w:r w:rsidRPr="00325AA8">
              <w:rPr>
                <w:b/>
                <w:i/>
              </w:rPr>
              <w:t xml:space="preserve">current </w:t>
            </w:r>
            <w:r>
              <w:rPr>
                <w:b/>
                <w:i/>
              </w:rPr>
              <w:t>spousal benefits!</w:t>
            </w:r>
          </w:p>
          <w:p w14:paraId="3259409C" w14:textId="77777777" w:rsidR="00AE002A" w:rsidRDefault="00AE002A" w:rsidP="00AE002A">
            <w:r>
              <w:t xml:space="preserve">The combination approach is best illustrated by </w:t>
            </w:r>
            <w:r w:rsidRPr="001C04A0">
              <w:rPr>
                <w:rStyle w:val="Hyperlink"/>
              </w:rPr>
              <w:t>example</w:t>
            </w:r>
            <w:r>
              <w:t xml:space="preserve">.  </w:t>
            </w:r>
          </w:p>
          <w:tbl>
            <w:tblPr>
              <w:tblW w:w="8640" w:type="dxa"/>
              <w:tblBorders>
                <w:top w:val="single" w:sz="4" w:space="0" w:color="auto"/>
                <w:left w:val="single" w:sz="4" w:space="0" w:color="auto"/>
                <w:bottom w:val="single" w:sz="4" w:space="0" w:color="auto"/>
                <w:right w:val="single" w:sz="4" w:space="0" w:color="auto"/>
              </w:tblBorders>
              <w:shd w:val="clear" w:color="auto" w:fill="FFFF99"/>
              <w:tblLayout w:type="fixed"/>
              <w:tblLook w:val="04A0" w:firstRow="1" w:lastRow="0" w:firstColumn="1" w:lastColumn="0" w:noHBand="0" w:noVBand="1"/>
            </w:tblPr>
            <w:tblGrid>
              <w:gridCol w:w="8640"/>
            </w:tblGrid>
            <w:tr w:rsidR="00AE002A" w14:paraId="016EE150" w14:textId="77777777" w:rsidTr="00A123B8">
              <w:trPr>
                <w:trHeight w:val="314"/>
              </w:trPr>
              <w:tc>
                <w:tcPr>
                  <w:tcW w:w="9576" w:type="dxa"/>
                  <w:shd w:val="clear" w:color="auto" w:fill="D9D9D9" w:themeFill="background1" w:themeFillShade="D9"/>
                </w:tcPr>
                <w:p w14:paraId="25106AC7" w14:textId="77777777" w:rsidR="00AE002A" w:rsidRPr="001C04A0" w:rsidRDefault="00AE002A" w:rsidP="00915CE7">
                  <w:pPr>
                    <w:rPr>
                      <w:rStyle w:val="Hyperlink"/>
                    </w:rPr>
                  </w:pPr>
                  <w:r w:rsidRPr="001C04A0">
                    <w:rPr>
                      <w:rStyle w:val="Hyperlink"/>
                    </w:rPr>
                    <w:t xml:space="preserve">Example </w:t>
                  </w:r>
                </w:p>
                <w:p w14:paraId="01DD206D" w14:textId="77777777" w:rsidR="00AE002A" w:rsidRDefault="00AE002A" w:rsidP="00915CE7">
                  <w:r w:rsidRPr="00325AA8">
                    <w:t>Perry and Marilyn Gregson are your clients. They are age 66 (their normal retirement age). Neither Perry nor Marilyn have claimed or collected Social Security retirement benefits previously. Perry’s PIA is $2,</w:t>
                  </w:r>
                  <w:r>
                    <w:t>6</w:t>
                  </w:r>
                  <w:r w:rsidRPr="00325AA8">
                    <w:t>00 and Marilyn’s PIA equals $2,000.</w:t>
                  </w:r>
                  <w:r>
                    <w:t xml:space="preserve"> </w:t>
                  </w:r>
                  <w:r w:rsidRPr="00325AA8">
                    <w:t xml:space="preserve">Perry plans to work until age 70 to earn delayed retirement credits but Marilyn wishes to </w:t>
                  </w:r>
                  <w:r>
                    <w:t>stop working now. They need income to replace a portion of Marilyn’s income from employment.</w:t>
                  </w:r>
                  <w:r w:rsidRPr="00325AA8">
                    <w:t xml:space="preserve"> </w:t>
                  </w:r>
                </w:p>
                <w:p w14:paraId="1B3197B1" w14:textId="77777777" w:rsidR="00AE002A" w:rsidRPr="00325AA8" w:rsidRDefault="00AE002A" w:rsidP="00915CE7">
                  <w:r>
                    <w:t>Here is what happens next in the combination strategy.</w:t>
                  </w:r>
                </w:p>
                <w:p w14:paraId="58952D94" w14:textId="77777777" w:rsidR="00AE002A" w:rsidRDefault="00AE002A" w:rsidP="00915CE7">
                  <w:pPr>
                    <w:numPr>
                      <w:ilvl w:val="0"/>
                      <w:numId w:val="147"/>
                    </w:numPr>
                  </w:pPr>
                  <w:r>
                    <w:t xml:space="preserve">Perry claims and suspends the benefit on his record in the current year (his </w:t>
                  </w:r>
                  <w:r>
                    <w:lastRenderedPageBreak/>
                    <w:t>age 66, his NRA). He earns delayed retirement credits because his benefits are suspended.</w:t>
                  </w:r>
                </w:p>
                <w:p w14:paraId="6E027429" w14:textId="77777777" w:rsidR="00AE002A" w:rsidRDefault="00AE002A" w:rsidP="00915CE7">
                  <w:pPr>
                    <w:numPr>
                      <w:ilvl w:val="0"/>
                      <w:numId w:val="147"/>
                    </w:numPr>
                  </w:pPr>
                  <w:r>
                    <w:t xml:space="preserve">Marilyn files a </w:t>
                  </w:r>
                  <w:r w:rsidR="000D0855">
                    <w:t>Restricted Claim</w:t>
                  </w:r>
                  <w:r>
                    <w:t xml:space="preserve"> for spousal benefits on Perry’s record.</w:t>
                  </w:r>
                </w:p>
                <w:p w14:paraId="6F2F2A39" w14:textId="77777777" w:rsidR="00AE002A" w:rsidRDefault="00AE002A" w:rsidP="00915CE7">
                  <w:pPr>
                    <w:numPr>
                      <w:ilvl w:val="0"/>
                      <w:numId w:val="147"/>
                    </w:numPr>
                  </w:pPr>
                  <w:r>
                    <w:t>Marilyn earns delayed retirement credits on her record because she has not filed for benefits on her record.</w:t>
                  </w:r>
                </w:p>
                <w:p w14:paraId="7F73CB1C" w14:textId="77777777" w:rsidR="00AE002A" w:rsidRDefault="00AE002A" w:rsidP="00915CE7">
                  <w:r>
                    <w:t>Assume that Perry and Marilyn wait until age 70 to claim and collect benefits on their individual record.  The financial results follow.</w:t>
                  </w:r>
                </w:p>
                <w:p w14:paraId="1843DB7F" w14:textId="77777777" w:rsidR="00AE002A" w:rsidRDefault="00AE002A" w:rsidP="00915CE7">
                  <w:pPr>
                    <w:numPr>
                      <w:ilvl w:val="0"/>
                      <w:numId w:val="167"/>
                    </w:numPr>
                  </w:pPr>
                  <w:r>
                    <w:t>Marilyn receives spousal benefits on Perry’s record of over $62,000 (50% of Perry’s PIA for the four years from age 66 through age 70).</w:t>
                  </w:r>
                </w:p>
                <w:p w14:paraId="7E486762" w14:textId="77777777" w:rsidR="0024767F" w:rsidRDefault="00AE002A" w:rsidP="0024767F">
                  <w:pPr>
                    <w:numPr>
                      <w:ilvl w:val="0"/>
                      <w:numId w:val="167"/>
                    </w:numPr>
                  </w:pPr>
                  <w:r>
                    <w:t xml:space="preserve">Perry’s annual retirement benefit grows by about $10,000 </w:t>
                  </w:r>
                  <w:r w:rsidRPr="00346C1D">
                    <w:rPr>
                      <w:b/>
                      <w:i/>
                    </w:rPr>
                    <w:t>for life</w:t>
                  </w:r>
                  <w:r>
                    <w:t xml:space="preserve"> as a result of his delayed retirement credits (32% of his age 66 benefit).</w:t>
                  </w:r>
                </w:p>
                <w:p w14:paraId="3AB3090C" w14:textId="77777777" w:rsidR="00AE002A" w:rsidRDefault="00AE002A" w:rsidP="00095D26">
                  <w:pPr>
                    <w:numPr>
                      <w:ilvl w:val="0"/>
                      <w:numId w:val="167"/>
                    </w:numPr>
                    <w:rPr>
                      <w:bCs/>
                      <w:i/>
                      <w:iCs/>
                      <w:color w:val="000000"/>
                      <w:kern w:val="32"/>
                      <w:sz w:val="28"/>
                      <w:szCs w:val="32"/>
                    </w:rPr>
                  </w:pPr>
                  <w:r>
                    <w:t xml:space="preserve">Marilyn’s annual retirement benefit grows by about $8,000 </w:t>
                  </w:r>
                  <w:r w:rsidRPr="00346C1D">
                    <w:rPr>
                      <w:b/>
                      <w:i/>
                    </w:rPr>
                    <w:t>for life</w:t>
                  </w:r>
                  <w:r>
                    <w:t xml:space="preserve"> as a result of her delayed retirement credits (32% of her age 66 benefit).</w:t>
                  </w:r>
                  <w:r w:rsidRPr="00325AA8">
                    <w:t xml:space="preserve"> </w:t>
                  </w:r>
                </w:p>
              </w:tc>
            </w:tr>
          </w:tbl>
          <w:p w14:paraId="15C66646" w14:textId="77777777" w:rsidR="006A1D5E" w:rsidRPr="00095D26" w:rsidRDefault="00AE002A">
            <w:pPr>
              <w:rPr>
                <w:strike/>
                <w:sz w:val="16"/>
                <w:szCs w:val="16"/>
                <w:u w:val="single"/>
              </w:rPr>
            </w:pPr>
            <w:r w:rsidRPr="00095D26">
              <w:rPr>
                <w:sz w:val="16"/>
                <w:szCs w:val="16"/>
                <w:vertAlign w:val="superscript"/>
              </w:rPr>
              <w:lastRenderedPageBreak/>
              <w:t>*</w:t>
            </w:r>
            <w:r w:rsidRPr="00095D26">
              <w:rPr>
                <w:i/>
                <w:sz w:val="16"/>
                <w:szCs w:val="16"/>
              </w:rPr>
              <w:t>This assumes</w:t>
            </w:r>
            <w:r w:rsidR="000D0855" w:rsidRPr="00095D26">
              <w:rPr>
                <w:i/>
                <w:sz w:val="16"/>
                <w:szCs w:val="16"/>
              </w:rPr>
              <w:t xml:space="preserve"> the</w:t>
            </w:r>
            <w:r w:rsidRPr="00095D26">
              <w:rPr>
                <w:i/>
                <w:sz w:val="16"/>
                <w:szCs w:val="16"/>
              </w:rPr>
              <w:t xml:space="preserve"> husband’s PI</w:t>
            </w:r>
            <w:r w:rsidR="00B335E6" w:rsidRPr="00095D26">
              <w:rPr>
                <w:i/>
                <w:sz w:val="16"/>
                <w:szCs w:val="16"/>
              </w:rPr>
              <w:t xml:space="preserve">A is greater. If </w:t>
            </w:r>
            <w:r w:rsidR="000D0855" w:rsidRPr="00095D26">
              <w:rPr>
                <w:i/>
                <w:sz w:val="16"/>
                <w:szCs w:val="16"/>
              </w:rPr>
              <w:t xml:space="preserve">the </w:t>
            </w:r>
            <w:r w:rsidR="00B335E6" w:rsidRPr="00095D26">
              <w:rPr>
                <w:i/>
                <w:sz w:val="16"/>
                <w:szCs w:val="16"/>
              </w:rPr>
              <w:t>wife’s PIA is</w:t>
            </w:r>
            <w:r w:rsidRPr="00095D26">
              <w:rPr>
                <w:i/>
                <w:sz w:val="16"/>
                <w:szCs w:val="16"/>
              </w:rPr>
              <w:t xml:space="preserve"> greater, then the roles </w:t>
            </w:r>
            <w:r w:rsidR="00B335E6" w:rsidRPr="00095D26">
              <w:rPr>
                <w:i/>
                <w:sz w:val="16"/>
                <w:szCs w:val="16"/>
              </w:rPr>
              <w:t>are</w:t>
            </w:r>
            <w:r w:rsidRPr="00095D26">
              <w:rPr>
                <w:i/>
                <w:sz w:val="16"/>
                <w:szCs w:val="16"/>
              </w:rPr>
              <w:t xml:space="preserve"> reversed.</w:t>
            </w:r>
            <w:r w:rsidRPr="00095D26">
              <w:rPr>
                <w:sz w:val="16"/>
                <w:szCs w:val="16"/>
              </w:rPr>
              <w:t xml:space="preserve"> </w:t>
            </w:r>
          </w:p>
        </w:tc>
      </w:tr>
    </w:tbl>
    <w:p w14:paraId="10C75C56" w14:textId="77777777" w:rsidR="006A1D5E" w:rsidRDefault="006A1D5E" w:rsidP="006A1D5E">
      <w:pPr>
        <w:spacing w:before="0" w:after="0"/>
      </w:pPr>
    </w:p>
    <w:p w14:paraId="4B2E07D0" w14:textId="77777777" w:rsidR="006A1D5E" w:rsidRDefault="006A1D5E" w:rsidP="006A1D5E">
      <w:r>
        <w:br w:type="page"/>
      </w:r>
    </w:p>
    <w:p w14:paraId="3FEE95B9" w14:textId="77777777" w:rsidR="00846376" w:rsidRDefault="003D32EE" w:rsidP="005F5F57">
      <w:r>
        <w:rPr>
          <w:rStyle w:val="Heading2Char"/>
        </w:rPr>
        <w:lastRenderedPageBreak/>
        <w:t xml:space="preserve">Creative </w:t>
      </w:r>
      <w:r w:rsidR="00122606" w:rsidRPr="00F62DDA">
        <w:rPr>
          <w:rStyle w:val="Heading2Char"/>
        </w:rPr>
        <w:t xml:space="preserve">Claiming Strategies for </w:t>
      </w:r>
      <w:r w:rsidR="007343F6">
        <w:rPr>
          <w:rStyle w:val="Heading2Char"/>
        </w:rPr>
        <w:t xml:space="preserve">Nontraditional </w:t>
      </w:r>
      <w:r w:rsidR="0095048B" w:rsidRPr="00F62DDA">
        <w:rPr>
          <w:rStyle w:val="Heading2Char"/>
        </w:rPr>
        <w:t xml:space="preserve">Married </w:t>
      </w:r>
      <w:r w:rsidR="009469A0" w:rsidRPr="00F62DDA">
        <w:rPr>
          <w:rStyle w:val="Heading2Char"/>
        </w:rPr>
        <w:t>Clients</w:t>
      </w:r>
      <w:r w:rsidR="009469A0">
        <w:t xml:space="preserve"> </w:t>
      </w:r>
    </w:p>
    <w:p w14:paraId="3EF2A7E8" w14:textId="77777777" w:rsidR="009469A0" w:rsidRPr="00095D26" w:rsidRDefault="009469A0" w:rsidP="009469A0">
      <w:pPr>
        <w:rPr>
          <w:b/>
          <w:color w:val="FF0000"/>
        </w:rPr>
      </w:pPr>
      <w:r>
        <w:t xml:space="preserve">You may </w:t>
      </w:r>
      <w:r w:rsidR="0024767F">
        <w:t xml:space="preserve">have </w:t>
      </w:r>
      <w:r w:rsidR="00F836BB">
        <w:t xml:space="preserve">an opportunity to </w:t>
      </w:r>
      <w:r w:rsidR="007343F6">
        <w:t xml:space="preserve">assist “second family” clients or those in same gender marriages. </w:t>
      </w:r>
      <w:r w:rsidRPr="00095D26">
        <w:rPr>
          <w:b/>
          <w:color w:val="FF0000"/>
        </w:rPr>
        <w:t>Click on each of the following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98237D" w:rsidRPr="00871BFB" w14:paraId="39B5C402" w14:textId="77777777" w:rsidTr="0098237D">
        <w:tc>
          <w:tcPr>
            <w:tcW w:w="8748" w:type="dxa"/>
            <w:tcBorders>
              <w:bottom w:val="single" w:sz="4" w:space="0" w:color="6CA8CD"/>
            </w:tcBorders>
            <w:shd w:val="clear" w:color="auto" w:fill="6CA8CD"/>
            <w:tcMar>
              <w:top w:w="72" w:type="dxa"/>
              <w:left w:w="115" w:type="dxa"/>
              <w:bottom w:w="72" w:type="dxa"/>
              <w:right w:w="115" w:type="dxa"/>
            </w:tcMar>
          </w:tcPr>
          <w:p w14:paraId="7E2056FB" w14:textId="77777777" w:rsidR="0098237D" w:rsidRPr="00871BFB" w:rsidRDefault="0098237D" w:rsidP="0098237D">
            <w:pPr>
              <w:rPr>
                <w:b/>
                <w:color w:val="FFFFFF"/>
              </w:rPr>
            </w:pPr>
            <w:r>
              <w:rPr>
                <w:b/>
                <w:color w:val="FFFFFF"/>
              </w:rPr>
              <w:t xml:space="preserve">Second Families </w:t>
            </w:r>
          </w:p>
        </w:tc>
      </w:tr>
      <w:tr w:rsidR="0098237D" w:rsidRPr="00871BFB" w14:paraId="7F2926E8" w14:textId="77777777" w:rsidTr="0098237D">
        <w:tc>
          <w:tcPr>
            <w:tcW w:w="8748" w:type="dxa"/>
            <w:shd w:val="clear" w:color="auto" w:fill="FFFFFF"/>
            <w:tcMar>
              <w:top w:w="72" w:type="dxa"/>
              <w:left w:w="115" w:type="dxa"/>
              <w:bottom w:w="72" w:type="dxa"/>
              <w:right w:w="115" w:type="dxa"/>
            </w:tcMar>
          </w:tcPr>
          <w:p w14:paraId="0D2D5F11" w14:textId="77777777" w:rsidR="00933B37" w:rsidRDefault="00933B37" w:rsidP="0098237D">
            <w:r>
              <w:t>How does “free college funding” sound? While this will not be possible for all clients, h</w:t>
            </w:r>
            <w:r w:rsidR="0098237D">
              <w:t xml:space="preserve">ere is a great way to </w:t>
            </w:r>
            <w:r w:rsidR="004035A6">
              <w:t xml:space="preserve">fund </w:t>
            </w:r>
            <w:r w:rsidR="0098237D">
              <w:t xml:space="preserve">college </w:t>
            </w:r>
            <w:r w:rsidR="004035A6">
              <w:t xml:space="preserve">in </w:t>
            </w:r>
            <w:r w:rsidR="0098237D">
              <w:t xml:space="preserve">second marriages </w:t>
            </w:r>
            <w:r w:rsidR="004035A6">
              <w:t>for</w:t>
            </w:r>
            <w:r w:rsidR="0098237D">
              <w:t xml:space="preserve"> which there is a significant difference in spousal ages. </w:t>
            </w:r>
            <w:r>
              <w:t>Join us as we illustrate by example.</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933B37" w14:paraId="0C889201" w14:textId="77777777" w:rsidTr="00095D26">
              <w:trPr>
                <w:trHeight w:val="3761"/>
              </w:trPr>
              <w:tc>
                <w:tcPr>
                  <w:tcW w:w="8503" w:type="dxa"/>
                  <w:shd w:val="clear" w:color="auto" w:fill="FDE9D9" w:themeFill="accent6" w:themeFillTint="33"/>
                </w:tcPr>
                <w:p w14:paraId="20A4B697" w14:textId="77777777" w:rsidR="00933B37" w:rsidRPr="00BD014E" w:rsidRDefault="00933B37" w:rsidP="00F52A0B">
                  <w:pPr>
                    <w:keepNext/>
                    <w:outlineLvl w:val="4"/>
                    <w:rPr>
                      <w:b/>
                    </w:rPr>
                  </w:pPr>
                  <w:r w:rsidRPr="00095D26">
                    <w:rPr>
                      <w:b/>
                    </w:rPr>
                    <w:t>Example</w:t>
                  </w:r>
                </w:p>
                <w:p w14:paraId="69FD8729" w14:textId="77777777" w:rsidR="00933B37" w:rsidRDefault="00933B37" w:rsidP="00933B37">
                  <w:r>
                    <w:t xml:space="preserve">Assume John is 66 (his normal retirement age) and Lynn is 45. </w:t>
                  </w:r>
                </w:p>
                <w:p w14:paraId="3E371499" w14:textId="77777777" w:rsidR="00933B37" w:rsidRDefault="00933B37" w:rsidP="00566AF6">
                  <w:pPr>
                    <w:numPr>
                      <w:ilvl w:val="0"/>
                      <w:numId w:val="148"/>
                    </w:numPr>
                  </w:pPr>
                  <w:r>
                    <w:t xml:space="preserve">This is John’s second marriage and Lynn’s first marriage. The have </w:t>
                  </w:r>
                  <w:r w:rsidR="003676EB">
                    <w:t>one child named Pauline</w:t>
                  </w:r>
                  <w:r>
                    <w:t xml:space="preserve">. </w:t>
                  </w:r>
                  <w:r w:rsidR="003676EB">
                    <w:t>Pauline just celebrated her 11</w:t>
                  </w:r>
                  <w:r w:rsidR="003676EB" w:rsidRPr="00566AF6">
                    <w:rPr>
                      <w:vertAlign w:val="superscript"/>
                    </w:rPr>
                    <w:t>th</w:t>
                  </w:r>
                  <w:r w:rsidR="003676EB">
                    <w:t xml:space="preserve"> birthday.</w:t>
                  </w:r>
                </w:p>
                <w:p w14:paraId="621E1037" w14:textId="77777777" w:rsidR="00933B37" w:rsidRDefault="00933B37" w:rsidP="00566AF6">
                  <w:pPr>
                    <w:numPr>
                      <w:ilvl w:val="0"/>
                      <w:numId w:val="148"/>
                    </w:numPr>
                  </w:pPr>
                  <w:r>
                    <w:t xml:space="preserve">Neither John nor Lynn </w:t>
                  </w:r>
                  <w:r w:rsidR="0049119E">
                    <w:t>has</w:t>
                  </w:r>
                  <w:r>
                    <w:t xml:space="preserve"> other children. John claimed and is now receiving Social Security retirement benefits. </w:t>
                  </w:r>
                </w:p>
                <w:p w14:paraId="3660F7A1" w14:textId="77777777" w:rsidR="00933B37" w:rsidRDefault="00933B37" w:rsidP="00933B37">
                  <w:r>
                    <w:t>Here is what you need to know:</w:t>
                  </w:r>
                </w:p>
                <w:p w14:paraId="4108B9AC" w14:textId="77777777" w:rsidR="00933B37" w:rsidRDefault="00933B37" w:rsidP="00566AF6">
                  <w:pPr>
                    <w:numPr>
                      <w:ilvl w:val="0"/>
                      <w:numId w:val="149"/>
                    </w:numPr>
                  </w:pPr>
                  <w:r>
                    <w:t xml:space="preserve">Pauline is generally entitled to as much as 50% of John’s benefit until she reaches age 18. </w:t>
                  </w:r>
                </w:p>
                <w:p w14:paraId="06C7E1B1" w14:textId="77777777" w:rsidR="00933B37" w:rsidRDefault="00933B37" w:rsidP="00566AF6">
                  <w:pPr>
                    <w:numPr>
                      <w:ilvl w:val="0"/>
                      <w:numId w:val="149"/>
                    </w:numPr>
                  </w:pPr>
                  <w:r>
                    <w:t xml:space="preserve">Pauline could collect </w:t>
                  </w:r>
                  <w:r w:rsidR="003676EB">
                    <w:t>over $100,000</w:t>
                  </w:r>
                  <w:r w:rsidR="003676EB" w:rsidRPr="00095D26">
                    <w:rPr>
                      <w:vertAlign w:val="superscript"/>
                    </w:rPr>
                    <w:t>*</w:t>
                  </w:r>
                  <w:r w:rsidR="003676EB">
                    <w:t xml:space="preserve"> </w:t>
                  </w:r>
                  <w:r>
                    <w:t xml:space="preserve">in </w:t>
                  </w:r>
                  <w:r w:rsidR="003676EB">
                    <w:t>benefits over the next 5</w:t>
                  </w:r>
                  <w:r>
                    <w:t xml:space="preserve"> years.</w:t>
                  </w:r>
                  <w:r w:rsidR="003676EB">
                    <w:t xml:space="preserve"> </w:t>
                  </w:r>
                </w:p>
                <w:p w14:paraId="3D29ED7C" w14:textId="77777777" w:rsidR="003676EB" w:rsidRPr="00095D26" w:rsidRDefault="003676EB" w:rsidP="003676EB">
                  <w:pPr>
                    <w:rPr>
                      <w:sz w:val="16"/>
                      <w:szCs w:val="16"/>
                    </w:rPr>
                  </w:pPr>
                  <w:r w:rsidRPr="00095D26">
                    <w:rPr>
                      <w:sz w:val="16"/>
                      <w:szCs w:val="16"/>
                      <w:vertAlign w:val="superscript"/>
                    </w:rPr>
                    <w:t>*</w:t>
                  </w:r>
                  <w:r w:rsidRPr="00095D26">
                    <w:rPr>
                      <w:i/>
                      <w:sz w:val="16"/>
                      <w:szCs w:val="16"/>
                    </w:rPr>
                    <w:t>Depending upon John’s PIA</w:t>
                  </w:r>
                  <w:r w:rsidR="0024767F" w:rsidRPr="00F52A0B">
                    <w:rPr>
                      <w:i/>
                      <w:sz w:val="16"/>
                      <w:szCs w:val="16"/>
                    </w:rPr>
                    <w:t>.</w:t>
                  </w:r>
                </w:p>
              </w:tc>
            </w:tr>
          </w:tbl>
          <w:p w14:paraId="6E55EFAD" w14:textId="77777777" w:rsidR="00933B37" w:rsidRDefault="00ED1AF4" w:rsidP="0095048B">
            <w:r w:rsidRPr="00933B37">
              <w:rPr>
                <w:b/>
                <w:i/>
              </w:rPr>
              <w:t>But wait, there is more!</w:t>
            </w:r>
            <w:r>
              <w:t xml:space="preserve"> </w:t>
            </w:r>
          </w:p>
          <w:p w14:paraId="71D8AC57" w14:textId="77777777" w:rsidR="0095048B" w:rsidRDefault="00184A35" w:rsidP="0095048B">
            <w:r>
              <w:t>Lynn</w:t>
            </w:r>
            <w:r w:rsidR="0095048B">
              <w:t xml:space="preserve"> has rights also. </w:t>
            </w:r>
            <w:r w:rsidR="00ED1AF4">
              <w:t>In an earlier discussion</w:t>
            </w:r>
            <w:r w:rsidR="0024767F">
              <w:t>,</w:t>
            </w:r>
            <w:r w:rsidR="00ED1AF4">
              <w:t xml:space="preserve"> we revealed that spousal benefits </w:t>
            </w:r>
            <w:r w:rsidR="00584E01">
              <w:t xml:space="preserve">on the worker’s record </w:t>
            </w:r>
            <w:r w:rsidR="00ED1AF4">
              <w:t xml:space="preserve">could </w:t>
            </w:r>
            <w:r w:rsidR="00584E01">
              <w:t xml:space="preserve">generally </w:t>
            </w:r>
            <w:r w:rsidR="0095048B">
              <w:t xml:space="preserve">be </w:t>
            </w:r>
            <w:r w:rsidR="00ED1AF4">
              <w:t xml:space="preserve">paid </w:t>
            </w:r>
            <w:r w:rsidR="00584E01">
              <w:t xml:space="preserve">only </w:t>
            </w:r>
            <w:r w:rsidR="00ED1AF4">
              <w:t xml:space="preserve">if the </w:t>
            </w:r>
            <w:r w:rsidR="0095048B">
              <w:t xml:space="preserve">worker’s </w:t>
            </w:r>
            <w:r w:rsidR="00ED1AF4">
              <w:t xml:space="preserve">spouse </w:t>
            </w:r>
            <w:r w:rsidR="0095048B">
              <w:t xml:space="preserve">was </w:t>
            </w:r>
            <w:r w:rsidR="00ED1AF4">
              <w:t xml:space="preserve">at least age 62. By that standard, </w:t>
            </w:r>
            <w:r w:rsidR="003676EB">
              <w:t>Lynn</w:t>
            </w:r>
            <w:r w:rsidR="00ED1AF4">
              <w:t xml:space="preserve"> would not be eligible for a spousal benefit</w:t>
            </w:r>
            <w:r w:rsidR="003676EB">
              <w:t xml:space="preserve"> on John’s record for another 17 years (from her age 45 to age 62)</w:t>
            </w:r>
            <w:r w:rsidR="00ED1AF4">
              <w:t>.</w:t>
            </w:r>
            <w:r w:rsidR="0095048B">
              <w:t xml:space="preserve"> </w:t>
            </w:r>
          </w:p>
          <w:p w14:paraId="20588669" w14:textId="77777777" w:rsidR="0098237D" w:rsidRPr="00871BFB" w:rsidRDefault="003676EB" w:rsidP="003676EB">
            <w:r>
              <w:t>You have great news for Lynn. There is an exception to the general rule</w:t>
            </w:r>
            <w:r w:rsidR="004E5C85">
              <w:t xml:space="preserve"> - </w:t>
            </w:r>
            <w:r>
              <w:t>a</w:t>
            </w:r>
            <w:r w:rsidR="00ED1AF4">
              <w:t xml:space="preserve"> spouse of the worker </w:t>
            </w:r>
            <w:r>
              <w:t xml:space="preserve">who </w:t>
            </w:r>
            <w:r w:rsidR="00ED1AF4">
              <w:t>is caring for a child of the worker may collect a spousal benefit until the child reaches age 16.</w:t>
            </w:r>
            <w:r w:rsidR="004035A6">
              <w:t xml:space="preserve"> </w:t>
            </w:r>
            <w:r w:rsidR="00933B37">
              <w:t xml:space="preserve">Therefore, </w:t>
            </w:r>
            <w:r w:rsidR="00184A35">
              <w:t>Lynn</w:t>
            </w:r>
            <w:r w:rsidR="00ED1AF4">
              <w:t xml:space="preserve"> (age 45) may claim a spousal benefit on </w:t>
            </w:r>
            <w:r w:rsidR="00184A35">
              <w:t>John</w:t>
            </w:r>
            <w:r w:rsidR="00ED1AF4">
              <w:t xml:space="preserve">’s record </w:t>
            </w:r>
            <w:r>
              <w:t xml:space="preserve">for the next five years </w:t>
            </w:r>
            <w:r w:rsidR="006B2EBF">
              <w:t xml:space="preserve">(until </w:t>
            </w:r>
            <w:r w:rsidR="00184A35">
              <w:t>Pauline</w:t>
            </w:r>
            <w:r w:rsidR="00ED1AF4">
              <w:t xml:space="preserve"> reaches age 16</w:t>
            </w:r>
            <w:r w:rsidR="006B2EBF">
              <w:t>)</w:t>
            </w:r>
            <w:r w:rsidR="00ED1AF4">
              <w:t xml:space="preserve">.  </w:t>
            </w:r>
          </w:p>
        </w:tc>
      </w:tr>
      <w:tr w:rsidR="0098237D" w:rsidRPr="00871BFB" w14:paraId="26B77C4F" w14:textId="77777777" w:rsidTr="0098237D">
        <w:tc>
          <w:tcPr>
            <w:tcW w:w="8748" w:type="dxa"/>
            <w:tcBorders>
              <w:bottom w:val="single" w:sz="4" w:space="0" w:color="6CA8CD"/>
            </w:tcBorders>
            <w:shd w:val="clear" w:color="auto" w:fill="6CA8CD"/>
            <w:tcMar>
              <w:top w:w="72" w:type="dxa"/>
              <w:left w:w="115" w:type="dxa"/>
              <w:bottom w:w="72" w:type="dxa"/>
              <w:right w:w="115" w:type="dxa"/>
            </w:tcMar>
          </w:tcPr>
          <w:p w14:paraId="68C69E65" w14:textId="77777777" w:rsidR="0098237D" w:rsidRPr="00871BFB" w:rsidRDefault="00ED1AF4" w:rsidP="0098237D">
            <w:pPr>
              <w:rPr>
                <w:b/>
                <w:color w:val="FFFFFF"/>
              </w:rPr>
            </w:pPr>
            <w:r>
              <w:rPr>
                <w:b/>
                <w:color w:val="FFFFFF"/>
              </w:rPr>
              <w:t>Oops</w:t>
            </w:r>
            <w:r w:rsidR="0098237D">
              <w:rPr>
                <w:b/>
                <w:color w:val="FFFFFF"/>
              </w:rPr>
              <w:t xml:space="preserve"> </w:t>
            </w:r>
          </w:p>
        </w:tc>
      </w:tr>
      <w:tr w:rsidR="0098237D" w:rsidRPr="00871BFB" w14:paraId="79A59C0A" w14:textId="77777777" w:rsidTr="0098237D">
        <w:tc>
          <w:tcPr>
            <w:tcW w:w="8748" w:type="dxa"/>
            <w:shd w:val="clear" w:color="auto" w:fill="FFFFFF"/>
            <w:tcMar>
              <w:top w:w="72" w:type="dxa"/>
              <w:left w:w="115" w:type="dxa"/>
              <w:bottom w:w="72" w:type="dxa"/>
              <w:right w:w="115" w:type="dxa"/>
            </w:tcMar>
          </w:tcPr>
          <w:p w14:paraId="6828A096" w14:textId="77777777" w:rsidR="0098237D" w:rsidRPr="00871BFB" w:rsidRDefault="00ED1AF4" w:rsidP="007A7081">
            <w:r>
              <w:t xml:space="preserve">What if your clients have </w:t>
            </w:r>
            <w:r w:rsidR="00E22B27">
              <w:t>been married to each other for life, are nearing retirement age, and have a young child? Whether that blessed addition to the family was planned or an “oops”, the same exceptions that apply to second families</w:t>
            </w:r>
            <w:r w:rsidR="007A7081">
              <w:t xml:space="preserve"> </w:t>
            </w:r>
            <w:r w:rsidR="00E22B27">
              <w:t xml:space="preserve">apply here as well. </w:t>
            </w:r>
          </w:p>
        </w:tc>
      </w:tr>
      <w:tr w:rsidR="0098237D" w:rsidRPr="00871BFB" w14:paraId="41D1DEAA" w14:textId="77777777" w:rsidTr="0098237D">
        <w:tc>
          <w:tcPr>
            <w:tcW w:w="8748" w:type="dxa"/>
            <w:tcBorders>
              <w:bottom w:val="single" w:sz="4" w:space="0" w:color="6CA8CD"/>
            </w:tcBorders>
            <w:shd w:val="clear" w:color="auto" w:fill="6CA8CD"/>
            <w:tcMar>
              <w:top w:w="72" w:type="dxa"/>
              <w:left w:w="115" w:type="dxa"/>
              <w:bottom w:w="72" w:type="dxa"/>
              <w:right w:w="115" w:type="dxa"/>
            </w:tcMar>
          </w:tcPr>
          <w:p w14:paraId="61602E02" w14:textId="77777777" w:rsidR="0098237D" w:rsidRDefault="003E430A" w:rsidP="0098237D">
            <w:pPr>
              <w:rPr>
                <w:b/>
                <w:color w:val="FFFFFF"/>
              </w:rPr>
            </w:pPr>
            <w:r>
              <w:rPr>
                <w:b/>
                <w:color w:val="FFFFFF"/>
              </w:rPr>
              <w:t>Same Gender Marriage</w:t>
            </w:r>
            <w:r w:rsidR="0098237D">
              <w:rPr>
                <w:b/>
                <w:color w:val="FFFFFF"/>
              </w:rPr>
              <w:t xml:space="preserve"> </w:t>
            </w:r>
          </w:p>
        </w:tc>
      </w:tr>
      <w:tr w:rsidR="0098237D" w:rsidRPr="00871BFB" w14:paraId="68545CA8" w14:textId="77777777" w:rsidTr="0098237D">
        <w:tc>
          <w:tcPr>
            <w:tcW w:w="8748" w:type="dxa"/>
            <w:shd w:val="clear" w:color="auto" w:fill="FFFFFF"/>
            <w:tcMar>
              <w:top w:w="72" w:type="dxa"/>
              <w:left w:w="115" w:type="dxa"/>
              <w:bottom w:w="72" w:type="dxa"/>
              <w:right w:w="115" w:type="dxa"/>
            </w:tcMar>
          </w:tcPr>
          <w:p w14:paraId="2B57F4BA" w14:textId="0BF19A72" w:rsidR="0098237D" w:rsidRDefault="00A52D56" w:rsidP="00CC0624">
            <w:r>
              <w:t xml:space="preserve">Federal law, including Social Security regulations, recognizes spousal rights of </w:t>
            </w:r>
            <w:r>
              <w:lastRenderedPageBreak/>
              <w:t xml:space="preserve">legally married same gender couples: the spouses are entitled to the same rights and benefits accorded to legally married heterosexual spouses. As a result of a 2015 Supreme Court decision, all states must permit same gender couples to legally marry.  </w:t>
            </w:r>
          </w:p>
        </w:tc>
      </w:tr>
    </w:tbl>
    <w:p w14:paraId="0773981D" w14:textId="77777777" w:rsidR="0095048B" w:rsidRDefault="0098237D" w:rsidP="0095048B">
      <w:pPr>
        <w:pStyle w:val="Heading2"/>
      </w:pPr>
      <w:r>
        <w:lastRenderedPageBreak/>
        <w:br w:type="page"/>
      </w:r>
      <w:r w:rsidR="006A7E00" w:rsidRPr="006A7E00">
        <w:lastRenderedPageBreak/>
        <w:t>Creative</w:t>
      </w:r>
      <w:r w:rsidR="006A7E00" w:rsidRPr="00D52A2E">
        <w:t xml:space="preserve"> </w:t>
      </w:r>
      <w:r w:rsidR="0095048B" w:rsidRPr="00D52A2E">
        <w:t>Claiming Strategies</w:t>
      </w:r>
      <w:r w:rsidR="0095048B">
        <w:t xml:space="preserve"> for Single</w:t>
      </w:r>
      <w:r w:rsidR="00FB5FAC">
        <w:t>,</w:t>
      </w:r>
      <w:r w:rsidR="00C411D2">
        <w:t xml:space="preserve"> Divorced </w:t>
      </w:r>
      <w:r w:rsidR="00FB5FAC">
        <w:t xml:space="preserve">and Widowed </w:t>
      </w:r>
      <w:r w:rsidR="0095048B">
        <w:t>Clients</w:t>
      </w:r>
    </w:p>
    <w:p w14:paraId="789F4668" w14:textId="77777777" w:rsidR="003E2DC7" w:rsidRDefault="004C2D61" w:rsidP="00634366">
      <w:r>
        <w:t>Why do s</w:t>
      </w:r>
      <w:r w:rsidR="00C411D2">
        <w:t>hrewd advisors need to understand the implications of Social Security for single</w:t>
      </w:r>
      <w:r w:rsidR="00FB5FAC">
        <w:t xml:space="preserve">, </w:t>
      </w:r>
      <w:r w:rsidR="00C411D2">
        <w:t>divorced</w:t>
      </w:r>
      <w:r w:rsidR="00FB5FAC">
        <w:t>, and widowed clients</w:t>
      </w:r>
      <w:r>
        <w:t>?</w:t>
      </w:r>
      <w:r w:rsidR="00C411D2">
        <w:t xml:space="preserve"> </w:t>
      </w:r>
    </w:p>
    <w:p w14:paraId="115CF4A0" w14:textId="77777777" w:rsidR="003E2DC7" w:rsidRPr="003E2DC7" w:rsidRDefault="00080BF2" w:rsidP="003E2DC7">
      <w:pPr>
        <w:numPr>
          <w:ilvl w:val="0"/>
          <w:numId w:val="159"/>
        </w:numPr>
        <w:rPr>
          <w:strike/>
        </w:rPr>
      </w:pPr>
      <w:r>
        <w:t xml:space="preserve">In a seismic shift from two generations ago, 5 of every 10 adults </w:t>
      </w:r>
      <w:r w:rsidR="00A34593">
        <w:t xml:space="preserve">are </w:t>
      </w:r>
      <w:r>
        <w:t>choos</w:t>
      </w:r>
      <w:r w:rsidR="00A34593">
        <w:t>ing</w:t>
      </w:r>
      <w:r>
        <w:t xml:space="preserve"> to remain single</w:t>
      </w:r>
      <w:r w:rsidR="00E01162">
        <w:t>.</w:t>
      </w:r>
      <w:r w:rsidR="001F11A4">
        <w:rPr>
          <w:rStyle w:val="FootnoteReference"/>
        </w:rPr>
        <w:footnoteReference w:id="9"/>
      </w:r>
    </w:p>
    <w:p w14:paraId="362166E2" w14:textId="77777777" w:rsidR="003E2DC7" w:rsidRPr="003E2DC7" w:rsidRDefault="003E2DC7" w:rsidP="003E2DC7">
      <w:pPr>
        <w:numPr>
          <w:ilvl w:val="0"/>
          <w:numId w:val="159"/>
        </w:numPr>
        <w:rPr>
          <w:strike/>
        </w:rPr>
      </w:pPr>
      <w:r>
        <w:t>T</w:t>
      </w:r>
      <w:r w:rsidR="000F7C80">
        <w:t xml:space="preserve">he CDC recently reported that </w:t>
      </w:r>
      <w:r w:rsidR="00080BF2">
        <w:t xml:space="preserve">for </w:t>
      </w:r>
      <w:r w:rsidR="00C411D2">
        <w:t xml:space="preserve">every two marriages there </w:t>
      </w:r>
      <w:r w:rsidR="004C2D61">
        <w:t>is</w:t>
      </w:r>
      <w:r w:rsidR="00C411D2">
        <w:t xml:space="preserve"> one divorce</w:t>
      </w:r>
      <w:r w:rsidR="00E01162">
        <w:t>.</w:t>
      </w:r>
      <w:r w:rsidR="00080BF2">
        <w:rPr>
          <w:rStyle w:val="FootnoteReference"/>
        </w:rPr>
        <w:footnoteReference w:id="10"/>
      </w:r>
      <w:r w:rsidR="00C411D2">
        <w:t xml:space="preserve"> </w:t>
      </w:r>
    </w:p>
    <w:p w14:paraId="3A74ADE4" w14:textId="77777777" w:rsidR="0095048B" w:rsidRPr="00634366" w:rsidRDefault="00742982" w:rsidP="003E2DC7">
      <w:pPr>
        <w:numPr>
          <w:ilvl w:val="0"/>
          <w:numId w:val="159"/>
        </w:numPr>
        <w:rPr>
          <w:strike/>
        </w:rPr>
      </w:pPr>
      <w:r>
        <w:t>A</w:t>
      </w:r>
      <w:r w:rsidR="003E2DC7">
        <w:t>bout 14 million people in the U.S. are widowed</w:t>
      </w:r>
      <w:r w:rsidR="00E01162">
        <w:t>.</w:t>
      </w:r>
      <w:r>
        <w:rPr>
          <w:rStyle w:val="FootnoteReference"/>
        </w:rPr>
        <w:footnoteReference w:id="11"/>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95048B" w:rsidRPr="00871BFB" w14:paraId="0F2B1D32" w14:textId="77777777" w:rsidTr="00FC2B74">
        <w:tc>
          <w:tcPr>
            <w:tcW w:w="8748" w:type="dxa"/>
            <w:tcBorders>
              <w:bottom w:val="single" w:sz="4" w:space="0" w:color="6CA8CD"/>
            </w:tcBorders>
            <w:shd w:val="clear" w:color="auto" w:fill="6CA8CD"/>
            <w:tcMar>
              <w:top w:w="72" w:type="dxa"/>
              <w:left w:w="115" w:type="dxa"/>
              <w:bottom w:w="72" w:type="dxa"/>
              <w:right w:w="115" w:type="dxa"/>
            </w:tcMar>
          </w:tcPr>
          <w:p w14:paraId="293FC9BD" w14:textId="77777777" w:rsidR="0095048B" w:rsidRPr="00C9593D" w:rsidRDefault="00C9593D" w:rsidP="00FC2B74">
            <w:pPr>
              <w:rPr>
                <w:b/>
                <w:color w:val="FFFFFF"/>
              </w:rPr>
            </w:pPr>
            <w:r w:rsidRPr="00C9593D">
              <w:rPr>
                <w:b/>
                <w:color w:val="FFFFFF"/>
              </w:rPr>
              <w:t>Single Clients</w:t>
            </w:r>
            <w:r w:rsidR="0095048B" w:rsidRPr="00C9593D">
              <w:rPr>
                <w:b/>
                <w:color w:val="FFFFFF"/>
              </w:rPr>
              <w:t xml:space="preserve"> </w:t>
            </w:r>
          </w:p>
        </w:tc>
      </w:tr>
      <w:tr w:rsidR="002D77E5" w:rsidRPr="00871BFB" w14:paraId="7743EE08" w14:textId="77777777" w:rsidTr="009545F2">
        <w:tc>
          <w:tcPr>
            <w:tcW w:w="8748" w:type="dxa"/>
            <w:tcBorders>
              <w:bottom w:val="single" w:sz="4" w:space="0" w:color="6CA8CD"/>
            </w:tcBorders>
            <w:shd w:val="clear" w:color="auto" w:fill="FFFFFF"/>
            <w:tcMar>
              <w:top w:w="72" w:type="dxa"/>
              <w:left w:w="115" w:type="dxa"/>
              <w:bottom w:w="72" w:type="dxa"/>
              <w:right w:w="115" w:type="dxa"/>
            </w:tcMar>
          </w:tcPr>
          <w:p w14:paraId="345F03E6" w14:textId="10475512" w:rsidR="00B21587" w:rsidRDefault="00B21587" w:rsidP="00B21587">
            <w:r>
              <w:t>The popular press gives scant attention to claiming strategies for single workers. While the opportunities for creativity are limited, you should be aware of at least one. Single clients reaching age 66 by April 30, 2016</w:t>
            </w:r>
            <w:r w:rsidR="004E14F7">
              <w:t>,</w:t>
            </w:r>
            <w:r>
              <w:t xml:space="preserve"> are eligible for the File and Suspend </w:t>
            </w:r>
            <w:r w:rsidRPr="00557A5E">
              <w:rPr>
                <w:rStyle w:val="Hyperlink"/>
              </w:rPr>
              <w:t>retroactive lump sum option</w:t>
            </w:r>
            <w:r>
              <w:t xml:space="preserve">. </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8503"/>
            </w:tblGrid>
            <w:tr w:rsidR="00B21587" w14:paraId="7E824622" w14:textId="77777777" w:rsidTr="00033CBD">
              <w:tc>
                <w:tcPr>
                  <w:tcW w:w="8503" w:type="dxa"/>
                  <w:shd w:val="clear" w:color="auto" w:fill="D9D9D9"/>
                </w:tcPr>
                <w:p w14:paraId="772F195B" w14:textId="77777777" w:rsidR="001605BC" w:rsidRPr="001318C6" w:rsidRDefault="001605BC" w:rsidP="001605BC">
                  <w:pPr>
                    <w:rPr>
                      <w:rStyle w:val="Hyperlink"/>
                      <w:u w:val="none"/>
                    </w:rPr>
                  </w:pPr>
                  <w:r w:rsidRPr="001318C6">
                    <w:rPr>
                      <w:rStyle w:val="Hyperlink"/>
                      <w:u w:val="none"/>
                    </w:rPr>
                    <w:t>Retroactive Lump Sum Option</w:t>
                  </w:r>
                </w:p>
                <w:p w14:paraId="3C255031" w14:textId="77777777" w:rsidR="00B21587" w:rsidRDefault="00B21587" w:rsidP="00033CBD">
                  <w:r>
                    <w:t xml:space="preserve">The </w:t>
                  </w:r>
                  <w:r w:rsidRPr="00A123B8">
                    <w:rPr>
                      <w:i/>
                    </w:rPr>
                    <w:t>retroactive lump sum option</w:t>
                  </w:r>
                  <w:r>
                    <w:t xml:space="preserve"> allows an eligible individual to file for benefits, suspend those benefits, and then collect a lump sum of all suspended benefits at a future date. </w:t>
                  </w:r>
                </w:p>
              </w:tc>
            </w:tr>
          </w:tbl>
          <w:p w14:paraId="66C97A7D" w14:textId="77777777" w:rsidR="00B21587" w:rsidRDefault="00B21587" w:rsidP="00B21587">
            <w:r>
              <w:t xml:space="preserve">Regrettably, single clients did not escape the ax of the BBA of 2015. </w:t>
            </w:r>
          </w:p>
          <w:p w14:paraId="5A6CFC3A" w14:textId="77777777" w:rsidR="00B21587" w:rsidRDefault="00B21587" w:rsidP="00B21587">
            <w:pPr>
              <w:pStyle w:val="ListParagraph"/>
              <w:numPr>
                <w:ilvl w:val="0"/>
                <w:numId w:val="291"/>
              </w:numPr>
            </w:pPr>
            <w:r>
              <w:t xml:space="preserve">The File and Suspend Strategy and retroactive lump sum option were virtually eliminated by the BBA of 2015 for those workers younger than age 66 on April 30, 2016. </w:t>
            </w:r>
          </w:p>
          <w:p w14:paraId="22152FB6" w14:textId="77777777" w:rsidR="00B21587" w:rsidRDefault="00B21587" w:rsidP="00B21587">
            <w:pPr>
              <w:pStyle w:val="ListParagraph"/>
              <w:numPr>
                <w:ilvl w:val="0"/>
                <w:numId w:val="291"/>
              </w:numPr>
            </w:pPr>
            <w:r>
              <w:t xml:space="preserve">File and Suspend is available for new filings only if your client has reached full retirement age AND files and suspends by April 30, 2016. </w:t>
            </w:r>
          </w:p>
          <w:p w14:paraId="37F5FD1E" w14:textId="77777777" w:rsidR="00562457" w:rsidRDefault="00B21587" w:rsidP="00B21587">
            <w:pPr>
              <w:rPr>
                <w:rFonts w:cs="Georgia"/>
                <w:color w:val="262626"/>
              </w:rPr>
            </w:pPr>
            <w:r>
              <w:t xml:space="preserve">Those clients previously filing and suspending are grandfathered in under the previous law and will not lose file and suspend benefits. In addition, an individual reaching age 66 on or </w:t>
            </w:r>
            <w:r w:rsidRPr="000169BA">
              <w:t xml:space="preserve">before </w:t>
            </w:r>
            <w:r w:rsidRPr="0055091C">
              <w:rPr>
                <w:rFonts w:cs="Georgia"/>
                <w:color w:val="262626"/>
              </w:rPr>
              <w:t>April 30, 2016,</w:t>
            </w:r>
            <w:r>
              <w:rPr>
                <w:rFonts w:cs="Georgia"/>
                <w:color w:val="262626"/>
              </w:rPr>
              <w:t xml:space="preserve"> is also</w:t>
            </w:r>
            <w:r w:rsidRPr="0055091C">
              <w:rPr>
                <w:rFonts w:cs="Georgia"/>
                <w:color w:val="262626"/>
              </w:rPr>
              <w:t xml:space="preserve"> </w:t>
            </w:r>
            <w:r w:rsidRPr="0055091C">
              <w:rPr>
                <w:rFonts w:cs="Georgia"/>
                <w:bCs/>
                <w:color w:val="262626"/>
              </w:rPr>
              <w:t>grandfathered in</w:t>
            </w:r>
            <w:r w:rsidRPr="00190C3F">
              <w:rPr>
                <w:rFonts w:cs="Georgia"/>
                <w:color w:val="262626"/>
              </w:rPr>
              <w:t xml:space="preserve">to </w:t>
            </w:r>
            <w:r w:rsidRPr="0055091C">
              <w:rPr>
                <w:rFonts w:cs="Georgia"/>
                <w:color w:val="262626"/>
              </w:rPr>
              <w:t xml:space="preserve">the </w:t>
            </w:r>
            <w:r w:rsidRPr="0055091C">
              <w:rPr>
                <w:rFonts w:cs="Georgia"/>
                <w:b/>
                <w:bCs/>
                <w:color w:val="262626"/>
              </w:rPr>
              <w:t>retroactive lump sum option</w:t>
            </w:r>
            <w:r w:rsidRPr="0055091C">
              <w:rPr>
                <w:rFonts w:cs="Georgia"/>
                <w:color w:val="262626"/>
              </w:rPr>
              <w:t>.</w:t>
            </w:r>
            <w:r w:rsidR="00371706">
              <w:rPr>
                <w:rFonts w:cs="Georgia"/>
                <w:color w:val="262626"/>
              </w:rPr>
              <w:t xml:space="preserve"> </w:t>
            </w:r>
          </w:p>
          <w:p w14:paraId="21D42F83" w14:textId="72FC2DBB" w:rsidR="00B21587" w:rsidRPr="00095D26" w:rsidRDefault="00B21587" w:rsidP="00B21587">
            <w:pPr>
              <w:rPr>
                <w:b/>
                <w:color w:val="FF0000"/>
              </w:rPr>
            </w:pPr>
            <w:r w:rsidRPr="00095D26">
              <w:rPr>
                <w:b/>
                <w:color w:val="FF0000"/>
              </w:rPr>
              <w:t>Click</w:t>
            </w:r>
            <w:r>
              <w:t xml:space="preserve"> </w:t>
            </w:r>
            <w:r w:rsidRPr="005C26B2">
              <w:rPr>
                <w:rStyle w:val="Hyperlink"/>
              </w:rPr>
              <w:t>here</w:t>
            </w:r>
            <w:r>
              <w:t xml:space="preserve"> </w:t>
            </w:r>
            <w:r w:rsidRPr="00095D26">
              <w:rPr>
                <w:b/>
                <w:color w:val="FF0000"/>
              </w:rPr>
              <w:t>to see how this approach could generate a lump sum payment of well over $100</w:t>
            </w:r>
            <w:r>
              <w:rPr>
                <w:b/>
                <w:color w:val="FF0000"/>
              </w:rPr>
              <w:t>,000. Be aware that t</w:t>
            </w:r>
            <w:r w:rsidRPr="00095D26">
              <w:rPr>
                <w:b/>
                <w:color w:val="FF0000"/>
              </w:rPr>
              <w:t>his strategy can also be used by married clients</w:t>
            </w:r>
            <w:r>
              <w:rPr>
                <w:b/>
                <w:color w:val="FF0000"/>
              </w:rPr>
              <w:t>, subject to the BBA of 2015</w:t>
            </w:r>
            <w:r w:rsidRPr="00095D26">
              <w:rPr>
                <w:b/>
                <w:color w:val="FF0000"/>
              </w:rPr>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B21587" w14:paraId="40F93DF5" w14:textId="77777777" w:rsidTr="00033CBD">
              <w:tc>
                <w:tcPr>
                  <w:tcW w:w="8503" w:type="dxa"/>
                  <w:shd w:val="clear" w:color="auto" w:fill="FFFF99"/>
                </w:tcPr>
                <w:p w14:paraId="642F789F" w14:textId="77777777" w:rsidR="00B21587" w:rsidRPr="00095D26" w:rsidRDefault="00B21587" w:rsidP="00033CBD">
                  <w:pPr>
                    <w:rPr>
                      <w:b/>
                    </w:rPr>
                  </w:pPr>
                  <w:r w:rsidRPr="00095D26">
                    <w:rPr>
                      <w:b/>
                    </w:rPr>
                    <w:t>Example – File and Suspend “insurance policy” for single clients</w:t>
                  </w:r>
                </w:p>
                <w:p w14:paraId="0C336945" w14:textId="77777777" w:rsidR="00B21587" w:rsidRDefault="00B21587" w:rsidP="00033CBD">
                  <w:r>
                    <w:t>Your client Sherlock is single. Sherlock reached age 66 before April 30, 2016. His normal retirement age is 67. His PIA at age 67 is $2,600. He elects to File and Suspend payments at his age 67.</w:t>
                  </w:r>
                </w:p>
                <w:p w14:paraId="2B5A390F" w14:textId="77777777" w:rsidR="00B21587" w:rsidRDefault="00B21587" w:rsidP="00033CBD">
                  <w:r>
                    <w:t>Here are the results.</w:t>
                  </w:r>
                </w:p>
                <w:p w14:paraId="3F4BC8BE" w14:textId="77777777" w:rsidR="00B21587" w:rsidRDefault="00B21587" w:rsidP="00033CBD">
                  <w:pPr>
                    <w:numPr>
                      <w:ilvl w:val="0"/>
                      <w:numId w:val="162"/>
                    </w:numPr>
                  </w:pPr>
                  <w:r>
                    <w:lastRenderedPageBreak/>
                    <w:t>At his age 70 he is entitled to claim a lump sum benefit of all suspended payments from age 67 through age 70.</w:t>
                  </w:r>
                </w:p>
                <w:p w14:paraId="59610820" w14:textId="77777777" w:rsidR="00B21587" w:rsidRDefault="00B21587" w:rsidP="00033CBD">
                  <w:pPr>
                    <w:numPr>
                      <w:ilvl w:val="0"/>
                      <w:numId w:val="162"/>
                    </w:numPr>
                  </w:pPr>
                  <w:r>
                    <w:t>He may request and receive a retroactive lump sum payment at any time after age 67. He will receive a check of well over $93,000</w:t>
                  </w:r>
                  <w:r w:rsidRPr="00095D26">
                    <w:rPr>
                      <w:vertAlign w:val="superscript"/>
                    </w:rPr>
                    <w:t>*</w:t>
                  </w:r>
                  <w:r>
                    <w:t xml:space="preserve"> if he chooses to do so at his age 70.</w:t>
                  </w:r>
                </w:p>
                <w:p w14:paraId="7A818B10" w14:textId="77777777" w:rsidR="00B21587" w:rsidRDefault="00B21587" w:rsidP="00033CBD">
                  <w:pPr>
                    <w:numPr>
                      <w:ilvl w:val="0"/>
                      <w:numId w:val="162"/>
                    </w:numPr>
                  </w:pPr>
                  <w:r>
                    <w:t xml:space="preserve">Sherlock will NOT receive delayed retirement credits for the months included in the retroactive lump sum payment. </w:t>
                  </w:r>
                </w:p>
                <w:p w14:paraId="56C0E40A" w14:textId="77777777" w:rsidR="00B21587" w:rsidRPr="00095D26" w:rsidRDefault="00B21587" w:rsidP="00033CBD">
                  <w:pPr>
                    <w:rPr>
                      <w:sz w:val="16"/>
                      <w:szCs w:val="16"/>
                    </w:rPr>
                  </w:pPr>
                  <w:r w:rsidRPr="00095D26">
                    <w:rPr>
                      <w:sz w:val="16"/>
                      <w:szCs w:val="16"/>
                      <w:vertAlign w:val="superscript"/>
                    </w:rPr>
                    <w:t>*</w:t>
                  </w:r>
                  <w:r w:rsidRPr="00095D26">
                    <w:rPr>
                      <w:i/>
                      <w:sz w:val="16"/>
                      <w:szCs w:val="16"/>
                    </w:rPr>
                    <w:t xml:space="preserve">$2,600 per month @ </w:t>
                  </w:r>
                  <w:r>
                    <w:rPr>
                      <w:i/>
                      <w:sz w:val="16"/>
                      <w:szCs w:val="16"/>
                    </w:rPr>
                    <w:t>36</w:t>
                  </w:r>
                  <w:r w:rsidRPr="00095D26">
                    <w:rPr>
                      <w:i/>
                      <w:sz w:val="16"/>
                      <w:szCs w:val="16"/>
                    </w:rPr>
                    <w:t xml:space="preserve"> months</w:t>
                  </w:r>
                  <w:r>
                    <w:rPr>
                      <w:i/>
                      <w:sz w:val="16"/>
                      <w:szCs w:val="16"/>
                    </w:rPr>
                    <w:t xml:space="preserve"> = $93,600.</w:t>
                  </w:r>
                </w:p>
              </w:tc>
            </w:tr>
          </w:tbl>
          <w:p w14:paraId="4FA83480" w14:textId="77777777" w:rsidR="00231A4A" w:rsidRDefault="008D04BA" w:rsidP="00231A4A">
            <w:pPr>
              <w:ind w:left="360"/>
            </w:pPr>
            <w:r>
              <w:rPr>
                <w:noProof/>
                <w:lang w:eastAsia="zh-CN"/>
              </w:rPr>
              <w:lastRenderedPageBreak/>
              <w:drawing>
                <wp:inline distT="0" distB="0" distL="0" distR="0" wp14:anchorId="3EE9B885" wp14:editId="27589F8F">
                  <wp:extent cx="175895" cy="187325"/>
                  <wp:effectExtent l="0" t="0" r="1905" b="0"/>
                  <wp:docPr id="8" name="Picture 8"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m-red-and-yellow-t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75895" cy="187325"/>
                          </a:xfrm>
                          <a:prstGeom prst="rect">
                            <a:avLst/>
                          </a:prstGeom>
                          <a:noFill/>
                          <a:ln>
                            <a:noFill/>
                          </a:ln>
                        </pic:spPr>
                      </pic:pic>
                    </a:graphicData>
                  </a:graphic>
                </wp:inline>
              </w:drawing>
            </w:r>
            <w:r w:rsidR="00FB60DC">
              <w:t xml:space="preserve"> </w:t>
            </w:r>
            <w:r w:rsidR="00E76D2C">
              <w:rPr>
                <w:b/>
              </w:rPr>
              <w:t xml:space="preserve"> </w:t>
            </w:r>
            <w:r w:rsidR="00A9397F">
              <w:rPr>
                <w:b/>
              </w:rPr>
              <w:t>Caution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1A4A" w:rsidRPr="00120E33" w14:paraId="3F5B5502" w14:textId="77777777" w:rsidTr="00231A4A">
              <w:trPr>
                <w:trHeight w:val="665"/>
              </w:trPr>
              <w:tc>
                <w:tcPr>
                  <w:tcW w:w="8508" w:type="dxa"/>
                  <w:shd w:val="clear" w:color="auto" w:fill="E7D9CF"/>
                </w:tcPr>
                <w:p w14:paraId="02F30033" w14:textId="3439DD47" w:rsidR="00231A4A" w:rsidRPr="00F2182E" w:rsidRDefault="00231A4A" w:rsidP="00231A4A">
                  <w:pPr>
                    <w:rPr>
                      <w:rStyle w:val="Strong"/>
                      <w:b w:val="0"/>
                      <w:bCs w:val="0"/>
                    </w:rPr>
                  </w:pPr>
                  <w:r>
                    <w:t xml:space="preserve">If a client chooses to request a lump sum, he or she will earn </w:t>
                  </w:r>
                  <w:r w:rsidRPr="009545F2">
                    <w:rPr>
                      <w:b/>
                      <w:i/>
                    </w:rPr>
                    <w:t>no delayed retirement credits</w:t>
                  </w:r>
                  <w:r>
                    <w:t xml:space="preserve"> for the months represented by the </w:t>
                  </w:r>
                  <w:r w:rsidR="00B21587">
                    <w:t xml:space="preserve">retroactive </w:t>
                  </w:r>
                  <w:r>
                    <w:t>lump sum pay</w:t>
                  </w:r>
                  <w:r w:rsidR="00371706">
                    <w:t>ment</w:t>
                  </w:r>
                  <w:r>
                    <w:t xml:space="preserve">. </w:t>
                  </w:r>
                </w:p>
              </w:tc>
            </w:tr>
          </w:tbl>
          <w:p w14:paraId="2DD8F536" w14:textId="77777777" w:rsidR="00231A4A" w:rsidRPr="00356EA1" w:rsidRDefault="00231A4A" w:rsidP="004C2D61">
            <w:pPr>
              <w:ind w:left="360"/>
            </w:pPr>
          </w:p>
        </w:tc>
      </w:tr>
      <w:tr w:rsidR="009545F2" w:rsidRPr="00871BFB" w14:paraId="683EE443" w14:textId="77777777" w:rsidTr="00FC2B74">
        <w:tc>
          <w:tcPr>
            <w:tcW w:w="8748" w:type="dxa"/>
            <w:tcBorders>
              <w:bottom w:val="single" w:sz="4" w:space="0" w:color="6CA8CD"/>
            </w:tcBorders>
            <w:shd w:val="clear" w:color="auto" w:fill="6CA8CD"/>
            <w:tcMar>
              <w:top w:w="72" w:type="dxa"/>
              <w:left w:w="115" w:type="dxa"/>
              <w:bottom w:w="72" w:type="dxa"/>
              <w:right w:w="115" w:type="dxa"/>
            </w:tcMar>
          </w:tcPr>
          <w:p w14:paraId="040FABCF" w14:textId="77777777" w:rsidR="009545F2" w:rsidRPr="0095048B" w:rsidRDefault="009545F2" w:rsidP="002D77E5">
            <w:pPr>
              <w:rPr>
                <w:b/>
                <w:strike/>
                <w:color w:val="FFFFFF"/>
              </w:rPr>
            </w:pPr>
            <w:r>
              <w:rPr>
                <w:b/>
                <w:color w:val="FFFFFF"/>
              </w:rPr>
              <w:lastRenderedPageBreak/>
              <w:t>Divorced Clients</w:t>
            </w:r>
            <w:r w:rsidRPr="0095048B">
              <w:rPr>
                <w:b/>
                <w:strike/>
                <w:color w:val="FFFFFF"/>
              </w:rPr>
              <w:t xml:space="preserve"> </w:t>
            </w:r>
          </w:p>
        </w:tc>
      </w:tr>
      <w:tr w:rsidR="009545F2" w:rsidRPr="00871BFB" w14:paraId="7A458E5B" w14:textId="77777777" w:rsidTr="00FC2B74">
        <w:tc>
          <w:tcPr>
            <w:tcW w:w="8748" w:type="dxa"/>
            <w:shd w:val="clear" w:color="auto" w:fill="FFFFFF"/>
            <w:tcMar>
              <w:top w:w="72" w:type="dxa"/>
              <w:left w:w="115" w:type="dxa"/>
              <w:bottom w:w="72" w:type="dxa"/>
              <w:right w:w="115" w:type="dxa"/>
            </w:tcMar>
          </w:tcPr>
          <w:p w14:paraId="6F04F10B" w14:textId="0CCA3B68" w:rsidR="00B21587" w:rsidRDefault="00716E79" w:rsidP="00B21587">
            <w:r>
              <w:rPr>
                <w:rStyle w:val="Hyperlink"/>
              </w:rPr>
              <w:t>El</w:t>
            </w:r>
            <w:r w:rsidR="00E653E0" w:rsidRPr="00E653E0">
              <w:rPr>
                <w:rStyle w:val="Hyperlink"/>
              </w:rPr>
              <w:t xml:space="preserve">igible </w:t>
            </w:r>
            <w:r w:rsidR="009545F2" w:rsidRPr="00E653E0">
              <w:rPr>
                <w:rStyle w:val="Hyperlink"/>
              </w:rPr>
              <w:t>divorced clients</w:t>
            </w:r>
            <w:r w:rsidR="009545F2">
              <w:t xml:space="preserve"> may have rights to Social Security benefits on their former spouse’s record</w:t>
            </w:r>
            <w:r w:rsidR="00B21587">
              <w:t xml:space="preserve"> using the </w:t>
            </w:r>
            <w:r w:rsidR="001605BC">
              <w:t>R</w:t>
            </w:r>
            <w:r w:rsidR="00B21587">
              <w:t xml:space="preserve">estricted </w:t>
            </w:r>
            <w:r w:rsidR="001605BC">
              <w:t>C</w:t>
            </w:r>
            <w:r w:rsidR="00B21587">
              <w:t xml:space="preserve">laim strategy previously discussed. </w:t>
            </w:r>
          </w:p>
          <w:p w14:paraId="2BA0195A" w14:textId="2F3400B1" w:rsidR="00B21587" w:rsidRDefault="00B21587" w:rsidP="00B21587">
            <w:pPr>
              <w:pStyle w:val="ListParagraph"/>
              <w:numPr>
                <w:ilvl w:val="0"/>
                <w:numId w:val="293"/>
              </w:numPr>
            </w:pPr>
            <w:r w:rsidRPr="00557A5E">
              <w:rPr>
                <w:b/>
                <w:i/>
              </w:rPr>
              <w:t>In the wake of the BBA of 2015, the Restricted Claim strategy remains a powerful option for clients reaching age 62 by December</w:t>
            </w:r>
            <w:r w:rsidR="001605BC">
              <w:rPr>
                <w:b/>
                <w:i/>
              </w:rPr>
              <w:t> </w:t>
            </w:r>
            <w:r w:rsidRPr="00557A5E">
              <w:rPr>
                <w:b/>
                <w:i/>
              </w:rPr>
              <w:t>31, 2015</w:t>
            </w:r>
            <w:r>
              <w:t xml:space="preserve">. Such individuals may file a </w:t>
            </w:r>
            <w:r w:rsidR="001605BC">
              <w:t>R</w:t>
            </w:r>
            <w:r>
              <w:t xml:space="preserve">estricted </w:t>
            </w:r>
            <w:r w:rsidR="001605BC">
              <w:t>C</w:t>
            </w:r>
            <w:r>
              <w:t xml:space="preserve">laim for spousal benefits when they reach full retirement age. </w:t>
            </w:r>
          </w:p>
          <w:p w14:paraId="4FC7C3CB" w14:textId="50350687" w:rsidR="00E653E0" w:rsidRDefault="00B21587" w:rsidP="00A123B8">
            <w:pPr>
              <w:pStyle w:val="ListParagraph"/>
              <w:numPr>
                <w:ilvl w:val="0"/>
                <w:numId w:val="292"/>
              </w:numPr>
            </w:pPr>
            <w:r w:rsidRPr="0055091C">
              <w:t>Clients who are youn</w:t>
            </w:r>
            <w:r>
              <w:t>g</w:t>
            </w:r>
            <w:r w:rsidRPr="0055091C">
              <w:t xml:space="preserve">er than age 62 on December 31, 2015 are no longer eligible for the </w:t>
            </w:r>
            <w:r w:rsidR="001605BC">
              <w:t>R</w:t>
            </w:r>
            <w:r w:rsidRPr="0055091C">
              <w:t xml:space="preserve">estricted </w:t>
            </w:r>
            <w:r w:rsidR="001605BC">
              <w:t>C</w:t>
            </w:r>
            <w:r w:rsidRPr="0055091C">
              <w:t>laim strategy.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508"/>
            </w:tblGrid>
            <w:tr w:rsidR="00E653E0" w14:paraId="70E57B0A" w14:textId="77777777" w:rsidTr="00AB3314">
              <w:tc>
                <w:tcPr>
                  <w:tcW w:w="8508" w:type="dxa"/>
                  <w:shd w:val="clear" w:color="auto" w:fill="D9D9D9"/>
                </w:tcPr>
                <w:p w14:paraId="3DAF1A56" w14:textId="77777777" w:rsidR="006960C9" w:rsidRPr="00095D26" w:rsidRDefault="00E653E0" w:rsidP="00E653E0">
                  <w:pPr>
                    <w:rPr>
                      <w:rStyle w:val="Hyperlink"/>
                      <w:u w:val="none"/>
                    </w:rPr>
                  </w:pPr>
                  <w:r w:rsidRPr="00095D26">
                    <w:rPr>
                      <w:rStyle w:val="Hyperlink"/>
                      <w:u w:val="none"/>
                    </w:rPr>
                    <w:t xml:space="preserve">Eligible Divorced Clients </w:t>
                  </w:r>
                </w:p>
                <w:p w14:paraId="01923C0C" w14:textId="77777777" w:rsidR="00E653E0" w:rsidRDefault="006960C9" w:rsidP="00095D26">
                  <w:r>
                    <w:rPr>
                      <w:b/>
                      <w:i/>
                    </w:rPr>
                    <w:t xml:space="preserve">Eligible divorced clients </w:t>
                  </w:r>
                  <w:r w:rsidR="00E653E0">
                    <w:t>must meet 5 criteria:</w:t>
                  </w:r>
                </w:p>
                <w:p w14:paraId="621653ED" w14:textId="77777777" w:rsidR="00E653E0" w:rsidRDefault="00E653E0" w:rsidP="00E653E0">
                  <w:pPr>
                    <w:numPr>
                      <w:ilvl w:val="0"/>
                      <w:numId w:val="129"/>
                    </w:numPr>
                  </w:pPr>
                  <w:r>
                    <w:t xml:space="preserve">Currently unmarried, </w:t>
                  </w:r>
                </w:p>
                <w:p w14:paraId="0D9E9474" w14:textId="77777777" w:rsidR="00E653E0" w:rsidRDefault="00E653E0" w:rsidP="00E653E0">
                  <w:pPr>
                    <w:numPr>
                      <w:ilvl w:val="0"/>
                      <w:numId w:val="129"/>
                    </w:numPr>
                  </w:pPr>
                  <w:r>
                    <w:t>Divorced at least two years,</w:t>
                  </w:r>
                </w:p>
                <w:p w14:paraId="17B1CD8E" w14:textId="77777777" w:rsidR="00E653E0" w:rsidRDefault="00E653E0" w:rsidP="00E653E0">
                  <w:pPr>
                    <w:numPr>
                      <w:ilvl w:val="0"/>
                      <w:numId w:val="129"/>
                    </w:numPr>
                  </w:pPr>
                  <w:r>
                    <w:t>Married to the worker at least 10 years,</w:t>
                  </w:r>
                </w:p>
                <w:p w14:paraId="1B2788E5" w14:textId="77777777" w:rsidR="00E653E0" w:rsidRDefault="00E653E0" w:rsidP="00E653E0">
                  <w:pPr>
                    <w:numPr>
                      <w:ilvl w:val="0"/>
                      <w:numId w:val="129"/>
                    </w:numPr>
                  </w:pPr>
                  <w:r>
                    <w:t>Both of the spouses must be at least age 62, and</w:t>
                  </w:r>
                </w:p>
                <w:p w14:paraId="56BB7788" w14:textId="77777777" w:rsidR="00E653E0" w:rsidRPr="001D1C6F" w:rsidRDefault="00E653E0" w:rsidP="006917D2">
                  <w:pPr>
                    <w:numPr>
                      <w:ilvl w:val="0"/>
                      <w:numId w:val="129"/>
                    </w:numPr>
                  </w:pPr>
                  <w:r>
                    <w:t>Ineligible for a higher benefit based upon their individual record.</w:t>
                  </w:r>
                </w:p>
              </w:tc>
            </w:tr>
          </w:tbl>
          <w:p w14:paraId="2EAE1848" w14:textId="77777777" w:rsidR="009545F2" w:rsidRDefault="009545F2" w:rsidP="00C411D2">
            <w:r>
              <w:t xml:space="preserve">Interestingly enough, your divorced client is eligible for benefits even if their former spouse has not claimed benefits.  </w:t>
            </w:r>
          </w:p>
          <w:p w14:paraId="67E6607D" w14:textId="77777777" w:rsidR="009545F2" w:rsidRDefault="006917D2" w:rsidP="00C411D2">
            <w:r>
              <w:t>Y</w:t>
            </w:r>
            <w:r w:rsidR="009545F2">
              <w:t xml:space="preserve">our divorced client </w:t>
            </w:r>
            <w:r w:rsidR="00820374">
              <w:t>may</w:t>
            </w:r>
            <w:r w:rsidR="009545F2">
              <w:t xml:space="preserve"> receive current monthly benefits </w:t>
            </w:r>
            <w:r w:rsidR="00AB3314">
              <w:t xml:space="preserve">on his or her former </w:t>
            </w:r>
            <w:r w:rsidR="00820374">
              <w:t xml:space="preserve">spouse’s record </w:t>
            </w:r>
            <w:r w:rsidR="009545F2" w:rsidRPr="00820374">
              <w:rPr>
                <w:b/>
                <w:i/>
              </w:rPr>
              <w:t>AND</w:t>
            </w:r>
            <w:r w:rsidR="009545F2">
              <w:t xml:space="preserve"> </w:t>
            </w:r>
            <w:r w:rsidR="00820374">
              <w:t xml:space="preserve">simultaneously </w:t>
            </w:r>
            <w:r w:rsidR="009545F2">
              <w:t xml:space="preserve">earn delayed retirement credits </w:t>
            </w:r>
            <w:r w:rsidR="00820374">
              <w:t xml:space="preserve">on his or her individual record. While that may sound too good to be true, it simply requires the </w:t>
            </w:r>
            <w:r w:rsidR="009545F2">
              <w:t xml:space="preserve">filing </w:t>
            </w:r>
            <w:r w:rsidR="00820374">
              <w:t xml:space="preserve">of </w:t>
            </w:r>
            <w:r w:rsidR="009545F2">
              <w:t xml:space="preserve">a </w:t>
            </w:r>
            <w:r w:rsidR="006960C9">
              <w:t>R</w:t>
            </w:r>
            <w:r w:rsidR="009545F2">
              <w:t xml:space="preserve">estricted </w:t>
            </w:r>
            <w:r w:rsidR="006960C9">
              <w:t>C</w:t>
            </w:r>
            <w:r w:rsidR="00820374">
              <w:t xml:space="preserve">laim at your client’s normal retirement age. </w:t>
            </w:r>
            <w:r w:rsidRPr="00095D26">
              <w:rPr>
                <w:b/>
                <w:color w:val="FF0000"/>
              </w:rPr>
              <w:t>S</w:t>
            </w:r>
            <w:r w:rsidR="009545F2" w:rsidRPr="00095D26">
              <w:rPr>
                <w:b/>
                <w:color w:val="FF0000"/>
              </w:rPr>
              <w:t>ee the power of this approach by clicking</w:t>
            </w:r>
            <w:r w:rsidR="009545F2">
              <w:t xml:space="preserve"> </w:t>
            </w:r>
            <w:r w:rsidR="009545F2" w:rsidRPr="00003B08">
              <w:rPr>
                <w:rStyle w:val="Hyperlink"/>
              </w:rPr>
              <w:t>here</w:t>
            </w:r>
            <w:r w:rsidR="009545F2">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9545F2" w:rsidRPr="00566AF6" w14:paraId="5AD11BD6" w14:textId="77777777" w:rsidTr="00A123B8">
              <w:tc>
                <w:tcPr>
                  <w:tcW w:w="8503" w:type="dxa"/>
                  <w:shd w:val="clear" w:color="auto" w:fill="FFFF99"/>
                </w:tcPr>
                <w:p w14:paraId="0C108F8D" w14:textId="77777777" w:rsidR="009545F2" w:rsidRPr="00095D26" w:rsidRDefault="009545F2" w:rsidP="00C411D2">
                  <w:pPr>
                    <w:rPr>
                      <w:b/>
                    </w:rPr>
                  </w:pPr>
                  <w:r w:rsidRPr="00095D26">
                    <w:rPr>
                      <w:b/>
                    </w:rPr>
                    <w:t>Example – Filing a Restricted Claim – Divorced Client</w:t>
                  </w:r>
                </w:p>
                <w:p w14:paraId="725FDC87" w14:textId="77777777" w:rsidR="009545F2" w:rsidRDefault="009545F2" w:rsidP="00C411D2">
                  <w:r>
                    <w:t>Tom and Katie are divorced. Katie remains unmarr</w:t>
                  </w:r>
                  <w:r w:rsidR="006960C9">
                    <w:t>i</w:t>
                  </w:r>
                  <w:r>
                    <w:t xml:space="preserve">ed and she meets all five of </w:t>
                  </w:r>
                  <w:r>
                    <w:lastRenderedPageBreak/>
                    <w:t xml:space="preserve">the criteria listed above. </w:t>
                  </w:r>
                </w:p>
                <w:p w14:paraId="629C0BBF" w14:textId="77777777" w:rsidR="009545F2" w:rsidRDefault="009545F2" w:rsidP="00566AF6">
                  <w:pPr>
                    <w:numPr>
                      <w:ilvl w:val="0"/>
                      <w:numId w:val="156"/>
                    </w:numPr>
                  </w:pPr>
                  <w:r>
                    <w:t>Katie and Tom are both age 62.</w:t>
                  </w:r>
                </w:p>
                <w:p w14:paraId="177B7D06" w14:textId="77777777" w:rsidR="009545F2" w:rsidRDefault="009545F2" w:rsidP="00566AF6">
                  <w:pPr>
                    <w:numPr>
                      <w:ilvl w:val="0"/>
                      <w:numId w:val="156"/>
                    </w:numPr>
                  </w:pPr>
                  <w:r>
                    <w:t>Katie’s PIA at her normal retirement age (66) is $1,400.</w:t>
                  </w:r>
                </w:p>
                <w:p w14:paraId="77781276" w14:textId="77777777" w:rsidR="009545F2" w:rsidRDefault="009545F2" w:rsidP="00566AF6">
                  <w:pPr>
                    <w:numPr>
                      <w:ilvl w:val="0"/>
                      <w:numId w:val="156"/>
                    </w:numPr>
                  </w:pPr>
                  <w:r>
                    <w:t>Tom’s PIA at his normal retirement age (66) is $2,600.</w:t>
                  </w:r>
                </w:p>
                <w:p w14:paraId="54693D6A" w14:textId="77777777" w:rsidR="009545F2" w:rsidRDefault="009545F2" w:rsidP="00693DB9">
                  <w:r>
                    <w:t>Katie has a choice</w:t>
                  </w:r>
                  <w:r w:rsidR="006960C9">
                    <w:t xml:space="preserve"> - </w:t>
                  </w:r>
                  <w:r>
                    <w:t xml:space="preserve">she can file for retirement benefits on her own record and accept a permanent reduction in her benefits or she can wait until her normal retirement age and file a </w:t>
                  </w:r>
                  <w:r w:rsidR="006960C9">
                    <w:t>R</w:t>
                  </w:r>
                  <w:r>
                    <w:t xml:space="preserve">estricted </w:t>
                  </w:r>
                  <w:r w:rsidR="006960C9">
                    <w:t>C</w:t>
                  </w:r>
                  <w:r>
                    <w:t xml:space="preserve">laim for spousal benefits on Tom’s record. </w:t>
                  </w:r>
                </w:p>
                <w:p w14:paraId="6465F1C8" w14:textId="77777777" w:rsidR="009545F2" w:rsidRDefault="009545F2" w:rsidP="00693DB9">
                  <w:r>
                    <w:t xml:space="preserve">The advantages to Katie’s filing a </w:t>
                  </w:r>
                  <w:r w:rsidR="006960C9">
                    <w:t>R</w:t>
                  </w:r>
                  <w:r>
                    <w:t xml:space="preserve">estricted </w:t>
                  </w:r>
                  <w:r w:rsidR="006960C9">
                    <w:t>C</w:t>
                  </w:r>
                  <w:r>
                    <w:t>laim at her age 66 follow:</w:t>
                  </w:r>
                </w:p>
                <w:p w14:paraId="35F98389" w14:textId="77777777" w:rsidR="009545F2" w:rsidRDefault="009545F2" w:rsidP="00566AF6">
                  <w:pPr>
                    <w:numPr>
                      <w:ilvl w:val="0"/>
                      <w:numId w:val="157"/>
                    </w:numPr>
                  </w:pPr>
                  <w:r>
                    <w:t>She will earn delayed retirement credits on her record of up to 32% (8% per year until age 70).</w:t>
                  </w:r>
                </w:p>
                <w:p w14:paraId="4037FE9A" w14:textId="77777777" w:rsidR="009545F2" w:rsidRDefault="009545F2" w:rsidP="00566AF6">
                  <w:pPr>
                    <w:numPr>
                      <w:ilvl w:val="0"/>
                      <w:numId w:val="157"/>
                    </w:numPr>
                  </w:pPr>
                  <w:r>
                    <w:t>She will receive a $1,300 monthly spousal benefit on Tom’s record from her age 66 until her age 70. Noteworthy</w:t>
                  </w:r>
                  <w:r w:rsidR="006960C9">
                    <w:t xml:space="preserve"> - </w:t>
                  </w:r>
                  <w:r>
                    <w:t>this is only $100/month less than the benefit she could collect if claiming on her own record during this same 4</w:t>
                  </w:r>
                  <w:r w:rsidR="006960C9">
                    <w:t>-</w:t>
                  </w:r>
                  <w:r>
                    <w:t>year period.</w:t>
                  </w:r>
                </w:p>
                <w:p w14:paraId="3F2F3FFF" w14:textId="77777777" w:rsidR="009545F2" w:rsidRDefault="009545F2" w:rsidP="00566AF6">
                  <w:pPr>
                    <w:numPr>
                      <w:ilvl w:val="0"/>
                      <w:numId w:val="157"/>
                    </w:numPr>
                  </w:pPr>
                  <w:r>
                    <w:t>She should file for benefits on her record at her age 70, generating a monthly income for life of about $1,850.</w:t>
                  </w:r>
                </w:p>
                <w:p w14:paraId="12B7029D" w14:textId="77777777" w:rsidR="009545F2" w:rsidRDefault="009545F2" w:rsidP="00693DB9">
                  <w:r>
                    <w:t xml:space="preserve">What just happened as a result of Katie’s filing a </w:t>
                  </w:r>
                  <w:r w:rsidR="006960C9">
                    <w:t>R</w:t>
                  </w:r>
                  <w:r>
                    <w:t xml:space="preserve">estricted </w:t>
                  </w:r>
                  <w:r w:rsidR="006960C9">
                    <w:t>C</w:t>
                  </w:r>
                  <w:r>
                    <w:t>laim?</w:t>
                  </w:r>
                </w:p>
                <w:p w14:paraId="11EC06DF" w14:textId="77777777" w:rsidR="009545F2" w:rsidRDefault="009545F2" w:rsidP="00566AF6">
                  <w:pPr>
                    <w:numPr>
                      <w:ilvl w:val="0"/>
                      <w:numId w:val="158"/>
                    </w:numPr>
                  </w:pPr>
                  <w:r>
                    <w:t xml:space="preserve">She receives a $5,400 annual raise </w:t>
                  </w:r>
                  <w:r w:rsidRPr="00566AF6">
                    <w:rPr>
                      <w:b/>
                      <w:i/>
                    </w:rPr>
                    <w:t>for life</w:t>
                  </w:r>
                  <w:r>
                    <w:t xml:space="preserve"> by waiting until age 70 to claim her own benefits. </w:t>
                  </w:r>
                </w:p>
                <w:p w14:paraId="26D05794" w14:textId="77777777" w:rsidR="009545F2" w:rsidRDefault="009545F2" w:rsidP="00566AF6">
                  <w:pPr>
                    <w:numPr>
                      <w:ilvl w:val="0"/>
                      <w:numId w:val="158"/>
                    </w:numPr>
                  </w:pPr>
                  <w:r>
                    <w:t>Katie’s cost in securing this lifetime annual raise is a mere $4,800; the $100 per month she gave up from her age 66 to age 70.</w:t>
                  </w:r>
                </w:p>
                <w:p w14:paraId="21BC95F2" w14:textId="77777777" w:rsidR="009545F2" w:rsidRPr="00003B08" w:rsidRDefault="009545F2" w:rsidP="00566AF6">
                  <w:pPr>
                    <w:numPr>
                      <w:ilvl w:val="0"/>
                      <w:numId w:val="158"/>
                    </w:numPr>
                  </w:pPr>
                  <w:r>
                    <w:t>She receives over $62,000 in “free” spousal benefits on Tom’s record ($1,300 per month for the 4 years from age 66 through age 70).</w:t>
                  </w:r>
                </w:p>
              </w:tc>
            </w:tr>
          </w:tbl>
          <w:p w14:paraId="2325C00E" w14:textId="77777777" w:rsidR="009545F2" w:rsidRPr="0095048B" w:rsidRDefault="009545F2" w:rsidP="00FC2B74">
            <w:pPr>
              <w:rPr>
                <w:strike/>
              </w:rPr>
            </w:pPr>
          </w:p>
        </w:tc>
      </w:tr>
      <w:tr w:rsidR="009545F2" w:rsidRPr="00871BFB" w14:paraId="35402777" w14:textId="77777777" w:rsidTr="00FC2B74">
        <w:tc>
          <w:tcPr>
            <w:tcW w:w="8748" w:type="dxa"/>
            <w:tcBorders>
              <w:bottom w:val="single" w:sz="4" w:space="0" w:color="6CA8CD"/>
            </w:tcBorders>
            <w:shd w:val="clear" w:color="auto" w:fill="6CA8CD"/>
            <w:tcMar>
              <w:top w:w="72" w:type="dxa"/>
              <w:left w:w="115" w:type="dxa"/>
              <w:bottom w:w="72" w:type="dxa"/>
              <w:right w:w="115" w:type="dxa"/>
            </w:tcMar>
          </w:tcPr>
          <w:p w14:paraId="59733EE1" w14:textId="77777777" w:rsidR="009545F2" w:rsidRPr="00FB5FAC" w:rsidRDefault="009545F2" w:rsidP="00FC2B74">
            <w:pPr>
              <w:rPr>
                <w:b/>
                <w:color w:val="FFFFFF"/>
              </w:rPr>
            </w:pPr>
            <w:r w:rsidRPr="00093020">
              <w:rPr>
                <w:b/>
                <w:color w:val="FFFFFF"/>
              </w:rPr>
              <w:lastRenderedPageBreak/>
              <w:t>Widows</w:t>
            </w:r>
            <w:r w:rsidRPr="00FB5FAC">
              <w:rPr>
                <w:b/>
                <w:color w:val="FFFFFF"/>
              </w:rPr>
              <w:t xml:space="preserve"> and Widowers</w:t>
            </w:r>
          </w:p>
        </w:tc>
      </w:tr>
      <w:tr w:rsidR="009545F2" w:rsidRPr="00871BFB" w14:paraId="21B26B33" w14:textId="77777777" w:rsidTr="00A123B8">
        <w:tc>
          <w:tcPr>
            <w:tcW w:w="8748" w:type="dxa"/>
            <w:shd w:val="clear" w:color="auto" w:fill="FFFFFF"/>
            <w:tcMar>
              <w:top w:w="72" w:type="dxa"/>
              <w:left w:w="115" w:type="dxa"/>
              <w:bottom w:w="72" w:type="dxa"/>
              <w:right w:w="115" w:type="dxa"/>
            </w:tcMar>
          </w:tcPr>
          <w:p w14:paraId="7936BF04" w14:textId="77777777" w:rsidR="00C742E7" w:rsidRDefault="00C742E7" w:rsidP="00BA2AAF">
            <w:r>
              <w:t>Picture this scene from a movie if you will. A recently widowed client is in her advisor’s office. She is deeply worried about the loss of her husband’s Social Security income</w:t>
            </w:r>
            <w:r w:rsidR="00055C09">
              <w:t>,</w:t>
            </w:r>
            <w:r>
              <w:t xml:space="preserve"> even as she struggles to deal with her grief. </w:t>
            </w:r>
          </w:p>
          <w:p w14:paraId="444B04E6" w14:textId="77777777" w:rsidR="00C742E7" w:rsidRDefault="009545F2" w:rsidP="00BA2AAF">
            <w:r>
              <w:t xml:space="preserve">How would </w:t>
            </w:r>
            <w:r w:rsidR="00C742E7">
              <w:t>she</w:t>
            </w:r>
            <w:r>
              <w:t xml:space="preserve"> </w:t>
            </w:r>
            <w:r w:rsidR="00C742E7">
              <w:t xml:space="preserve">react </w:t>
            </w:r>
            <w:r>
              <w:t xml:space="preserve">to </w:t>
            </w:r>
            <w:r w:rsidR="00FA50D1">
              <w:t xml:space="preserve">a doubling of </w:t>
            </w:r>
            <w:r w:rsidR="00C742E7">
              <w:t>her</w:t>
            </w:r>
            <w:r w:rsidR="00FA50D1">
              <w:t xml:space="preserve"> </w:t>
            </w:r>
            <w:r w:rsidR="00C742E7">
              <w:t xml:space="preserve">monthly </w:t>
            </w:r>
            <w:r w:rsidR="00FA50D1">
              <w:t>Social Security payment?</w:t>
            </w:r>
            <w:r>
              <w:t xml:space="preserve"> </w:t>
            </w:r>
          </w:p>
          <w:p w14:paraId="0D07BC8E" w14:textId="77777777" w:rsidR="009545F2" w:rsidRDefault="009545F2" w:rsidP="00BA2AAF">
            <w:r>
              <w:t>A spouse with no individual earnings record is entitled to collect a spousal retirement benefit of as much as 50% of the worker spouse’s PIA</w:t>
            </w:r>
            <w:r w:rsidR="00F42D62">
              <w:t xml:space="preserve"> while the worker is alive</w:t>
            </w:r>
            <w:r w:rsidR="00FA50D1">
              <w:t>.</w:t>
            </w:r>
            <w:r>
              <w:t xml:space="preserve"> But when the worker dies, the surviving spouse may be entitled to a survivors benefit equal to </w:t>
            </w:r>
            <w:r w:rsidRPr="001E53CB">
              <w:rPr>
                <w:b/>
                <w:i/>
              </w:rPr>
              <w:t>100% of the workers benefit at death</w:t>
            </w:r>
            <w:r>
              <w:t xml:space="preserve">. </w:t>
            </w:r>
            <w:r w:rsidRPr="00095D26">
              <w:rPr>
                <w:b/>
                <w:color w:val="FF0000"/>
              </w:rPr>
              <w:t>Click</w:t>
            </w:r>
            <w:r>
              <w:t xml:space="preserve"> </w:t>
            </w:r>
            <w:r w:rsidRPr="001E53CB">
              <w:rPr>
                <w:rStyle w:val="Hyperlink"/>
              </w:rPr>
              <w:t>here</w:t>
            </w:r>
            <w:r>
              <w:t xml:space="preserve"> </w:t>
            </w:r>
            <w:r w:rsidRPr="00095D26">
              <w:rPr>
                <w:b/>
                <w:color w:val="FF0000"/>
              </w:rPr>
              <w:t>for an illustration.</w:t>
            </w:r>
            <w:r>
              <w:t xml:space="preserv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8503"/>
            </w:tblGrid>
            <w:tr w:rsidR="009545F2" w14:paraId="132C1D17" w14:textId="77777777" w:rsidTr="00095D26">
              <w:tc>
                <w:tcPr>
                  <w:tcW w:w="8503" w:type="dxa"/>
                  <w:shd w:val="clear" w:color="auto" w:fill="D9D9D9" w:themeFill="background1" w:themeFillShade="D9"/>
                </w:tcPr>
                <w:p w14:paraId="7CD9549F" w14:textId="77777777" w:rsidR="006960C9" w:rsidRPr="00095D26" w:rsidRDefault="006960C9" w:rsidP="00BA2AAF">
                  <w:pPr>
                    <w:rPr>
                      <w:b/>
                    </w:rPr>
                  </w:pPr>
                  <w:r>
                    <w:rPr>
                      <w:b/>
                    </w:rPr>
                    <w:t>Example</w:t>
                  </w:r>
                </w:p>
                <w:p w14:paraId="38904B14" w14:textId="77777777" w:rsidR="009545F2" w:rsidRDefault="009545F2" w:rsidP="00BA2AAF">
                  <w:r>
                    <w:t>Mr. Jonathan and Mrs. Mary Small are you</w:t>
                  </w:r>
                  <w:r w:rsidR="001845CE">
                    <w:t>r clients. They are both age 74</w:t>
                  </w:r>
                  <w:r>
                    <w:t xml:space="preserve"> and have been married for 40 years. Jonathan is collecting a retirement benefit of $2,800 per month on his record and Mary is collecting a spousal retirement benefit on his record of $1,400 per month.</w:t>
                  </w:r>
                </w:p>
                <w:p w14:paraId="129D06B9" w14:textId="77777777" w:rsidR="009545F2" w:rsidRDefault="009545F2" w:rsidP="00B25654">
                  <w:r>
                    <w:t xml:space="preserve">Regrettably, Jonathan was killed yesterday in a Class V whitewater rafting </w:t>
                  </w:r>
                  <w:r>
                    <w:lastRenderedPageBreak/>
                    <w:t>mishap. Mary is now entitled to a survivorship benefit of $2,800 per month (plus cost</w:t>
                  </w:r>
                  <w:r w:rsidR="002115B7">
                    <w:t>-</w:t>
                  </w:r>
                  <w:r>
                    <w:t>of</w:t>
                  </w:r>
                  <w:r w:rsidR="002115B7">
                    <w:t>-</w:t>
                  </w:r>
                  <w:r>
                    <w:t>living adjustments) for the rest of her life.</w:t>
                  </w:r>
                </w:p>
                <w:p w14:paraId="2D17B37C" w14:textId="77777777" w:rsidR="009545F2" w:rsidRDefault="009545F2" w:rsidP="001845CE">
                  <w:r>
                    <w:t>Here is what just happened. Mary switche</w:t>
                  </w:r>
                  <w:r w:rsidR="00562A71">
                    <w:t>d</w:t>
                  </w:r>
                  <w:r>
                    <w:t xml:space="preserve"> her 50% spousal retirement benefit to a survivor’s 100% benefit!</w:t>
                  </w:r>
                  <w:r w:rsidR="0056272B">
                    <w:t xml:space="preserve"> She gains a</w:t>
                  </w:r>
                  <w:r w:rsidR="001845CE">
                    <w:t>lmost $185,000</w:t>
                  </w:r>
                  <w:r w:rsidR="001845CE" w:rsidRPr="00095D26">
                    <w:rPr>
                      <w:vertAlign w:val="superscript"/>
                    </w:rPr>
                    <w:t>*</w:t>
                  </w:r>
                  <w:r w:rsidR="001845CE">
                    <w:t xml:space="preserve"> in additional benefits if she lives until age 85.</w:t>
                  </w:r>
                </w:p>
                <w:p w14:paraId="014D7271" w14:textId="77777777" w:rsidR="001845CE" w:rsidRPr="00095D26" w:rsidRDefault="001845CE" w:rsidP="001845CE">
                  <w:pPr>
                    <w:rPr>
                      <w:i/>
                      <w:sz w:val="16"/>
                      <w:szCs w:val="16"/>
                    </w:rPr>
                  </w:pPr>
                  <w:r w:rsidRPr="00095D26">
                    <w:rPr>
                      <w:i/>
                      <w:sz w:val="16"/>
                      <w:szCs w:val="16"/>
                      <w:vertAlign w:val="superscript"/>
                    </w:rPr>
                    <w:t>*</w:t>
                  </w:r>
                  <w:r w:rsidRPr="00095D26">
                    <w:rPr>
                      <w:i/>
                      <w:sz w:val="16"/>
                      <w:szCs w:val="16"/>
                    </w:rPr>
                    <w:t>Calculated as $1,400 per month extra for 10 years.</w:t>
                  </w:r>
                </w:p>
              </w:tc>
            </w:tr>
          </w:tbl>
          <w:p w14:paraId="1E64AC23" w14:textId="77777777" w:rsidR="00D256B8" w:rsidRDefault="00D256B8" w:rsidP="008E0D63">
            <w:r>
              <w:lastRenderedPageBreak/>
              <w:t xml:space="preserve">This story illustrates a little understood benefit of delaying the collection of benefits until age 70. </w:t>
            </w:r>
            <w:r w:rsidR="005B607A">
              <w:t>Because y</w:t>
            </w:r>
            <w:r>
              <w:t xml:space="preserve">our widow or widower </w:t>
            </w:r>
            <w:r w:rsidR="005B607A">
              <w:t>c</w:t>
            </w:r>
            <w:r>
              <w:t>ollect</w:t>
            </w:r>
            <w:r w:rsidR="005B607A">
              <w:t>s</w:t>
            </w:r>
            <w:r>
              <w:t xml:space="preserve"> 100% of the benefits you were collecting at death</w:t>
            </w:r>
            <w:r w:rsidR="005B607A">
              <w:t>, their survivorship benefits increase when you delay until age 70!</w:t>
            </w:r>
          </w:p>
          <w:p w14:paraId="172C8336" w14:textId="77777777" w:rsidR="009545F2" w:rsidRPr="00871BFB" w:rsidRDefault="009545F2" w:rsidP="008E0D63">
            <w:r>
              <w:t>The most dramatic impact is felt when the surviving spouse has no individual record.</w:t>
            </w:r>
            <w:r w:rsidR="00D847A8">
              <w:t xml:space="preserve"> However, as long as the surviving spouse’s record has a significantly lower  PIA</w:t>
            </w:r>
            <w:r w:rsidR="00821C25">
              <w:t xml:space="preserve"> than that of the deceased</w:t>
            </w:r>
            <w:r w:rsidR="000857E9">
              <w:t xml:space="preserve"> spouse</w:t>
            </w:r>
            <w:r w:rsidR="00D847A8">
              <w:t xml:space="preserve">, there is potential for a </w:t>
            </w:r>
            <w:r w:rsidR="003B4B46">
              <w:t>weighty</w:t>
            </w:r>
            <w:r w:rsidR="00D847A8">
              <w:t xml:space="preserve"> increase in payout</w:t>
            </w:r>
            <w:r w:rsidR="003B4B46">
              <w:t>. Widows and widowers en</w:t>
            </w:r>
            <w:r w:rsidR="00D256B8">
              <w:t>joy a slight age advantage also</w:t>
            </w:r>
            <w:r w:rsidR="002115B7">
              <w:t xml:space="preserve"> - </w:t>
            </w:r>
            <w:r w:rsidR="003B4B46">
              <w:t>s</w:t>
            </w:r>
            <w:r>
              <w:t xml:space="preserve">urvivorship benefits are </w:t>
            </w:r>
            <w:r w:rsidR="00D847A8">
              <w:t xml:space="preserve">generally </w:t>
            </w:r>
            <w:r>
              <w:t>available as early as age 60 (</w:t>
            </w:r>
            <w:r w:rsidR="003B4B46">
              <w:t>5</w:t>
            </w:r>
            <w:r>
              <w:t xml:space="preserve">0 if disabled). </w:t>
            </w:r>
          </w:p>
        </w:tc>
      </w:tr>
    </w:tbl>
    <w:p w14:paraId="54C744AD" w14:textId="77777777" w:rsidR="00770DC7" w:rsidRDefault="0011784B" w:rsidP="00FF2606">
      <w:pPr>
        <w:pStyle w:val="Heading2"/>
      </w:pPr>
      <w:r>
        <w:lastRenderedPageBreak/>
        <w:br w:type="page"/>
      </w:r>
      <w:r w:rsidR="00726FD6">
        <w:lastRenderedPageBreak/>
        <w:t>Reduction of Benefits -</w:t>
      </w:r>
      <w:r w:rsidR="00770DC7">
        <w:t xml:space="preserve"> </w:t>
      </w:r>
      <w:r w:rsidR="006C1977">
        <w:t>Working in Retirement</w:t>
      </w:r>
      <w:r w:rsidR="00726FD6">
        <w:t xml:space="preserve"> </w:t>
      </w:r>
    </w:p>
    <w:p w14:paraId="7BA28B6E" w14:textId="77777777" w:rsidR="00F64AA8" w:rsidRDefault="00F17B50" w:rsidP="00F64AA8">
      <w:pPr>
        <w:rPr>
          <w:b/>
          <w:color w:val="FF0000"/>
        </w:rPr>
      </w:pPr>
      <w:r>
        <w:t xml:space="preserve">Benefits are reduced </w:t>
      </w:r>
      <w:r w:rsidR="00A767FF">
        <w:t xml:space="preserve">for workers choosing to </w:t>
      </w:r>
      <w:r w:rsidR="00A767FF" w:rsidRPr="00F17B50">
        <w:rPr>
          <w:b/>
          <w:i/>
        </w:rPr>
        <w:t>retire before normal retirement age</w:t>
      </w:r>
      <w:r w:rsidR="00A767FF">
        <w:t xml:space="preserve"> </w:t>
      </w:r>
      <w:r w:rsidR="005C0C8B">
        <w:t xml:space="preserve">(NRA) </w:t>
      </w:r>
      <w:r w:rsidR="00F74F58">
        <w:t xml:space="preserve">if they earn excess </w:t>
      </w:r>
      <w:r w:rsidR="00A767FF">
        <w:t>income</w:t>
      </w:r>
      <w:r w:rsidR="00F74F58">
        <w:t>.</w:t>
      </w:r>
      <w:r w:rsidR="00A767FF">
        <w:t xml:space="preserve"> The reduction is based upon two earnings tests: </w:t>
      </w:r>
      <w:r w:rsidR="00A767FF" w:rsidRPr="00A767FF">
        <w:rPr>
          <w:rStyle w:val="Hyperlink"/>
        </w:rPr>
        <w:t xml:space="preserve">earnings before </w:t>
      </w:r>
      <w:r w:rsidR="005C0C8B">
        <w:rPr>
          <w:rStyle w:val="Hyperlink"/>
        </w:rPr>
        <w:t>NRA</w:t>
      </w:r>
      <w:r w:rsidR="00A767FF">
        <w:t xml:space="preserve"> and </w:t>
      </w:r>
      <w:r w:rsidR="00A767FF" w:rsidRPr="00A767FF">
        <w:rPr>
          <w:rStyle w:val="Hyperlink"/>
        </w:rPr>
        <w:t xml:space="preserve">earnings </w:t>
      </w:r>
      <w:r w:rsidR="00A767FF">
        <w:rPr>
          <w:rStyle w:val="Hyperlink"/>
        </w:rPr>
        <w:t>during the year of</w:t>
      </w:r>
      <w:r w:rsidR="00A767FF" w:rsidRPr="00A767FF">
        <w:rPr>
          <w:rStyle w:val="Hyperlink"/>
        </w:rPr>
        <w:t xml:space="preserve"> </w:t>
      </w:r>
      <w:r w:rsidR="005C0C8B">
        <w:rPr>
          <w:rStyle w:val="Hyperlink"/>
        </w:rPr>
        <w:t>NRA</w:t>
      </w:r>
      <w:r w:rsidR="00A767FF">
        <w:t>. There is no reductio</w:t>
      </w:r>
      <w:r>
        <w:t>n of benefits for income earned</w:t>
      </w:r>
      <w:r w:rsidR="00A767FF">
        <w:t xml:space="preserve"> in the years </w:t>
      </w:r>
      <w:r w:rsidR="006A75DF">
        <w:t xml:space="preserve">after </w:t>
      </w:r>
      <w:r w:rsidR="00A767FF">
        <w:t xml:space="preserve">normal retirement age.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F64AA8" w14:paraId="2FDA664F" w14:textId="77777777" w:rsidTr="00340C7F">
        <w:tc>
          <w:tcPr>
            <w:tcW w:w="9576" w:type="dxa"/>
            <w:shd w:val="clear" w:color="auto" w:fill="D9D9D9"/>
          </w:tcPr>
          <w:p w14:paraId="25CBF6BF" w14:textId="77777777" w:rsidR="00F64AA8" w:rsidRPr="00095D26" w:rsidRDefault="00A767FF" w:rsidP="00340C7F">
            <w:pPr>
              <w:rPr>
                <w:rStyle w:val="Hyperlink"/>
                <w:u w:val="none"/>
              </w:rPr>
            </w:pPr>
            <w:r w:rsidRPr="00095D26">
              <w:rPr>
                <w:rStyle w:val="Hyperlink"/>
                <w:u w:val="none"/>
              </w:rPr>
              <w:t>Earnings Before N</w:t>
            </w:r>
            <w:r w:rsidR="005C0C8B" w:rsidRPr="00095D26">
              <w:rPr>
                <w:rStyle w:val="Hyperlink"/>
                <w:u w:val="none"/>
              </w:rPr>
              <w:t>RA</w:t>
            </w:r>
          </w:p>
          <w:p w14:paraId="1CC5B390" w14:textId="1D484F19" w:rsidR="00F64AA8" w:rsidRDefault="00A767FF" w:rsidP="00340C7F">
            <w:r>
              <w:t xml:space="preserve">This test applies to the worker choosing to claim and collect benefits before </w:t>
            </w:r>
            <w:r w:rsidR="005C0C8B">
              <w:t>NRA</w:t>
            </w:r>
            <w:r w:rsidR="004562C1">
              <w:t xml:space="preserve">: </w:t>
            </w:r>
            <w:r w:rsidR="00F64AA8">
              <w:t xml:space="preserve">$1 in benefits will be deducted for each $2 of earnings in excess of the annual limit </w:t>
            </w:r>
            <w:r w:rsidR="005C0C8B">
              <w:t xml:space="preserve">of </w:t>
            </w:r>
            <w:r w:rsidR="00F64AA8">
              <w:t>$15,</w:t>
            </w:r>
            <w:r w:rsidR="00E967F3">
              <w:t xml:space="preserve">720 </w:t>
            </w:r>
            <w:r w:rsidR="005C0C8B">
              <w:t>(</w:t>
            </w:r>
            <w:r w:rsidR="00057E1C">
              <w:t>2016</w:t>
            </w:r>
            <w:r w:rsidR="005C0C8B">
              <w:t xml:space="preserve">, </w:t>
            </w:r>
            <w:r w:rsidR="00F64AA8">
              <w:t xml:space="preserve">as indexed). </w:t>
            </w:r>
            <w:r w:rsidR="004562C1" w:rsidRPr="00C87045">
              <w:rPr>
                <w:b/>
                <w:color w:val="FF0000"/>
              </w:rPr>
              <w:t>Click</w:t>
            </w:r>
            <w:r w:rsidR="004562C1">
              <w:t xml:space="preserve"> </w:t>
            </w:r>
            <w:r w:rsidR="004562C1" w:rsidRPr="003B07F7">
              <w:rPr>
                <w:rStyle w:val="Hyperlink"/>
              </w:rPr>
              <w:t>here</w:t>
            </w:r>
            <w:r w:rsidR="004562C1">
              <w:t xml:space="preserve"> </w:t>
            </w:r>
            <w:r w:rsidR="004562C1" w:rsidRPr="00C87045">
              <w:rPr>
                <w:b/>
                <w:color w:val="FF0000"/>
              </w:rPr>
              <w:t>for an example</w:t>
            </w:r>
            <w:r w:rsidR="004562C1">
              <w:rPr>
                <w:b/>
                <w:color w:val="FF0000"/>
              </w:rPr>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F64AA8" w14:paraId="71189F37" w14:textId="77777777" w:rsidTr="00095D26">
              <w:tc>
                <w:tcPr>
                  <w:tcW w:w="9345" w:type="dxa"/>
                  <w:shd w:val="clear" w:color="auto" w:fill="F2F2F2" w:themeFill="background1" w:themeFillShade="F2"/>
                </w:tcPr>
                <w:p w14:paraId="67865B4D" w14:textId="77777777" w:rsidR="002115B7" w:rsidRPr="00095D26" w:rsidRDefault="002115B7" w:rsidP="00340C7F">
                  <w:pPr>
                    <w:rPr>
                      <w:b/>
                    </w:rPr>
                  </w:pPr>
                  <w:r>
                    <w:rPr>
                      <w:b/>
                    </w:rPr>
                    <w:t>Example</w:t>
                  </w:r>
                </w:p>
                <w:p w14:paraId="28697776" w14:textId="77777777" w:rsidR="00F64AA8" w:rsidRDefault="00F64AA8" w:rsidP="00340C7F">
                  <w:r>
                    <w:t xml:space="preserve">Randy Retiree (age 64) began taking Social Security retirement benefits at age 62. His NRA is age 65. Randy’s </w:t>
                  </w:r>
                  <w:r w:rsidR="005C0C8B">
                    <w:t xml:space="preserve">retirement </w:t>
                  </w:r>
                  <w:r>
                    <w:t>benefit, calculated without regard to the earnings test, would have been $18,000 per year. In the current year, Randy earned $10,000 MORE than the annual limit</w:t>
                  </w:r>
                  <w:r w:rsidR="00E967F3">
                    <w:t xml:space="preserve"> referenced above</w:t>
                  </w:r>
                  <w:r>
                    <w:t>. Therefore, Randy’s retirement benefit will be reduced by $5,000</w:t>
                  </w:r>
                  <w:r w:rsidR="002115B7">
                    <w:t xml:space="preserve"> - </w:t>
                  </w:r>
                  <w:r>
                    <w:t>he will receive only $13,000 in the current year.</w:t>
                  </w:r>
                </w:p>
              </w:tc>
            </w:tr>
          </w:tbl>
          <w:p w14:paraId="58A0E768" w14:textId="77777777" w:rsidR="00F64AA8" w:rsidRPr="00DD763B" w:rsidRDefault="00F64AA8" w:rsidP="00340C7F">
            <w:pPr>
              <w:rPr>
                <w:kern w:val="32"/>
                <w:sz w:val="24"/>
              </w:rPr>
            </w:pPr>
          </w:p>
        </w:tc>
      </w:tr>
    </w:tbl>
    <w:p w14:paraId="6893C342" w14:textId="77777777" w:rsidR="00F64AA8" w:rsidRDefault="00F64AA8" w:rsidP="00F64AA8">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ook w:val="04A0" w:firstRow="1" w:lastRow="0" w:firstColumn="1" w:lastColumn="0" w:noHBand="0" w:noVBand="1"/>
      </w:tblPr>
      <w:tblGrid>
        <w:gridCol w:w="9576"/>
      </w:tblGrid>
      <w:tr w:rsidR="00F64AA8" w14:paraId="5DB6F2E1" w14:textId="77777777" w:rsidTr="00340C7F">
        <w:tc>
          <w:tcPr>
            <w:tcW w:w="9576" w:type="dxa"/>
            <w:shd w:val="clear" w:color="auto" w:fill="D9D9D9"/>
          </w:tcPr>
          <w:p w14:paraId="07B69DA9" w14:textId="77777777" w:rsidR="00F64AA8" w:rsidRPr="00095D26" w:rsidRDefault="00F64AA8" w:rsidP="00340C7F">
            <w:pPr>
              <w:rPr>
                <w:rStyle w:val="Hyperlink"/>
                <w:u w:val="none"/>
              </w:rPr>
            </w:pPr>
            <w:r w:rsidRPr="00095D26">
              <w:rPr>
                <w:rStyle w:val="Hyperlink"/>
                <w:u w:val="none"/>
              </w:rPr>
              <w:t xml:space="preserve">Earnings </w:t>
            </w:r>
            <w:r w:rsidR="00F64ACD" w:rsidRPr="00095D26">
              <w:rPr>
                <w:rStyle w:val="Hyperlink"/>
                <w:u w:val="none"/>
              </w:rPr>
              <w:t>During the Year of NRA</w:t>
            </w:r>
          </w:p>
          <w:p w14:paraId="03CB1857" w14:textId="7A0F34B1" w:rsidR="00F64AA8" w:rsidRPr="00C87045" w:rsidRDefault="00F64AA8" w:rsidP="00340C7F">
            <w:pPr>
              <w:rPr>
                <w:b/>
                <w:color w:val="FF0000"/>
              </w:rPr>
            </w:pPr>
            <w:r>
              <w:t xml:space="preserve">The penalty is much less severe in the year of the worker’s NRA. In the calendar year in which the worker or beneficiary attains the NRA, $1 in benefits will be deducted for each $3 of earnings above the annual limit </w:t>
            </w:r>
            <w:r w:rsidR="00F64ACD">
              <w:t xml:space="preserve">of </w:t>
            </w:r>
            <w:r>
              <w:t>$41,</w:t>
            </w:r>
            <w:r w:rsidR="00F63229">
              <w:t xml:space="preserve">880 </w:t>
            </w:r>
            <w:r w:rsidR="00F64ACD">
              <w:t>(</w:t>
            </w:r>
            <w:r w:rsidR="00057E1C">
              <w:t>2016</w:t>
            </w:r>
            <w:r>
              <w:t xml:space="preserve">, as indexed). Only earnings before the month in which the worker or beneficiary attains the NRA are counted. </w:t>
            </w:r>
            <w:r w:rsidR="004562C1" w:rsidRPr="00C87045">
              <w:rPr>
                <w:b/>
                <w:color w:val="FF0000"/>
              </w:rPr>
              <w:t>Click</w:t>
            </w:r>
            <w:r w:rsidR="004562C1">
              <w:t xml:space="preserve"> </w:t>
            </w:r>
            <w:r w:rsidR="004562C1" w:rsidRPr="00095D26">
              <w:rPr>
                <w:rStyle w:val="Hyperlink"/>
                <w:color w:val="0000FF"/>
              </w:rPr>
              <w:t>here</w:t>
            </w:r>
            <w:r w:rsidR="004562C1">
              <w:t xml:space="preserve"> </w:t>
            </w:r>
            <w:r w:rsidR="004562C1" w:rsidRPr="00C87045">
              <w:rPr>
                <w:b/>
                <w:color w:val="FF0000"/>
              </w:rPr>
              <w:t>for an example</w:t>
            </w:r>
            <w:r w:rsidR="004562C1">
              <w:rPr>
                <w:b/>
                <w:color w:val="FF0000"/>
              </w:rPr>
              <w:t>.</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9345"/>
            </w:tblGrid>
            <w:tr w:rsidR="00F64AA8" w14:paraId="0B0729DF" w14:textId="77777777" w:rsidTr="00095D26">
              <w:tc>
                <w:tcPr>
                  <w:tcW w:w="9345" w:type="dxa"/>
                  <w:shd w:val="clear" w:color="auto" w:fill="F2F2F2" w:themeFill="background1" w:themeFillShade="F2"/>
                </w:tcPr>
                <w:p w14:paraId="21718112" w14:textId="77777777" w:rsidR="002115B7" w:rsidRPr="00095D26" w:rsidRDefault="002115B7" w:rsidP="00340C7F">
                  <w:pPr>
                    <w:rPr>
                      <w:b/>
                    </w:rPr>
                  </w:pPr>
                  <w:r>
                    <w:rPr>
                      <w:b/>
                    </w:rPr>
                    <w:t>Example</w:t>
                  </w:r>
                </w:p>
                <w:p w14:paraId="1A71639C" w14:textId="77777777" w:rsidR="00F64AA8" w:rsidRDefault="00F64AA8" w:rsidP="00340C7F">
                  <w:r>
                    <w:t>Dana Decamp began taking Social Security retirement benefits during the year in which she reached age 65 (her NRA). Dana’s benefit, calculated without regard to the earnings test, would have been $18,000. In the current year, she earned $10,000 MORE than the annual limit</w:t>
                  </w:r>
                  <w:r w:rsidR="00F63229">
                    <w:t xml:space="preserve"> referenced above</w:t>
                  </w:r>
                  <w:r>
                    <w:t>. Therefore, Dana’s retirement benefit will be reduced by $3,333</w:t>
                  </w:r>
                  <w:r w:rsidR="002115B7">
                    <w:t xml:space="preserve"> - </w:t>
                  </w:r>
                  <w:r>
                    <w:t>she will receive only $14,667 in the current year.</w:t>
                  </w:r>
                </w:p>
              </w:tc>
            </w:tr>
          </w:tbl>
          <w:p w14:paraId="2CDE0D74" w14:textId="77777777" w:rsidR="00F64AA8" w:rsidRPr="00DD763B" w:rsidRDefault="00F64AA8" w:rsidP="00340C7F">
            <w:pPr>
              <w:rPr>
                <w:kern w:val="32"/>
                <w:sz w:val="24"/>
              </w:rPr>
            </w:pPr>
          </w:p>
        </w:tc>
      </w:tr>
    </w:tbl>
    <w:p w14:paraId="4E90967A" w14:textId="77777777" w:rsidR="00F64AA8" w:rsidRDefault="00F64AA8" w:rsidP="00F64AA8">
      <w:pPr>
        <w:spacing w:before="0" w:after="0"/>
      </w:pPr>
    </w:p>
    <w:p w14:paraId="1BE9A003" w14:textId="77777777" w:rsidR="006A75DF" w:rsidRDefault="006A75DF" w:rsidP="00F64AA8">
      <w:pPr>
        <w:spacing w:before="0" w:after="0"/>
      </w:pPr>
      <w:r>
        <w:t>Noteworthy</w:t>
      </w:r>
      <w:r w:rsidR="002115B7">
        <w:t xml:space="preserve"> - </w:t>
      </w:r>
      <w:r>
        <w:t>any benefits reduc</w:t>
      </w:r>
      <w:r w:rsidR="00AE0234">
        <w:t xml:space="preserve">ed by the earnings test may not be </w:t>
      </w:r>
      <w:r w:rsidR="00D01689">
        <w:t xml:space="preserve">completely </w:t>
      </w:r>
      <w:r w:rsidR="001C1A7C">
        <w:t xml:space="preserve">lost, they </w:t>
      </w:r>
      <w:r w:rsidR="00CB7620">
        <w:t xml:space="preserve">may be </w:t>
      </w:r>
      <w:r w:rsidR="001E6A99">
        <w:t>recoverable</w:t>
      </w:r>
      <w:r w:rsidR="00F17B50">
        <w:t xml:space="preserve"> in </w:t>
      </w:r>
      <w:r w:rsidR="00AE0234">
        <w:t>future years</w:t>
      </w:r>
      <w:r>
        <w:t>.</w:t>
      </w:r>
      <w:r w:rsidR="0001041D">
        <w:t xml:space="preserve"> The recovery calculation can become somewhat complex but for those wishing to know </w:t>
      </w:r>
      <w:r w:rsidR="00354B0E">
        <w:t xml:space="preserve">more, </w:t>
      </w:r>
      <w:r w:rsidR="00F17B50" w:rsidRPr="00095D26">
        <w:rPr>
          <w:b/>
          <w:color w:val="FF0000"/>
        </w:rPr>
        <w:t>click</w:t>
      </w:r>
      <w:r w:rsidR="00F17B50">
        <w:t xml:space="preserve"> </w:t>
      </w:r>
      <w:r w:rsidR="00F17B50" w:rsidRPr="00F17B50">
        <w:rPr>
          <w:rStyle w:val="Hyperlink"/>
        </w:rPr>
        <w:t>here</w:t>
      </w:r>
      <w:r w:rsidR="00F17B50">
        <w:t>.</w:t>
      </w:r>
    </w:p>
    <w:p w14:paraId="6CAC56D3" w14:textId="77777777" w:rsidR="002115B7" w:rsidRDefault="002115B7" w:rsidP="00F64AA8">
      <w:pPr>
        <w:spacing w:before="0" w:after="0"/>
      </w:pPr>
    </w:p>
    <w:tbl>
      <w:tblPr>
        <w:tblW w:w="0" w:type="auto"/>
        <w:tblBorders>
          <w:top w:val="single" w:sz="8" w:space="0" w:color="auto"/>
          <w:left w:val="single" w:sz="8" w:space="0" w:color="auto"/>
          <w:bottom w:val="single" w:sz="8" w:space="0" w:color="auto"/>
          <w:right w:val="single" w:sz="8" w:space="0" w:color="auto"/>
        </w:tblBorders>
        <w:shd w:val="clear" w:color="auto" w:fill="D9D9D9" w:themeFill="background1" w:themeFillShade="D9"/>
        <w:tblLook w:val="04A0" w:firstRow="1" w:lastRow="0" w:firstColumn="1" w:lastColumn="0" w:noHBand="0" w:noVBand="1"/>
      </w:tblPr>
      <w:tblGrid>
        <w:gridCol w:w="9576"/>
      </w:tblGrid>
      <w:tr w:rsidR="006A75DF" w14:paraId="5B2A07E6" w14:textId="77777777" w:rsidTr="00095D26">
        <w:tc>
          <w:tcPr>
            <w:tcW w:w="9576" w:type="dxa"/>
            <w:shd w:val="clear" w:color="auto" w:fill="D9D9D9" w:themeFill="background1" w:themeFillShade="D9"/>
          </w:tcPr>
          <w:p w14:paraId="2A8BBE49" w14:textId="77777777" w:rsidR="006A75DF" w:rsidRPr="00095D26" w:rsidRDefault="006A75DF" w:rsidP="002115B7">
            <w:pPr>
              <w:rPr>
                <w:b/>
              </w:rPr>
            </w:pPr>
            <w:r w:rsidRPr="00095D26">
              <w:rPr>
                <w:b/>
              </w:rPr>
              <w:t xml:space="preserve">Example of </w:t>
            </w:r>
            <w:r w:rsidR="001E6A99" w:rsidRPr="00095D26">
              <w:rPr>
                <w:b/>
              </w:rPr>
              <w:t>Recoverable</w:t>
            </w:r>
            <w:r w:rsidR="00D01689" w:rsidRPr="00095D26">
              <w:rPr>
                <w:b/>
              </w:rPr>
              <w:t xml:space="preserve"> Benefits</w:t>
            </w:r>
          </w:p>
          <w:p w14:paraId="4E0FC412" w14:textId="77777777" w:rsidR="00217CC8" w:rsidRPr="00095D26" w:rsidRDefault="00D01689" w:rsidP="002115B7">
            <w:pPr>
              <w:rPr>
                <w:kern w:val="32"/>
              </w:rPr>
            </w:pPr>
            <w:r w:rsidRPr="00095D26">
              <w:rPr>
                <w:kern w:val="32"/>
              </w:rPr>
              <w:t xml:space="preserve">Your client Brian </w:t>
            </w:r>
            <w:r w:rsidR="00217CC8" w:rsidRPr="00095D26">
              <w:rPr>
                <w:kern w:val="32"/>
              </w:rPr>
              <w:t xml:space="preserve">began collecting </w:t>
            </w:r>
            <w:r w:rsidRPr="00095D26">
              <w:rPr>
                <w:kern w:val="32"/>
              </w:rPr>
              <w:t xml:space="preserve">retirement </w:t>
            </w:r>
            <w:r w:rsidR="00217CC8" w:rsidRPr="00095D26">
              <w:rPr>
                <w:kern w:val="32"/>
              </w:rPr>
              <w:t xml:space="preserve">benefits on his record </w:t>
            </w:r>
            <w:r w:rsidRPr="00095D26">
              <w:rPr>
                <w:kern w:val="32"/>
              </w:rPr>
              <w:t xml:space="preserve">at age 62. </w:t>
            </w:r>
            <w:r w:rsidR="00217CC8" w:rsidRPr="00095D26">
              <w:rPr>
                <w:kern w:val="32"/>
              </w:rPr>
              <w:t xml:space="preserve">He was born in 1954 and because he claimed </w:t>
            </w:r>
            <w:r w:rsidR="00562A71">
              <w:rPr>
                <w:kern w:val="32"/>
              </w:rPr>
              <w:t xml:space="preserve">and collected </w:t>
            </w:r>
            <w:r w:rsidR="00217CC8" w:rsidRPr="00095D26">
              <w:rPr>
                <w:kern w:val="32"/>
              </w:rPr>
              <w:t>at age 62, he incurred a permanent reduction of his PIA of 25%.</w:t>
            </w:r>
          </w:p>
          <w:p w14:paraId="4DE1C04D" w14:textId="77777777" w:rsidR="00005C55" w:rsidRPr="00095D26" w:rsidRDefault="00D01689" w:rsidP="00095D26">
            <w:pPr>
              <w:pStyle w:val="ListParagraph"/>
              <w:numPr>
                <w:ilvl w:val="0"/>
                <w:numId w:val="277"/>
              </w:numPr>
              <w:contextualSpacing w:val="0"/>
              <w:rPr>
                <w:b/>
                <w:bCs/>
                <w:color w:val="FF0000"/>
                <w:sz w:val="32"/>
              </w:rPr>
            </w:pPr>
            <w:r w:rsidRPr="00095D26">
              <w:t xml:space="preserve">His NRA is age 66. During the </w:t>
            </w:r>
            <w:r w:rsidR="0049119E" w:rsidRPr="00095D26">
              <w:t>5-year</w:t>
            </w:r>
            <w:r w:rsidRPr="00095D26">
              <w:t xml:space="preserve"> period from age 62 through age 66</w:t>
            </w:r>
            <w:r w:rsidR="002115B7">
              <w:t>,</w:t>
            </w:r>
            <w:r w:rsidRPr="00095D26">
              <w:t xml:space="preserve"> his retirement benefits were </w:t>
            </w:r>
            <w:r w:rsidRPr="00095D26">
              <w:rPr>
                <w:b/>
              </w:rPr>
              <w:t>reduced</w:t>
            </w:r>
            <w:r w:rsidRPr="00095D26">
              <w:t xml:space="preserve"> </w:t>
            </w:r>
            <w:r w:rsidR="00217CC8" w:rsidRPr="00095D26">
              <w:t xml:space="preserve">as a result of the earnings tests </w:t>
            </w:r>
            <w:r w:rsidRPr="00095D26">
              <w:t xml:space="preserve">by the </w:t>
            </w:r>
            <w:r w:rsidRPr="00095D26">
              <w:rPr>
                <w:b/>
              </w:rPr>
              <w:t>equivalent of 12 month</w:t>
            </w:r>
            <w:r w:rsidR="00CC24F5" w:rsidRPr="00095D26">
              <w:rPr>
                <w:b/>
              </w:rPr>
              <w:t>s of</w:t>
            </w:r>
            <w:r w:rsidRPr="00095D26">
              <w:rPr>
                <w:b/>
              </w:rPr>
              <w:t xml:space="preserve"> benefit payments</w:t>
            </w:r>
            <w:r w:rsidRPr="00095D26">
              <w:t xml:space="preserve">. </w:t>
            </w:r>
          </w:p>
          <w:p w14:paraId="689B3B0A" w14:textId="77777777" w:rsidR="00005C55" w:rsidRPr="00095D26" w:rsidRDefault="00D01689" w:rsidP="00095D26">
            <w:pPr>
              <w:pStyle w:val="ListParagraph"/>
              <w:numPr>
                <w:ilvl w:val="0"/>
                <w:numId w:val="277"/>
              </w:numPr>
              <w:contextualSpacing w:val="0"/>
              <w:rPr>
                <w:b/>
                <w:bCs/>
                <w:color w:val="333399"/>
                <w:sz w:val="32"/>
              </w:rPr>
            </w:pPr>
            <w:r w:rsidRPr="00095D26">
              <w:t xml:space="preserve">When Brian reaches </w:t>
            </w:r>
            <w:r w:rsidR="00562A71" w:rsidRPr="00095D26">
              <w:t xml:space="preserve">his NRA of </w:t>
            </w:r>
            <w:r w:rsidRPr="00095D26">
              <w:t xml:space="preserve">66, his monthly retirement benefit will be </w:t>
            </w:r>
            <w:r w:rsidRPr="00095D26">
              <w:lastRenderedPageBreak/>
              <w:t>recalculated as if he first claimed benefits at age 63 instead of age 62.</w:t>
            </w:r>
            <w:r w:rsidR="00217CC8" w:rsidRPr="00095D26">
              <w:t xml:space="preserve"> </w:t>
            </w:r>
          </w:p>
          <w:p w14:paraId="2634CC25" w14:textId="77777777" w:rsidR="00217CC8" w:rsidRPr="00095D26" w:rsidRDefault="00005C55" w:rsidP="00095D26">
            <w:pPr>
              <w:pStyle w:val="ListParagraph"/>
              <w:numPr>
                <w:ilvl w:val="0"/>
                <w:numId w:val="277"/>
              </w:numPr>
              <w:contextualSpacing w:val="0"/>
            </w:pPr>
            <w:r w:rsidRPr="00095D26">
              <w:t xml:space="preserve">Why age 63? He lost the equivalent of 12 months of benefit payments as a result of the earnings tests. That “lost” 12 months is added back </w:t>
            </w:r>
            <w:r>
              <w:t xml:space="preserve">to his claiming age </w:t>
            </w:r>
            <w:r w:rsidR="00CC24F5">
              <w:t xml:space="preserve">(62) </w:t>
            </w:r>
            <w:r w:rsidRPr="00095D26">
              <w:t>so that his new c</w:t>
            </w:r>
            <w:r w:rsidRPr="00005C55">
              <w:t>laiming age</w:t>
            </w:r>
            <w:r w:rsidRPr="00095D26">
              <w:t xml:space="preserve"> becomes age 63.</w:t>
            </w:r>
            <w:r w:rsidR="00217CC8" w:rsidRPr="00095D26">
              <w:t xml:space="preserve"> </w:t>
            </w:r>
          </w:p>
          <w:p w14:paraId="5288754B" w14:textId="77777777" w:rsidR="0001041D" w:rsidRDefault="00005C55" w:rsidP="002115B7">
            <w:pPr>
              <w:rPr>
                <w:kern w:val="32"/>
              </w:rPr>
            </w:pPr>
            <w:r>
              <w:rPr>
                <w:kern w:val="32"/>
              </w:rPr>
              <w:t xml:space="preserve">How does this recalculated claiming age help Brian? </w:t>
            </w:r>
            <w:r w:rsidR="00217CC8" w:rsidRPr="00095D26">
              <w:rPr>
                <w:kern w:val="32"/>
              </w:rPr>
              <w:t>Th</w:t>
            </w:r>
            <w:r w:rsidR="0001041D">
              <w:rPr>
                <w:kern w:val="32"/>
              </w:rPr>
              <w:t xml:space="preserve">e </w:t>
            </w:r>
            <w:r w:rsidR="00217CC8" w:rsidRPr="00095D26">
              <w:rPr>
                <w:kern w:val="32"/>
              </w:rPr>
              <w:t>recalculat</w:t>
            </w:r>
            <w:r w:rsidR="0001041D">
              <w:rPr>
                <w:kern w:val="32"/>
              </w:rPr>
              <w:t xml:space="preserve">ed claiming age of 63 </w:t>
            </w:r>
            <w:r w:rsidR="00217CC8" w:rsidRPr="00095D26">
              <w:rPr>
                <w:kern w:val="32"/>
              </w:rPr>
              <w:t>mean</w:t>
            </w:r>
            <w:r w:rsidR="0001041D">
              <w:rPr>
                <w:kern w:val="32"/>
              </w:rPr>
              <w:t>s</w:t>
            </w:r>
            <w:r w:rsidR="00217CC8" w:rsidRPr="00095D26">
              <w:rPr>
                <w:kern w:val="32"/>
              </w:rPr>
              <w:t xml:space="preserve"> his </w:t>
            </w:r>
            <w:r w:rsidR="003D5DCA" w:rsidRPr="00095D26">
              <w:rPr>
                <w:kern w:val="32"/>
              </w:rPr>
              <w:t xml:space="preserve">early retirement </w:t>
            </w:r>
            <w:r w:rsidR="00217CC8" w:rsidRPr="00095D26">
              <w:rPr>
                <w:kern w:val="32"/>
              </w:rPr>
              <w:t>decrease to PIA become</w:t>
            </w:r>
            <w:r w:rsidR="003D5DCA" w:rsidRPr="00095D26">
              <w:rPr>
                <w:kern w:val="32"/>
              </w:rPr>
              <w:t>s</w:t>
            </w:r>
            <w:r w:rsidR="00217CC8" w:rsidRPr="00095D26">
              <w:rPr>
                <w:kern w:val="32"/>
              </w:rPr>
              <w:t xml:space="preserve"> only 20% instead of 25%. </w:t>
            </w:r>
          </w:p>
          <w:p w14:paraId="58088D85" w14:textId="56499338" w:rsidR="006A75DF" w:rsidRPr="00DD763B" w:rsidRDefault="00217CC8" w:rsidP="002115B7">
            <w:pPr>
              <w:rPr>
                <w:kern w:val="32"/>
                <w:sz w:val="24"/>
              </w:rPr>
            </w:pPr>
            <w:r w:rsidRPr="00095D26">
              <w:rPr>
                <w:kern w:val="32"/>
              </w:rPr>
              <w:t xml:space="preserve">Therefore, his benefit payment will increase at age 66 by 5% </w:t>
            </w:r>
            <w:r w:rsidR="00382BF2">
              <w:rPr>
                <w:kern w:val="32"/>
              </w:rPr>
              <w:t xml:space="preserve">(based on a separate Social Security formula) </w:t>
            </w:r>
            <w:r w:rsidRPr="00095D26">
              <w:rPr>
                <w:kern w:val="32"/>
              </w:rPr>
              <w:t xml:space="preserve">of his PIA. </w:t>
            </w:r>
            <w:r w:rsidR="00F17B50" w:rsidRPr="00095D26">
              <w:rPr>
                <w:kern w:val="32"/>
              </w:rPr>
              <w:t xml:space="preserve">If he lives long enough, he will recover </w:t>
            </w:r>
            <w:r w:rsidR="00005C55">
              <w:rPr>
                <w:kern w:val="32"/>
              </w:rPr>
              <w:t xml:space="preserve">all of </w:t>
            </w:r>
            <w:r w:rsidR="00F17B50" w:rsidRPr="00095D26">
              <w:rPr>
                <w:kern w:val="32"/>
              </w:rPr>
              <w:t>the reduced benefits.</w:t>
            </w:r>
            <w:r w:rsidR="00005C55">
              <w:rPr>
                <w:kern w:val="32"/>
              </w:rPr>
              <w:t xml:space="preserve"> </w:t>
            </w:r>
          </w:p>
        </w:tc>
      </w:tr>
    </w:tbl>
    <w:p w14:paraId="767DE190" w14:textId="77777777" w:rsidR="006A75DF" w:rsidRDefault="006A75DF" w:rsidP="00F64AA8">
      <w:pPr>
        <w:spacing w:before="0" w:after="0"/>
      </w:pPr>
    </w:p>
    <w:p w14:paraId="56433770" w14:textId="77777777" w:rsidR="00F64AA8" w:rsidRPr="00095D26" w:rsidRDefault="008D04BA" w:rsidP="00095D26">
      <w:pPr>
        <w:rPr>
          <w:b/>
        </w:rPr>
      </w:pPr>
      <w:r w:rsidRPr="00095D26">
        <w:rPr>
          <w:noProof/>
          <w:lang w:eastAsia="zh-CN"/>
        </w:rPr>
        <w:drawing>
          <wp:inline distT="0" distB="0" distL="0" distR="0" wp14:anchorId="0DEDF13E" wp14:editId="7C4C8527">
            <wp:extent cx="281305" cy="187325"/>
            <wp:effectExtent l="0" t="0" r="0" b="0"/>
            <wp:docPr id="9" name="Picture 9"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_tip_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305" cy="187325"/>
                    </a:xfrm>
                    <a:prstGeom prst="rect">
                      <a:avLst/>
                    </a:prstGeom>
                    <a:noFill/>
                    <a:ln>
                      <a:noFill/>
                    </a:ln>
                  </pic:spPr>
                </pic:pic>
              </a:graphicData>
            </a:graphic>
          </wp:inline>
        </w:drawing>
      </w:r>
      <w:r w:rsidR="00541C63" w:rsidRPr="00095D26">
        <w:t xml:space="preserve"> </w:t>
      </w:r>
      <w:r w:rsidR="00541C63" w:rsidRPr="00095D26">
        <w:rPr>
          <w:b/>
        </w:rPr>
        <w:t>Planning Strategy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F64AA8" w:rsidRPr="00676352" w14:paraId="41A4EF6F" w14:textId="77777777" w:rsidTr="00095D26">
        <w:tc>
          <w:tcPr>
            <w:tcW w:w="9576" w:type="dxa"/>
            <w:shd w:val="clear" w:color="auto" w:fill="E7D9CF"/>
          </w:tcPr>
          <w:p w14:paraId="6BB2B3B4" w14:textId="77777777" w:rsidR="00F64AA8" w:rsidRPr="00676352" w:rsidRDefault="00F64AA8" w:rsidP="00095D26">
            <w:pPr>
              <w:rPr>
                <w:rStyle w:val="Hyperlink"/>
                <w:b w:val="0"/>
                <w:bCs/>
              </w:rPr>
            </w:pPr>
            <w:r>
              <w:t xml:space="preserve">The earnings test does not apply to unearned income such as investment income, dividends, interest, rents, annuity payments, and distributions from IRAs or qualified plans. </w:t>
            </w:r>
          </w:p>
        </w:tc>
      </w:tr>
    </w:tbl>
    <w:p w14:paraId="6F8256A7" w14:textId="77777777" w:rsidR="00B33883" w:rsidRDefault="00B33883" w:rsidP="009F53B0"/>
    <w:p w14:paraId="764342FE" w14:textId="77777777" w:rsidR="00106F37" w:rsidRDefault="00746570" w:rsidP="00735AE8">
      <w:pPr>
        <w:pStyle w:val="Heading2"/>
      </w:pPr>
      <w:r>
        <w:br w:type="page"/>
      </w:r>
      <w:r w:rsidR="00106F37">
        <w:lastRenderedPageBreak/>
        <w:t>Minimizing Income Tax in Retirement</w:t>
      </w:r>
    </w:p>
    <w:p w14:paraId="0D6E1412" w14:textId="77777777" w:rsidR="00F13E8A" w:rsidRDefault="00F13E8A" w:rsidP="00F13E8A">
      <w:pPr>
        <w:spacing w:before="0" w:after="0"/>
      </w:pPr>
    </w:p>
    <w:tbl>
      <w:tblPr>
        <w:tblW w:w="0" w:type="auto"/>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930"/>
      </w:tblGrid>
      <w:tr w:rsidR="00FA30D7" w:rsidRPr="00F34122" w14:paraId="7534AA89" w14:textId="77777777" w:rsidTr="00095D26">
        <w:tc>
          <w:tcPr>
            <w:tcW w:w="6930" w:type="dxa"/>
            <w:shd w:val="clear" w:color="auto" w:fill="DBD9B9"/>
            <w:tcMar>
              <w:top w:w="72" w:type="dxa"/>
              <w:left w:w="115" w:type="dxa"/>
              <w:bottom w:w="72" w:type="dxa"/>
              <w:right w:w="115" w:type="dxa"/>
            </w:tcMar>
          </w:tcPr>
          <w:p w14:paraId="5304AB83" w14:textId="77777777" w:rsidR="00F13E8A" w:rsidRPr="00F02274" w:rsidRDefault="00F13E8A" w:rsidP="00AB7370">
            <w:r w:rsidRPr="00095D26">
              <w:rPr>
                <w:i/>
              </w:rPr>
              <w:t>“The hardest thing in the world to understand is the income tax.” </w:t>
            </w:r>
            <w:r>
              <w:t>— Albert Einstein, physicist</w:t>
            </w:r>
          </w:p>
        </w:tc>
      </w:tr>
    </w:tbl>
    <w:p w14:paraId="007F43D5" w14:textId="2EB42B11" w:rsidR="00A40BC6" w:rsidRDefault="006D5196" w:rsidP="006D5196">
      <w:r>
        <w:t>Your mission, should you choose to accept it, is to introduce your client to tax management ideas to boost after</w:t>
      </w:r>
      <w:r w:rsidR="00541C63">
        <w:t>-</w:t>
      </w:r>
      <w:r>
        <w:t>tax income. Be sure to involve your internal income tax resources or your client’s CPA in this process. The number and variety of strategies to manage income tax are legion</w:t>
      </w:r>
      <w:r w:rsidR="00EE4C42">
        <w:t>. H</w:t>
      </w:r>
      <w:r>
        <w:t>owever</w:t>
      </w:r>
      <w:r w:rsidR="00D060B1">
        <w:t>,</w:t>
      </w:r>
      <w:r>
        <w:t xml:space="preserve"> you may find that at least one </w:t>
      </w:r>
      <w:r w:rsidR="00541C63">
        <w:t xml:space="preserve">of </w:t>
      </w:r>
      <w:r>
        <w:t>the ideas in this discussion will ignite client interest.</w:t>
      </w:r>
      <w:r w:rsidR="00A40BC6">
        <w:t xml:space="preserve"> </w:t>
      </w:r>
    </w:p>
    <w:p w14:paraId="2D59F1CF" w14:textId="77777777" w:rsidR="00A40BC6" w:rsidRDefault="00F13E8A" w:rsidP="00AB7370">
      <w:r>
        <w:t>With all due respe</w:t>
      </w:r>
      <w:r w:rsidR="00146A4E">
        <w:t>ct to Mr. Einstein, income tax</w:t>
      </w:r>
      <w:r>
        <w:t xml:space="preserve"> in retirement </w:t>
      </w:r>
      <w:r w:rsidR="00146A4E">
        <w:t>can</w:t>
      </w:r>
      <w:r w:rsidR="00541C63">
        <w:t xml:space="preserve"> </w:t>
      </w:r>
      <w:r w:rsidR="00146A4E">
        <w:t xml:space="preserve">not only be understood, it </w:t>
      </w:r>
      <w:r>
        <w:t>may be managed</w:t>
      </w:r>
      <w:r w:rsidR="00146A4E">
        <w:t xml:space="preserve"> as well</w:t>
      </w:r>
      <w:r>
        <w:t xml:space="preserve">. </w:t>
      </w:r>
      <w:r w:rsidR="009F4B9B">
        <w:t>The ideal retirement distribution plan is</w:t>
      </w:r>
      <w:r w:rsidR="00541C63">
        <w:t>,</w:t>
      </w:r>
      <w:r w:rsidR="009F4B9B">
        <w:t xml:space="preserve"> to some degree</w:t>
      </w:r>
      <w:r w:rsidR="00541C63">
        <w:t>,</w:t>
      </w:r>
      <w:r w:rsidR="009F4B9B">
        <w:t xml:space="preserve"> a balancing act. We must balance distributions from Traditional IRAs, Roth IRAs, Qualified Plans, </w:t>
      </w:r>
      <w:r w:rsidR="00146A4E">
        <w:t xml:space="preserve">and </w:t>
      </w:r>
      <w:r w:rsidR="009F4B9B">
        <w:t xml:space="preserve">Social Security benefits not only against each other, but also against income taxes. </w:t>
      </w:r>
    </w:p>
    <w:p w14:paraId="6E9E6B36" w14:textId="77777777" w:rsidR="00B90B28" w:rsidRPr="00095D26" w:rsidRDefault="00842817" w:rsidP="00AB7370">
      <w:pPr>
        <w:rPr>
          <w:b/>
          <w:color w:val="FF0000"/>
        </w:rPr>
      </w:pPr>
      <w:r>
        <w:t xml:space="preserve">The discussion below </w:t>
      </w:r>
      <w:r w:rsidR="00E97AE6">
        <w:t xml:space="preserve">introduces </w:t>
      </w:r>
      <w:r>
        <w:t>a select few tax management opportunities</w:t>
      </w:r>
      <w:r w:rsidR="00031D1A">
        <w:t xml:space="preserve">. </w:t>
      </w:r>
      <w:r w:rsidR="00F13E8A" w:rsidRPr="00095D26">
        <w:rPr>
          <w:b/>
          <w:color w:val="FF0000"/>
        </w:rPr>
        <w:t>Click on each</w:t>
      </w:r>
      <w:r w:rsidR="00B90B28" w:rsidRPr="00095D26">
        <w:rPr>
          <w:b/>
          <w:color w:val="FF0000"/>
        </w:rPr>
        <w:t xml:space="preserve"> of the </w:t>
      </w:r>
      <w:r w:rsidR="00584954" w:rsidRPr="00095D26">
        <w:rPr>
          <w:b/>
          <w:color w:val="FF0000"/>
        </w:rPr>
        <w:t>following</w:t>
      </w:r>
      <w:r w:rsidR="00B90B28" w:rsidRPr="00095D26">
        <w:rPr>
          <w:b/>
          <w:color w:val="FF0000"/>
        </w:rPr>
        <w:t xml:space="preserve"> to learn more</w:t>
      </w:r>
      <w:r w:rsidR="00146A4E" w:rsidRPr="00095D26">
        <w:rPr>
          <w:b/>
          <w:color w:val="FF0000"/>
        </w:rPr>
        <w:t>:</w:t>
      </w:r>
    </w:p>
    <w:tbl>
      <w:tblPr>
        <w:tblW w:w="4645" w:type="pct"/>
        <w:tblInd w:w="115"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ayout w:type="fixed"/>
        <w:tblLook w:val="01E0" w:firstRow="1" w:lastRow="1" w:firstColumn="1" w:lastColumn="1" w:noHBand="0" w:noVBand="0"/>
      </w:tblPr>
      <w:tblGrid>
        <w:gridCol w:w="8909"/>
      </w:tblGrid>
      <w:tr w:rsidR="00B90B28" w:rsidRPr="002478F4" w14:paraId="38237231"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4E83FA3A" w14:textId="77777777" w:rsidR="00B90B28" w:rsidRPr="002478F4" w:rsidRDefault="00C6361C" w:rsidP="00AB7370">
            <w:pPr>
              <w:rPr>
                <w:b/>
                <w:color w:val="FFFFFF"/>
              </w:rPr>
            </w:pPr>
            <w:r>
              <w:rPr>
                <w:b/>
                <w:color w:val="FFFFFF"/>
              </w:rPr>
              <w:t xml:space="preserve">How </w:t>
            </w:r>
            <w:r w:rsidR="00541C63">
              <w:rPr>
                <w:b/>
                <w:color w:val="FFFFFF"/>
              </w:rPr>
              <w:t>A</w:t>
            </w:r>
            <w:r>
              <w:rPr>
                <w:b/>
                <w:color w:val="FFFFFF"/>
              </w:rPr>
              <w:t>bout a 0% State Income Tax Rate?</w:t>
            </w:r>
          </w:p>
        </w:tc>
      </w:tr>
      <w:tr w:rsidR="00B90B28" w:rsidRPr="002478F4" w14:paraId="5ED69703" w14:textId="77777777" w:rsidTr="00A123B8">
        <w:trPr>
          <w:trHeight w:val="2357"/>
        </w:trPr>
        <w:tc>
          <w:tcPr>
            <w:tcW w:w="8909" w:type="dxa"/>
            <w:shd w:val="clear" w:color="auto" w:fill="FFFFFF"/>
            <w:tcMar>
              <w:top w:w="72" w:type="dxa"/>
              <w:left w:w="115" w:type="dxa"/>
              <w:bottom w:w="72" w:type="dxa"/>
              <w:right w:w="115" w:type="dxa"/>
            </w:tcMar>
          </w:tcPr>
          <w:p w14:paraId="42E08397" w14:textId="6244E94C" w:rsidR="00B90B28" w:rsidRDefault="00B90B28" w:rsidP="00AB7370">
            <w:r>
              <w:t>State income taxes can siphon off as much as 9% of your client</w:t>
            </w:r>
            <w:r w:rsidR="00C6361C">
              <w:t>’</w:t>
            </w:r>
            <w:r>
              <w:t>s taxable income. Other states have no state income taxes</w:t>
            </w:r>
            <w:r w:rsidR="001002FF">
              <w:t xml:space="preserve"> at all</w:t>
            </w:r>
            <w:r>
              <w:t xml:space="preserve">. </w:t>
            </w:r>
            <w:r w:rsidR="001002FF">
              <w:t xml:space="preserve">Even among those states that levy an income tax, special tax breaks for retirees (such as exclusion </w:t>
            </w:r>
            <w:r>
              <w:t>of Social Security benefits from taxable income</w:t>
            </w:r>
            <w:r w:rsidR="001002FF">
              <w:t>) may be available</w:t>
            </w:r>
            <w:r>
              <w:t xml:space="preserve">. </w:t>
            </w:r>
            <w:r w:rsidR="00432433" w:rsidRPr="00A123B8">
              <w:rPr>
                <w:b/>
                <w:color w:val="FF0000"/>
              </w:rPr>
              <w:t>Click</w:t>
            </w:r>
            <w:r w:rsidR="00432433" w:rsidRPr="00A123B8">
              <w:rPr>
                <w:color w:val="FF0000"/>
              </w:rPr>
              <w:t xml:space="preserve"> </w:t>
            </w:r>
            <w:hyperlink r:id="rId17" w:history="1">
              <w:r w:rsidR="00432433">
                <w:rPr>
                  <w:rStyle w:val="Hyperlink"/>
                </w:rPr>
                <w:t>here</w:t>
              </w:r>
            </w:hyperlink>
            <w:r w:rsidR="00432433">
              <w:t xml:space="preserve"> </w:t>
            </w:r>
            <w:r w:rsidR="00432433" w:rsidRPr="00A123B8">
              <w:rPr>
                <w:b/>
                <w:color w:val="FF0000"/>
              </w:rPr>
              <w:t>for more information</w:t>
            </w:r>
            <w:r w:rsidR="00432433">
              <w:t>.</w:t>
            </w:r>
          </w:p>
          <w:p w14:paraId="6F244E23" w14:textId="2D5195C4" w:rsidR="00B90B28" w:rsidRPr="00D060B1" w:rsidRDefault="00B90B28" w:rsidP="00A123B8">
            <w:pPr>
              <w:rPr>
                <w:b/>
                <w:bCs/>
              </w:rPr>
            </w:pPr>
            <w:r>
              <w:t xml:space="preserve">As part of your distribution dialog with retiring clients, an analysis of the long-term savings possible from moving to another state may be impactful. </w:t>
            </w:r>
            <w:r w:rsidRPr="00B90B28">
              <w:rPr>
                <w:b/>
                <w:i/>
              </w:rPr>
              <w:t>Be aware</w:t>
            </w:r>
            <w:r>
              <w:t xml:space="preserve"> some states have other taxes (such as taxes on investment assets) that could offset income tax savings. </w:t>
            </w:r>
          </w:p>
        </w:tc>
      </w:tr>
      <w:tr w:rsidR="00B90B28" w:rsidRPr="002478F4" w14:paraId="7A4C6D31"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696C497F" w14:textId="77777777" w:rsidR="00B90B28" w:rsidRPr="002478F4" w:rsidRDefault="00C6361C" w:rsidP="00AB7370">
            <w:pPr>
              <w:rPr>
                <w:b/>
                <w:color w:val="FFFFFF"/>
              </w:rPr>
            </w:pPr>
            <w:r>
              <w:rPr>
                <w:b/>
                <w:color w:val="FFFFFF"/>
              </w:rPr>
              <w:t xml:space="preserve">Conversion to a Roth IRA </w:t>
            </w:r>
          </w:p>
        </w:tc>
      </w:tr>
      <w:tr w:rsidR="00B90B28" w:rsidRPr="002478F4" w14:paraId="57315AD9" w14:textId="77777777" w:rsidTr="00290111">
        <w:tc>
          <w:tcPr>
            <w:tcW w:w="8909" w:type="dxa"/>
            <w:shd w:val="clear" w:color="auto" w:fill="FFFFFF"/>
            <w:tcMar>
              <w:top w:w="72" w:type="dxa"/>
              <w:left w:w="115" w:type="dxa"/>
              <w:bottom w:w="72" w:type="dxa"/>
              <w:right w:w="115" w:type="dxa"/>
            </w:tcMar>
          </w:tcPr>
          <w:p w14:paraId="6105EBC2" w14:textId="77777777" w:rsidR="00842817" w:rsidRDefault="00163A79" w:rsidP="00AB7370">
            <w:r>
              <w:t xml:space="preserve">Even if conversion to a Roth IRA is appropriate, the conversion should be timed to minimize income tax costs. </w:t>
            </w:r>
            <w:r w:rsidR="0035646A">
              <w:t xml:space="preserve">The taxable income generated by </w:t>
            </w:r>
            <w:r w:rsidR="00C6361C">
              <w:t xml:space="preserve">conversion of a pretax qualified plan account balance or Traditional IRA to a Roth IRA </w:t>
            </w:r>
            <w:r w:rsidR="0035646A">
              <w:t>may cause two unwanted income tax consequences</w:t>
            </w:r>
            <w:r w:rsidR="004D62C4">
              <w:t>:</w:t>
            </w:r>
            <w:r w:rsidR="0035646A">
              <w:t xml:space="preserve"> 1) a higher income tax rate bracket</w:t>
            </w:r>
            <w:r w:rsidR="00541C63">
              <w:t>;</w:t>
            </w:r>
            <w:r w:rsidR="0035646A">
              <w:t xml:space="preserve"> and 2) increased taxation of Social Security benefits. As much as 85% of a client’s Social Security benefits may be taxable based upon a client</w:t>
            </w:r>
            <w:r w:rsidR="00290111">
              <w:t>’</w:t>
            </w:r>
            <w:r w:rsidR="0035646A">
              <w:t xml:space="preserve">s </w:t>
            </w:r>
            <w:r w:rsidR="0035646A" w:rsidRPr="0035646A">
              <w:rPr>
                <w:rStyle w:val="Hyperlink"/>
              </w:rPr>
              <w:t>combined income</w:t>
            </w:r>
            <w:r w:rsidR="0035646A">
              <w:rPr>
                <w:rStyle w:val="Hyperlink"/>
              </w:rPr>
              <w:t>.</w:t>
            </w:r>
          </w:p>
          <w:tbl>
            <w:tblPr>
              <w:tblW w:w="86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ayout w:type="fixed"/>
              <w:tblLook w:val="04A0" w:firstRow="1" w:lastRow="0" w:firstColumn="1" w:lastColumn="0" w:noHBand="0" w:noVBand="1"/>
            </w:tblPr>
            <w:tblGrid>
              <w:gridCol w:w="8640"/>
            </w:tblGrid>
            <w:tr w:rsidR="00842817" w14:paraId="16CF3452" w14:textId="77777777" w:rsidTr="009D3E88">
              <w:tc>
                <w:tcPr>
                  <w:tcW w:w="9576" w:type="dxa"/>
                  <w:shd w:val="clear" w:color="auto" w:fill="D9D9D9"/>
                </w:tcPr>
                <w:p w14:paraId="3B324E2A" w14:textId="77777777" w:rsidR="00842817" w:rsidRPr="00095D26" w:rsidRDefault="00842817" w:rsidP="00AB7370">
                  <w:pPr>
                    <w:rPr>
                      <w:b/>
                    </w:rPr>
                  </w:pPr>
                  <w:r w:rsidRPr="00095D26">
                    <w:rPr>
                      <w:rStyle w:val="Hyperlink"/>
                      <w:u w:val="none"/>
                    </w:rPr>
                    <w:t xml:space="preserve">Combined income </w:t>
                  </w:r>
                </w:p>
                <w:p w14:paraId="13ED6F30" w14:textId="77777777" w:rsidR="00842817" w:rsidRPr="00095D26" w:rsidRDefault="00842817" w:rsidP="00C26EFB">
                  <w:pPr>
                    <w:rPr>
                      <w:kern w:val="32"/>
                      <w:sz w:val="24"/>
                    </w:rPr>
                  </w:pPr>
                  <w:r w:rsidRPr="00095D26">
                    <w:t xml:space="preserve">Combined income is adjusted gross income </w:t>
                  </w:r>
                  <w:r w:rsidR="00C26EFB" w:rsidRPr="00095D26">
                    <w:t xml:space="preserve">from the income tax return </w:t>
                  </w:r>
                  <w:r w:rsidRPr="00095D26">
                    <w:t xml:space="preserve">plus tax-exempt interest plus ½ of Social Security benefits received. </w:t>
                  </w:r>
                </w:p>
              </w:tc>
            </w:tr>
          </w:tbl>
          <w:p w14:paraId="2616E3E4" w14:textId="77777777" w:rsidR="0035646A" w:rsidRPr="002478F4" w:rsidRDefault="0035646A" w:rsidP="00AB7370"/>
        </w:tc>
      </w:tr>
      <w:tr w:rsidR="00B90B28" w:rsidRPr="002C4977" w14:paraId="4317B906"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1B771971" w14:textId="77777777" w:rsidR="00B90B28" w:rsidRPr="00E55EDD" w:rsidRDefault="00163A79" w:rsidP="000E64CB">
            <w:pPr>
              <w:rPr>
                <w:b/>
                <w:color w:val="FFFFFF"/>
              </w:rPr>
            </w:pPr>
            <w:r>
              <w:rPr>
                <w:b/>
                <w:color w:val="FFFFFF"/>
              </w:rPr>
              <w:t>Tax</w:t>
            </w:r>
            <w:r w:rsidR="00541C63">
              <w:rPr>
                <w:b/>
                <w:color w:val="FFFFFF"/>
              </w:rPr>
              <w:t>-</w:t>
            </w:r>
            <w:r>
              <w:rPr>
                <w:b/>
                <w:color w:val="FFFFFF"/>
              </w:rPr>
              <w:t>Free Dollars</w:t>
            </w:r>
            <w:r w:rsidR="000E64CB">
              <w:rPr>
                <w:b/>
                <w:color w:val="FFFFFF"/>
              </w:rPr>
              <w:t xml:space="preserve"> to Pay Health Care Costs – </w:t>
            </w:r>
            <w:r>
              <w:rPr>
                <w:b/>
                <w:color w:val="FFFFFF"/>
              </w:rPr>
              <w:t>Health Savings Account (HSA)</w:t>
            </w:r>
          </w:p>
        </w:tc>
      </w:tr>
      <w:tr w:rsidR="00B90B28" w:rsidRPr="002478F4" w14:paraId="35E7C954" w14:textId="77777777" w:rsidTr="00290111">
        <w:tc>
          <w:tcPr>
            <w:tcW w:w="8909" w:type="dxa"/>
            <w:shd w:val="clear" w:color="auto" w:fill="FFFFFF"/>
            <w:tcMar>
              <w:top w:w="72" w:type="dxa"/>
              <w:left w:w="115" w:type="dxa"/>
              <w:bottom w:w="72" w:type="dxa"/>
              <w:right w:w="115" w:type="dxa"/>
            </w:tcMar>
          </w:tcPr>
          <w:p w14:paraId="00220522" w14:textId="77777777" w:rsidR="001B0EE9" w:rsidRDefault="001B0EE9" w:rsidP="00AB7370">
            <w:r w:rsidRPr="001B0EE9">
              <w:lastRenderedPageBreak/>
              <w:t xml:space="preserve">Distributions from an HSA to pay for a wide range of </w:t>
            </w:r>
            <w:r w:rsidRPr="001B0EE9">
              <w:rPr>
                <w:rStyle w:val="Hyperlink"/>
              </w:rPr>
              <w:t>qualified medical expenses</w:t>
            </w:r>
            <w:r w:rsidRPr="001B0EE9">
              <w:t xml:space="preserve"> are income tax</w:t>
            </w:r>
            <w:r w:rsidR="00541C63">
              <w:t>-</w:t>
            </w:r>
            <w:r w:rsidRPr="001B0EE9">
              <w:t xml:space="preserve">free. </w:t>
            </w:r>
            <w:r>
              <w:t xml:space="preserve">Distributions </w:t>
            </w:r>
            <w:r w:rsidR="00B37317">
              <w:t xml:space="preserve">for qualified medical expenses </w:t>
            </w:r>
            <w:r>
              <w:t xml:space="preserve">on account of the HSA owner, his or her spouse, and unmarried dependents are generally permitted. </w:t>
            </w:r>
          </w:p>
          <w:tbl>
            <w:tblPr>
              <w:tblW w:w="86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ayout w:type="fixed"/>
              <w:tblLook w:val="04A0" w:firstRow="1" w:lastRow="0" w:firstColumn="1" w:lastColumn="0" w:noHBand="0" w:noVBand="1"/>
            </w:tblPr>
            <w:tblGrid>
              <w:gridCol w:w="8640"/>
            </w:tblGrid>
            <w:tr w:rsidR="001B0EE9" w14:paraId="657A8DDF" w14:textId="77777777" w:rsidTr="00FD225D">
              <w:tc>
                <w:tcPr>
                  <w:tcW w:w="9576" w:type="dxa"/>
                  <w:shd w:val="clear" w:color="auto" w:fill="D9D9D9"/>
                </w:tcPr>
                <w:p w14:paraId="342B96AF" w14:textId="77777777" w:rsidR="001B0EE9" w:rsidRPr="00095D26" w:rsidRDefault="001B0EE9" w:rsidP="001B0EE9">
                  <w:pPr>
                    <w:rPr>
                      <w:b/>
                    </w:rPr>
                  </w:pPr>
                  <w:r w:rsidRPr="00095D26">
                    <w:rPr>
                      <w:rStyle w:val="Hyperlink"/>
                      <w:u w:val="none"/>
                    </w:rPr>
                    <w:t xml:space="preserve">Qualified Medical Expenses </w:t>
                  </w:r>
                </w:p>
                <w:p w14:paraId="07408D4C" w14:textId="77777777" w:rsidR="001B0EE9" w:rsidRDefault="00250820" w:rsidP="001B0EE9">
                  <w:pPr>
                    <w:numPr>
                      <w:ilvl w:val="0"/>
                      <w:numId w:val="223"/>
                    </w:numPr>
                  </w:pPr>
                  <w:r>
                    <w:t>Long</w:t>
                  </w:r>
                  <w:r w:rsidR="00541C63">
                    <w:t>-</w:t>
                  </w:r>
                  <w:r>
                    <w:t>term care insurance premiums</w:t>
                  </w:r>
                </w:p>
                <w:p w14:paraId="527956AE" w14:textId="77777777" w:rsidR="00250820" w:rsidRDefault="00FD225D" w:rsidP="001B0EE9">
                  <w:pPr>
                    <w:numPr>
                      <w:ilvl w:val="0"/>
                      <w:numId w:val="223"/>
                    </w:numPr>
                  </w:pPr>
                  <w:r>
                    <w:t>H</w:t>
                  </w:r>
                  <w:r w:rsidR="00250820">
                    <w:t>ealth insurance premiums including Medicare premiums, continuation of coverage premiums under COBR</w:t>
                  </w:r>
                  <w:r>
                    <w:t>A</w:t>
                  </w:r>
                  <w:r w:rsidR="00250820">
                    <w:t xml:space="preserve">, and certain </w:t>
                  </w:r>
                  <w:r>
                    <w:t xml:space="preserve">health insurance </w:t>
                  </w:r>
                  <w:r w:rsidR="00250820">
                    <w:t xml:space="preserve">premiums paid while receiving federal or state </w:t>
                  </w:r>
                  <w:r w:rsidR="00380C0E">
                    <w:t>unemployment</w:t>
                  </w:r>
                  <w:r w:rsidR="00250820">
                    <w:t xml:space="preserve"> compensation.</w:t>
                  </w:r>
                </w:p>
                <w:p w14:paraId="13FF2249" w14:textId="77777777" w:rsidR="001B0EE9" w:rsidRPr="00095D26" w:rsidRDefault="00FD225D" w:rsidP="00497B78">
                  <w:pPr>
                    <w:numPr>
                      <w:ilvl w:val="0"/>
                      <w:numId w:val="223"/>
                    </w:numPr>
                    <w:rPr>
                      <w:kern w:val="32"/>
                      <w:sz w:val="24"/>
                    </w:rPr>
                  </w:pPr>
                  <w:r>
                    <w:t>A wide range</w:t>
                  </w:r>
                  <w:r w:rsidR="00D87129">
                    <w:t>*</w:t>
                  </w:r>
                  <w:r>
                    <w:t xml:space="preserve"> of medical and mental health care costs </w:t>
                  </w:r>
                  <w:r w:rsidR="00497B78">
                    <w:t>including physician services, hospital services, prescription drugs, and medical equipment.</w:t>
                  </w:r>
                </w:p>
                <w:p w14:paraId="3DD31287" w14:textId="77777777" w:rsidR="000D482A" w:rsidRPr="00095D26" w:rsidRDefault="000D482A" w:rsidP="00095D26">
                  <w:pPr>
                    <w:rPr>
                      <w:kern w:val="32"/>
                      <w:sz w:val="16"/>
                      <w:szCs w:val="16"/>
                    </w:rPr>
                  </w:pPr>
                  <w:r w:rsidRPr="00095D26">
                    <w:rPr>
                      <w:sz w:val="16"/>
                      <w:szCs w:val="16"/>
                      <w:vertAlign w:val="superscript"/>
                    </w:rPr>
                    <w:t>*</w:t>
                  </w:r>
                  <w:r w:rsidRPr="00095D26">
                    <w:rPr>
                      <w:i/>
                      <w:sz w:val="16"/>
                      <w:szCs w:val="16"/>
                    </w:rPr>
                    <w:t>Refer to IRS publications 969 and 502</w:t>
                  </w:r>
                  <w:r w:rsidR="00CD3E4C" w:rsidRPr="00095D26">
                    <w:rPr>
                      <w:i/>
                      <w:sz w:val="16"/>
                      <w:szCs w:val="16"/>
                    </w:rPr>
                    <w:t>.</w:t>
                  </w:r>
                </w:p>
              </w:tc>
            </w:tr>
          </w:tbl>
          <w:p w14:paraId="29A19322" w14:textId="77777777" w:rsidR="000E64CB" w:rsidRPr="000E64CB" w:rsidRDefault="001B0EE9" w:rsidP="000E64CB">
            <w:r w:rsidRPr="001B0EE9">
              <w:t xml:space="preserve">A complete discussion of the HSA </w:t>
            </w:r>
            <w:r w:rsidR="00943F69">
              <w:t>is available</w:t>
            </w:r>
            <w:r w:rsidR="00497B78">
              <w:t xml:space="preserve"> </w:t>
            </w:r>
            <w:r w:rsidRPr="001B0EE9">
              <w:t>in</w:t>
            </w:r>
            <w:r w:rsidR="00943F69">
              <w:t xml:space="preserve"> the companion course</w:t>
            </w:r>
            <w:r w:rsidRPr="001B0EE9">
              <w:t xml:space="preserve"> “</w:t>
            </w:r>
            <w:r w:rsidR="006C20D5">
              <w:t>Principles of Financial Planning</w:t>
            </w:r>
            <w:r w:rsidRPr="001B0EE9">
              <w:t>: Accumulation Planning.”</w:t>
            </w:r>
            <w:r w:rsidR="00557322">
              <w:t xml:space="preserve"> </w:t>
            </w:r>
          </w:p>
          <w:p w14:paraId="36964124" w14:textId="77777777" w:rsidR="000E64CB" w:rsidRPr="007746E2" w:rsidRDefault="000E64CB" w:rsidP="000E64CB">
            <w:pPr>
              <w:rPr>
                <w:rFonts w:ascii="Arial" w:hAnsi="Arial"/>
              </w:rPr>
            </w:pPr>
            <w:r>
              <w:rPr>
                <w:noProof/>
                <w:lang w:eastAsia="zh-CN"/>
              </w:rPr>
              <w:drawing>
                <wp:inline distT="0" distB="0" distL="0" distR="0" wp14:anchorId="1E9D1AC3" wp14:editId="0C186C68">
                  <wp:extent cx="283210" cy="196215"/>
                  <wp:effectExtent l="0" t="0" r="0" b="6985"/>
                  <wp:docPr id="21" name="Picture 21" descr="test_tip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_tip_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210" cy="196215"/>
                          </a:xfrm>
                          <a:prstGeom prst="rect">
                            <a:avLst/>
                          </a:prstGeom>
                          <a:noFill/>
                          <a:ln>
                            <a:noFill/>
                          </a:ln>
                        </pic:spPr>
                      </pic:pic>
                    </a:graphicData>
                  </a:graphic>
                </wp:inline>
              </w:drawing>
            </w:r>
            <w:r>
              <w:t xml:space="preserve">  </w:t>
            </w:r>
            <w:r w:rsidRPr="007746E2">
              <w:rPr>
                <w:b/>
              </w:rPr>
              <w:t>Planning Tip</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0E64CB" w:rsidRPr="00120E33" w14:paraId="6BFDFA71" w14:textId="77777777" w:rsidTr="00C4042A">
              <w:trPr>
                <w:trHeight w:val="944"/>
              </w:trPr>
              <w:tc>
                <w:tcPr>
                  <w:tcW w:w="9576" w:type="dxa"/>
                  <w:shd w:val="clear" w:color="auto" w:fill="E7D9CF"/>
                </w:tcPr>
                <w:p w14:paraId="3D4DC7FD" w14:textId="77777777" w:rsidR="000E64CB" w:rsidRPr="00120E33" w:rsidRDefault="000E64CB" w:rsidP="006D5196">
                  <w:pPr>
                    <w:rPr>
                      <w:rStyle w:val="Strong"/>
                      <w:b w:val="0"/>
                    </w:rPr>
                  </w:pPr>
                  <w:r>
                    <w:t>Remember that after you</w:t>
                  </w:r>
                  <w:r w:rsidR="00C4042A">
                    <w:t>r</w:t>
                  </w:r>
                  <w:r>
                    <w:t xml:space="preserve"> client reaches age 65, </w:t>
                  </w:r>
                  <w:r w:rsidR="003079CD">
                    <w:t>distributions</w:t>
                  </w:r>
                  <w:r>
                    <w:t xml:space="preserve"> </w:t>
                  </w:r>
                  <w:r w:rsidR="003079CD">
                    <w:t>from</w:t>
                  </w:r>
                  <w:r>
                    <w:t xml:space="preserve"> HSAs may be taken for nonmedical purposes without penalty. Nonmedical distributions will be subject to income tax.</w:t>
                  </w:r>
                  <w:r w:rsidR="0006131A">
                    <w:t xml:space="preserve"> Nonmedical distributions before age 65 will result in both income taxation and a 20% penalty.</w:t>
                  </w:r>
                </w:p>
              </w:tc>
            </w:tr>
          </w:tbl>
          <w:p w14:paraId="097DB079" w14:textId="77777777" w:rsidR="001B0EE9" w:rsidRPr="002C4977" w:rsidRDefault="001B0EE9" w:rsidP="000E64CB">
            <w:pPr>
              <w:rPr>
                <w:strike/>
                <w:u w:val="single"/>
              </w:rPr>
            </w:pPr>
          </w:p>
        </w:tc>
      </w:tr>
      <w:tr w:rsidR="00B90B28" w:rsidRPr="002478F4" w14:paraId="24B00658" w14:textId="77777777" w:rsidTr="00290111">
        <w:tc>
          <w:tcPr>
            <w:tcW w:w="8909" w:type="dxa"/>
            <w:tcBorders>
              <w:bottom w:val="single" w:sz="4" w:space="0" w:color="6CA8CD"/>
            </w:tcBorders>
            <w:shd w:val="clear" w:color="auto" w:fill="6CA8CD"/>
            <w:tcMar>
              <w:top w:w="72" w:type="dxa"/>
              <w:left w:w="115" w:type="dxa"/>
              <w:bottom w:w="72" w:type="dxa"/>
              <w:right w:w="115" w:type="dxa"/>
            </w:tcMar>
          </w:tcPr>
          <w:p w14:paraId="18237E46" w14:textId="77777777" w:rsidR="00B90B28" w:rsidRPr="002478F4" w:rsidRDefault="00B90B28" w:rsidP="00B222B3">
            <w:pPr>
              <w:rPr>
                <w:b/>
                <w:color w:val="FFFFFF"/>
              </w:rPr>
            </w:pPr>
            <w:r>
              <w:rPr>
                <w:b/>
                <w:color w:val="FFFFFF"/>
              </w:rPr>
              <w:t xml:space="preserve"> </w:t>
            </w:r>
            <w:r w:rsidR="006D338F">
              <w:rPr>
                <w:b/>
                <w:color w:val="FFFFFF"/>
              </w:rPr>
              <w:t>Balancing Taxable and Non</w:t>
            </w:r>
            <w:r w:rsidR="00B2658A">
              <w:rPr>
                <w:b/>
                <w:color w:val="FFFFFF"/>
              </w:rPr>
              <w:t>taxable Distributions</w:t>
            </w:r>
            <w:r w:rsidR="000B67FC">
              <w:rPr>
                <w:b/>
                <w:color w:val="FFFFFF"/>
              </w:rPr>
              <w:t xml:space="preserve">   </w:t>
            </w:r>
          </w:p>
        </w:tc>
      </w:tr>
      <w:tr w:rsidR="00B90B28" w:rsidRPr="002478F4" w14:paraId="2C2E2C99" w14:textId="77777777" w:rsidTr="00290111">
        <w:tc>
          <w:tcPr>
            <w:tcW w:w="8909" w:type="dxa"/>
            <w:tcBorders>
              <w:bottom w:val="single" w:sz="4" w:space="0" w:color="6CA8CD"/>
            </w:tcBorders>
            <w:shd w:val="clear" w:color="auto" w:fill="FFFFFF"/>
            <w:tcMar>
              <w:top w:w="72" w:type="dxa"/>
              <w:left w:w="115" w:type="dxa"/>
              <w:bottom w:w="72" w:type="dxa"/>
              <w:right w:w="115" w:type="dxa"/>
            </w:tcMar>
          </w:tcPr>
          <w:p w14:paraId="0FF01951" w14:textId="77777777" w:rsidR="00584954" w:rsidRDefault="00584954" w:rsidP="00584954">
            <w:r>
              <w:t xml:space="preserve">The judicious use of nontaxable income sources could keep your client from paying unnecessary income tax on Social Security benefits. </w:t>
            </w:r>
            <w:r w:rsidR="00B222B3">
              <w:t xml:space="preserve">As much as 85% of </w:t>
            </w:r>
            <w:r w:rsidR="00290111">
              <w:t xml:space="preserve">Social Security </w:t>
            </w:r>
            <w:r w:rsidR="00B222B3">
              <w:t xml:space="preserve">benefits may be included in taxable income based upon whether your client takes taxable or nontaxable distributions. </w:t>
            </w:r>
          </w:p>
          <w:p w14:paraId="0907E683" w14:textId="77777777" w:rsidR="00584954" w:rsidRDefault="00584954" w:rsidP="00095D26">
            <w:pPr>
              <w:pStyle w:val="ListParagraph"/>
              <w:numPr>
                <w:ilvl w:val="0"/>
                <w:numId w:val="253"/>
              </w:numPr>
              <w:contextualSpacing w:val="0"/>
              <w:rPr>
                <w:b/>
                <w:bCs/>
                <w:color w:val="333399"/>
                <w:sz w:val="32"/>
              </w:rPr>
            </w:pPr>
            <w:r>
              <w:t xml:space="preserve">If your client is nearing the </w:t>
            </w:r>
            <w:r w:rsidR="006D338F">
              <w:t xml:space="preserve">50% or </w:t>
            </w:r>
            <w:r>
              <w:t xml:space="preserve">85% threshold for inclusion of Social Security benefits into taxable income, consider taking any additional income </w:t>
            </w:r>
            <w:r w:rsidR="00B2658A">
              <w:t xml:space="preserve">needed </w:t>
            </w:r>
            <w:r>
              <w:t xml:space="preserve">from Roth IRAs or Designated Roth Accounts instead of taking taxable distributions. </w:t>
            </w:r>
          </w:p>
          <w:p w14:paraId="0F22D7E8" w14:textId="77777777" w:rsidR="00B2658A" w:rsidRDefault="00B2658A" w:rsidP="00095D26">
            <w:pPr>
              <w:pStyle w:val="ListParagraph"/>
              <w:numPr>
                <w:ilvl w:val="0"/>
                <w:numId w:val="253"/>
              </w:numPr>
              <w:contextualSpacing w:val="0"/>
            </w:pPr>
            <w:r>
              <w:t>Coordinate income tax rate planning with distribution selection. In a high-income year, tap the Roth IRA or Designated Roth Account</w:t>
            </w:r>
            <w:r w:rsidR="006D338F">
              <w:t>. In a low-income year, tap the</w:t>
            </w:r>
            <w:r>
              <w:t xml:space="preserve"> Traditional IRA or non-</w:t>
            </w:r>
            <w:r w:rsidR="006D338F">
              <w:t xml:space="preserve">Roth </w:t>
            </w:r>
            <w:r>
              <w:t>Qualified Plan</w:t>
            </w:r>
            <w:r w:rsidR="006D338F">
              <w:t xml:space="preserve"> account</w:t>
            </w:r>
            <w:r>
              <w:t xml:space="preserve">.  </w:t>
            </w:r>
          </w:p>
          <w:p w14:paraId="46C1881E" w14:textId="77777777" w:rsidR="00B2658A" w:rsidRDefault="00B2658A" w:rsidP="00095D26">
            <w:pPr>
              <w:pStyle w:val="ListParagraph"/>
              <w:numPr>
                <w:ilvl w:val="0"/>
                <w:numId w:val="253"/>
              </w:numPr>
              <w:contextualSpacing w:val="0"/>
            </w:pPr>
            <w:r>
              <w:t>Do not pay for medical expenses with taxable distributions if HSA funds are available.</w:t>
            </w:r>
          </w:p>
          <w:p w14:paraId="098FC084" w14:textId="77777777" w:rsidR="00584954" w:rsidRDefault="00584954" w:rsidP="00095D26">
            <w:pPr>
              <w:pStyle w:val="ListParagraph"/>
              <w:numPr>
                <w:ilvl w:val="0"/>
                <w:numId w:val="253"/>
              </w:numPr>
              <w:contextualSpacing w:val="0"/>
              <w:rPr>
                <w:b/>
                <w:bCs/>
                <w:color w:val="333399"/>
                <w:sz w:val="32"/>
              </w:rPr>
            </w:pPr>
            <w:r>
              <w:t xml:space="preserve">Remember that municipal bond income may trigger additional income tax on Social Security benefits as a result of the combined income formula. </w:t>
            </w:r>
          </w:p>
          <w:p w14:paraId="6AD944B8" w14:textId="2DEB3DDF" w:rsidR="00B222B3" w:rsidRPr="002478F4" w:rsidRDefault="00B222B3" w:rsidP="0042734A">
            <w:r>
              <w:t>The common theme here is management of future income tax events rather than trying to deal with the consequences after distributions have been taken! Your client</w:t>
            </w:r>
            <w:r w:rsidR="0042734A">
              <w:t xml:space="preserve"> and his or her</w:t>
            </w:r>
            <w:r>
              <w:t xml:space="preserve"> CPA may </w:t>
            </w:r>
            <w:r w:rsidR="00E87C0C">
              <w:t>appreciate</w:t>
            </w:r>
            <w:r>
              <w:t xml:space="preserve"> you for emphasizing this planning ethic.</w:t>
            </w:r>
          </w:p>
        </w:tc>
      </w:tr>
    </w:tbl>
    <w:p w14:paraId="0271B6D6" w14:textId="77777777" w:rsidR="00B90B28" w:rsidRDefault="00B90B28" w:rsidP="00AB7370"/>
    <w:p w14:paraId="5F7FEDA2" w14:textId="77777777" w:rsidR="00A630B5" w:rsidRPr="007746E2" w:rsidRDefault="008D04BA" w:rsidP="00AB7370">
      <w:pPr>
        <w:rPr>
          <w:rFonts w:ascii="Arial" w:hAnsi="Arial"/>
        </w:rPr>
      </w:pPr>
      <w:r>
        <w:rPr>
          <w:noProof/>
          <w:lang w:eastAsia="zh-CN"/>
        </w:rPr>
        <w:lastRenderedPageBreak/>
        <w:drawing>
          <wp:inline distT="0" distB="0" distL="0" distR="0" wp14:anchorId="200382C9" wp14:editId="41BD2AEB">
            <wp:extent cx="281305" cy="293370"/>
            <wp:effectExtent l="0" t="0" r="0" b="11430"/>
            <wp:docPr id="10" name="Picture 10"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rsidR="00A630B5">
        <w:t xml:space="preserve">  </w:t>
      </w:r>
      <w:r w:rsidR="00B07891">
        <w:rPr>
          <w:b/>
          <w:i/>
          <w:color w:val="FF0000"/>
        </w:rPr>
        <w:t>Alert!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541C63" w:rsidRPr="00095D26" w14:paraId="3B01E1A6" w14:textId="77777777" w:rsidTr="00541C63">
        <w:trPr>
          <w:trHeight w:val="665"/>
        </w:trPr>
        <w:tc>
          <w:tcPr>
            <w:tcW w:w="8508" w:type="dxa"/>
            <w:shd w:val="clear" w:color="auto" w:fill="E7D9CF"/>
          </w:tcPr>
          <w:p w14:paraId="49CC3B0B" w14:textId="77777777" w:rsidR="00541C63" w:rsidRPr="00095D26" w:rsidRDefault="00541C63" w:rsidP="00541C63">
            <w:pPr>
              <w:rPr>
                <w:rStyle w:val="Strong"/>
                <w:b w:val="0"/>
                <w:bCs w:val="0"/>
              </w:rPr>
            </w:pPr>
            <w:r w:rsidRPr="00095D26">
              <w:t>Your internal resources, CPA, CFP</w:t>
            </w:r>
            <w:r w:rsidRPr="00095D26">
              <w:rPr>
                <w:vertAlign w:val="superscript"/>
              </w:rPr>
              <w:t>®</w:t>
            </w:r>
            <w:r w:rsidRPr="00095D26">
              <w:t xml:space="preserve"> practitioner, and/or tax attorney should be consulted before recommendations are made to your client. </w:t>
            </w:r>
          </w:p>
        </w:tc>
      </w:tr>
    </w:tbl>
    <w:p w14:paraId="523A702D" w14:textId="77777777" w:rsidR="00541C63" w:rsidRDefault="00541C63" w:rsidP="00425E90"/>
    <w:p w14:paraId="26EE4424" w14:textId="77777777" w:rsidR="0027772F" w:rsidRDefault="00B33883" w:rsidP="0027772F">
      <w:pPr>
        <w:pStyle w:val="Heading2"/>
      </w:pPr>
      <w:r>
        <w:br w:type="page"/>
      </w:r>
      <w:r w:rsidR="0027772F">
        <w:lastRenderedPageBreak/>
        <w:t xml:space="preserve">Legacy Matters - Estate/Beneficiary Distribution Planning </w:t>
      </w:r>
    </w:p>
    <w:tbl>
      <w:tblPr>
        <w:tblW w:w="0" w:type="auto"/>
        <w:tblInd w:w="738" w:type="dxa"/>
        <w:tblBorders>
          <w:top w:val="single" w:sz="4" w:space="0" w:color="auto"/>
          <w:left w:val="single" w:sz="4" w:space="0" w:color="auto"/>
          <w:bottom w:val="single" w:sz="4" w:space="0" w:color="auto"/>
          <w:right w:val="single" w:sz="4" w:space="0" w:color="auto"/>
        </w:tblBorders>
        <w:shd w:val="clear" w:color="auto" w:fill="FF9933"/>
        <w:tblLook w:val="04A0" w:firstRow="1" w:lastRow="0" w:firstColumn="1" w:lastColumn="0" w:noHBand="0" w:noVBand="1"/>
      </w:tblPr>
      <w:tblGrid>
        <w:gridCol w:w="7740"/>
      </w:tblGrid>
      <w:tr w:rsidR="0027772F" w14:paraId="4EB13996" w14:textId="77777777" w:rsidTr="00095D26">
        <w:tc>
          <w:tcPr>
            <w:tcW w:w="7740" w:type="dxa"/>
            <w:shd w:val="clear" w:color="auto" w:fill="E7D9CF"/>
          </w:tcPr>
          <w:p w14:paraId="1DB8F218" w14:textId="77777777" w:rsidR="00AD5608" w:rsidRPr="00095D26" w:rsidRDefault="0027772F" w:rsidP="0027772F">
            <w:pPr>
              <w:rPr>
                <w:i/>
              </w:rPr>
            </w:pPr>
            <w:r w:rsidRPr="00095D26">
              <w:rPr>
                <w:rStyle w:val="Strong"/>
                <w:b w:val="0"/>
                <w:i/>
              </w:rPr>
              <w:t>“A well-drafted estate plan is your assurance that the taxes and costs associated with your death will be minimized. A good estate plan also keeps the process of settling your estate as simple and efficient as possible. Most importantly, your estate plan will ensure that your assets will be used to benefit the people or institutions that you choose, in the amounts that you choose.</w:t>
            </w:r>
            <w:r w:rsidRPr="00095D26">
              <w:rPr>
                <w:b/>
                <w:i/>
              </w:rPr>
              <w:t>”</w:t>
            </w:r>
            <w:r w:rsidRPr="00095D26">
              <w:rPr>
                <w:i/>
              </w:rPr>
              <w:t xml:space="preserve">   </w:t>
            </w:r>
          </w:p>
          <w:p w14:paraId="5B2C5477" w14:textId="77777777" w:rsidR="0027772F" w:rsidRDefault="004A23D6" w:rsidP="00095D26">
            <w:pPr>
              <w:ind w:left="2160"/>
              <w:rPr>
                <w:rStyle w:val="Strong"/>
              </w:rPr>
            </w:pPr>
            <w:r>
              <w:t xml:space="preserve">- </w:t>
            </w:r>
            <w:r w:rsidR="0027772F" w:rsidRPr="00E3113C">
              <w:t>Gloria Cole, Attorney, Weston, MA</w:t>
            </w:r>
          </w:p>
        </w:tc>
      </w:tr>
    </w:tbl>
    <w:p w14:paraId="7FFB1FF5" w14:textId="77777777" w:rsidR="0027772F" w:rsidRDefault="0027772F" w:rsidP="0027772F">
      <w:r w:rsidRPr="00E3113C">
        <w:t xml:space="preserve">As your clients move through their retirement, </w:t>
      </w:r>
      <w:r w:rsidR="001A30E1">
        <w:t xml:space="preserve">their legacy goals </w:t>
      </w:r>
      <w:r w:rsidRPr="00E3113C">
        <w:t xml:space="preserve">may become more and more preeminent in their thinking. Let’s take a look at the basic issues most people should consider.  </w:t>
      </w:r>
      <w:r w:rsidR="00AD5608" w:rsidRPr="00095D26">
        <w:rPr>
          <w:b/>
          <w:color w:val="FF0000"/>
        </w:rPr>
        <w:t>Click on each issue to learn more.</w:t>
      </w:r>
    </w:p>
    <w:p w14:paraId="6005EC7E" w14:textId="77777777" w:rsidR="0027772F" w:rsidRDefault="0027772F" w:rsidP="0027772F">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27772F" w:rsidRPr="00F34122" w14:paraId="06746F80" w14:textId="77777777" w:rsidTr="0027772F">
        <w:tc>
          <w:tcPr>
            <w:tcW w:w="9590" w:type="dxa"/>
            <w:tcBorders>
              <w:bottom w:val="single" w:sz="4" w:space="0" w:color="6CA8CD"/>
            </w:tcBorders>
            <w:shd w:val="clear" w:color="auto" w:fill="6CA8CD"/>
            <w:tcMar>
              <w:top w:w="72" w:type="dxa"/>
              <w:left w:w="115" w:type="dxa"/>
              <w:bottom w:w="72" w:type="dxa"/>
              <w:right w:w="115" w:type="dxa"/>
            </w:tcMar>
          </w:tcPr>
          <w:p w14:paraId="5E4E8C97" w14:textId="77777777" w:rsidR="0027772F" w:rsidRPr="00B35350" w:rsidRDefault="001A30E1" w:rsidP="0027772F">
            <w:pPr>
              <w:rPr>
                <w:b/>
                <w:color w:val="FFFFFF"/>
              </w:rPr>
            </w:pPr>
            <w:r>
              <w:rPr>
                <w:b/>
                <w:color w:val="FFFFFF"/>
              </w:rPr>
              <w:t>Beneficiary and Heir</w:t>
            </w:r>
            <w:r w:rsidR="0027772F">
              <w:rPr>
                <w:b/>
                <w:color w:val="FFFFFF"/>
              </w:rPr>
              <w:t xml:space="preserve"> Considerations – Family and Charities</w:t>
            </w:r>
          </w:p>
        </w:tc>
      </w:tr>
      <w:tr w:rsidR="0027772F" w:rsidRPr="00F34122" w14:paraId="59EE92C1" w14:textId="77777777" w:rsidTr="0027772F">
        <w:tc>
          <w:tcPr>
            <w:tcW w:w="9590" w:type="dxa"/>
            <w:tcBorders>
              <w:bottom w:val="single" w:sz="4" w:space="0" w:color="6CA8CD"/>
            </w:tcBorders>
            <w:shd w:val="clear" w:color="auto" w:fill="FFFFFF"/>
            <w:tcMar>
              <w:top w:w="72" w:type="dxa"/>
              <w:left w:w="115" w:type="dxa"/>
              <w:bottom w:w="72" w:type="dxa"/>
              <w:right w:w="115" w:type="dxa"/>
            </w:tcMar>
          </w:tcPr>
          <w:p w14:paraId="3BE63188" w14:textId="77777777" w:rsidR="0027772F" w:rsidRPr="00B35350" w:rsidRDefault="0027772F" w:rsidP="0027772F">
            <w:r w:rsidRPr="00B35350">
              <w:t>Any decisions a client may want to make about how his or her assets are distributed after death must be made in advance.</w:t>
            </w:r>
            <w:r w:rsidR="004A23D6">
              <w:t xml:space="preserve"> </w:t>
            </w:r>
            <w:r w:rsidRPr="00B35350">
              <w:t>The following list covers some of the issues your clients may be concerned about:</w:t>
            </w:r>
          </w:p>
          <w:p w14:paraId="0906F272" w14:textId="77777777" w:rsidR="0027772F" w:rsidRPr="0084254D" w:rsidRDefault="0027772F" w:rsidP="0027772F">
            <w:pPr>
              <w:numPr>
                <w:ilvl w:val="0"/>
                <w:numId w:val="84"/>
              </w:numPr>
            </w:pPr>
            <w:r w:rsidRPr="0084254D">
              <w:t>Minor children or grandchildren – Those individuals not able or of legal age to receive assets.</w:t>
            </w:r>
          </w:p>
          <w:p w14:paraId="6A8FB031" w14:textId="77777777" w:rsidR="0027772F" w:rsidRPr="0084254D" w:rsidRDefault="0027772F" w:rsidP="0027772F">
            <w:pPr>
              <w:numPr>
                <w:ilvl w:val="0"/>
                <w:numId w:val="84"/>
              </w:numPr>
            </w:pPr>
            <w:r w:rsidRPr="0084254D">
              <w:t>Spendthrift concerns – The client believes one of the heirs needs to have money doled out as opposed to receiving lump sums.</w:t>
            </w:r>
          </w:p>
          <w:p w14:paraId="25672B28" w14:textId="77777777" w:rsidR="0027772F" w:rsidRPr="0084254D" w:rsidRDefault="0027772F" w:rsidP="0003525A">
            <w:pPr>
              <w:numPr>
                <w:ilvl w:val="0"/>
                <w:numId w:val="84"/>
              </w:numPr>
            </w:pPr>
            <w:r w:rsidRPr="0084254D">
              <w:t>Surviving spouses – The spouse has no experience or ability to make decisions about managing an estate.</w:t>
            </w:r>
          </w:p>
          <w:p w14:paraId="01EF71D4" w14:textId="77777777" w:rsidR="0027772F" w:rsidRPr="00B35350" w:rsidRDefault="0027772F" w:rsidP="0003525A">
            <w:pPr>
              <w:numPr>
                <w:ilvl w:val="0"/>
                <w:numId w:val="84"/>
              </w:numPr>
            </w:pPr>
            <w:r w:rsidRPr="0084254D">
              <w:t xml:space="preserve">Beneficiary designations – </w:t>
            </w:r>
            <w:r w:rsidR="00930D86">
              <w:t xml:space="preserve">remember that beneficiary designations </w:t>
            </w:r>
            <w:r w:rsidR="0003525A">
              <w:t>in an IRA, qualified plan, or life insurance will generally overri</w:t>
            </w:r>
            <w:r w:rsidR="00930D86">
              <w:t>de provisions in a will!</w:t>
            </w:r>
          </w:p>
        </w:tc>
      </w:tr>
      <w:tr w:rsidR="00187428" w:rsidRPr="00F34122" w14:paraId="585AB074" w14:textId="77777777" w:rsidTr="00187428">
        <w:tc>
          <w:tcPr>
            <w:tcW w:w="9590" w:type="dxa"/>
            <w:shd w:val="clear" w:color="auto" w:fill="6CA8CD"/>
            <w:tcMar>
              <w:top w:w="72" w:type="dxa"/>
              <w:left w:w="115" w:type="dxa"/>
              <w:bottom w:w="72" w:type="dxa"/>
              <w:right w:w="115" w:type="dxa"/>
            </w:tcMar>
          </w:tcPr>
          <w:p w14:paraId="3080CD8F" w14:textId="77777777" w:rsidR="00187428" w:rsidRPr="00B35350" w:rsidRDefault="00187428" w:rsidP="00187428">
            <w:pPr>
              <w:rPr>
                <w:b/>
                <w:color w:val="FFFFFF"/>
              </w:rPr>
            </w:pPr>
            <w:r>
              <w:rPr>
                <w:b/>
                <w:color w:val="FFFFFF"/>
              </w:rPr>
              <w:t>Estate Taxes</w:t>
            </w:r>
          </w:p>
        </w:tc>
      </w:tr>
      <w:tr w:rsidR="0027772F" w:rsidRPr="00F34122" w14:paraId="06128359" w14:textId="77777777" w:rsidTr="00A123B8">
        <w:trPr>
          <w:trHeight w:val="2546"/>
        </w:trPr>
        <w:tc>
          <w:tcPr>
            <w:tcW w:w="9590" w:type="dxa"/>
            <w:tcBorders>
              <w:bottom w:val="single" w:sz="4" w:space="0" w:color="6CA8CD"/>
            </w:tcBorders>
            <w:shd w:val="clear" w:color="auto" w:fill="FFFFFF"/>
            <w:tcMar>
              <w:top w:w="72" w:type="dxa"/>
              <w:left w:w="115" w:type="dxa"/>
              <w:bottom w:w="72" w:type="dxa"/>
              <w:right w:w="115" w:type="dxa"/>
            </w:tcMar>
          </w:tcPr>
          <w:p w14:paraId="4C9C0F07" w14:textId="6156EBEF" w:rsidR="00D248D4" w:rsidRDefault="0027772F" w:rsidP="00257D35">
            <w:r>
              <w:t xml:space="preserve">Estate taxes may be assessed by the IRS and/or your client’s state taxing authority. While the </w:t>
            </w:r>
            <w:r w:rsidRPr="00257D35">
              <w:rPr>
                <w:rStyle w:val="Hyperlink"/>
                <w:b w:val="0"/>
                <w:color w:val="auto"/>
                <w:u w:val="none"/>
              </w:rPr>
              <w:t>federal exemption</w:t>
            </w:r>
            <w:r>
              <w:t xml:space="preserve"> </w:t>
            </w:r>
            <w:r w:rsidR="00257D35">
              <w:t>of $5,</w:t>
            </w:r>
            <w:r w:rsidR="001416D5">
              <w:t>4</w:t>
            </w:r>
            <w:r w:rsidR="00D248D4">
              <w:t>5</w:t>
            </w:r>
            <w:r w:rsidR="001416D5">
              <w:t>0</w:t>
            </w:r>
            <w:r w:rsidR="00257D35">
              <w:t>,000 (</w:t>
            </w:r>
            <w:r w:rsidR="00057E1C">
              <w:t>2016</w:t>
            </w:r>
            <w:r w:rsidR="00257D35">
              <w:t xml:space="preserve">, as indexed) </w:t>
            </w:r>
            <w:r>
              <w:t>protects most estates from federal taxation, be aware that some states begin taxing a decedent’s estate at only $1,000,000 in estate value.</w:t>
            </w:r>
            <w:r w:rsidR="00D248D4" w:rsidRPr="004A071B">
              <w:t xml:space="preserve"> </w:t>
            </w:r>
            <w:r w:rsidR="00D248D4" w:rsidRPr="00A123B8">
              <w:rPr>
                <w:b/>
                <w:color w:val="FF0000"/>
              </w:rPr>
              <w:t>Click</w:t>
            </w:r>
            <w:r w:rsidR="00D248D4" w:rsidRPr="00A123B8">
              <w:rPr>
                <w:i/>
                <w:color w:val="FF0000"/>
              </w:rPr>
              <w:t xml:space="preserve"> </w:t>
            </w:r>
            <w:hyperlink r:id="rId18" w:history="1">
              <w:r w:rsidR="00D248D4" w:rsidRPr="00A123B8">
                <w:rPr>
                  <w:rStyle w:val="Hyperlink"/>
                  <w:color w:val="FF0000"/>
                </w:rPr>
                <w:t>here</w:t>
              </w:r>
            </w:hyperlink>
            <w:r w:rsidR="00D248D4" w:rsidRPr="00A123B8">
              <w:rPr>
                <w:b/>
                <w:color w:val="FF0000"/>
              </w:rPr>
              <w:t xml:space="preserve"> for more information.</w:t>
            </w:r>
            <w:r w:rsidR="00D248D4" w:rsidRPr="00A123B8">
              <w:rPr>
                <w:i/>
                <w:color w:val="FF0000"/>
                <w:sz w:val="16"/>
                <w:szCs w:val="16"/>
              </w:rPr>
              <w:t xml:space="preserve"> </w:t>
            </w:r>
            <w:r w:rsidR="00D248D4" w:rsidRPr="00A123B8">
              <w:rPr>
                <w:color w:val="FF0000"/>
              </w:rPr>
              <w:t xml:space="preserve"> </w:t>
            </w:r>
          </w:p>
          <w:p w14:paraId="162AE150" w14:textId="36C8641D" w:rsidR="000D482A" w:rsidRPr="00A123B8" w:rsidRDefault="0027772F" w:rsidP="00D248D4">
            <w:pPr>
              <w:rPr>
                <w:i/>
                <w:sz w:val="16"/>
                <w:szCs w:val="16"/>
              </w:rPr>
            </w:pPr>
            <w:r w:rsidRPr="008340E1">
              <w:t>Keep in mind that nearly every asset your clients own OR control is included in their taxable estates; e.g., their home/s, investments, retirement plans, personal property, business interests, insurance death benefits if individually owned, and some forms of trusts where they serve as trustee or have power over trust assets.</w:t>
            </w:r>
            <w:r>
              <w:t xml:space="preserve"> Planning may be needed to minimize these taxes.</w:t>
            </w:r>
          </w:p>
        </w:tc>
      </w:tr>
      <w:tr w:rsidR="0027772F" w:rsidRPr="00F34122" w14:paraId="7B2BCE68" w14:textId="77777777" w:rsidTr="0027772F">
        <w:tc>
          <w:tcPr>
            <w:tcW w:w="9590" w:type="dxa"/>
            <w:shd w:val="clear" w:color="auto" w:fill="6CA8CD"/>
            <w:tcMar>
              <w:top w:w="72" w:type="dxa"/>
              <w:left w:w="115" w:type="dxa"/>
              <w:bottom w:w="72" w:type="dxa"/>
              <w:right w:w="115" w:type="dxa"/>
            </w:tcMar>
          </w:tcPr>
          <w:p w14:paraId="0F45932D" w14:textId="77777777" w:rsidR="0027772F" w:rsidRPr="00B35350" w:rsidRDefault="0027772F" w:rsidP="0027772F">
            <w:pPr>
              <w:rPr>
                <w:b/>
                <w:color w:val="FFFFFF"/>
              </w:rPr>
            </w:pPr>
            <w:r>
              <w:rPr>
                <w:b/>
                <w:color w:val="FFFFFF"/>
              </w:rPr>
              <w:t xml:space="preserve">Required Estate Planning Documents </w:t>
            </w:r>
          </w:p>
        </w:tc>
      </w:tr>
      <w:tr w:rsidR="0027772F" w:rsidRPr="00F34122" w14:paraId="3DBFCF8E" w14:textId="77777777" w:rsidTr="00091B7D">
        <w:trPr>
          <w:trHeight w:val="1223"/>
        </w:trPr>
        <w:tc>
          <w:tcPr>
            <w:tcW w:w="9590" w:type="dxa"/>
            <w:tcBorders>
              <w:bottom w:val="single" w:sz="4" w:space="0" w:color="6CA8CD"/>
            </w:tcBorders>
            <w:shd w:val="clear" w:color="auto" w:fill="FFFFFF"/>
            <w:tcMar>
              <w:top w:w="72" w:type="dxa"/>
              <w:left w:w="115" w:type="dxa"/>
              <w:bottom w:w="72" w:type="dxa"/>
              <w:right w:w="115" w:type="dxa"/>
            </w:tcMar>
          </w:tcPr>
          <w:p w14:paraId="5A9A5A4D" w14:textId="40B57990" w:rsidR="0027772F" w:rsidRDefault="0027772F" w:rsidP="0027772F">
            <w:r>
              <w:lastRenderedPageBreak/>
              <w:t xml:space="preserve">Estate planning includes making tough decisions about how you (or your client) wish to be treated if incapacitated, to whom you will distribute your financial legacy at death, and what method will be used to make distributions to your heirs. During a client’s retirement distribution phase, these needs should be addressed with an </w:t>
            </w:r>
            <w:r w:rsidR="00DC5368">
              <w:t>estate</w:t>
            </w:r>
            <w:r w:rsidR="001605BC">
              <w:t xml:space="preserve"> </w:t>
            </w:r>
            <w:r w:rsidR="00DC5368">
              <w:t>planning</w:t>
            </w:r>
            <w:r>
              <w:t xml:space="preserve"> attorney. Typical documents required include </w:t>
            </w:r>
            <w:r w:rsidRPr="00486B1A">
              <w:rPr>
                <w:rStyle w:val="Hyperlink"/>
              </w:rPr>
              <w:t>wills and</w:t>
            </w:r>
            <w:r>
              <w:rPr>
                <w:rStyle w:val="Hyperlink"/>
              </w:rPr>
              <w:t>/or</w:t>
            </w:r>
            <w:r w:rsidRPr="00486B1A">
              <w:rPr>
                <w:rStyle w:val="Hyperlink"/>
              </w:rPr>
              <w:t xml:space="preserve"> trusts</w:t>
            </w:r>
            <w:r>
              <w:t xml:space="preserve">, </w:t>
            </w:r>
            <w:r w:rsidRPr="00486B1A">
              <w:rPr>
                <w:rStyle w:val="Hyperlink"/>
              </w:rPr>
              <w:t>durable powers of attorney</w:t>
            </w:r>
            <w:r>
              <w:t xml:space="preserve"> and </w:t>
            </w:r>
            <w:r w:rsidRPr="00486B1A">
              <w:rPr>
                <w:rStyle w:val="Hyperlink"/>
              </w:rPr>
              <w:t>living wills (advance directives)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27772F" w14:paraId="742EB1B5" w14:textId="77777777" w:rsidTr="0027772F">
              <w:tc>
                <w:tcPr>
                  <w:tcW w:w="9350" w:type="dxa"/>
                  <w:shd w:val="clear" w:color="auto" w:fill="D9D9D9"/>
                </w:tcPr>
                <w:p w14:paraId="6E8712D0" w14:textId="77777777" w:rsidR="0027772F" w:rsidRPr="00095D26" w:rsidRDefault="0027772F" w:rsidP="0027772F">
                  <w:r w:rsidRPr="00095D26">
                    <w:rPr>
                      <w:rStyle w:val="Hyperlink"/>
                      <w:u w:val="none"/>
                    </w:rPr>
                    <w:t>Wills and/or Trusts</w:t>
                  </w:r>
                </w:p>
                <w:p w14:paraId="4EE9A368" w14:textId="77777777" w:rsidR="0027772F" w:rsidRPr="001D1C6F" w:rsidRDefault="0027772F" w:rsidP="002F422E">
                  <w:r w:rsidRPr="003916C4">
                    <w:t xml:space="preserve">Whether federal estate taxes are an issue to a family or not, intestacy (not having a will) can be a significant problem. While studies have shown that the vast majority of Americans know that having a will is the most important single step they can take in their financial life, 60-75% of all people in this country die </w:t>
                  </w:r>
                  <w:r w:rsidR="00422C3E">
                    <w:t xml:space="preserve">without </w:t>
                  </w:r>
                  <w:r w:rsidR="002F422E">
                    <w:t>one.</w:t>
                  </w:r>
                  <w:r w:rsidR="00422C3E">
                    <w:t xml:space="preserve"> </w:t>
                  </w:r>
                  <w:r w:rsidRPr="003916C4">
                    <w:t>The lack of a properly executed will or trust can cause delays in the distribution of the estate, squabbles amongst the family, legal contests to the probate process</w:t>
                  </w:r>
                  <w:r w:rsidR="000B74E4">
                    <w:t>,</w:t>
                  </w:r>
                  <w:r w:rsidRPr="003916C4">
                    <w:t xml:space="preserve"> and other costly and frustrating issues. </w:t>
                  </w:r>
                </w:p>
              </w:tc>
            </w:tr>
          </w:tbl>
          <w:p w14:paraId="3E64604B" w14:textId="77777777" w:rsidR="0027772F" w:rsidRDefault="0027772F" w:rsidP="002777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27772F" w14:paraId="7C5DA5E5" w14:textId="77777777" w:rsidTr="0027772F">
              <w:tc>
                <w:tcPr>
                  <w:tcW w:w="9576" w:type="dxa"/>
                  <w:shd w:val="clear" w:color="auto" w:fill="D9D9D9"/>
                </w:tcPr>
                <w:p w14:paraId="2BCEFAAF" w14:textId="77777777" w:rsidR="0027772F" w:rsidRPr="00095D26" w:rsidRDefault="0027772F" w:rsidP="0027772F">
                  <w:r w:rsidRPr="00095D26">
                    <w:rPr>
                      <w:rStyle w:val="Hyperlink"/>
                      <w:u w:val="none"/>
                    </w:rPr>
                    <w:t>Durable Powers of Attorney</w:t>
                  </w:r>
                </w:p>
                <w:p w14:paraId="3E73D275" w14:textId="77777777" w:rsidR="007C78CA" w:rsidRPr="001D1C6F" w:rsidRDefault="0080433F" w:rsidP="0080433F">
                  <w:r>
                    <w:t xml:space="preserve">Your client may </w:t>
                  </w:r>
                  <w:r w:rsidR="0027772F" w:rsidRPr="00B35350">
                    <w:t xml:space="preserve">delegate </w:t>
                  </w:r>
                  <w:r>
                    <w:t xml:space="preserve">to someone </w:t>
                  </w:r>
                  <w:r w:rsidR="0027772F" w:rsidRPr="00B35350">
                    <w:t xml:space="preserve">the </w:t>
                  </w:r>
                  <w:r>
                    <w:t>power</w:t>
                  </w:r>
                  <w:r w:rsidR="0027772F" w:rsidRPr="00B35350">
                    <w:t xml:space="preserve"> to transact financial affairs </w:t>
                  </w:r>
                  <w:r>
                    <w:t xml:space="preserve">or manage medical treatment </w:t>
                  </w:r>
                  <w:r w:rsidR="0027772F" w:rsidRPr="00B35350">
                    <w:t>in the event</w:t>
                  </w:r>
                  <w:r>
                    <w:t xml:space="preserve"> of their own incapacity using</w:t>
                  </w:r>
                  <w:r w:rsidR="0027772F" w:rsidRPr="00B35350">
                    <w:t xml:space="preserve"> a durable power of attorney</w:t>
                  </w:r>
                  <w:r>
                    <w:t>.</w:t>
                  </w:r>
                  <w:r w:rsidR="0027772F" w:rsidRPr="00B35350">
                    <w:t xml:space="preserve"> </w:t>
                  </w:r>
                </w:p>
              </w:tc>
            </w:tr>
          </w:tbl>
          <w:p w14:paraId="2FB248C4" w14:textId="77777777" w:rsidR="0027772F" w:rsidRDefault="0027772F" w:rsidP="002777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27772F" w14:paraId="161D10D0" w14:textId="77777777" w:rsidTr="0027772F">
              <w:tc>
                <w:tcPr>
                  <w:tcW w:w="9576" w:type="dxa"/>
                  <w:shd w:val="clear" w:color="auto" w:fill="D9D9D9"/>
                </w:tcPr>
                <w:p w14:paraId="659E435E" w14:textId="77777777" w:rsidR="0027772F" w:rsidRPr="00095D26" w:rsidRDefault="0027772F" w:rsidP="0027772F">
                  <w:r w:rsidRPr="00095D26">
                    <w:rPr>
                      <w:rStyle w:val="Hyperlink"/>
                      <w:u w:val="none"/>
                    </w:rPr>
                    <w:t>Living Wills (Advance Directives)</w:t>
                  </w:r>
                </w:p>
                <w:p w14:paraId="038B67E3" w14:textId="77777777" w:rsidR="0027772F" w:rsidRPr="001D1C6F" w:rsidRDefault="00091B7D" w:rsidP="00091B7D">
                  <w:r>
                    <w:t xml:space="preserve">A living will is not a will. A living will, or advance medical directive, establishes the circumstances under which you wish to be maintained on life support. </w:t>
                  </w:r>
                  <w:r w:rsidR="0080433F">
                    <w:t xml:space="preserve">An advance medical directive is generally valid only if you are incapacitated. </w:t>
                  </w:r>
                  <w:r>
                    <w:t xml:space="preserve">For example, if you have no brain wave activity, do you wish to be allowed to die or do you wish to be kept on life support? </w:t>
                  </w:r>
                </w:p>
              </w:tc>
            </w:tr>
          </w:tbl>
          <w:p w14:paraId="741AA884" w14:textId="77777777" w:rsidR="0027772F" w:rsidRPr="00B35350" w:rsidRDefault="0027772F" w:rsidP="0027772F"/>
        </w:tc>
      </w:tr>
      <w:tr w:rsidR="00187428" w:rsidRPr="00F34122" w14:paraId="11C41507" w14:textId="77777777" w:rsidTr="00187428">
        <w:tc>
          <w:tcPr>
            <w:tcW w:w="9590" w:type="dxa"/>
            <w:tcBorders>
              <w:bottom w:val="single" w:sz="4" w:space="0" w:color="6CA8CD"/>
            </w:tcBorders>
            <w:shd w:val="clear" w:color="auto" w:fill="6CA8CD"/>
            <w:tcMar>
              <w:top w:w="72" w:type="dxa"/>
              <w:left w:w="115" w:type="dxa"/>
              <w:bottom w:w="72" w:type="dxa"/>
              <w:right w:w="115" w:type="dxa"/>
            </w:tcMar>
          </w:tcPr>
          <w:p w14:paraId="028A6151" w14:textId="77777777" w:rsidR="00187428" w:rsidRPr="00B35350" w:rsidRDefault="00187428" w:rsidP="00187428">
            <w:pPr>
              <w:rPr>
                <w:b/>
                <w:color w:val="FFFFFF"/>
              </w:rPr>
            </w:pPr>
            <w:r>
              <w:rPr>
                <w:b/>
                <w:color w:val="FFFFFF"/>
              </w:rPr>
              <w:t>Stretch IRAs</w:t>
            </w:r>
          </w:p>
        </w:tc>
      </w:tr>
      <w:tr w:rsidR="00187428" w:rsidRPr="00F34122" w14:paraId="5DF3039B" w14:textId="77777777" w:rsidTr="00187428">
        <w:tc>
          <w:tcPr>
            <w:tcW w:w="9590" w:type="dxa"/>
            <w:tcBorders>
              <w:bottom w:val="single" w:sz="4" w:space="0" w:color="6CA8CD"/>
            </w:tcBorders>
            <w:shd w:val="clear" w:color="auto" w:fill="FFFFFF"/>
            <w:tcMar>
              <w:top w:w="72" w:type="dxa"/>
              <w:left w:w="115" w:type="dxa"/>
              <w:bottom w:w="72" w:type="dxa"/>
              <w:right w:w="115" w:type="dxa"/>
            </w:tcMar>
          </w:tcPr>
          <w:p w14:paraId="2A6774A7" w14:textId="77777777" w:rsidR="00FA1984" w:rsidRPr="00B35350" w:rsidRDefault="00187428" w:rsidP="00FA1984">
            <w:r>
              <w:t>The death of an IRA owner serves up an opportunity to gain income tax deferral for another three generations if the beneficiary is a grandchild. The concept is simple</w:t>
            </w:r>
            <w:r w:rsidR="004A23D6">
              <w:t xml:space="preserve"> - </w:t>
            </w:r>
            <w:r>
              <w:t xml:space="preserve">generally an inherited IRA may be </w:t>
            </w:r>
            <w:r w:rsidR="00FA1984">
              <w:t xml:space="preserve">distributed over the life expectancy of the beneficiary. </w:t>
            </w:r>
            <w:r w:rsidR="00946273">
              <w:t xml:space="preserve">This strategy should be considered whenever the  surviving spouse will not need the decedent’s IRA. </w:t>
            </w:r>
            <w:r w:rsidR="00FA1984">
              <w:t>Implementation of this strategy can be complex and professional tax advice is required.</w:t>
            </w:r>
          </w:p>
        </w:tc>
      </w:tr>
    </w:tbl>
    <w:p w14:paraId="4EDE4273" w14:textId="77777777" w:rsidR="0027772F" w:rsidRDefault="0027772F" w:rsidP="0027772F">
      <w:pPr>
        <w:spacing w:before="0" w:after="0"/>
      </w:pPr>
    </w:p>
    <w:p w14:paraId="3FA81A42" w14:textId="77777777" w:rsidR="00327CA8" w:rsidRPr="007746E2" w:rsidRDefault="00327CA8" w:rsidP="00327CA8">
      <w:pPr>
        <w:rPr>
          <w:rFonts w:ascii="Arial" w:hAnsi="Arial"/>
        </w:rPr>
      </w:pPr>
      <w:r>
        <w:rPr>
          <w:noProof/>
          <w:lang w:eastAsia="zh-CN"/>
        </w:rPr>
        <w:drawing>
          <wp:inline distT="0" distB="0" distL="0" distR="0" wp14:anchorId="1124414E" wp14:editId="36EA0F33">
            <wp:extent cx="281305" cy="293370"/>
            <wp:effectExtent l="0" t="0" r="0" b="11430"/>
            <wp:docPr id="22" name="Picture 22" descr="storm-red-and-yell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red-and-yellow-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 cy="293370"/>
                    </a:xfrm>
                    <a:prstGeom prst="rect">
                      <a:avLst/>
                    </a:prstGeom>
                    <a:noFill/>
                    <a:ln>
                      <a:noFill/>
                    </a:ln>
                  </pic:spPr>
                </pic:pic>
              </a:graphicData>
            </a:graphic>
          </wp:inline>
        </w:drawing>
      </w:r>
      <w:r>
        <w:t xml:space="preserve">  </w:t>
      </w:r>
      <w:r>
        <w:rPr>
          <w:b/>
          <w:i/>
          <w:color w:val="FF0000"/>
        </w:rPr>
        <w:t>Caution!</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327CA8" w:rsidRPr="00120E33" w14:paraId="4C413267" w14:textId="77777777" w:rsidTr="0010188C">
        <w:trPr>
          <w:trHeight w:val="593"/>
        </w:trPr>
        <w:tc>
          <w:tcPr>
            <w:tcW w:w="8640" w:type="dxa"/>
            <w:shd w:val="clear" w:color="auto" w:fill="E7D9CF"/>
          </w:tcPr>
          <w:p w14:paraId="2F041FB5" w14:textId="77777777" w:rsidR="00327CA8" w:rsidRPr="00120E33" w:rsidRDefault="00327CA8" w:rsidP="007C78CA">
            <w:pPr>
              <w:rPr>
                <w:rStyle w:val="Strong"/>
                <w:b w:val="0"/>
              </w:rPr>
            </w:pPr>
            <w:r>
              <w:rPr>
                <w:rStyle w:val="Strong"/>
                <w:b w:val="0"/>
              </w:rPr>
              <w:t xml:space="preserve">Remember that only a licensed attorney may provide legal advice. Consult your compliance team for guidance before discussing these issues with your </w:t>
            </w:r>
            <w:r w:rsidR="00772F2F">
              <w:rPr>
                <w:rStyle w:val="Strong"/>
                <w:b w:val="0"/>
              </w:rPr>
              <w:t>client</w:t>
            </w:r>
            <w:r>
              <w:rPr>
                <w:rStyle w:val="Strong"/>
                <w:b w:val="0"/>
              </w:rPr>
              <w:t xml:space="preserve">. </w:t>
            </w:r>
          </w:p>
        </w:tc>
      </w:tr>
    </w:tbl>
    <w:p w14:paraId="7C37767A" w14:textId="77777777" w:rsidR="002B0447" w:rsidRDefault="002B0447" w:rsidP="0027772F">
      <w:pPr>
        <w:pStyle w:val="Heading2"/>
      </w:pPr>
    </w:p>
    <w:p w14:paraId="76C91716" w14:textId="77777777" w:rsidR="002B0447" w:rsidRDefault="002B0447">
      <w:pPr>
        <w:spacing w:before="0" w:after="0"/>
        <w:rPr>
          <w:b/>
          <w:iCs/>
          <w:color w:val="17365D"/>
          <w:sz w:val="28"/>
          <w:szCs w:val="12"/>
        </w:rPr>
      </w:pPr>
      <w:r>
        <w:br w:type="page"/>
      </w:r>
    </w:p>
    <w:p w14:paraId="1B878F12" w14:textId="77777777" w:rsidR="0027772F" w:rsidRPr="00F34122" w:rsidRDefault="0027772F" w:rsidP="0027772F">
      <w:pPr>
        <w:pStyle w:val="Heading2"/>
      </w:pPr>
      <w:r>
        <w:lastRenderedPageBreak/>
        <w:t>Conclusion</w:t>
      </w:r>
    </w:p>
    <w:p w14:paraId="3A88648E" w14:textId="77777777" w:rsidR="00EE5CBB" w:rsidRDefault="0027772F" w:rsidP="0027772F">
      <w:r>
        <w:t>Throw a large rock into a small pond and the ripples spread out then cross back over each other. Distribution planning is very much like that, decisions in one area impact choices in other areas</w:t>
      </w:r>
      <w:r w:rsidR="005A6797">
        <w:t>.</w:t>
      </w:r>
      <w:r>
        <w:t xml:space="preserve"> Our goal in this course is to raise your awareness of how distribution decisions in one area, such as Social Security benefits, impact a host of other decisions as well. </w:t>
      </w:r>
    </w:p>
    <w:p w14:paraId="1D866C36" w14:textId="77777777" w:rsidR="00513D78" w:rsidRDefault="00095DB5" w:rsidP="0027772F">
      <w:r>
        <w:t xml:space="preserve">Use your awareness to guide clients safely past common mistakes in distribution decisions. </w:t>
      </w:r>
      <w:r w:rsidR="00513D78" w:rsidRPr="00095D26">
        <w:rPr>
          <w:b/>
          <w:color w:val="FF0000"/>
        </w:rPr>
        <w:t>Click</w:t>
      </w:r>
      <w:r w:rsidR="00513D78" w:rsidRPr="00095D26">
        <w:rPr>
          <w:rStyle w:val="Hyperlink"/>
        </w:rPr>
        <w:t xml:space="preserve"> here</w:t>
      </w:r>
      <w:r w:rsidR="00513D78">
        <w:t xml:space="preserve"> </w:t>
      </w:r>
      <w:r w:rsidR="00513D78" w:rsidRPr="00095D26">
        <w:rPr>
          <w:b/>
          <w:color w:val="FF0000"/>
        </w:rPr>
        <w:t>for a PDF of common mistakes along with recommendations for avoiding them.</w:t>
      </w:r>
    </w:p>
    <w:p w14:paraId="48F2182D" w14:textId="77777777" w:rsidR="0027772F" w:rsidRPr="00C85B2E" w:rsidRDefault="0027772F" w:rsidP="0027772F">
      <w:pPr>
        <w:rPr>
          <w:color w:val="FF0000"/>
        </w:rPr>
      </w:pPr>
      <w:r>
        <w:t xml:space="preserve">We hope this course has deepened your skills in recognizing and responding to client distribution planning needs. </w:t>
      </w:r>
      <w:r w:rsidRPr="00DF2C73">
        <w:t xml:space="preserve">While we have provided you with an in-depth overview of different retirement plans and the rules associated with them, it is up to you to begin using this knowledge to assist your clients. </w:t>
      </w:r>
    </w:p>
    <w:p w14:paraId="0A9657E8" w14:textId="77777777" w:rsidR="0027772F" w:rsidRDefault="0027772F" w:rsidP="0027772F">
      <w:pPr>
        <w:spacing w:before="0" w:after="0"/>
      </w:pPr>
    </w:p>
    <w:tbl>
      <w:tblPr>
        <w:tblStyle w:val="TableGrid"/>
        <w:tblW w:w="0" w:type="auto"/>
        <w:tblLook w:val="04A0" w:firstRow="1" w:lastRow="0" w:firstColumn="1" w:lastColumn="0" w:noHBand="0" w:noVBand="1"/>
      </w:tblPr>
      <w:tblGrid>
        <w:gridCol w:w="3192"/>
        <w:gridCol w:w="3192"/>
        <w:gridCol w:w="3192"/>
      </w:tblGrid>
      <w:tr w:rsidR="00513D78" w14:paraId="41318D4D" w14:textId="77777777" w:rsidTr="00095D26">
        <w:tc>
          <w:tcPr>
            <w:tcW w:w="9576" w:type="dxa"/>
            <w:gridSpan w:val="3"/>
            <w:shd w:val="clear" w:color="auto" w:fill="BFBA84"/>
          </w:tcPr>
          <w:p w14:paraId="44B725CA" w14:textId="77777777" w:rsidR="00513D78" w:rsidRPr="00095D26" w:rsidRDefault="00513D78" w:rsidP="00095D26">
            <w:pPr>
              <w:pStyle w:val="Heading2"/>
              <w:jc w:val="center"/>
              <w:rPr>
                <w:color w:val="000000" w:themeColor="text1"/>
                <w:sz w:val="24"/>
                <w:szCs w:val="24"/>
              </w:rPr>
            </w:pPr>
            <w:r w:rsidRPr="00095D26">
              <w:rPr>
                <w:color w:val="000000" w:themeColor="text1"/>
                <w:sz w:val="24"/>
                <w:szCs w:val="24"/>
              </w:rPr>
              <w:t xml:space="preserve">10 </w:t>
            </w:r>
            <w:r w:rsidR="004D6E4E" w:rsidRPr="00095D26">
              <w:rPr>
                <w:color w:val="000000" w:themeColor="text1"/>
                <w:sz w:val="24"/>
                <w:szCs w:val="24"/>
              </w:rPr>
              <w:t xml:space="preserve">Common </w:t>
            </w:r>
            <w:r w:rsidRPr="00095D26">
              <w:rPr>
                <w:color w:val="000000" w:themeColor="text1"/>
                <w:sz w:val="24"/>
                <w:szCs w:val="24"/>
              </w:rPr>
              <w:t>Retirement Distribution Mistakes</w:t>
            </w:r>
          </w:p>
        </w:tc>
      </w:tr>
      <w:tr w:rsidR="00513D78" w14:paraId="43F12CD8" w14:textId="77777777" w:rsidTr="00095D26">
        <w:tc>
          <w:tcPr>
            <w:tcW w:w="3192" w:type="dxa"/>
            <w:shd w:val="clear" w:color="auto" w:fill="DBD9B9"/>
          </w:tcPr>
          <w:p w14:paraId="2506916D" w14:textId="77777777" w:rsidR="00513D78" w:rsidRPr="00095D26" w:rsidRDefault="00513D78" w:rsidP="00095D26">
            <w:pPr>
              <w:widowControl w:val="0"/>
              <w:autoSpaceDE w:val="0"/>
              <w:autoSpaceDN w:val="0"/>
              <w:adjustRightInd w:val="0"/>
              <w:spacing w:before="0" w:after="0"/>
              <w:jc w:val="center"/>
              <w:rPr>
                <w:b/>
              </w:rPr>
            </w:pPr>
            <w:r w:rsidRPr="00095D26">
              <w:rPr>
                <w:b/>
              </w:rPr>
              <w:t>Mistake</w:t>
            </w:r>
          </w:p>
        </w:tc>
        <w:tc>
          <w:tcPr>
            <w:tcW w:w="3192" w:type="dxa"/>
            <w:shd w:val="clear" w:color="auto" w:fill="DBD9B9"/>
          </w:tcPr>
          <w:p w14:paraId="0805BCE5" w14:textId="77777777" w:rsidR="00513D78" w:rsidRPr="00095D26" w:rsidRDefault="00513D78" w:rsidP="00095D26">
            <w:pPr>
              <w:widowControl w:val="0"/>
              <w:autoSpaceDE w:val="0"/>
              <w:autoSpaceDN w:val="0"/>
              <w:adjustRightInd w:val="0"/>
              <w:spacing w:before="0" w:after="0"/>
              <w:jc w:val="center"/>
              <w:rPr>
                <w:b/>
              </w:rPr>
            </w:pPr>
            <w:r w:rsidRPr="00095D26">
              <w:rPr>
                <w:b/>
              </w:rPr>
              <w:t>Potential Consequences</w:t>
            </w:r>
          </w:p>
        </w:tc>
        <w:tc>
          <w:tcPr>
            <w:tcW w:w="3192" w:type="dxa"/>
            <w:shd w:val="clear" w:color="auto" w:fill="DBD9B9"/>
          </w:tcPr>
          <w:p w14:paraId="5F2C5CCE" w14:textId="77777777" w:rsidR="00513D78" w:rsidRPr="00095D26" w:rsidRDefault="00513D78" w:rsidP="00095D26">
            <w:pPr>
              <w:widowControl w:val="0"/>
              <w:autoSpaceDE w:val="0"/>
              <w:autoSpaceDN w:val="0"/>
              <w:adjustRightInd w:val="0"/>
              <w:spacing w:before="0" w:after="0"/>
              <w:jc w:val="center"/>
              <w:rPr>
                <w:b/>
              </w:rPr>
            </w:pPr>
            <w:r w:rsidRPr="00095D26">
              <w:rPr>
                <w:b/>
              </w:rPr>
              <w:t>Remedy</w:t>
            </w:r>
          </w:p>
        </w:tc>
      </w:tr>
      <w:tr w:rsidR="00513D78" w14:paraId="14908E29" w14:textId="77777777" w:rsidTr="00095D26">
        <w:tc>
          <w:tcPr>
            <w:tcW w:w="3192" w:type="dxa"/>
            <w:shd w:val="clear" w:color="auto" w:fill="E7E6CF"/>
          </w:tcPr>
          <w:p w14:paraId="1652246D" w14:textId="77777777" w:rsidR="00513D78" w:rsidRDefault="00513D78" w:rsidP="00095D26">
            <w:pPr>
              <w:pStyle w:val="ListParagraph"/>
              <w:widowControl w:val="0"/>
              <w:numPr>
                <w:ilvl w:val="0"/>
                <w:numId w:val="270"/>
              </w:numPr>
              <w:autoSpaceDE w:val="0"/>
              <w:autoSpaceDN w:val="0"/>
              <w:adjustRightInd w:val="0"/>
              <w:spacing w:before="0" w:after="0"/>
              <w:ind w:left="360"/>
            </w:pPr>
            <w:r>
              <w:t>Collecting Social Security too early</w:t>
            </w:r>
          </w:p>
        </w:tc>
        <w:tc>
          <w:tcPr>
            <w:tcW w:w="3192" w:type="dxa"/>
            <w:shd w:val="clear" w:color="auto" w:fill="E7E6CF"/>
          </w:tcPr>
          <w:p w14:paraId="684C27C9" w14:textId="77777777" w:rsidR="00513D78" w:rsidRDefault="00513D78" w:rsidP="00513D78">
            <w:pPr>
              <w:widowControl w:val="0"/>
              <w:autoSpaceDE w:val="0"/>
              <w:autoSpaceDN w:val="0"/>
              <w:adjustRightInd w:val="0"/>
              <w:spacing w:before="0" w:after="0"/>
            </w:pPr>
            <w:r>
              <w:t>Loss of $20,000 or more annually</w:t>
            </w:r>
            <w:r w:rsidR="004D6E4E">
              <w:t xml:space="preserve"> for life</w:t>
            </w:r>
          </w:p>
        </w:tc>
        <w:tc>
          <w:tcPr>
            <w:tcW w:w="3192" w:type="dxa"/>
            <w:shd w:val="clear" w:color="auto" w:fill="E7E6CF"/>
          </w:tcPr>
          <w:p w14:paraId="4C9F4115" w14:textId="77777777" w:rsidR="00513D78" w:rsidRDefault="00513D78" w:rsidP="00FF00D5">
            <w:pPr>
              <w:widowControl w:val="0"/>
              <w:autoSpaceDE w:val="0"/>
              <w:autoSpaceDN w:val="0"/>
              <w:adjustRightInd w:val="0"/>
              <w:spacing w:before="0" w:after="0"/>
            </w:pPr>
            <w:r>
              <w:t>Use bridging ideas to delay collection</w:t>
            </w:r>
            <w:r w:rsidR="004D6E4E">
              <w:rPr>
                <w:vertAlign w:val="superscript"/>
              </w:rPr>
              <w:t xml:space="preserve"> </w:t>
            </w:r>
            <w:r w:rsidR="004D6E4E">
              <w:t>of benefits until age 70</w:t>
            </w:r>
            <w:r w:rsidR="004A23D6">
              <w:t>,</w:t>
            </w:r>
            <w:r w:rsidR="004D6E4E">
              <w:t xml:space="preserve"> i</w:t>
            </w:r>
            <w:r w:rsidR="00FF00D5">
              <w:t>f</w:t>
            </w:r>
            <w:r w:rsidR="004D6E4E">
              <w:t xml:space="preserve"> appropriate.</w:t>
            </w:r>
          </w:p>
        </w:tc>
      </w:tr>
      <w:tr w:rsidR="00513D78" w14:paraId="3257A531" w14:textId="77777777" w:rsidTr="00095D26">
        <w:tc>
          <w:tcPr>
            <w:tcW w:w="3192" w:type="dxa"/>
            <w:shd w:val="clear" w:color="auto" w:fill="E7E6CF"/>
          </w:tcPr>
          <w:p w14:paraId="08AA71F8" w14:textId="77777777" w:rsidR="00513D78" w:rsidRDefault="00513D78" w:rsidP="00095D26">
            <w:pPr>
              <w:pStyle w:val="ListParagraph"/>
              <w:widowControl w:val="0"/>
              <w:numPr>
                <w:ilvl w:val="0"/>
                <w:numId w:val="270"/>
              </w:numPr>
              <w:autoSpaceDE w:val="0"/>
              <w:autoSpaceDN w:val="0"/>
              <w:adjustRightInd w:val="0"/>
              <w:spacing w:before="0" w:after="0"/>
              <w:ind w:left="360"/>
            </w:pPr>
            <w:r>
              <w:t>Failing to use creative Social Security claiming strategies</w:t>
            </w:r>
          </w:p>
        </w:tc>
        <w:tc>
          <w:tcPr>
            <w:tcW w:w="3192" w:type="dxa"/>
            <w:shd w:val="clear" w:color="auto" w:fill="E7E6CF"/>
          </w:tcPr>
          <w:p w14:paraId="0DE2FDFB" w14:textId="77777777" w:rsidR="00513D78" w:rsidRDefault="00513D78" w:rsidP="00FF00D5">
            <w:pPr>
              <w:widowControl w:val="0"/>
              <w:autoSpaceDE w:val="0"/>
              <w:autoSpaceDN w:val="0"/>
              <w:adjustRightInd w:val="0"/>
              <w:spacing w:before="0" w:after="0"/>
            </w:pPr>
            <w:r>
              <w:t xml:space="preserve">Loss of $60,000 </w:t>
            </w:r>
            <w:r w:rsidR="004D6E4E">
              <w:t xml:space="preserve">or more </w:t>
            </w:r>
            <w:r>
              <w:t>over a lifetime</w:t>
            </w:r>
          </w:p>
        </w:tc>
        <w:tc>
          <w:tcPr>
            <w:tcW w:w="3192" w:type="dxa"/>
            <w:shd w:val="clear" w:color="auto" w:fill="E7E6CF"/>
          </w:tcPr>
          <w:p w14:paraId="58363337" w14:textId="77777777" w:rsidR="00513D78" w:rsidRDefault="00513D78" w:rsidP="00513D78">
            <w:pPr>
              <w:widowControl w:val="0"/>
              <w:autoSpaceDE w:val="0"/>
              <w:autoSpaceDN w:val="0"/>
              <w:adjustRightInd w:val="0"/>
              <w:spacing w:before="0" w:after="0"/>
            </w:pPr>
            <w:r>
              <w:t>Familiarize yourself with the concepts to open the dialog and engage experts to assist.</w:t>
            </w:r>
          </w:p>
        </w:tc>
      </w:tr>
      <w:tr w:rsidR="00513D78" w14:paraId="0069F7E3" w14:textId="77777777" w:rsidTr="00095D26">
        <w:tc>
          <w:tcPr>
            <w:tcW w:w="3192" w:type="dxa"/>
            <w:shd w:val="clear" w:color="auto" w:fill="E7E6CF"/>
          </w:tcPr>
          <w:p w14:paraId="676904F7" w14:textId="5970DEED" w:rsidR="00513D78" w:rsidRDefault="00513D78" w:rsidP="00095D26">
            <w:pPr>
              <w:pStyle w:val="ListParagraph"/>
              <w:widowControl w:val="0"/>
              <w:numPr>
                <w:ilvl w:val="0"/>
                <w:numId w:val="270"/>
              </w:numPr>
              <w:autoSpaceDE w:val="0"/>
              <w:autoSpaceDN w:val="0"/>
              <w:adjustRightInd w:val="0"/>
              <w:spacing w:before="0" w:after="0"/>
              <w:ind w:left="360"/>
            </w:pPr>
            <w:r>
              <w:t>Failing to balance tax</w:t>
            </w:r>
            <w:r w:rsidR="004A23D6">
              <w:t>-</w:t>
            </w:r>
            <w:r>
              <w:t xml:space="preserve">free </w:t>
            </w:r>
            <w:r w:rsidR="001605BC">
              <w:t xml:space="preserve">Roth </w:t>
            </w:r>
            <w:r>
              <w:t>distributions from DRAs or Roth IRAs with taxable distributions</w:t>
            </w:r>
          </w:p>
        </w:tc>
        <w:tc>
          <w:tcPr>
            <w:tcW w:w="3192" w:type="dxa"/>
            <w:shd w:val="clear" w:color="auto" w:fill="E7E6CF"/>
          </w:tcPr>
          <w:p w14:paraId="216AF883" w14:textId="77DA48CD" w:rsidR="00513D78" w:rsidRDefault="00513D78" w:rsidP="00095D26">
            <w:pPr>
              <w:widowControl w:val="0"/>
              <w:autoSpaceDE w:val="0"/>
              <w:autoSpaceDN w:val="0"/>
              <w:adjustRightInd w:val="0"/>
              <w:spacing w:before="0" w:after="0"/>
            </w:pPr>
            <w:r>
              <w:t>Additional income taxes on Social Security benefits</w:t>
            </w:r>
            <w:r w:rsidR="001605BC">
              <w:t xml:space="preserve"> and  h</w:t>
            </w:r>
            <w:r>
              <w:t>igher income tax rates</w:t>
            </w:r>
          </w:p>
        </w:tc>
        <w:tc>
          <w:tcPr>
            <w:tcW w:w="3192" w:type="dxa"/>
            <w:shd w:val="clear" w:color="auto" w:fill="E7E6CF"/>
          </w:tcPr>
          <w:p w14:paraId="1FCC6C78" w14:textId="77777777" w:rsidR="00513D78" w:rsidRDefault="00513D78" w:rsidP="00513D78">
            <w:pPr>
              <w:widowControl w:val="0"/>
              <w:autoSpaceDE w:val="0"/>
              <w:autoSpaceDN w:val="0"/>
              <w:adjustRightInd w:val="0"/>
              <w:spacing w:before="0" w:after="0"/>
            </w:pPr>
            <w:r>
              <w:t>Engage internal resources or client’s tax professional to balance the distributions.</w:t>
            </w:r>
          </w:p>
        </w:tc>
      </w:tr>
      <w:tr w:rsidR="00513D78" w14:paraId="6D9C1E58" w14:textId="77777777" w:rsidTr="00095D26">
        <w:tc>
          <w:tcPr>
            <w:tcW w:w="3192" w:type="dxa"/>
            <w:shd w:val="clear" w:color="auto" w:fill="E7E6CF"/>
          </w:tcPr>
          <w:p w14:paraId="7C576D18" w14:textId="77777777" w:rsidR="00513D78" w:rsidRDefault="00513D78" w:rsidP="00095D26">
            <w:pPr>
              <w:pStyle w:val="ListParagraph"/>
              <w:widowControl w:val="0"/>
              <w:numPr>
                <w:ilvl w:val="0"/>
                <w:numId w:val="270"/>
              </w:numPr>
              <w:autoSpaceDE w:val="0"/>
              <w:autoSpaceDN w:val="0"/>
              <w:adjustRightInd w:val="0"/>
              <w:spacing w:before="0" w:after="0"/>
              <w:ind w:left="360"/>
            </w:pPr>
            <w:r>
              <w:t>Using a rollover instead of a direct transfer</w:t>
            </w:r>
          </w:p>
        </w:tc>
        <w:tc>
          <w:tcPr>
            <w:tcW w:w="3192" w:type="dxa"/>
            <w:shd w:val="clear" w:color="auto" w:fill="E7E6CF"/>
          </w:tcPr>
          <w:p w14:paraId="41012350" w14:textId="77777777" w:rsidR="00513D78" w:rsidRDefault="00513D78" w:rsidP="00095D26">
            <w:pPr>
              <w:widowControl w:val="0"/>
              <w:autoSpaceDE w:val="0"/>
              <w:autoSpaceDN w:val="0"/>
              <w:adjustRightInd w:val="0"/>
              <w:spacing w:before="0" w:after="0"/>
            </w:pPr>
            <w:r>
              <w:t>Income tax and penalty if 60 day deadline is missed</w:t>
            </w:r>
          </w:p>
          <w:p w14:paraId="63B48402" w14:textId="77777777" w:rsidR="004D6E4E" w:rsidRDefault="004D6E4E" w:rsidP="00095D26">
            <w:pPr>
              <w:widowControl w:val="0"/>
              <w:autoSpaceDE w:val="0"/>
              <w:autoSpaceDN w:val="0"/>
              <w:adjustRightInd w:val="0"/>
              <w:spacing w:before="0" w:after="0"/>
            </w:pPr>
          </w:p>
          <w:p w14:paraId="1F3939AA" w14:textId="77777777" w:rsidR="00513D78" w:rsidRDefault="00513D78" w:rsidP="00095D26">
            <w:pPr>
              <w:widowControl w:val="0"/>
              <w:autoSpaceDE w:val="0"/>
              <w:autoSpaceDN w:val="0"/>
              <w:adjustRightInd w:val="0"/>
              <w:spacing w:before="0" w:after="0"/>
            </w:pPr>
            <w:r>
              <w:t>20% withholding if funds originate from a qualified plan</w:t>
            </w:r>
          </w:p>
        </w:tc>
        <w:tc>
          <w:tcPr>
            <w:tcW w:w="3192" w:type="dxa"/>
            <w:shd w:val="clear" w:color="auto" w:fill="E7E6CF"/>
          </w:tcPr>
          <w:p w14:paraId="7165E8AD" w14:textId="77777777" w:rsidR="00513D78" w:rsidRDefault="00513D78" w:rsidP="00513D78">
            <w:pPr>
              <w:widowControl w:val="0"/>
              <w:autoSpaceDE w:val="0"/>
              <w:autoSpaceDN w:val="0"/>
              <w:adjustRightInd w:val="0"/>
              <w:spacing w:before="0" w:after="0"/>
            </w:pPr>
            <w:r>
              <w:t>Use a direct transfer.</w:t>
            </w:r>
          </w:p>
        </w:tc>
      </w:tr>
      <w:tr w:rsidR="00513D78" w14:paraId="4543971B" w14:textId="77777777" w:rsidTr="00095D26">
        <w:tc>
          <w:tcPr>
            <w:tcW w:w="3192" w:type="dxa"/>
            <w:shd w:val="clear" w:color="auto" w:fill="E7E6CF"/>
          </w:tcPr>
          <w:p w14:paraId="19450C95" w14:textId="77777777" w:rsidR="00513D78" w:rsidRDefault="00513D78" w:rsidP="00095D26">
            <w:pPr>
              <w:pStyle w:val="ListParagraph"/>
              <w:widowControl w:val="0"/>
              <w:numPr>
                <w:ilvl w:val="0"/>
                <w:numId w:val="270"/>
              </w:numPr>
              <w:autoSpaceDE w:val="0"/>
              <w:autoSpaceDN w:val="0"/>
              <w:adjustRightInd w:val="0"/>
              <w:spacing w:before="0" w:after="0"/>
              <w:ind w:left="360"/>
            </w:pPr>
            <w:r>
              <w:t>Failure to protect net unrealized appreciation (NUA)</w:t>
            </w:r>
          </w:p>
        </w:tc>
        <w:tc>
          <w:tcPr>
            <w:tcW w:w="3192" w:type="dxa"/>
            <w:shd w:val="clear" w:color="auto" w:fill="E7E6CF"/>
          </w:tcPr>
          <w:p w14:paraId="0900784A" w14:textId="77777777" w:rsidR="00513D78" w:rsidRDefault="00513D78" w:rsidP="00513D78">
            <w:pPr>
              <w:widowControl w:val="0"/>
              <w:autoSpaceDE w:val="0"/>
              <w:autoSpaceDN w:val="0"/>
              <w:adjustRightInd w:val="0"/>
              <w:spacing w:before="0" w:after="0"/>
            </w:pPr>
            <w:r>
              <w:t>Loss of long</w:t>
            </w:r>
            <w:r w:rsidR="004A23D6">
              <w:t>-</w:t>
            </w:r>
            <w:r>
              <w:t>term capital gains treatment</w:t>
            </w:r>
          </w:p>
        </w:tc>
        <w:tc>
          <w:tcPr>
            <w:tcW w:w="3192" w:type="dxa"/>
            <w:shd w:val="clear" w:color="auto" w:fill="E7E6CF"/>
          </w:tcPr>
          <w:p w14:paraId="72135F49" w14:textId="77777777" w:rsidR="00513D78" w:rsidRDefault="00513D78" w:rsidP="00095D26">
            <w:pPr>
              <w:widowControl w:val="0"/>
              <w:autoSpaceDE w:val="0"/>
              <w:autoSpaceDN w:val="0"/>
              <w:adjustRightInd w:val="0"/>
              <w:spacing w:before="0" w:after="0"/>
            </w:pPr>
            <w:r>
              <w:t>Contact the plan administrator to determine if NUA exists.</w:t>
            </w:r>
          </w:p>
          <w:p w14:paraId="6C3B5A65" w14:textId="77777777" w:rsidR="004D6E4E" w:rsidRDefault="004D6E4E" w:rsidP="00095D26">
            <w:pPr>
              <w:widowControl w:val="0"/>
              <w:autoSpaceDE w:val="0"/>
              <w:autoSpaceDN w:val="0"/>
              <w:adjustRightInd w:val="0"/>
              <w:spacing w:before="0" w:after="0"/>
            </w:pPr>
          </w:p>
          <w:p w14:paraId="3C07BDAB" w14:textId="77777777" w:rsidR="00513D78" w:rsidRDefault="00513D78" w:rsidP="00095D26">
            <w:pPr>
              <w:widowControl w:val="0"/>
              <w:autoSpaceDE w:val="0"/>
              <w:autoSpaceDN w:val="0"/>
              <w:adjustRightInd w:val="0"/>
              <w:spacing w:before="0" w:after="0"/>
            </w:pPr>
            <w:r>
              <w:t>Avoid rollover or transfer of NUA to an IRA</w:t>
            </w:r>
            <w:r w:rsidR="004D6E4E">
              <w:t>.</w:t>
            </w:r>
          </w:p>
          <w:p w14:paraId="10040F08" w14:textId="77777777" w:rsidR="00FF00D5" w:rsidRDefault="00FF00D5" w:rsidP="00095D26">
            <w:pPr>
              <w:widowControl w:val="0"/>
              <w:autoSpaceDE w:val="0"/>
              <w:autoSpaceDN w:val="0"/>
              <w:adjustRightInd w:val="0"/>
              <w:spacing w:before="0" w:after="0"/>
            </w:pPr>
          </w:p>
          <w:p w14:paraId="06C16B72" w14:textId="77777777" w:rsidR="00FF00D5" w:rsidRDefault="00FF00D5" w:rsidP="00095D26">
            <w:pPr>
              <w:widowControl w:val="0"/>
              <w:autoSpaceDE w:val="0"/>
              <w:autoSpaceDN w:val="0"/>
              <w:adjustRightInd w:val="0"/>
              <w:spacing w:before="0" w:after="0"/>
            </w:pPr>
            <w:r>
              <w:t>Engage internal resources or client’s tax professional to ensure all requirements are met.</w:t>
            </w:r>
          </w:p>
        </w:tc>
      </w:tr>
      <w:tr w:rsidR="00513D78" w14:paraId="1F238AEA" w14:textId="77777777" w:rsidTr="00095D26">
        <w:tc>
          <w:tcPr>
            <w:tcW w:w="3192" w:type="dxa"/>
            <w:shd w:val="clear" w:color="auto" w:fill="E7E6CF"/>
          </w:tcPr>
          <w:p w14:paraId="4D08C478" w14:textId="77777777" w:rsidR="00513D78" w:rsidRDefault="00513D78" w:rsidP="00095D26">
            <w:pPr>
              <w:pStyle w:val="ListParagraph"/>
              <w:widowControl w:val="0"/>
              <w:numPr>
                <w:ilvl w:val="0"/>
                <w:numId w:val="270"/>
              </w:numPr>
              <w:autoSpaceDE w:val="0"/>
              <w:autoSpaceDN w:val="0"/>
              <w:adjustRightInd w:val="0"/>
              <w:spacing w:before="0" w:after="0"/>
              <w:ind w:left="360"/>
            </w:pPr>
            <w:r>
              <w:t>Fail</w:t>
            </w:r>
            <w:r w:rsidR="008D3242">
              <w:t>ure</w:t>
            </w:r>
            <w:r>
              <w:t xml:space="preserve"> to plan the exercise of ISOs</w:t>
            </w:r>
          </w:p>
        </w:tc>
        <w:tc>
          <w:tcPr>
            <w:tcW w:w="3192" w:type="dxa"/>
            <w:shd w:val="clear" w:color="auto" w:fill="E7E6CF"/>
          </w:tcPr>
          <w:p w14:paraId="64660B61" w14:textId="77777777" w:rsidR="00513D78" w:rsidRDefault="00513D78" w:rsidP="00513D78">
            <w:pPr>
              <w:widowControl w:val="0"/>
              <w:autoSpaceDE w:val="0"/>
              <w:autoSpaceDN w:val="0"/>
              <w:adjustRightInd w:val="0"/>
              <w:spacing w:before="0" w:after="0"/>
            </w:pPr>
            <w:r>
              <w:t xml:space="preserve">Loss of </w:t>
            </w:r>
            <w:r w:rsidR="00C80C69">
              <w:t>long-term</w:t>
            </w:r>
            <w:r>
              <w:t xml:space="preserve"> capital gains treatment</w:t>
            </w:r>
          </w:p>
        </w:tc>
        <w:tc>
          <w:tcPr>
            <w:tcW w:w="3192" w:type="dxa"/>
            <w:shd w:val="clear" w:color="auto" w:fill="E7E6CF"/>
          </w:tcPr>
          <w:p w14:paraId="39CF75A2" w14:textId="77777777" w:rsidR="008D3242" w:rsidRDefault="008D3242" w:rsidP="00513D78">
            <w:pPr>
              <w:widowControl w:val="0"/>
              <w:autoSpaceDE w:val="0"/>
              <w:autoSpaceDN w:val="0"/>
              <w:adjustRightInd w:val="0"/>
              <w:spacing w:before="0" w:after="0"/>
            </w:pPr>
            <w:r>
              <w:t>Ensure holding period requirements are met</w:t>
            </w:r>
          </w:p>
          <w:p w14:paraId="66E0A92E" w14:textId="77777777" w:rsidR="008D3242" w:rsidRDefault="008D3242" w:rsidP="00513D78">
            <w:pPr>
              <w:widowControl w:val="0"/>
              <w:autoSpaceDE w:val="0"/>
              <w:autoSpaceDN w:val="0"/>
              <w:adjustRightInd w:val="0"/>
              <w:spacing w:before="0" w:after="0"/>
            </w:pPr>
          </w:p>
          <w:p w14:paraId="53C7480A" w14:textId="77777777" w:rsidR="00513D78" w:rsidRDefault="00513D78" w:rsidP="00513D78">
            <w:pPr>
              <w:widowControl w:val="0"/>
              <w:autoSpaceDE w:val="0"/>
              <w:autoSpaceDN w:val="0"/>
              <w:adjustRightInd w:val="0"/>
              <w:spacing w:before="0" w:after="0"/>
            </w:pPr>
            <w:r>
              <w:t>ISOs should be exercised within 90 days of termination of employment.</w:t>
            </w:r>
          </w:p>
        </w:tc>
      </w:tr>
      <w:tr w:rsidR="00513D78" w14:paraId="5C32B1FA" w14:textId="77777777" w:rsidTr="00095D26">
        <w:tc>
          <w:tcPr>
            <w:tcW w:w="3192" w:type="dxa"/>
            <w:shd w:val="clear" w:color="auto" w:fill="E7E6CF"/>
          </w:tcPr>
          <w:p w14:paraId="31950056" w14:textId="77777777" w:rsidR="00513D78" w:rsidRDefault="00513D78" w:rsidP="00095D26">
            <w:pPr>
              <w:pStyle w:val="ListParagraph"/>
              <w:widowControl w:val="0"/>
              <w:numPr>
                <w:ilvl w:val="0"/>
                <w:numId w:val="270"/>
              </w:numPr>
              <w:autoSpaceDE w:val="0"/>
              <w:autoSpaceDN w:val="0"/>
              <w:adjustRightInd w:val="0"/>
              <w:spacing w:before="0" w:after="0"/>
              <w:ind w:left="360"/>
            </w:pPr>
            <w:r>
              <w:lastRenderedPageBreak/>
              <w:t>Commingling rollover or conduit IRAs with other IRAs</w:t>
            </w:r>
          </w:p>
        </w:tc>
        <w:tc>
          <w:tcPr>
            <w:tcW w:w="3192" w:type="dxa"/>
            <w:shd w:val="clear" w:color="auto" w:fill="E7E6CF"/>
          </w:tcPr>
          <w:p w14:paraId="3C3AA81A" w14:textId="77777777" w:rsidR="00513D78" w:rsidRDefault="008D3242" w:rsidP="008D3242">
            <w:pPr>
              <w:widowControl w:val="0"/>
              <w:autoSpaceDE w:val="0"/>
              <w:autoSpaceDN w:val="0"/>
              <w:adjustRightInd w:val="0"/>
              <w:spacing w:before="0" w:after="0"/>
            </w:pPr>
            <w:r>
              <w:t>Potential l</w:t>
            </w:r>
            <w:r w:rsidR="00513D78">
              <w:t>oss of unlimited protection f</w:t>
            </w:r>
            <w:r>
              <w:t>rom</w:t>
            </w:r>
            <w:r w:rsidR="00513D78">
              <w:t xml:space="preserve"> personal creditors in bankruptcy</w:t>
            </w:r>
          </w:p>
        </w:tc>
        <w:tc>
          <w:tcPr>
            <w:tcW w:w="3192" w:type="dxa"/>
            <w:shd w:val="clear" w:color="auto" w:fill="E7E6CF"/>
          </w:tcPr>
          <w:p w14:paraId="314FC483" w14:textId="77777777" w:rsidR="00513D78" w:rsidRDefault="008D3242" w:rsidP="00513D78">
            <w:pPr>
              <w:widowControl w:val="0"/>
              <w:autoSpaceDE w:val="0"/>
              <w:autoSpaceDN w:val="0"/>
              <w:adjustRightInd w:val="0"/>
              <w:spacing w:before="0" w:after="0"/>
            </w:pPr>
            <w:r>
              <w:t>K</w:t>
            </w:r>
            <w:r w:rsidR="00513D78">
              <w:t>eep rollover or conduit IRA funds separate from other IRA funds.</w:t>
            </w:r>
          </w:p>
        </w:tc>
      </w:tr>
      <w:tr w:rsidR="00513D78" w14:paraId="2067640D" w14:textId="77777777" w:rsidTr="00095D26">
        <w:tc>
          <w:tcPr>
            <w:tcW w:w="3192" w:type="dxa"/>
            <w:shd w:val="clear" w:color="auto" w:fill="E7E6CF"/>
          </w:tcPr>
          <w:p w14:paraId="1FE29C3D" w14:textId="77777777" w:rsidR="00513D78" w:rsidRDefault="00513D78" w:rsidP="00095D26">
            <w:pPr>
              <w:pStyle w:val="ListParagraph"/>
              <w:widowControl w:val="0"/>
              <w:numPr>
                <w:ilvl w:val="0"/>
                <w:numId w:val="270"/>
              </w:numPr>
              <w:autoSpaceDE w:val="0"/>
              <w:autoSpaceDN w:val="0"/>
              <w:adjustRightInd w:val="0"/>
              <w:spacing w:before="0" w:after="0"/>
              <w:ind w:left="360"/>
            </w:pPr>
            <w:r>
              <w:t>Failing to consider a Roth IRA conversion</w:t>
            </w:r>
          </w:p>
        </w:tc>
        <w:tc>
          <w:tcPr>
            <w:tcW w:w="3192" w:type="dxa"/>
            <w:shd w:val="clear" w:color="auto" w:fill="E7E6CF"/>
          </w:tcPr>
          <w:p w14:paraId="53909086" w14:textId="77777777" w:rsidR="00513D78" w:rsidRDefault="00513D78" w:rsidP="00513D78">
            <w:pPr>
              <w:widowControl w:val="0"/>
              <w:autoSpaceDE w:val="0"/>
              <w:autoSpaceDN w:val="0"/>
              <w:adjustRightInd w:val="0"/>
              <w:spacing w:before="0" w:after="0"/>
            </w:pPr>
            <w:r>
              <w:t>Loss of balancing ability between taxable and tax</w:t>
            </w:r>
            <w:r w:rsidR="004A23D6">
              <w:t>-</w:t>
            </w:r>
            <w:r>
              <w:t>free distributions</w:t>
            </w:r>
          </w:p>
        </w:tc>
        <w:tc>
          <w:tcPr>
            <w:tcW w:w="3192" w:type="dxa"/>
            <w:shd w:val="clear" w:color="auto" w:fill="E7E6CF"/>
          </w:tcPr>
          <w:p w14:paraId="6C053FA4" w14:textId="77777777" w:rsidR="00513D78" w:rsidRDefault="00513D78" w:rsidP="00513D78">
            <w:pPr>
              <w:widowControl w:val="0"/>
              <w:autoSpaceDE w:val="0"/>
              <w:autoSpaceDN w:val="0"/>
              <w:adjustRightInd w:val="0"/>
              <w:spacing w:before="0" w:after="0"/>
            </w:pPr>
            <w:r>
              <w:t>Consult with a tax professional to analyze all of the issues.</w:t>
            </w:r>
          </w:p>
        </w:tc>
      </w:tr>
      <w:tr w:rsidR="00513D78" w14:paraId="3CD0BDEF" w14:textId="77777777" w:rsidTr="00095D26">
        <w:tc>
          <w:tcPr>
            <w:tcW w:w="3192" w:type="dxa"/>
            <w:shd w:val="clear" w:color="auto" w:fill="E7E6CF"/>
          </w:tcPr>
          <w:p w14:paraId="397608BC" w14:textId="77777777" w:rsidR="00513D78" w:rsidRDefault="00513D78" w:rsidP="00095D26">
            <w:pPr>
              <w:pStyle w:val="ListParagraph"/>
              <w:widowControl w:val="0"/>
              <w:numPr>
                <w:ilvl w:val="0"/>
                <w:numId w:val="270"/>
              </w:numPr>
              <w:autoSpaceDE w:val="0"/>
              <w:autoSpaceDN w:val="0"/>
              <w:adjustRightInd w:val="0"/>
              <w:spacing w:before="0" w:after="0"/>
              <w:ind w:left="360"/>
            </w:pPr>
            <w:r>
              <w:t>Taking premature distributions</w:t>
            </w:r>
          </w:p>
        </w:tc>
        <w:tc>
          <w:tcPr>
            <w:tcW w:w="3192" w:type="dxa"/>
            <w:shd w:val="clear" w:color="auto" w:fill="E7E6CF"/>
          </w:tcPr>
          <w:p w14:paraId="0039EF1D" w14:textId="77777777" w:rsidR="00513D78" w:rsidRDefault="00513D78" w:rsidP="00513D78">
            <w:pPr>
              <w:widowControl w:val="0"/>
              <w:autoSpaceDE w:val="0"/>
              <w:autoSpaceDN w:val="0"/>
              <w:adjustRightInd w:val="0"/>
              <w:spacing w:before="0" w:after="0"/>
            </w:pPr>
            <w:r>
              <w:t>10% premature distribution penalty PLUS income tax</w:t>
            </w:r>
          </w:p>
        </w:tc>
        <w:tc>
          <w:tcPr>
            <w:tcW w:w="3192" w:type="dxa"/>
            <w:shd w:val="clear" w:color="auto" w:fill="E7E6CF"/>
          </w:tcPr>
          <w:p w14:paraId="4996E4B5" w14:textId="77777777" w:rsidR="00513D78" w:rsidRDefault="00513D78" w:rsidP="00095D26">
            <w:pPr>
              <w:widowControl w:val="0"/>
              <w:autoSpaceDE w:val="0"/>
              <w:autoSpaceDN w:val="0"/>
              <w:adjustRightInd w:val="0"/>
              <w:spacing w:before="0" w:after="0"/>
            </w:pPr>
            <w:r>
              <w:t>Wait until age 59½ (IRAs) or age 55 (qualified plans if separated from service) or (preferably) take funds from other sources.</w:t>
            </w:r>
          </w:p>
        </w:tc>
      </w:tr>
      <w:tr w:rsidR="00513D78" w14:paraId="1870A29B" w14:textId="77777777" w:rsidTr="00095D26">
        <w:tc>
          <w:tcPr>
            <w:tcW w:w="3192" w:type="dxa"/>
            <w:shd w:val="clear" w:color="auto" w:fill="E7E6CF"/>
          </w:tcPr>
          <w:p w14:paraId="2F135B4F" w14:textId="77777777" w:rsidR="00513D78" w:rsidRDefault="003157AA" w:rsidP="00095D26">
            <w:pPr>
              <w:pStyle w:val="ListParagraph"/>
              <w:widowControl w:val="0"/>
              <w:numPr>
                <w:ilvl w:val="0"/>
                <w:numId w:val="270"/>
              </w:numPr>
              <w:autoSpaceDE w:val="0"/>
              <w:autoSpaceDN w:val="0"/>
              <w:adjustRightInd w:val="0"/>
              <w:spacing w:before="0" w:after="0"/>
              <w:ind w:left="360"/>
            </w:pPr>
            <w:r>
              <w:t xml:space="preserve">Failing to take </w:t>
            </w:r>
            <w:r w:rsidR="00513D78">
              <w:t>RMD</w:t>
            </w:r>
            <w:r>
              <w:t xml:space="preserve"> timely and fully</w:t>
            </w:r>
          </w:p>
        </w:tc>
        <w:tc>
          <w:tcPr>
            <w:tcW w:w="3192" w:type="dxa"/>
            <w:shd w:val="clear" w:color="auto" w:fill="E7E6CF"/>
          </w:tcPr>
          <w:p w14:paraId="14A2A53E" w14:textId="77777777" w:rsidR="00513D78" w:rsidRDefault="00513D78" w:rsidP="00513D78">
            <w:pPr>
              <w:widowControl w:val="0"/>
              <w:autoSpaceDE w:val="0"/>
              <w:autoSpaceDN w:val="0"/>
              <w:adjustRightInd w:val="0"/>
              <w:spacing w:before="0" w:after="0"/>
            </w:pPr>
            <w:r>
              <w:t>50% under distribution penalty</w:t>
            </w:r>
          </w:p>
        </w:tc>
        <w:tc>
          <w:tcPr>
            <w:tcW w:w="3192" w:type="dxa"/>
            <w:shd w:val="clear" w:color="auto" w:fill="E7E6CF"/>
          </w:tcPr>
          <w:p w14:paraId="3EA9F033" w14:textId="77777777" w:rsidR="00513D78" w:rsidRDefault="00513D78" w:rsidP="00513D78">
            <w:pPr>
              <w:widowControl w:val="0"/>
              <w:autoSpaceDE w:val="0"/>
              <w:autoSpaceDN w:val="0"/>
              <w:adjustRightInd w:val="0"/>
              <w:spacing w:before="0" w:after="0"/>
            </w:pPr>
            <w:r>
              <w:t>Ensure the RMD is taken timely and calculated by a trustee, custodian, CPA, or other tax professional.</w:t>
            </w:r>
          </w:p>
        </w:tc>
      </w:tr>
    </w:tbl>
    <w:p w14:paraId="341AD220" w14:textId="7EA506EA" w:rsidR="0027772F" w:rsidRPr="00B21A3E" w:rsidRDefault="0027772F" w:rsidP="00155C96">
      <w:pPr>
        <w:widowControl w:val="0"/>
        <w:autoSpaceDE w:val="0"/>
        <w:autoSpaceDN w:val="0"/>
        <w:adjustRightInd w:val="0"/>
        <w:spacing w:before="0" w:after="0"/>
      </w:pPr>
    </w:p>
    <w:sectPr w:rsidR="0027772F" w:rsidRPr="00B21A3E" w:rsidSect="000078DF">
      <w:headerReference w:type="default" r:id="rId19"/>
      <w:footerReference w:type="default" r:id="rId20"/>
      <w:footnotePr>
        <w:numFmt w:val="chicago"/>
        <w:numRestart w:val="eachPage"/>
      </w:footnotePr>
      <w:pgSz w:w="12240" w:h="15840"/>
      <w:pgMar w:top="1440" w:right="1440" w:bottom="1440" w:left="1440"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71987" w14:textId="77777777" w:rsidR="00FF6462" w:rsidRDefault="00FF6462">
      <w:r>
        <w:separator/>
      </w:r>
    </w:p>
  </w:endnote>
  <w:endnote w:type="continuationSeparator" w:id="0">
    <w:p w14:paraId="3CD32C1C" w14:textId="77777777" w:rsidR="00FF6462" w:rsidRDefault="00FF6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12C9" w14:textId="0C27C6FA" w:rsidR="00C0125F" w:rsidRDefault="00C0125F" w:rsidP="00EF43C7">
    <w:pPr>
      <w:pStyle w:val="Footer"/>
      <w:tabs>
        <w:tab w:val="clear" w:pos="8640"/>
        <w:tab w:val="right" w:pos="6930"/>
      </w:tabs>
    </w:pPr>
    <w:r>
      <w:rPr>
        <w:noProof/>
        <w:lang w:eastAsia="zh-CN"/>
      </w:rPr>
      <w:drawing>
        <wp:anchor distT="0" distB="0" distL="114300" distR="114300" simplePos="0" relativeHeight="251660800" behindDoc="0" locked="0" layoutInCell="1" allowOverlap="1" wp14:anchorId="1C74725E" wp14:editId="3A54496E">
          <wp:simplePos x="0" y="0"/>
          <wp:positionH relativeFrom="column">
            <wp:posOffset>5168882</wp:posOffset>
          </wp:positionH>
          <wp:positionV relativeFrom="paragraph">
            <wp:posOffset>-24765</wp:posOffset>
          </wp:positionV>
          <wp:extent cx="914400" cy="267970"/>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logo_small.gif"/>
                  <pic:cNvPicPr/>
                </pic:nvPicPr>
                <pic:blipFill>
                  <a:blip r:embed="rId1">
                    <a:extLst>
                      <a:ext uri="{28A0092B-C50C-407E-A947-70E740481C1C}">
                        <a14:useLocalDpi xmlns:a14="http://schemas.microsoft.com/office/drawing/2010/main" val="0"/>
                      </a:ext>
                    </a:extLst>
                  </a:blip>
                  <a:stretch>
                    <a:fillRect/>
                  </a:stretch>
                </pic:blipFill>
                <pic:spPr>
                  <a:xfrm>
                    <a:off x="0" y="0"/>
                    <a:ext cx="914400" cy="2679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2016 Greene Consulting Associates, LLC. All Rights Reserved.  </w:t>
    </w:r>
    <w:r>
      <w:tab/>
    </w:r>
    <w:r w:rsidRPr="00297893">
      <w:rPr>
        <w:rStyle w:val="PageNumber"/>
        <w:szCs w:val="16"/>
      </w:rPr>
      <w:fldChar w:fldCharType="begin"/>
    </w:r>
    <w:r w:rsidRPr="00297893">
      <w:rPr>
        <w:rStyle w:val="PageNumber"/>
        <w:szCs w:val="16"/>
      </w:rPr>
      <w:instrText xml:space="preserve"> PAGE </w:instrText>
    </w:r>
    <w:r w:rsidRPr="00297893">
      <w:rPr>
        <w:rStyle w:val="PageNumber"/>
        <w:szCs w:val="16"/>
      </w:rPr>
      <w:fldChar w:fldCharType="separate"/>
    </w:r>
    <w:r w:rsidR="00A123B8">
      <w:rPr>
        <w:rStyle w:val="PageNumber"/>
        <w:noProof/>
        <w:szCs w:val="16"/>
      </w:rPr>
      <w:t>1</w:t>
    </w:r>
    <w:r w:rsidRPr="00297893">
      <w:rPr>
        <w:rStyle w:val="PageNumber"/>
        <w:szCs w:val="16"/>
      </w:rPr>
      <w:fldChar w:fldCharType="end"/>
    </w:r>
  </w:p>
  <w:p w14:paraId="7C389C08" w14:textId="77777777" w:rsidR="00C0125F" w:rsidRDefault="00C0125F" w:rsidP="00297893">
    <w:pPr>
      <w:pStyle w:val="Footer"/>
      <w:tabs>
        <w:tab w:val="clear" w:pos="8640"/>
        <w:tab w:val="right" w:pos="7920"/>
      </w:tabs>
    </w:pPr>
    <w:r>
      <w:t xml:space="preserve">Intended solely for use by licensed users. </w:t>
    </w:r>
  </w:p>
  <w:p w14:paraId="22C6D824" w14:textId="77777777" w:rsidR="00C0125F" w:rsidRDefault="00C0125F" w:rsidP="00297893">
    <w:pPr>
      <w:pStyle w:val="Footer"/>
      <w:tabs>
        <w:tab w:val="clear" w:pos="8640"/>
        <w:tab w:val="right" w:pos="7920"/>
      </w:tabs>
    </w:pPr>
    <w:r>
      <w:t xml:space="preserve">Not to be reproduced or circulated without prior approval.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1888A" w14:textId="77777777" w:rsidR="00FF6462" w:rsidRDefault="00FF6462">
      <w:r>
        <w:separator/>
      </w:r>
    </w:p>
  </w:footnote>
  <w:footnote w:type="continuationSeparator" w:id="0">
    <w:p w14:paraId="28B91B78" w14:textId="77777777" w:rsidR="00FF6462" w:rsidRDefault="00FF6462">
      <w:r>
        <w:continuationSeparator/>
      </w:r>
    </w:p>
  </w:footnote>
  <w:footnote w:id="1">
    <w:p w14:paraId="4E91CD2A" w14:textId="13BECD36" w:rsidR="00C0125F" w:rsidRPr="00095D26" w:rsidRDefault="00C0125F">
      <w:pPr>
        <w:pStyle w:val="FootnoteText"/>
        <w:rPr>
          <w:i/>
          <w:sz w:val="16"/>
          <w:szCs w:val="16"/>
        </w:rPr>
      </w:pPr>
      <w:r w:rsidRPr="00095D26">
        <w:rPr>
          <w:rStyle w:val="FootnoteReference"/>
          <w:i/>
          <w:sz w:val="16"/>
          <w:szCs w:val="16"/>
        </w:rPr>
        <w:footnoteRef/>
      </w:r>
      <w:r w:rsidRPr="00095D26">
        <w:rPr>
          <w:i/>
          <w:sz w:val="16"/>
          <w:szCs w:val="16"/>
        </w:rPr>
        <w:t xml:space="preserve"> </w:t>
      </w:r>
      <w:r w:rsidRPr="00557A5E">
        <w:rPr>
          <w:sz w:val="16"/>
          <w:szCs w:val="16"/>
        </w:rPr>
        <w:t>Copeland, Craig</w:t>
      </w:r>
      <w:r>
        <w:rPr>
          <w:sz w:val="16"/>
          <w:szCs w:val="16"/>
        </w:rPr>
        <w:t xml:space="preserve"> </w:t>
      </w:r>
      <w:r w:rsidRPr="002475DC">
        <w:rPr>
          <w:sz w:val="16"/>
          <w:szCs w:val="16"/>
        </w:rPr>
        <w:t>(2013</w:t>
      </w:r>
      <w:r>
        <w:rPr>
          <w:sz w:val="16"/>
          <w:szCs w:val="16"/>
        </w:rPr>
        <w:t>, November</w:t>
      </w:r>
      <w:r w:rsidRPr="00557A5E">
        <w:rPr>
          <w:sz w:val="16"/>
          <w:szCs w:val="16"/>
        </w:rPr>
        <w:t>).</w:t>
      </w:r>
      <w:r>
        <w:rPr>
          <w:sz w:val="16"/>
          <w:szCs w:val="16"/>
        </w:rPr>
        <w:t xml:space="preserve"> </w:t>
      </w:r>
      <w:r w:rsidRPr="00557A5E">
        <w:rPr>
          <w:sz w:val="16"/>
          <w:szCs w:val="16"/>
        </w:rPr>
        <w:t xml:space="preserve">Employment-Based Retirement Plan Participation: Geographic Differences and Trends, 2012. </w:t>
      </w:r>
      <w:r>
        <w:rPr>
          <w:sz w:val="16"/>
          <w:szCs w:val="16"/>
        </w:rPr>
        <w:t xml:space="preserve">Employee Benefit Research Institute, Issue Brief No. 392. </w:t>
      </w:r>
      <w:r w:rsidRPr="00557A5E">
        <w:rPr>
          <w:sz w:val="16"/>
          <w:szCs w:val="16"/>
        </w:rPr>
        <w:t>Retri</w:t>
      </w:r>
      <w:r>
        <w:rPr>
          <w:sz w:val="16"/>
          <w:szCs w:val="16"/>
        </w:rPr>
        <w:t>e</w:t>
      </w:r>
      <w:r w:rsidRPr="00557A5E">
        <w:rPr>
          <w:sz w:val="16"/>
          <w:szCs w:val="16"/>
        </w:rPr>
        <w:t xml:space="preserve">ved from </w:t>
      </w:r>
      <w:hyperlink r:id="rId1" w:history="1">
        <w:r w:rsidRPr="00557A5E">
          <w:rPr>
            <w:rStyle w:val="Hyperlink"/>
            <w:sz w:val="16"/>
            <w:szCs w:val="16"/>
          </w:rPr>
          <w:t>https://www.ebri.org/pdf/EBRI_IB_011-13.No392.Particip.pdf</w:t>
        </w:r>
      </w:hyperlink>
    </w:p>
  </w:footnote>
  <w:footnote w:id="2">
    <w:p w14:paraId="4A7893AE" w14:textId="77777777" w:rsidR="00C0125F" w:rsidRPr="00095D26" w:rsidRDefault="00C0125F" w:rsidP="00D20A49">
      <w:pPr>
        <w:pStyle w:val="FootnoteText"/>
        <w:rPr>
          <w:i/>
          <w:sz w:val="16"/>
          <w:szCs w:val="16"/>
        </w:rPr>
      </w:pPr>
      <w:r w:rsidRPr="00095D26">
        <w:rPr>
          <w:rStyle w:val="FootnoteReference"/>
          <w:i/>
          <w:sz w:val="16"/>
          <w:szCs w:val="16"/>
        </w:rPr>
        <w:footnoteRef/>
      </w:r>
      <w:r w:rsidRPr="00095D26">
        <w:rPr>
          <w:i/>
          <w:sz w:val="16"/>
          <w:szCs w:val="16"/>
        </w:rPr>
        <w:t xml:space="preserve"> As long as the distribution is made after the participant's attainment of age 59½, the participant’s separation of service from the employer-plan sponsor, or is made posthumously within one year of death.</w:t>
      </w:r>
    </w:p>
  </w:footnote>
  <w:footnote w:id="3">
    <w:p w14:paraId="5B7812E5" w14:textId="19D35195" w:rsidR="00C0125F" w:rsidRPr="00557A5E" w:rsidRDefault="00C0125F" w:rsidP="00452ECB">
      <w:pPr>
        <w:pStyle w:val="FootnoteText"/>
        <w:rPr>
          <w:b/>
          <w:color w:val="4F81BD"/>
          <w:u w:val="single"/>
        </w:rPr>
      </w:pPr>
      <w:r w:rsidRPr="00095D26">
        <w:rPr>
          <w:rStyle w:val="FootnoteReference"/>
          <w:i/>
          <w:sz w:val="16"/>
          <w:szCs w:val="16"/>
        </w:rPr>
        <w:footnoteRef/>
      </w:r>
      <w:r w:rsidRPr="00095D26">
        <w:rPr>
          <w:i/>
          <w:sz w:val="16"/>
          <w:szCs w:val="16"/>
        </w:rPr>
        <w:t xml:space="preserve"> </w:t>
      </w:r>
      <w:r w:rsidRPr="00557A5E">
        <w:rPr>
          <w:sz w:val="16"/>
          <w:szCs w:val="16"/>
        </w:rPr>
        <w:t>IRA Contribution Flows Dwarfed by Rollovers</w:t>
      </w:r>
      <w:r w:rsidRPr="0046239B">
        <w:rPr>
          <w:sz w:val="16"/>
          <w:szCs w:val="16"/>
        </w:rPr>
        <w:t xml:space="preserve"> (2013</w:t>
      </w:r>
      <w:r>
        <w:rPr>
          <w:sz w:val="16"/>
          <w:szCs w:val="16"/>
        </w:rPr>
        <w:t>, June 6</w:t>
      </w:r>
      <w:r w:rsidRPr="00557A5E">
        <w:rPr>
          <w:sz w:val="16"/>
          <w:szCs w:val="16"/>
        </w:rPr>
        <w:t xml:space="preserve">). </w:t>
      </w:r>
      <w:r w:rsidRPr="0046239B">
        <w:rPr>
          <w:sz w:val="16"/>
          <w:szCs w:val="16"/>
        </w:rPr>
        <w:t xml:space="preserve">Employee Benefit Research Institute, Fast Facts #232. </w:t>
      </w:r>
      <w:r w:rsidRPr="00557A5E">
        <w:rPr>
          <w:sz w:val="16"/>
          <w:szCs w:val="16"/>
        </w:rPr>
        <w:t>Retrieved from</w:t>
      </w:r>
      <w:r w:rsidRPr="00A139D3">
        <w:rPr>
          <w:sz w:val="16"/>
          <w:szCs w:val="16"/>
        </w:rPr>
        <w:t xml:space="preserve"> </w:t>
      </w:r>
      <w:r w:rsidRPr="0058744D">
        <w:rPr>
          <w:sz w:val="16"/>
          <w:szCs w:val="16"/>
        </w:rPr>
        <w:t>https://www.ebri.org/pdf/FF.232.IRA-Rollovers.6June13.pdf</w:t>
      </w:r>
    </w:p>
    <w:p w14:paraId="0EC668BC" w14:textId="75F0B490" w:rsidR="00C0125F" w:rsidRPr="00095D26" w:rsidRDefault="00C0125F">
      <w:pPr>
        <w:pStyle w:val="FootnoteText"/>
        <w:rPr>
          <w:i/>
          <w:sz w:val="16"/>
          <w:szCs w:val="16"/>
        </w:rPr>
      </w:pPr>
    </w:p>
  </w:footnote>
  <w:footnote w:id="4">
    <w:p w14:paraId="6CACA4B3" w14:textId="342AAA75" w:rsidR="00C0125F" w:rsidRPr="00B27E11" w:rsidRDefault="00C0125F" w:rsidP="00CA3EC7">
      <w:pPr>
        <w:pStyle w:val="FootnoteText"/>
        <w:rPr>
          <w:i/>
          <w:sz w:val="16"/>
          <w:szCs w:val="16"/>
        </w:rPr>
      </w:pPr>
      <w:r>
        <w:rPr>
          <w:rStyle w:val="FootnoteReference"/>
        </w:rPr>
        <w:footnoteRef/>
      </w:r>
      <w:r>
        <w:t xml:space="preserve"> </w:t>
      </w:r>
      <w:r w:rsidRPr="00557A5E">
        <w:rPr>
          <w:sz w:val="16"/>
          <w:szCs w:val="16"/>
        </w:rPr>
        <w:t>Policy Holder Information</w:t>
      </w:r>
      <w:r>
        <w:rPr>
          <w:sz w:val="16"/>
          <w:szCs w:val="16"/>
        </w:rPr>
        <w:t xml:space="preserve"> </w:t>
      </w:r>
      <w:r w:rsidRPr="00557A5E">
        <w:rPr>
          <w:sz w:val="16"/>
          <w:szCs w:val="16"/>
        </w:rPr>
        <w:t xml:space="preserve">(2015). </w:t>
      </w:r>
      <w:r>
        <w:rPr>
          <w:sz w:val="16"/>
          <w:szCs w:val="16"/>
        </w:rPr>
        <w:t xml:space="preserve">National Organization of Life &amp; Health Insurance Guaranty Associations. </w:t>
      </w:r>
      <w:r w:rsidRPr="00557A5E">
        <w:rPr>
          <w:sz w:val="16"/>
          <w:szCs w:val="16"/>
        </w:rPr>
        <w:t xml:space="preserve">Retrieved from </w:t>
      </w:r>
      <w:hyperlink r:id="rId2" w:history="1">
        <w:r w:rsidRPr="00557A5E">
          <w:rPr>
            <w:rStyle w:val="Hyperlink"/>
            <w:b w:val="0"/>
            <w:color w:val="auto"/>
            <w:sz w:val="16"/>
            <w:szCs w:val="16"/>
            <w:u w:val="none"/>
          </w:rPr>
          <w:t>https://www.nolhga.com/policyholderinfo/main.cfm</w:t>
        </w:r>
      </w:hyperlink>
    </w:p>
  </w:footnote>
  <w:footnote w:id="5">
    <w:p w14:paraId="0ECE49E3" w14:textId="77777777" w:rsidR="00C0125F" w:rsidRPr="00557A5E" w:rsidRDefault="00C0125F" w:rsidP="00EC51B5">
      <w:pPr>
        <w:pStyle w:val="FootnoteText"/>
        <w:rPr>
          <w:sz w:val="16"/>
          <w:szCs w:val="16"/>
        </w:rPr>
      </w:pPr>
      <w:r w:rsidRPr="00095D26">
        <w:rPr>
          <w:rStyle w:val="FootnoteReference"/>
          <w:i/>
          <w:sz w:val="16"/>
          <w:szCs w:val="16"/>
        </w:rPr>
        <w:footnoteRef/>
      </w:r>
      <w:r w:rsidRPr="00095D26">
        <w:rPr>
          <w:i/>
          <w:sz w:val="16"/>
          <w:szCs w:val="16"/>
        </w:rPr>
        <w:t xml:space="preserve"> </w:t>
      </w:r>
      <w:r w:rsidRPr="00557A5E">
        <w:rPr>
          <w:sz w:val="16"/>
          <w:szCs w:val="16"/>
        </w:rPr>
        <w:t>Bengen</w:t>
      </w:r>
      <w:r>
        <w:rPr>
          <w:sz w:val="16"/>
          <w:szCs w:val="16"/>
        </w:rPr>
        <w:t xml:space="preserve">, </w:t>
      </w:r>
      <w:r w:rsidRPr="0055091C">
        <w:rPr>
          <w:sz w:val="16"/>
          <w:szCs w:val="16"/>
        </w:rPr>
        <w:t>William P.</w:t>
      </w:r>
      <w:r w:rsidRPr="00557A5E">
        <w:rPr>
          <w:sz w:val="16"/>
          <w:szCs w:val="16"/>
        </w:rPr>
        <w:t xml:space="preserve"> </w:t>
      </w:r>
      <w:r>
        <w:rPr>
          <w:sz w:val="16"/>
          <w:szCs w:val="16"/>
        </w:rPr>
        <w:t xml:space="preserve">(1994, October). </w:t>
      </w:r>
      <w:r w:rsidRPr="00557A5E">
        <w:rPr>
          <w:sz w:val="16"/>
          <w:szCs w:val="16"/>
        </w:rPr>
        <w:t>Determining Withdrawal Rates Using Historical Data</w:t>
      </w:r>
      <w:r>
        <w:rPr>
          <w:sz w:val="16"/>
          <w:szCs w:val="16"/>
        </w:rPr>
        <w:t xml:space="preserve">. Retrieved from </w:t>
      </w:r>
      <w:r w:rsidRPr="00AF6130">
        <w:rPr>
          <w:sz w:val="16"/>
          <w:szCs w:val="16"/>
        </w:rPr>
        <w:t>http://www.retailinvestor.org/pdf/Bengen1.pdf</w:t>
      </w:r>
    </w:p>
    <w:p w14:paraId="36374DE8" w14:textId="63DA2A43" w:rsidR="00C0125F" w:rsidRPr="00095D26" w:rsidRDefault="00C0125F" w:rsidP="00E02FAD">
      <w:pPr>
        <w:pStyle w:val="FootnoteText"/>
        <w:rPr>
          <w:i/>
          <w:sz w:val="16"/>
          <w:szCs w:val="16"/>
        </w:rPr>
      </w:pPr>
    </w:p>
  </w:footnote>
  <w:footnote w:id="6">
    <w:p w14:paraId="4C3FCB44" w14:textId="43942B6D" w:rsidR="00C0125F" w:rsidRPr="00557A5E" w:rsidRDefault="00C0125F" w:rsidP="00D40F00">
      <w:pPr>
        <w:pStyle w:val="FootnoteText"/>
        <w:rPr>
          <w:sz w:val="16"/>
          <w:szCs w:val="16"/>
        </w:rPr>
      </w:pPr>
      <w:r w:rsidRPr="00095D26">
        <w:rPr>
          <w:rStyle w:val="FootnoteReference"/>
          <w:i/>
          <w:sz w:val="16"/>
          <w:szCs w:val="16"/>
        </w:rPr>
        <w:footnoteRef/>
      </w:r>
      <w:r w:rsidRPr="00095D26">
        <w:rPr>
          <w:i/>
          <w:sz w:val="16"/>
          <w:szCs w:val="16"/>
        </w:rPr>
        <w:t xml:space="preserve"> </w:t>
      </w:r>
      <w:r w:rsidRPr="00557A5E">
        <w:rPr>
          <w:sz w:val="16"/>
          <w:szCs w:val="16"/>
        </w:rPr>
        <w:t>Finke, Michael</w:t>
      </w:r>
      <w:r w:rsidRPr="00F95C82">
        <w:rPr>
          <w:sz w:val="16"/>
          <w:szCs w:val="16"/>
        </w:rPr>
        <w:t xml:space="preserve"> and</w:t>
      </w:r>
      <w:r>
        <w:rPr>
          <w:sz w:val="16"/>
          <w:szCs w:val="16"/>
        </w:rPr>
        <w:t xml:space="preserve"> </w:t>
      </w:r>
      <w:r w:rsidRPr="00557A5E">
        <w:rPr>
          <w:sz w:val="16"/>
          <w:szCs w:val="16"/>
        </w:rPr>
        <w:t>Pfau,Wade</w:t>
      </w:r>
      <w:r w:rsidRPr="00F95C82">
        <w:rPr>
          <w:sz w:val="16"/>
          <w:szCs w:val="16"/>
        </w:rPr>
        <w:t xml:space="preserve"> and </w:t>
      </w:r>
      <w:r w:rsidRPr="005921A5">
        <w:rPr>
          <w:sz w:val="16"/>
          <w:szCs w:val="16"/>
        </w:rPr>
        <w:t>Blanchett,</w:t>
      </w:r>
      <w:r w:rsidRPr="00557A5E">
        <w:rPr>
          <w:sz w:val="16"/>
          <w:szCs w:val="16"/>
        </w:rPr>
        <w:t xml:space="preserve"> David</w:t>
      </w:r>
      <w:r>
        <w:rPr>
          <w:sz w:val="16"/>
          <w:szCs w:val="16"/>
        </w:rPr>
        <w:t xml:space="preserve"> </w:t>
      </w:r>
      <w:r w:rsidRPr="00557A5E">
        <w:rPr>
          <w:sz w:val="16"/>
          <w:szCs w:val="16"/>
        </w:rPr>
        <w:t xml:space="preserve">(2013, January). The 4% Rule is Not Safe in a Low-Yield World. </w:t>
      </w:r>
      <w:r w:rsidRPr="00557A5E">
        <w:rPr>
          <w:i/>
          <w:sz w:val="16"/>
          <w:szCs w:val="16"/>
        </w:rPr>
        <w:t>Journal of Financial Planning</w:t>
      </w:r>
      <w:r w:rsidRPr="00F95C82">
        <w:rPr>
          <w:sz w:val="16"/>
          <w:szCs w:val="16"/>
        </w:rPr>
        <w:t>, January 2013.</w:t>
      </w:r>
      <w:r w:rsidRPr="00557A5E">
        <w:rPr>
          <w:sz w:val="16"/>
          <w:szCs w:val="16"/>
        </w:rPr>
        <w:t xml:space="preserve"> Retrieved</w:t>
      </w:r>
      <w:r>
        <w:rPr>
          <w:sz w:val="16"/>
          <w:szCs w:val="16"/>
        </w:rPr>
        <w:t xml:space="preserve"> </w:t>
      </w:r>
      <w:r w:rsidRPr="00557A5E">
        <w:rPr>
          <w:sz w:val="16"/>
          <w:szCs w:val="16"/>
        </w:rPr>
        <w:t>from https://www.onefpa.org/journal/Pages/The%204%20Percent%20Rule%20Is%20Not%20Safe%20in%20a%20Low-Yield%20World.aspx</w:t>
      </w:r>
    </w:p>
    <w:p w14:paraId="02B47FE6" w14:textId="2652BB55" w:rsidR="00C0125F" w:rsidRPr="00095D26" w:rsidRDefault="00C0125F">
      <w:pPr>
        <w:pStyle w:val="FootnoteText"/>
        <w:rPr>
          <w:i/>
          <w:sz w:val="16"/>
          <w:szCs w:val="16"/>
        </w:rPr>
      </w:pPr>
    </w:p>
  </w:footnote>
  <w:footnote w:id="7">
    <w:p w14:paraId="619B3A06" w14:textId="6CADD8B1" w:rsidR="00C0125F" w:rsidRPr="00095D26" w:rsidRDefault="00C0125F">
      <w:pPr>
        <w:pStyle w:val="FootnoteText"/>
        <w:rPr>
          <w:sz w:val="16"/>
          <w:szCs w:val="16"/>
        </w:rPr>
      </w:pPr>
      <w:r w:rsidRPr="00095D26">
        <w:rPr>
          <w:rStyle w:val="FootnoteReference"/>
          <w:sz w:val="16"/>
          <w:szCs w:val="16"/>
        </w:rPr>
        <w:footnoteRef/>
      </w:r>
      <w:r w:rsidRPr="00095D26">
        <w:rPr>
          <w:sz w:val="16"/>
          <w:szCs w:val="16"/>
        </w:rPr>
        <w:t xml:space="preserve"> </w:t>
      </w:r>
      <w:r w:rsidRPr="00557A5E">
        <w:rPr>
          <w:sz w:val="16"/>
          <w:szCs w:val="16"/>
        </w:rPr>
        <w:t>Baby Boomers Retire</w:t>
      </w:r>
      <w:r>
        <w:rPr>
          <w:sz w:val="16"/>
          <w:szCs w:val="16"/>
        </w:rPr>
        <w:t xml:space="preserve"> </w:t>
      </w:r>
      <w:r w:rsidRPr="00557A5E">
        <w:rPr>
          <w:sz w:val="16"/>
          <w:szCs w:val="16"/>
        </w:rPr>
        <w:t>(2010</w:t>
      </w:r>
      <w:r>
        <w:rPr>
          <w:sz w:val="16"/>
          <w:szCs w:val="16"/>
        </w:rPr>
        <w:t>, December 29</w:t>
      </w:r>
      <w:r w:rsidRPr="00557A5E">
        <w:rPr>
          <w:sz w:val="16"/>
          <w:szCs w:val="16"/>
        </w:rPr>
        <w:t>). PewResearchCenter. Retrieved from http://www.pewresearch.org/daily-number/baby-boomers-retire/</w:t>
      </w:r>
    </w:p>
  </w:footnote>
  <w:footnote w:id="8">
    <w:p w14:paraId="0FA9A0FB" w14:textId="77777777" w:rsidR="00C0125F" w:rsidRPr="00E826F6" w:rsidRDefault="00C0125F" w:rsidP="00410EBC">
      <w:pPr>
        <w:pStyle w:val="FootnoteText"/>
        <w:rPr>
          <w:sz w:val="16"/>
          <w:szCs w:val="16"/>
        </w:rPr>
      </w:pPr>
      <w:r w:rsidRPr="00095D26">
        <w:rPr>
          <w:rStyle w:val="FootnoteReference"/>
          <w:sz w:val="16"/>
          <w:szCs w:val="16"/>
        </w:rPr>
        <w:footnoteRef/>
      </w:r>
      <w:r w:rsidRPr="00095D26">
        <w:rPr>
          <w:sz w:val="16"/>
          <w:szCs w:val="16"/>
        </w:rPr>
        <w:t xml:space="preserve"> </w:t>
      </w:r>
      <w:r w:rsidRPr="007138E8">
        <w:rPr>
          <w:sz w:val="16"/>
          <w:szCs w:val="16"/>
        </w:rPr>
        <w:t>Quinn,</w:t>
      </w:r>
      <w:r w:rsidRPr="00E826F6">
        <w:rPr>
          <w:sz w:val="16"/>
          <w:szCs w:val="16"/>
        </w:rPr>
        <w:t>Jane</w:t>
      </w:r>
      <w:r w:rsidRPr="00557A5E">
        <w:rPr>
          <w:sz w:val="16"/>
          <w:szCs w:val="16"/>
        </w:rPr>
        <w:t xml:space="preserve"> B</w:t>
      </w:r>
      <w:r w:rsidRPr="007138E8">
        <w:rPr>
          <w:sz w:val="16"/>
          <w:szCs w:val="16"/>
        </w:rPr>
        <w:t>. (2013). When to Claim Social Security Benefits.</w:t>
      </w:r>
      <w:r w:rsidRPr="00E826F6">
        <w:rPr>
          <w:sz w:val="16"/>
          <w:szCs w:val="16"/>
        </w:rPr>
        <w:t xml:space="preserve"> </w:t>
      </w:r>
      <w:r w:rsidRPr="00557A5E">
        <w:rPr>
          <w:i/>
          <w:sz w:val="16"/>
          <w:szCs w:val="16"/>
        </w:rPr>
        <w:t>AARP Bulletin</w:t>
      </w:r>
      <w:r w:rsidRPr="00557A5E">
        <w:rPr>
          <w:sz w:val="16"/>
          <w:szCs w:val="16"/>
        </w:rPr>
        <w:t xml:space="preserve"> </w:t>
      </w:r>
      <w:r w:rsidRPr="00557A5E">
        <w:rPr>
          <w:i/>
          <w:sz w:val="16"/>
          <w:szCs w:val="16"/>
        </w:rPr>
        <w:t>October 2013</w:t>
      </w:r>
      <w:r w:rsidRPr="00557A5E">
        <w:rPr>
          <w:sz w:val="16"/>
          <w:szCs w:val="16"/>
        </w:rPr>
        <w:t>. Retrieved from http://www.aarp.org/work/social-security/info-10-2013/when-to-claim-social-security-benefits.html</w:t>
      </w:r>
    </w:p>
    <w:p w14:paraId="1B0DDD1D" w14:textId="645EE015" w:rsidR="00C0125F" w:rsidRPr="00095D26" w:rsidRDefault="00C0125F">
      <w:pPr>
        <w:pStyle w:val="FootnoteText"/>
        <w:rPr>
          <w:sz w:val="16"/>
          <w:szCs w:val="16"/>
        </w:rPr>
      </w:pPr>
    </w:p>
  </w:footnote>
  <w:footnote w:id="9">
    <w:p w14:paraId="7DE85F59" w14:textId="77777777" w:rsidR="00C0125F" w:rsidRPr="00095D26" w:rsidRDefault="00C0125F" w:rsidP="00095D26">
      <w:pPr>
        <w:pStyle w:val="FootnoteText"/>
        <w:spacing w:before="0" w:after="0"/>
        <w:rPr>
          <w:i/>
          <w:sz w:val="16"/>
          <w:szCs w:val="16"/>
        </w:rPr>
      </w:pPr>
      <w:r>
        <w:rPr>
          <w:rStyle w:val="FootnoteReference"/>
        </w:rPr>
        <w:footnoteRef/>
      </w:r>
      <w:r>
        <w:t xml:space="preserve"> </w:t>
      </w:r>
      <w:r w:rsidRPr="00095D26">
        <w:rPr>
          <w:i/>
          <w:sz w:val="16"/>
          <w:szCs w:val="16"/>
        </w:rPr>
        <w:t>Pew Research, Social and Demographic Trends, December 14, 2011</w:t>
      </w:r>
    </w:p>
  </w:footnote>
  <w:footnote w:id="10">
    <w:p w14:paraId="569ED3EA" w14:textId="77777777" w:rsidR="00C0125F" w:rsidRPr="00095D26" w:rsidRDefault="00C0125F" w:rsidP="00095D26">
      <w:pPr>
        <w:pStyle w:val="FootnoteText"/>
        <w:spacing w:before="0" w:after="0"/>
        <w:rPr>
          <w:i/>
          <w:sz w:val="16"/>
          <w:szCs w:val="16"/>
        </w:rPr>
      </w:pPr>
      <w:r w:rsidRPr="00095D26">
        <w:rPr>
          <w:rStyle w:val="FootnoteReference"/>
          <w:i/>
          <w:sz w:val="16"/>
          <w:szCs w:val="16"/>
        </w:rPr>
        <w:footnoteRef/>
      </w:r>
      <w:r w:rsidRPr="00095D26">
        <w:rPr>
          <w:i/>
          <w:sz w:val="16"/>
          <w:szCs w:val="16"/>
        </w:rPr>
        <w:t xml:space="preserve"> Centers for Disease Control and Prevention, FastStats, Marriage and Divorce</w:t>
      </w:r>
    </w:p>
  </w:footnote>
  <w:footnote w:id="11">
    <w:p w14:paraId="26349825" w14:textId="77777777" w:rsidR="00C0125F" w:rsidRPr="00095D26" w:rsidRDefault="00C0125F" w:rsidP="00095D26">
      <w:pPr>
        <w:pStyle w:val="FootnoteText"/>
        <w:spacing w:before="0" w:after="0"/>
        <w:rPr>
          <w:i/>
          <w:sz w:val="16"/>
          <w:szCs w:val="16"/>
        </w:rPr>
      </w:pPr>
      <w:r w:rsidRPr="00095D26">
        <w:rPr>
          <w:rStyle w:val="FootnoteReference"/>
          <w:i/>
          <w:sz w:val="16"/>
          <w:szCs w:val="16"/>
        </w:rPr>
        <w:footnoteRef/>
      </w:r>
      <w:r w:rsidRPr="00095D26">
        <w:rPr>
          <w:i/>
          <w:sz w:val="16"/>
          <w:szCs w:val="16"/>
        </w:rPr>
        <w:t xml:space="preserve"> WidowsHope.Org, These Are The Statistics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B9C0D" w14:textId="77777777" w:rsidR="00C0125F" w:rsidRPr="00EC48CF" w:rsidRDefault="00C0125F" w:rsidP="00671716">
    <w:pPr>
      <w:pStyle w:val="Header"/>
      <w:tabs>
        <w:tab w:val="clear" w:pos="4320"/>
        <w:tab w:val="center" w:pos="3330"/>
      </w:tabs>
      <w:ind w:right="-270"/>
      <w:jc w:val="right"/>
      <w:rPr>
        <w:b/>
        <w:bCs/>
      </w:rPr>
    </w:pPr>
    <w:r>
      <w:rPr>
        <w:b/>
        <w:noProof/>
        <w:lang w:eastAsia="zh-CN"/>
      </w:rPr>
      <mc:AlternateContent>
        <mc:Choice Requires="wps">
          <w:drawing>
            <wp:anchor distT="0" distB="0" distL="114300" distR="114300" simplePos="0" relativeHeight="251659776" behindDoc="0" locked="0" layoutInCell="1" allowOverlap="1" wp14:anchorId="40452812" wp14:editId="381F1BA6">
              <wp:simplePos x="0" y="0"/>
              <wp:positionH relativeFrom="column">
                <wp:posOffset>-34925</wp:posOffset>
              </wp:positionH>
              <wp:positionV relativeFrom="paragraph">
                <wp:posOffset>225425</wp:posOffset>
              </wp:positionV>
              <wp:extent cx="6181725" cy="100330"/>
              <wp:effectExtent l="3175" t="0" r="0" b="4445"/>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7pt;margin-top:17.75pt;width:486.75pt;height:7.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" fillcolor="black" stroked="f">
              <v:fill color2="#339" rotate="t" angle="-90" focus="100%" type="gradient"/>
            </v:rect>
          </w:pict>
        </mc:Fallback>
      </mc:AlternateContent>
    </w:r>
    <w:r>
      <w:rPr>
        <w:b/>
        <w:noProof/>
      </w:rPr>
      <w:t>Principles of Financial Planning: Retirement Distribution Planning</w:t>
    </w:r>
  </w:p>
  <w:p w14:paraId="487E68E7" w14:textId="77777777" w:rsidR="00C0125F" w:rsidRDefault="00C012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15pt;height:13.15pt" o:bullet="t">
        <v:imagedata r:id="rId1" o:title=""/>
      </v:shape>
    </w:pict>
  </w:numPicBullet>
  <w:abstractNum w:abstractNumId="0">
    <w:nsid w:val="FFFFFF1D"/>
    <w:multiLevelType w:val="multilevel"/>
    <w:tmpl w:val="2DF69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7239AC"/>
    <w:multiLevelType w:val="hybridMultilevel"/>
    <w:tmpl w:val="8F486662"/>
    <w:lvl w:ilvl="0" w:tplc="408C8D20">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E039BA"/>
    <w:multiLevelType w:val="hybridMultilevel"/>
    <w:tmpl w:val="C292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16E7"/>
    <w:multiLevelType w:val="hybridMultilevel"/>
    <w:tmpl w:val="B044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BD7044"/>
    <w:multiLevelType w:val="hybridMultilevel"/>
    <w:tmpl w:val="6288606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01D57CA5"/>
    <w:multiLevelType w:val="hybridMultilevel"/>
    <w:tmpl w:val="2F0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FD7B98"/>
    <w:multiLevelType w:val="hybridMultilevel"/>
    <w:tmpl w:val="A678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744F78"/>
    <w:multiLevelType w:val="hybridMultilevel"/>
    <w:tmpl w:val="DDE41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8723CB"/>
    <w:multiLevelType w:val="hybridMultilevel"/>
    <w:tmpl w:val="CC4C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341BD0"/>
    <w:multiLevelType w:val="hybridMultilevel"/>
    <w:tmpl w:val="4BE0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660C7B"/>
    <w:multiLevelType w:val="hybridMultilevel"/>
    <w:tmpl w:val="BB3C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BE3A20"/>
    <w:multiLevelType w:val="hybridMultilevel"/>
    <w:tmpl w:val="A0403C9E"/>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F3324B"/>
    <w:multiLevelType w:val="hybridMultilevel"/>
    <w:tmpl w:val="DDE41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564AF"/>
    <w:multiLevelType w:val="hybridMultilevel"/>
    <w:tmpl w:val="3BCC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426AD8"/>
    <w:multiLevelType w:val="hybridMultilevel"/>
    <w:tmpl w:val="5824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9E266D"/>
    <w:multiLevelType w:val="hybridMultilevel"/>
    <w:tmpl w:val="C1E0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B7632F"/>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D31082"/>
    <w:multiLevelType w:val="hybridMultilevel"/>
    <w:tmpl w:val="989C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6DC49D0"/>
    <w:multiLevelType w:val="hybridMultilevel"/>
    <w:tmpl w:val="0C78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42183E"/>
    <w:multiLevelType w:val="hybridMultilevel"/>
    <w:tmpl w:val="48C6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4E667E"/>
    <w:multiLevelType w:val="hybridMultilevel"/>
    <w:tmpl w:val="4CEC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6F5BB2"/>
    <w:multiLevelType w:val="hybridMultilevel"/>
    <w:tmpl w:val="0E8A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741154"/>
    <w:multiLevelType w:val="hybridMultilevel"/>
    <w:tmpl w:val="1512CDB2"/>
    <w:lvl w:ilvl="0" w:tplc="BD66934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7B029AE"/>
    <w:multiLevelType w:val="hybridMultilevel"/>
    <w:tmpl w:val="37D2C948"/>
    <w:lvl w:ilvl="0" w:tplc="E326A88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7CD7D63"/>
    <w:multiLevelType w:val="hybridMultilevel"/>
    <w:tmpl w:val="14CE605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6">
    <w:nsid w:val="08043689"/>
    <w:multiLevelType w:val="hybridMultilevel"/>
    <w:tmpl w:val="B42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8A8551C"/>
    <w:multiLevelType w:val="hybridMultilevel"/>
    <w:tmpl w:val="D29A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AC841AC"/>
    <w:multiLevelType w:val="hybridMultilevel"/>
    <w:tmpl w:val="5778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B5F7923"/>
    <w:multiLevelType w:val="hybridMultilevel"/>
    <w:tmpl w:val="E9D0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C35C94"/>
    <w:multiLevelType w:val="hybridMultilevel"/>
    <w:tmpl w:val="C6FADE7A"/>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C4443BB"/>
    <w:multiLevelType w:val="hybridMultilevel"/>
    <w:tmpl w:val="46D4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CD159D5"/>
    <w:multiLevelType w:val="hybridMultilevel"/>
    <w:tmpl w:val="F0129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DCB54F1"/>
    <w:multiLevelType w:val="hybridMultilevel"/>
    <w:tmpl w:val="BF3A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DD14955"/>
    <w:multiLevelType w:val="hybridMultilevel"/>
    <w:tmpl w:val="F372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E020F78"/>
    <w:multiLevelType w:val="hybridMultilevel"/>
    <w:tmpl w:val="40A4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7B3D63"/>
    <w:multiLevelType w:val="hybridMultilevel"/>
    <w:tmpl w:val="896A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F706738"/>
    <w:multiLevelType w:val="hybridMultilevel"/>
    <w:tmpl w:val="158C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F9E5684"/>
    <w:multiLevelType w:val="hybridMultilevel"/>
    <w:tmpl w:val="A330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FD34BFF"/>
    <w:multiLevelType w:val="hybridMultilevel"/>
    <w:tmpl w:val="50F0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0567070"/>
    <w:multiLevelType w:val="hybridMultilevel"/>
    <w:tmpl w:val="5986D48C"/>
    <w:lvl w:ilvl="0" w:tplc="9312890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0C33988"/>
    <w:multiLevelType w:val="hybridMultilevel"/>
    <w:tmpl w:val="DDB2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10B12B3"/>
    <w:multiLevelType w:val="hybridMultilevel"/>
    <w:tmpl w:val="0AB0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13C6059"/>
    <w:multiLevelType w:val="hybridMultilevel"/>
    <w:tmpl w:val="A0403C9E"/>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47733E"/>
    <w:multiLevelType w:val="hybridMultilevel"/>
    <w:tmpl w:val="DFF0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B0EB3"/>
    <w:multiLevelType w:val="hybridMultilevel"/>
    <w:tmpl w:val="41EE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16A3994"/>
    <w:multiLevelType w:val="hybridMultilevel"/>
    <w:tmpl w:val="40EA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1FB0504"/>
    <w:multiLevelType w:val="hybridMultilevel"/>
    <w:tmpl w:val="2CE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2062875"/>
    <w:multiLevelType w:val="hybridMultilevel"/>
    <w:tmpl w:val="A58A3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2267AA4"/>
    <w:multiLevelType w:val="hybridMultilevel"/>
    <w:tmpl w:val="739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6B4E75"/>
    <w:multiLevelType w:val="hybridMultilevel"/>
    <w:tmpl w:val="2418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26D1D05"/>
    <w:multiLevelType w:val="hybridMultilevel"/>
    <w:tmpl w:val="F30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33053FD"/>
    <w:multiLevelType w:val="hybridMultilevel"/>
    <w:tmpl w:val="210C3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496635D"/>
    <w:multiLevelType w:val="hybridMultilevel"/>
    <w:tmpl w:val="9C38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5017D93"/>
    <w:multiLevelType w:val="hybridMultilevel"/>
    <w:tmpl w:val="642A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6543974"/>
    <w:multiLevelType w:val="hybridMultilevel"/>
    <w:tmpl w:val="F52C5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F56D47"/>
    <w:multiLevelType w:val="hybridMultilevel"/>
    <w:tmpl w:val="766A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7153F1A"/>
    <w:multiLevelType w:val="hybridMultilevel"/>
    <w:tmpl w:val="C646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7A4260E"/>
    <w:multiLevelType w:val="hybridMultilevel"/>
    <w:tmpl w:val="1F70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8191B4E"/>
    <w:multiLevelType w:val="hybridMultilevel"/>
    <w:tmpl w:val="C58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8356B87"/>
    <w:multiLevelType w:val="hybridMultilevel"/>
    <w:tmpl w:val="D9CE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839709C"/>
    <w:multiLevelType w:val="hybridMultilevel"/>
    <w:tmpl w:val="25767582"/>
    <w:lvl w:ilvl="0" w:tplc="98129240">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887314D"/>
    <w:multiLevelType w:val="hybridMultilevel"/>
    <w:tmpl w:val="24B0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197E70"/>
    <w:multiLevelType w:val="hybridMultilevel"/>
    <w:tmpl w:val="1D88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BC0A57"/>
    <w:multiLevelType w:val="hybridMultilevel"/>
    <w:tmpl w:val="C6FADE7A"/>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9C851D7"/>
    <w:multiLevelType w:val="hybridMultilevel"/>
    <w:tmpl w:val="D228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928AC"/>
    <w:multiLevelType w:val="hybridMultilevel"/>
    <w:tmpl w:val="2EF0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A8D4B1E"/>
    <w:multiLevelType w:val="hybridMultilevel"/>
    <w:tmpl w:val="F54C0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1B87355B"/>
    <w:multiLevelType w:val="hybridMultilevel"/>
    <w:tmpl w:val="519E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E30AFD"/>
    <w:multiLevelType w:val="hybridMultilevel"/>
    <w:tmpl w:val="48C6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C0E68A6"/>
    <w:multiLevelType w:val="hybridMultilevel"/>
    <w:tmpl w:val="DAFE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C565621"/>
    <w:multiLevelType w:val="hybridMultilevel"/>
    <w:tmpl w:val="D0E45A80"/>
    <w:lvl w:ilvl="0" w:tplc="5F06D7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C646217"/>
    <w:multiLevelType w:val="hybridMultilevel"/>
    <w:tmpl w:val="C52A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9413C4"/>
    <w:multiLevelType w:val="hybridMultilevel"/>
    <w:tmpl w:val="CFEE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CE23203"/>
    <w:multiLevelType w:val="hybridMultilevel"/>
    <w:tmpl w:val="B230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D2A135E"/>
    <w:multiLevelType w:val="hybridMultilevel"/>
    <w:tmpl w:val="70F4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E02689B"/>
    <w:multiLevelType w:val="hybridMultilevel"/>
    <w:tmpl w:val="C5C4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2D5828"/>
    <w:multiLevelType w:val="hybridMultilevel"/>
    <w:tmpl w:val="897C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E86537"/>
    <w:multiLevelType w:val="hybridMultilevel"/>
    <w:tmpl w:val="7A7E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F1F2C92"/>
    <w:multiLevelType w:val="hybridMultilevel"/>
    <w:tmpl w:val="388C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F31582D"/>
    <w:multiLevelType w:val="hybridMultilevel"/>
    <w:tmpl w:val="E938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FFD5D45"/>
    <w:multiLevelType w:val="hybridMultilevel"/>
    <w:tmpl w:val="CF8E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03B1D88"/>
    <w:multiLevelType w:val="hybridMultilevel"/>
    <w:tmpl w:val="5AE0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0A80A30"/>
    <w:multiLevelType w:val="hybridMultilevel"/>
    <w:tmpl w:val="0684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0F45B3D"/>
    <w:multiLevelType w:val="hybridMultilevel"/>
    <w:tmpl w:val="0BE00B14"/>
    <w:lvl w:ilvl="0" w:tplc="26B2E9B8">
      <w:start w:val="1"/>
      <w:numFmt w:val="bullet"/>
      <w:lvlText w:val=""/>
      <w:lvlJc w:val="left"/>
      <w:pPr>
        <w:ind w:left="720" w:hanging="360"/>
      </w:pPr>
      <w:rPr>
        <w:rFonts w:ascii="Symbol" w:hAnsi="Symbol" w:hint="default"/>
        <w:caps w:val="0"/>
        <w:strike w:val="0"/>
        <w:dstrike w:val="0"/>
        <w:vanish w:val="0"/>
        <w:color w:val="000000" w:themeColor="text1"/>
        <w:sz w:val="20"/>
        <w:szCs w:val="20"/>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16C574C"/>
    <w:multiLevelType w:val="hybridMultilevel"/>
    <w:tmpl w:val="75D2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2AD7CBC"/>
    <w:multiLevelType w:val="hybridMultilevel"/>
    <w:tmpl w:val="8B0E4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2DD1E0C"/>
    <w:multiLevelType w:val="hybridMultilevel"/>
    <w:tmpl w:val="B6C2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3121471"/>
    <w:multiLevelType w:val="hybridMultilevel"/>
    <w:tmpl w:val="DA0ED2E6"/>
    <w:lvl w:ilvl="0" w:tplc="6A6C0B7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39136EB"/>
    <w:multiLevelType w:val="hybridMultilevel"/>
    <w:tmpl w:val="112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45F15B8"/>
    <w:multiLevelType w:val="hybridMultilevel"/>
    <w:tmpl w:val="C472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4726EB8"/>
    <w:multiLevelType w:val="hybridMultilevel"/>
    <w:tmpl w:val="92C8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5270CE3"/>
    <w:multiLevelType w:val="hybridMultilevel"/>
    <w:tmpl w:val="2C3C8046"/>
    <w:lvl w:ilvl="0" w:tplc="155AA5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52B1BD5"/>
    <w:multiLevelType w:val="hybridMultilevel"/>
    <w:tmpl w:val="FEBC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52F38DD"/>
    <w:multiLevelType w:val="hybridMultilevel"/>
    <w:tmpl w:val="DECA7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5CC2B0A"/>
    <w:multiLevelType w:val="hybridMultilevel"/>
    <w:tmpl w:val="CE2E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66A7AF2"/>
    <w:multiLevelType w:val="hybridMultilevel"/>
    <w:tmpl w:val="5A1A1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7800318"/>
    <w:multiLevelType w:val="hybridMultilevel"/>
    <w:tmpl w:val="EDA4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7EC47D6"/>
    <w:multiLevelType w:val="hybridMultilevel"/>
    <w:tmpl w:val="D8362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847635B"/>
    <w:multiLevelType w:val="hybridMultilevel"/>
    <w:tmpl w:val="C846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8836EBE"/>
    <w:multiLevelType w:val="hybridMultilevel"/>
    <w:tmpl w:val="5106E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9485E5C"/>
    <w:multiLevelType w:val="hybridMultilevel"/>
    <w:tmpl w:val="06EA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9696BE8"/>
    <w:multiLevelType w:val="hybridMultilevel"/>
    <w:tmpl w:val="FE221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9EE5522"/>
    <w:multiLevelType w:val="hybridMultilevel"/>
    <w:tmpl w:val="172E9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AE666AF"/>
    <w:multiLevelType w:val="hybridMultilevel"/>
    <w:tmpl w:val="A73C2902"/>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CFD18C8"/>
    <w:multiLevelType w:val="hybridMultilevel"/>
    <w:tmpl w:val="7454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D3C1BBA"/>
    <w:multiLevelType w:val="hybridMultilevel"/>
    <w:tmpl w:val="D36691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D4A3AEB"/>
    <w:multiLevelType w:val="hybridMultilevel"/>
    <w:tmpl w:val="0F3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E8C0002"/>
    <w:multiLevelType w:val="hybridMultilevel"/>
    <w:tmpl w:val="07D8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E930102"/>
    <w:multiLevelType w:val="hybridMultilevel"/>
    <w:tmpl w:val="6BC03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F2D099D"/>
    <w:multiLevelType w:val="hybridMultilevel"/>
    <w:tmpl w:val="E77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FD9426B"/>
    <w:multiLevelType w:val="hybridMultilevel"/>
    <w:tmpl w:val="9AF6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0CA002F"/>
    <w:multiLevelType w:val="hybridMultilevel"/>
    <w:tmpl w:val="FE0EEE4E"/>
    <w:lvl w:ilvl="0" w:tplc="BD249198">
      <w:start w:val="1"/>
      <w:numFmt w:val="bullet"/>
      <w:lvlText w:val=""/>
      <w:lvlJc w:val="left"/>
      <w:pPr>
        <w:ind w:left="720" w:hanging="360"/>
      </w:pPr>
      <w:rPr>
        <w:rFonts w:ascii="Symbol" w:hAnsi="Symbol" w:hint="default"/>
        <w:u w:val="thick"/>
      </w:rPr>
    </w:lvl>
    <w:lvl w:ilvl="1" w:tplc="04090003" w:tentative="1">
      <w:start w:val="1"/>
      <w:numFmt w:val="bullet"/>
      <w:lvlText w:val="o"/>
      <w:lvlJc w:val="left"/>
      <w:pPr>
        <w:ind w:left="1513" w:hanging="360"/>
      </w:pPr>
      <w:rPr>
        <w:rFonts w:ascii="Courier New" w:hAnsi="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14">
    <w:nsid w:val="31DF052B"/>
    <w:multiLevelType w:val="multilevel"/>
    <w:tmpl w:val="E08860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5">
    <w:nsid w:val="321B6B36"/>
    <w:multiLevelType w:val="hybridMultilevel"/>
    <w:tmpl w:val="8D3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21F1295"/>
    <w:multiLevelType w:val="hybridMultilevel"/>
    <w:tmpl w:val="081A08F8"/>
    <w:lvl w:ilvl="0" w:tplc="728AB374">
      <w:start w:val="1"/>
      <w:numFmt w:val="bullet"/>
      <w:lvlText w:val=""/>
      <w:lvlJc w:val="left"/>
      <w:pPr>
        <w:ind w:left="720" w:hanging="360"/>
      </w:pPr>
      <w:rPr>
        <w:rFonts w:ascii="Symbol" w:hAnsi="Symbol" w:hint="default"/>
        <w:strike w:val="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2232025"/>
    <w:multiLevelType w:val="hybridMultilevel"/>
    <w:tmpl w:val="A894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2342271"/>
    <w:multiLevelType w:val="hybridMultilevel"/>
    <w:tmpl w:val="E74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23D7C75"/>
    <w:multiLevelType w:val="hybridMultilevel"/>
    <w:tmpl w:val="E2DA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297144A"/>
    <w:multiLevelType w:val="hybridMultilevel"/>
    <w:tmpl w:val="E088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2E6717C"/>
    <w:multiLevelType w:val="hybridMultilevel"/>
    <w:tmpl w:val="4ED82B94"/>
    <w:lvl w:ilvl="0" w:tplc="03EE0F4E">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2E81C23"/>
    <w:multiLevelType w:val="hybridMultilevel"/>
    <w:tmpl w:val="2F72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2FC26EE"/>
    <w:multiLevelType w:val="hybridMultilevel"/>
    <w:tmpl w:val="7F7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3127082"/>
    <w:multiLevelType w:val="hybridMultilevel"/>
    <w:tmpl w:val="D8A4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36B593D"/>
    <w:multiLevelType w:val="hybridMultilevel"/>
    <w:tmpl w:val="80969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33AC03C3"/>
    <w:multiLevelType w:val="hybridMultilevel"/>
    <w:tmpl w:val="0520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3B029E9"/>
    <w:multiLevelType w:val="hybridMultilevel"/>
    <w:tmpl w:val="FEBA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43358D2"/>
    <w:multiLevelType w:val="hybridMultilevel"/>
    <w:tmpl w:val="B324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4695630"/>
    <w:multiLevelType w:val="multilevel"/>
    <w:tmpl w:val="6DE8E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nsid w:val="35652598"/>
    <w:multiLevelType w:val="hybridMultilevel"/>
    <w:tmpl w:val="B64C1810"/>
    <w:lvl w:ilvl="0" w:tplc="AA1CA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36272355"/>
    <w:multiLevelType w:val="hybridMultilevel"/>
    <w:tmpl w:val="6DE8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6272D02"/>
    <w:multiLevelType w:val="hybridMultilevel"/>
    <w:tmpl w:val="F6FEF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nsid w:val="387235FC"/>
    <w:multiLevelType w:val="hybridMultilevel"/>
    <w:tmpl w:val="ACD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8AC6788"/>
    <w:multiLevelType w:val="hybridMultilevel"/>
    <w:tmpl w:val="C3A2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99076AA"/>
    <w:multiLevelType w:val="hybridMultilevel"/>
    <w:tmpl w:val="486CC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9B17B68"/>
    <w:multiLevelType w:val="hybridMultilevel"/>
    <w:tmpl w:val="766A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B4A50CD"/>
    <w:multiLevelType w:val="hybridMultilevel"/>
    <w:tmpl w:val="0BDA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C2104D7"/>
    <w:multiLevelType w:val="hybridMultilevel"/>
    <w:tmpl w:val="9BCC88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C960E29"/>
    <w:multiLevelType w:val="hybridMultilevel"/>
    <w:tmpl w:val="F0CA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CCB017A"/>
    <w:multiLevelType w:val="hybridMultilevel"/>
    <w:tmpl w:val="60C0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D413063"/>
    <w:multiLevelType w:val="hybridMultilevel"/>
    <w:tmpl w:val="EB2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D8C6281"/>
    <w:multiLevelType w:val="hybridMultilevel"/>
    <w:tmpl w:val="443C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F741930"/>
    <w:multiLevelType w:val="hybridMultilevel"/>
    <w:tmpl w:val="FC12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3F806383"/>
    <w:multiLevelType w:val="hybridMultilevel"/>
    <w:tmpl w:val="4A42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0676D06"/>
    <w:multiLevelType w:val="hybridMultilevel"/>
    <w:tmpl w:val="50E6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07F0877"/>
    <w:multiLevelType w:val="hybridMultilevel"/>
    <w:tmpl w:val="DF4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0BD5404"/>
    <w:multiLevelType w:val="hybridMultilevel"/>
    <w:tmpl w:val="EC9E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0D56289"/>
    <w:multiLevelType w:val="hybridMultilevel"/>
    <w:tmpl w:val="B9CC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0D9181C"/>
    <w:multiLevelType w:val="hybridMultilevel"/>
    <w:tmpl w:val="2F68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10D42BA"/>
    <w:multiLevelType w:val="hybridMultilevel"/>
    <w:tmpl w:val="680E36E0"/>
    <w:lvl w:ilvl="0" w:tplc="A296F23C">
      <w:start w:val="1"/>
      <w:numFmt w:val="decimal"/>
      <w:pStyle w:val="Number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413D798F"/>
    <w:multiLevelType w:val="hybridMultilevel"/>
    <w:tmpl w:val="860A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1CF5364"/>
    <w:multiLevelType w:val="hybridMultilevel"/>
    <w:tmpl w:val="EA9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2020B05"/>
    <w:multiLevelType w:val="hybridMultilevel"/>
    <w:tmpl w:val="DCB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24D532B"/>
    <w:multiLevelType w:val="hybridMultilevel"/>
    <w:tmpl w:val="9902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28A6676"/>
    <w:multiLevelType w:val="hybridMultilevel"/>
    <w:tmpl w:val="A5E0362E"/>
    <w:lvl w:ilvl="0" w:tplc="D80AABFA">
      <w:start w:val="1"/>
      <w:numFmt w:val="decimal"/>
      <w:lvlText w:val="%1."/>
      <w:lvlJc w:val="left"/>
      <w:pPr>
        <w:ind w:left="360" w:hanging="360"/>
      </w:pPr>
      <w:rPr>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2BD1486"/>
    <w:multiLevelType w:val="hybridMultilevel"/>
    <w:tmpl w:val="32C8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2C667E8"/>
    <w:multiLevelType w:val="hybridMultilevel"/>
    <w:tmpl w:val="FE3AA59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2F60D24"/>
    <w:multiLevelType w:val="hybridMultilevel"/>
    <w:tmpl w:val="A6C4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3B946A7"/>
    <w:multiLevelType w:val="hybridMultilevel"/>
    <w:tmpl w:val="4A4A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3C053CC"/>
    <w:multiLevelType w:val="hybridMultilevel"/>
    <w:tmpl w:val="DCA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40C3729"/>
    <w:multiLevelType w:val="hybridMultilevel"/>
    <w:tmpl w:val="E934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4326B8E"/>
    <w:multiLevelType w:val="hybridMultilevel"/>
    <w:tmpl w:val="D0C8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46B0C32"/>
    <w:multiLevelType w:val="hybridMultilevel"/>
    <w:tmpl w:val="8F9E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4B87930"/>
    <w:multiLevelType w:val="hybridMultilevel"/>
    <w:tmpl w:val="FB60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4F52BA9"/>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6266782"/>
    <w:multiLevelType w:val="hybridMultilevel"/>
    <w:tmpl w:val="5E1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6BF5B61"/>
    <w:multiLevelType w:val="hybridMultilevel"/>
    <w:tmpl w:val="E268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6CC427F"/>
    <w:multiLevelType w:val="hybridMultilevel"/>
    <w:tmpl w:val="7B8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6D06781"/>
    <w:multiLevelType w:val="hybridMultilevel"/>
    <w:tmpl w:val="1466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6D47384"/>
    <w:multiLevelType w:val="hybridMultilevel"/>
    <w:tmpl w:val="D2C0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7EB56A1"/>
    <w:multiLevelType w:val="hybridMultilevel"/>
    <w:tmpl w:val="30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8157EB6"/>
    <w:multiLevelType w:val="hybridMultilevel"/>
    <w:tmpl w:val="DFE2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893033D"/>
    <w:multiLevelType w:val="multilevel"/>
    <w:tmpl w:val="E19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8ED73E1"/>
    <w:multiLevelType w:val="hybridMultilevel"/>
    <w:tmpl w:val="81BE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9016AC6"/>
    <w:multiLevelType w:val="singleLevel"/>
    <w:tmpl w:val="88D4C77A"/>
    <w:lvl w:ilvl="0">
      <w:start w:val="1"/>
      <w:numFmt w:val="bullet"/>
      <w:pStyle w:val="Bullet1"/>
      <w:lvlText w:val=""/>
      <w:lvlJc w:val="left"/>
      <w:pPr>
        <w:tabs>
          <w:tab w:val="num" w:pos="432"/>
        </w:tabs>
        <w:ind w:left="360" w:hanging="288"/>
      </w:pPr>
      <w:rPr>
        <w:rFonts w:ascii="Symbol" w:hAnsi="Symbol" w:hint="default"/>
      </w:rPr>
    </w:lvl>
  </w:abstractNum>
  <w:abstractNum w:abstractNumId="176">
    <w:nsid w:val="49674580"/>
    <w:multiLevelType w:val="hybridMultilevel"/>
    <w:tmpl w:val="074E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9F2086E"/>
    <w:multiLevelType w:val="hybridMultilevel"/>
    <w:tmpl w:val="4D7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ADB7BF4"/>
    <w:multiLevelType w:val="hybridMultilevel"/>
    <w:tmpl w:val="033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0">
    <w:nsid w:val="4B5E225C"/>
    <w:multiLevelType w:val="hybridMultilevel"/>
    <w:tmpl w:val="D0D4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C274029"/>
    <w:multiLevelType w:val="hybridMultilevel"/>
    <w:tmpl w:val="50E6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4C68718E"/>
    <w:multiLevelType w:val="hybridMultilevel"/>
    <w:tmpl w:val="4C96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CFA4895"/>
    <w:multiLevelType w:val="hybridMultilevel"/>
    <w:tmpl w:val="64D2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D865435"/>
    <w:multiLevelType w:val="hybridMultilevel"/>
    <w:tmpl w:val="751AF38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85">
    <w:nsid w:val="4D9A6086"/>
    <w:multiLevelType w:val="hybridMultilevel"/>
    <w:tmpl w:val="66F0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F6C2DD1"/>
    <w:multiLevelType w:val="hybridMultilevel"/>
    <w:tmpl w:val="36326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0BC6F8A"/>
    <w:multiLevelType w:val="hybridMultilevel"/>
    <w:tmpl w:val="BDBA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1061BAB"/>
    <w:multiLevelType w:val="hybridMultilevel"/>
    <w:tmpl w:val="53D0B184"/>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89">
    <w:nsid w:val="52181B1B"/>
    <w:multiLevelType w:val="hybridMultilevel"/>
    <w:tmpl w:val="FE2A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24A30D1"/>
    <w:multiLevelType w:val="hybridMultilevel"/>
    <w:tmpl w:val="EA4C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2524A1F"/>
    <w:multiLevelType w:val="hybridMultilevel"/>
    <w:tmpl w:val="AF9E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2AE218A"/>
    <w:multiLevelType w:val="hybridMultilevel"/>
    <w:tmpl w:val="E7D8D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2BC4300"/>
    <w:multiLevelType w:val="hybridMultilevel"/>
    <w:tmpl w:val="2F24D83E"/>
    <w:lvl w:ilvl="0" w:tplc="26B2E9B8">
      <w:start w:val="1"/>
      <w:numFmt w:val="bullet"/>
      <w:lvlText w:val=""/>
      <w:lvlJc w:val="left"/>
      <w:pPr>
        <w:ind w:left="720" w:hanging="360"/>
      </w:pPr>
      <w:rPr>
        <w:rFonts w:ascii="Symbol" w:hAnsi="Symbol" w:hint="default"/>
        <w:caps w:val="0"/>
        <w:strike w:val="0"/>
        <w:dstrike w:val="0"/>
        <w:vanish w:val="0"/>
        <w:color w:val="000000" w:themeColor="text1"/>
        <w:sz w:val="20"/>
        <w:szCs w:val="20"/>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30F273D"/>
    <w:multiLevelType w:val="hybridMultilevel"/>
    <w:tmpl w:val="8A185FE0"/>
    <w:lvl w:ilvl="0" w:tplc="A1269F90">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3953FDE"/>
    <w:multiLevelType w:val="hybridMultilevel"/>
    <w:tmpl w:val="B132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3AB1088"/>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52107B9"/>
    <w:multiLevelType w:val="hybridMultilevel"/>
    <w:tmpl w:val="52F85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607148A"/>
    <w:multiLevelType w:val="hybridMultilevel"/>
    <w:tmpl w:val="50AE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61245DC"/>
    <w:multiLevelType w:val="hybridMultilevel"/>
    <w:tmpl w:val="A8CC4C34"/>
    <w:lvl w:ilvl="0" w:tplc="C41E32B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6DD1D51"/>
    <w:multiLevelType w:val="hybridMultilevel"/>
    <w:tmpl w:val="E1FA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7731A3A"/>
    <w:multiLevelType w:val="hybridMultilevel"/>
    <w:tmpl w:val="A1DE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585E5391"/>
    <w:multiLevelType w:val="hybridMultilevel"/>
    <w:tmpl w:val="866A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8C41AC7"/>
    <w:multiLevelType w:val="hybridMultilevel"/>
    <w:tmpl w:val="11E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91D7076"/>
    <w:multiLevelType w:val="hybridMultilevel"/>
    <w:tmpl w:val="675A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93B7B6D"/>
    <w:multiLevelType w:val="hybridMultilevel"/>
    <w:tmpl w:val="B06C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5A5F2BFC"/>
    <w:multiLevelType w:val="hybridMultilevel"/>
    <w:tmpl w:val="BFAC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A634DFD"/>
    <w:multiLevelType w:val="hybridMultilevel"/>
    <w:tmpl w:val="4E68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AC16FEB"/>
    <w:multiLevelType w:val="hybridMultilevel"/>
    <w:tmpl w:val="946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AD85EAB"/>
    <w:multiLevelType w:val="hybridMultilevel"/>
    <w:tmpl w:val="04D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BB27FD5"/>
    <w:multiLevelType w:val="hybridMultilevel"/>
    <w:tmpl w:val="48C6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5BC0131C"/>
    <w:multiLevelType w:val="hybridMultilevel"/>
    <w:tmpl w:val="AC04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C0B514E"/>
    <w:multiLevelType w:val="hybridMultilevel"/>
    <w:tmpl w:val="BB94B6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4">
    <w:nsid w:val="5C2C5F5D"/>
    <w:multiLevelType w:val="hybridMultilevel"/>
    <w:tmpl w:val="72CE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C76678D"/>
    <w:multiLevelType w:val="hybridMultilevel"/>
    <w:tmpl w:val="95068C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6">
    <w:nsid w:val="5CA26C02"/>
    <w:multiLevelType w:val="hybridMultilevel"/>
    <w:tmpl w:val="B6D6CE7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7">
    <w:nsid w:val="5CE17F30"/>
    <w:multiLevelType w:val="hybridMultilevel"/>
    <w:tmpl w:val="60EA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D6669CC"/>
    <w:multiLevelType w:val="hybridMultilevel"/>
    <w:tmpl w:val="1888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D833E77"/>
    <w:multiLevelType w:val="hybridMultilevel"/>
    <w:tmpl w:val="101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E0C42D7"/>
    <w:multiLevelType w:val="hybridMultilevel"/>
    <w:tmpl w:val="DDEC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FBC019E"/>
    <w:multiLevelType w:val="multilevel"/>
    <w:tmpl w:val="14CE605E"/>
    <w:lvl w:ilvl="0">
      <w:start w:val="1"/>
      <w:numFmt w:val="bullet"/>
      <w:lvlText w:val=""/>
      <w:lvlJc w:val="left"/>
      <w:pPr>
        <w:ind w:left="793" w:hanging="360"/>
      </w:pPr>
      <w:rPr>
        <w:rFonts w:ascii="Symbol" w:hAnsi="Symbol" w:hint="default"/>
      </w:rPr>
    </w:lvl>
    <w:lvl w:ilvl="1">
      <w:start w:val="1"/>
      <w:numFmt w:val="bullet"/>
      <w:lvlText w:val="o"/>
      <w:lvlJc w:val="left"/>
      <w:pPr>
        <w:ind w:left="1513" w:hanging="360"/>
      </w:pPr>
      <w:rPr>
        <w:rFonts w:ascii="Courier New" w:hAnsi="Courier New" w:hint="default"/>
      </w:rPr>
    </w:lvl>
    <w:lvl w:ilvl="2">
      <w:start w:val="1"/>
      <w:numFmt w:val="bullet"/>
      <w:lvlText w:val=""/>
      <w:lvlJc w:val="left"/>
      <w:pPr>
        <w:ind w:left="2233" w:hanging="360"/>
      </w:pPr>
      <w:rPr>
        <w:rFonts w:ascii="Wingdings" w:hAnsi="Wingdings" w:hint="default"/>
      </w:rPr>
    </w:lvl>
    <w:lvl w:ilvl="3">
      <w:start w:val="1"/>
      <w:numFmt w:val="bullet"/>
      <w:lvlText w:val=""/>
      <w:lvlJc w:val="left"/>
      <w:pPr>
        <w:ind w:left="2953" w:hanging="360"/>
      </w:pPr>
      <w:rPr>
        <w:rFonts w:ascii="Symbol" w:hAnsi="Symbol" w:hint="default"/>
      </w:rPr>
    </w:lvl>
    <w:lvl w:ilvl="4">
      <w:start w:val="1"/>
      <w:numFmt w:val="bullet"/>
      <w:lvlText w:val="o"/>
      <w:lvlJc w:val="left"/>
      <w:pPr>
        <w:ind w:left="3673" w:hanging="360"/>
      </w:pPr>
      <w:rPr>
        <w:rFonts w:ascii="Courier New" w:hAnsi="Courier New" w:hint="default"/>
      </w:rPr>
    </w:lvl>
    <w:lvl w:ilvl="5">
      <w:start w:val="1"/>
      <w:numFmt w:val="bullet"/>
      <w:lvlText w:val=""/>
      <w:lvlJc w:val="left"/>
      <w:pPr>
        <w:ind w:left="4393" w:hanging="360"/>
      </w:pPr>
      <w:rPr>
        <w:rFonts w:ascii="Wingdings" w:hAnsi="Wingdings" w:hint="default"/>
      </w:rPr>
    </w:lvl>
    <w:lvl w:ilvl="6">
      <w:start w:val="1"/>
      <w:numFmt w:val="bullet"/>
      <w:lvlText w:val=""/>
      <w:lvlJc w:val="left"/>
      <w:pPr>
        <w:ind w:left="5113" w:hanging="360"/>
      </w:pPr>
      <w:rPr>
        <w:rFonts w:ascii="Symbol" w:hAnsi="Symbol" w:hint="default"/>
      </w:rPr>
    </w:lvl>
    <w:lvl w:ilvl="7">
      <w:start w:val="1"/>
      <w:numFmt w:val="bullet"/>
      <w:lvlText w:val="o"/>
      <w:lvlJc w:val="left"/>
      <w:pPr>
        <w:ind w:left="5833" w:hanging="360"/>
      </w:pPr>
      <w:rPr>
        <w:rFonts w:ascii="Courier New" w:hAnsi="Courier New" w:hint="default"/>
      </w:rPr>
    </w:lvl>
    <w:lvl w:ilvl="8">
      <w:start w:val="1"/>
      <w:numFmt w:val="bullet"/>
      <w:lvlText w:val=""/>
      <w:lvlJc w:val="left"/>
      <w:pPr>
        <w:ind w:left="6553" w:hanging="360"/>
      </w:pPr>
      <w:rPr>
        <w:rFonts w:ascii="Wingdings" w:hAnsi="Wingdings" w:hint="default"/>
      </w:rPr>
    </w:lvl>
  </w:abstractNum>
  <w:abstractNum w:abstractNumId="222">
    <w:nsid w:val="60085D42"/>
    <w:multiLevelType w:val="hybridMultilevel"/>
    <w:tmpl w:val="05EA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1390254"/>
    <w:multiLevelType w:val="hybridMultilevel"/>
    <w:tmpl w:val="E948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1885C65"/>
    <w:multiLevelType w:val="hybridMultilevel"/>
    <w:tmpl w:val="AD76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1A40D64"/>
    <w:multiLevelType w:val="hybridMultilevel"/>
    <w:tmpl w:val="C766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1D872D1"/>
    <w:multiLevelType w:val="hybridMultilevel"/>
    <w:tmpl w:val="451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20521C1"/>
    <w:multiLevelType w:val="multilevel"/>
    <w:tmpl w:val="4ED82B94"/>
    <w:lvl w:ilvl="0">
      <w:start w:val="1"/>
      <w:numFmt w:val="bullet"/>
      <w:lvlText w:val=""/>
      <w:lvlJc w:val="left"/>
      <w:pPr>
        <w:ind w:left="720" w:hanging="360"/>
      </w:pPr>
      <w:rPr>
        <w:rFonts w:ascii="Symbol" w:hAnsi="Symbol" w:hint="default"/>
        <w:color w:val="000000" w:themeColor="text1"/>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9">
    <w:nsid w:val="624D6F37"/>
    <w:multiLevelType w:val="hybridMultilevel"/>
    <w:tmpl w:val="D090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25826BC"/>
    <w:multiLevelType w:val="hybridMultilevel"/>
    <w:tmpl w:val="09B6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2953064"/>
    <w:multiLevelType w:val="hybridMultilevel"/>
    <w:tmpl w:val="443C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29E24C1"/>
    <w:multiLevelType w:val="hybridMultilevel"/>
    <w:tmpl w:val="72B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2F35825"/>
    <w:multiLevelType w:val="hybridMultilevel"/>
    <w:tmpl w:val="A3AA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32661B9"/>
    <w:multiLevelType w:val="hybridMultilevel"/>
    <w:tmpl w:val="A47A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4A312C5"/>
    <w:multiLevelType w:val="hybridMultilevel"/>
    <w:tmpl w:val="8720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5257C14"/>
    <w:multiLevelType w:val="hybridMultilevel"/>
    <w:tmpl w:val="D7E0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68095E43"/>
    <w:multiLevelType w:val="hybridMultilevel"/>
    <w:tmpl w:val="3B14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89316E1"/>
    <w:multiLevelType w:val="hybridMultilevel"/>
    <w:tmpl w:val="746C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9BE5ECB"/>
    <w:multiLevelType w:val="hybridMultilevel"/>
    <w:tmpl w:val="A678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241">
    <w:nsid w:val="6B2A04A3"/>
    <w:multiLevelType w:val="hybridMultilevel"/>
    <w:tmpl w:val="58345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B5A3288"/>
    <w:multiLevelType w:val="hybridMultilevel"/>
    <w:tmpl w:val="990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BB55DBA"/>
    <w:multiLevelType w:val="hybridMultilevel"/>
    <w:tmpl w:val="C646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BBD7CDA"/>
    <w:multiLevelType w:val="hybridMultilevel"/>
    <w:tmpl w:val="D1E8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6C7B6EAD"/>
    <w:multiLevelType w:val="hybridMultilevel"/>
    <w:tmpl w:val="F7504BEE"/>
    <w:lvl w:ilvl="0" w:tplc="4AE22F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CBE0F67"/>
    <w:multiLevelType w:val="hybridMultilevel"/>
    <w:tmpl w:val="091A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D8B36C0"/>
    <w:multiLevelType w:val="hybridMultilevel"/>
    <w:tmpl w:val="5CE06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6DCF6DFC"/>
    <w:multiLevelType w:val="hybridMultilevel"/>
    <w:tmpl w:val="597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E3372C6"/>
    <w:multiLevelType w:val="hybridMultilevel"/>
    <w:tmpl w:val="7BAC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E701C89"/>
    <w:multiLevelType w:val="hybridMultilevel"/>
    <w:tmpl w:val="F29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E97648B"/>
    <w:multiLevelType w:val="hybridMultilevel"/>
    <w:tmpl w:val="A73C2902"/>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6F944E7D"/>
    <w:multiLevelType w:val="hybridMultilevel"/>
    <w:tmpl w:val="FA46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079284B"/>
    <w:multiLevelType w:val="hybridMultilevel"/>
    <w:tmpl w:val="02A4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19E16C1"/>
    <w:multiLevelType w:val="hybridMultilevel"/>
    <w:tmpl w:val="4E3C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1C72205"/>
    <w:multiLevelType w:val="hybridMultilevel"/>
    <w:tmpl w:val="7F2C3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1FF25EB"/>
    <w:multiLevelType w:val="hybridMultilevel"/>
    <w:tmpl w:val="D8362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25D3206"/>
    <w:multiLevelType w:val="hybridMultilevel"/>
    <w:tmpl w:val="5CDA7490"/>
    <w:lvl w:ilvl="0" w:tplc="0409000F">
      <w:start w:val="1"/>
      <w:numFmt w:val="decimal"/>
      <w:lvlText w:val="%1."/>
      <w:lvlJc w:val="left"/>
      <w:pPr>
        <w:ind w:left="720" w:hanging="360"/>
      </w:pPr>
    </w:lvl>
    <w:lvl w:ilvl="1" w:tplc="5CFEF7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2840AFA"/>
    <w:multiLevelType w:val="hybridMultilevel"/>
    <w:tmpl w:val="02F60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2A43EF5"/>
    <w:multiLevelType w:val="hybridMultilevel"/>
    <w:tmpl w:val="652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2F14E63"/>
    <w:multiLevelType w:val="hybridMultilevel"/>
    <w:tmpl w:val="085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34623FA"/>
    <w:multiLevelType w:val="hybridMultilevel"/>
    <w:tmpl w:val="C81E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3955C5A"/>
    <w:multiLevelType w:val="hybridMultilevel"/>
    <w:tmpl w:val="44C0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3A96243"/>
    <w:multiLevelType w:val="hybridMultilevel"/>
    <w:tmpl w:val="DC4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3AB47DA"/>
    <w:multiLevelType w:val="hybridMultilevel"/>
    <w:tmpl w:val="984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4AF1E9A"/>
    <w:multiLevelType w:val="hybridMultilevel"/>
    <w:tmpl w:val="7CDA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4AF3398"/>
    <w:multiLevelType w:val="hybridMultilevel"/>
    <w:tmpl w:val="36D8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55E76C0"/>
    <w:multiLevelType w:val="hybridMultilevel"/>
    <w:tmpl w:val="15547E00"/>
    <w:lvl w:ilvl="0" w:tplc="383A9368">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58544DC"/>
    <w:multiLevelType w:val="hybridMultilevel"/>
    <w:tmpl w:val="CADC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5911E44"/>
    <w:multiLevelType w:val="hybridMultilevel"/>
    <w:tmpl w:val="7D6A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59B16E0"/>
    <w:multiLevelType w:val="hybridMultilevel"/>
    <w:tmpl w:val="6864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5CF59AE"/>
    <w:multiLevelType w:val="hybridMultilevel"/>
    <w:tmpl w:val="51929FE2"/>
    <w:lvl w:ilvl="0" w:tplc="262CEEB4">
      <w:start w:val="1"/>
      <w:numFmt w:val="bullet"/>
      <w:lvlText w:val=""/>
      <w:lvlJc w:val="left"/>
      <w:pPr>
        <w:ind w:left="360" w:hanging="360"/>
      </w:pPr>
      <w:rPr>
        <w:rFonts w:ascii="Symbol" w:hAnsi="Symbol" w:hint="default"/>
        <w:u w:val="none"/>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nsid w:val="75F928B4"/>
    <w:multiLevelType w:val="hybridMultilevel"/>
    <w:tmpl w:val="58EE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6FE360B"/>
    <w:multiLevelType w:val="hybridMultilevel"/>
    <w:tmpl w:val="F320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79A202A"/>
    <w:multiLevelType w:val="hybridMultilevel"/>
    <w:tmpl w:val="6024D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nsid w:val="77AA0FF2"/>
    <w:multiLevelType w:val="hybridMultilevel"/>
    <w:tmpl w:val="F89E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8257802"/>
    <w:multiLevelType w:val="hybridMultilevel"/>
    <w:tmpl w:val="679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8616D7F"/>
    <w:multiLevelType w:val="hybridMultilevel"/>
    <w:tmpl w:val="C520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88733F1"/>
    <w:multiLevelType w:val="hybridMultilevel"/>
    <w:tmpl w:val="9DA41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78A80BDC"/>
    <w:multiLevelType w:val="hybridMultilevel"/>
    <w:tmpl w:val="3AFE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8CA247A"/>
    <w:multiLevelType w:val="hybridMultilevel"/>
    <w:tmpl w:val="4E7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92835CA"/>
    <w:multiLevelType w:val="hybridMultilevel"/>
    <w:tmpl w:val="88F2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95F7496"/>
    <w:multiLevelType w:val="hybridMultilevel"/>
    <w:tmpl w:val="C10A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9894DDA"/>
    <w:multiLevelType w:val="hybridMultilevel"/>
    <w:tmpl w:val="7BAC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799D58A8"/>
    <w:multiLevelType w:val="hybridMultilevel"/>
    <w:tmpl w:val="EF40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7A125308"/>
    <w:multiLevelType w:val="hybridMultilevel"/>
    <w:tmpl w:val="526A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BD90A29"/>
    <w:multiLevelType w:val="hybridMultilevel"/>
    <w:tmpl w:val="084C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7C2F5BC3"/>
    <w:multiLevelType w:val="hybridMultilevel"/>
    <w:tmpl w:val="2BFA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D2A76CC"/>
    <w:multiLevelType w:val="hybridMultilevel"/>
    <w:tmpl w:val="67D23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nsid w:val="7D614DD6"/>
    <w:multiLevelType w:val="hybridMultilevel"/>
    <w:tmpl w:val="A354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7D7D77A5"/>
    <w:multiLevelType w:val="hybridMultilevel"/>
    <w:tmpl w:val="9A24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E5551B1"/>
    <w:multiLevelType w:val="hybridMultilevel"/>
    <w:tmpl w:val="6C46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E777A61"/>
    <w:multiLevelType w:val="hybridMultilevel"/>
    <w:tmpl w:val="5840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0"/>
  </w:num>
  <w:num w:numId="2">
    <w:abstractNumId w:val="175"/>
  </w:num>
  <w:num w:numId="3">
    <w:abstractNumId w:val="223"/>
  </w:num>
  <w:num w:numId="4">
    <w:abstractNumId w:val="288"/>
  </w:num>
  <w:num w:numId="5">
    <w:abstractNumId w:val="213"/>
  </w:num>
  <w:num w:numId="6">
    <w:abstractNumId w:val="240"/>
  </w:num>
  <w:num w:numId="7">
    <w:abstractNumId w:val="104"/>
  </w:num>
  <w:num w:numId="8">
    <w:abstractNumId w:val="202"/>
  </w:num>
  <w:num w:numId="9">
    <w:abstractNumId w:val="179"/>
  </w:num>
  <w:num w:numId="10">
    <w:abstractNumId w:val="220"/>
  </w:num>
  <w:num w:numId="11">
    <w:abstractNumId w:val="258"/>
  </w:num>
  <w:num w:numId="12">
    <w:abstractNumId w:val="21"/>
  </w:num>
  <w:num w:numId="13">
    <w:abstractNumId w:val="283"/>
  </w:num>
  <w:num w:numId="14">
    <w:abstractNumId w:val="160"/>
  </w:num>
  <w:num w:numId="15">
    <w:abstractNumId w:val="148"/>
  </w:num>
  <w:num w:numId="16">
    <w:abstractNumId w:val="176"/>
  </w:num>
  <w:num w:numId="17">
    <w:abstractNumId w:val="218"/>
  </w:num>
  <w:num w:numId="18">
    <w:abstractNumId w:val="15"/>
  </w:num>
  <w:num w:numId="19">
    <w:abstractNumId w:val="277"/>
  </w:num>
  <w:num w:numId="20">
    <w:abstractNumId w:val="180"/>
  </w:num>
  <w:num w:numId="21">
    <w:abstractNumId w:val="19"/>
  </w:num>
  <w:num w:numId="22">
    <w:abstractNumId w:val="77"/>
  </w:num>
  <w:num w:numId="23">
    <w:abstractNumId w:val="183"/>
  </w:num>
  <w:num w:numId="24">
    <w:abstractNumId w:val="192"/>
  </w:num>
  <w:num w:numId="25">
    <w:abstractNumId w:val="135"/>
  </w:num>
  <w:num w:numId="26">
    <w:abstractNumId w:val="182"/>
  </w:num>
  <w:num w:numId="27">
    <w:abstractNumId w:val="248"/>
  </w:num>
  <w:num w:numId="28">
    <w:abstractNumId w:val="45"/>
  </w:num>
  <w:num w:numId="29">
    <w:abstractNumId w:val="161"/>
  </w:num>
  <w:num w:numId="30">
    <w:abstractNumId w:val="236"/>
  </w:num>
  <w:num w:numId="31">
    <w:abstractNumId w:val="211"/>
  </w:num>
  <w:num w:numId="32">
    <w:abstractNumId w:val="171"/>
  </w:num>
  <w:num w:numId="33">
    <w:abstractNumId w:val="81"/>
  </w:num>
  <w:num w:numId="34">
    <w:abstractNumId w:val="115"/>
  </w:num>
  <w:num w:numId="35">
    <w:abstractNumId w:val="69"/>
  </w:num>
  <w:num w:numId="36">
    <w:abstractNumId w:val="262"/>
  </w:num>
  <w:num w:numId="37">
    <w:abstractNumId w:val="34"/>
  </w:num>
  <w:num w:numId="38">
    <w:abstractNumId w:val="137"/>
  </w:num>
  <w:num w:numId="39">
    <w:abstractNumId w:val="20"/>
  </w:num>
  <w:num w:numId="40">
    <w:abstractNumId w:val="164"/>
  </w:num>
  <w:num w:numId="41">
    <w:abstractNumId w:val="249"/>
  </w:num>
  <w:num w:numId="42">
    <w:abstractNumId w:val="51"/>
  </w:num>
  <w:num w:numId="43">
    <w:abstractNumId w:val="56"/>
  </w:num>
  <w:num w:numId="44">
    <w:abstractNumId w:val="136"/>
  </w:num>
  <w:num w:numId="45">
    <w:abstractNumId w:val="145"/>
  </w:num>
  <w:num w:numId="46">
    <w:abstractNumId w:val="181"/>
  </w:num>
  <w:num w:numId="47">
    <w:abstractNumId w:val="98"/>
  </w:num>
  <w:num w:numId="48">
    <w:abstractNumId w:val="22"/>
  </w:num>
  <w:num w:numId="49">
    <w:abstractNumId w:val="187"/>
  </w:num>
  <w:num w:numId="50">
    <w:abstractNumId w:val="272"/>
  </w:num>
  <w:num w:numId="51">
    <w:abstractNumId w:val="152"/>
  </w:num>
  <w:num w:numId="52">
    <w:abstractNumId w:val="225"/>
  </w:num>
  <w:num w:numId="53">
    <w:abstractNumId w:val="226"/>
  </w:num>
  <w:num w:numId="54">
    <w:abstractNumId w:val="256"/>
  </w:num>
  <w:num w:numId="55">
    <w:abstractNumId w:val="255"/>
  </w:num>
  <w:num w:numId="56">
    <w:abstractNumId w:val="286"/>
  </w:num>
  <w:num w:numId="57">
    <w:abstractNumId w:val="92"/>
  </w:num>
  <w:num w:numId="58">
    <w:abstractNumId w:val="101"/>
  </w:num>
  <w:num w:numId="59">
    <w:abstractNumId w:val="97"/>
  </w:num>
  <w:num w:numId="60">
    <w:abstractNumId w:val="244"/>
  </w:num>
  <w:num w:numId="61">
    <w:abstractNumId w:val="3"/>
  </w:num>
  <w:num w:numId="62">
    <w:abstractNumId w:val="37"/>
  </w:num>
  <w:num w:numId="63">
    <w:abstractNumId w:val="59"/>
  </w:num>
  <w:num w:numId="64">
    <w:abstractNumId w:val="257"/>
  </w:num>
  <w:num w:numId="65">
    <w:abstractNumId w:val="273"/>
  </w:num>
  <w:num w:numId="66">
    <w:abstractNumId w:val="42"/>
  </w:num>
  <w:num w:numId="67">
    <w:abstractNumId w:val="162"/>
  </w:num>
  <w:num w:numId="68">
    <w:abstractNumId w:val="30"/>
  </w:num>
  <w:num w:numId="69">
    <w:abstractNumId w:val="41"/>
  </w:num>
  <w:num w:numId="70">
    <w:abstractNumId w:val="26"/>
  </w:num>
  <w:num w:numId="71">
    <w:abstractNumId w:val="64"/>
  </w:num>
  <w:num w:numId="72">
    <w:abstractNumId w:val="94"/>
  </w:num>
  <w:num w:numId="73">
    <w:abstractNumId w:val="251"/>
  </w:num>
  <w:num w:numId="74">
    <w:abstractNumId w:val="105"/>
  </w:num>
  <w:num w:numId="75">
    <w:abstractNumId w:val="12"/>
  </w:num>
  <w:num w:numId="76">
    <w:abstractNumId w:val="134"/>
  </w:num>
  <w:num w:numId="77">
    <w:abstractNumId w:val="83"/>
  </w:num>
  <w:num w:numId="78">
    <w:abstractNumId w:val="232"/>
  </w:num>
  <w:num w:numId="79">
    <w:abstractNumId w:val="31"/>
  </w:num>
  <w:num w:numId="80">
    <w:abstractNumId w:val="68"/>
  </w:num>
  <w:num w:numId="81">
    <w:abstractNumId w:val="43"/>
  </w:num>
  <w:num w:numId="82">
    <w:abstractNumId w:val="78"/>
  </w:num>
  <w:num w:numId="83">
    <w:abstractNumId w:val="27"/>
  </w:num>
  <w:num w:numId="84">
    <w:abstractNumId w:val="166"/>
  </w:num>
  <w:num w:numId="85">
    <w:abstractNumId w:val="242"/>
  </w:num>
  <w:num w:numId="86">
    <w:abstractNumId w:val="285"/>
  </w:num>
  <w:num w:numId="87">
    <w:abstractNumId w:val="126"/>
  </w:num>
  <w:num w:numId="88">
    <w:abstractNumId w:val="246"/>
  </w:num>
  <w:num w:numId="89">
    <w:abstractNumId w:val="16"/>
  </w:num>
  <w:num w:numId="90">
    <w:abstractNumId w:val="95"/>
  </w:num>
  <w:num w:numId="91">
    <w:abstractNumId w:val="14"/>
  </w:num>
  <w:num w:numId="92">
    <w:abstractNumId w:val="0"/>
  </w:num>
  <w:num w:numId="93">
    <w:abstractNumId w:val="76"/>
  </w:num>
  <w:num w:numId="94">
    <w:abstractNumId w:val="214"/>
  </w:num>
  <w:num w:numId="95">
    <w:abstractNumId w:val="186"/>
  </w:num>
  <w:num w:numId="96">
    <w:abstractNumId w:val="55"/>
  </w:num>
  <w:num w:numId="97">
    <w:abstractNumId w:val="103"/>
  </w:num>
  <w:num w:numId="98">
    <w:abstractNumId w:val="138"/>
  </w:num>
  <w:num w:numId="99">
    <w:abstractNumId w:val="157"/>
  </w:num>
  <w:num w:numId="100">
    <w:abstractNumId w:val="269"/>
  </w:num>
  <w:num w:numId="101">
    <w:abstractNumId w:val="224"/>
  </w:num>
  <w:num w:numId="102">
    <w:abstractNumId w:val="75"/>
  </w:num>
  <w:num w:numId="103">
    <w:abstractNumId w:val="270"/>
  </w:num>
  <w:num w:numId="104">
    <w:abstractNumId w:val="63"/>
  </w:num>
  <w:num w:numId="105">
    <w:abstractNumId w:val="210"/>
  </w:num>
  <w:num w:numId="106">
    <w:abstractNumId w:val="52"/>
  </w:num>
  <w:num w:numId="107">
    <w:abstractNumId w:val="88"/>
  </w:num>
  <w:num w:numId="108">
    <w:abstractNumId w:val="128"/>
  </w:num>
  <w:num w:numId="109">
    <w:abstractNumId w:val="275"/>
  </w:num>
  <w:num w:numId="110">
    <w:abstractNumId w:val="167"/>
  </w:num>
  <w:num w:numId="111">
    <w:abstractNumId w:val="215"/>
  </w:num>
  <w:num w:numId="112">
    <w:abstractNumId w:val="4"/>
  </w:num>
  <w:num w:numId="113">
    <w:abstractNumId w:val="198"/>
  </w:num>
  <w:num w:numId="114">
    <w:abstractNumId w:val="1"/>
  </w:num>
  <w:num w:numId="115">
    <w:abstractNumId w:val="173"/>
  </w:num>
  <w:num w:numId="116">
    <w:abstractNumId w:val="149"/>
  </w:num>
  <w:num w:numId="117">
    <w:abstractNumId w:val="36"/>
  </w:num>
  <w:num w:numId="118">
    <w:abstractNumId w:val="267"/>
  </w:num>
  <w:num w:numId="119">
    <w:abstractNumId w:val="58"/>
  </w:num>
  <w:num w:numId="120">
    <w:abstractNumId w:val="243"/>
  </w:num>
  <w:num w:numId="121">
    <w:abstractNumId w:val="207"/>
  </w:num>
  <w:num w:numId="122">
    <w:abstractNumId w:val="85"/>
  </w:num>
  <w:num w:numId="123">
    <w:abstractNumId w:val="165"/>
  </w:num>
  <w:num w:numId="124">
    <w:abstractNumId w:val="281"/>
  </w:num>
  <w:num w:numId="125">
    <w:abstractNumId w:val="100"/>
  </w:num>
  <w:num w:numId="126">
    <w:abstractNumId w:val="17"/>
  </w:num>
  <w:num w:numId="127">
    <w:abstractNumId w:val="196"/>
  </w:num>
  <w:num w:numId="128">
    <w:abstractNumId w:val="219"/>
  </w:num>
  <w:num w:numId="129">
    <w:abstractNumId w:val="32"/>
  </w:num>
  <w:num w:numId="130">
    <w:abstractNumId w:val="276"/>
  </w:num>
  <w:num w:numId="131">
    <w:abstractNumId w:val="139"/>
  </w:num>
  <w:num w:numId="132">
    <w:abstractNumId w:val="40"/>
  </w:num>
  <w:num w:numId="133">
    <w:abstractNumId w:val="271"/>
  </w:num>
  <w:num w:numId="134">
    <w:abstractNumId w:val="274"/>
  </w:num>
  <w:num w:numId="135">
    <w:abstractNumId w:val="74"/>
  </w:num>
  <w:num w:numId="136">
    <w:abstractNumId w:val="151"/>
  </w:num>
  <w:num w:numId="137">
    <w:abstractNumId w:val="111"/>
  </w:num>
  <w:num w:numId="138">
    <w:abstractNumId w:val="70"/>
  </w:num>
  <w:num w:numId="139">
    <w:abstractNumId w:val="208"/>
  </w:num>
  <w:num w:numId="140">
    <w:abstractNumId w:val="49"/>
  </w:num>
  <w:num w:numId="141">
    <w:abstractNumId w:val="212"/>
  </w:num>
  <w:num w:numId="142">
    <w:abstractNumId w:val="195"/>
  </w:num>
  <w:num w:numId="143">
    <w:abstractNumId w:val="197"/>
  </w:num>
  <w:num w:numId="144">
    <w:abstractNumId w:val="119"/>
  </w:num>
  <w:num w:numId="145">
    <w:abstractNumId w:val="57"/>
  </w:num>
  <w:num w:numId="146">
    <w:abstractNumId w:val="289"/>
  </w:num>
  <w:num w:numId="147">
    <w:abstractNumId w:val="253"/>
  </w:num>
  <w:num w:numId="148">
    <w:abstractNumId w:val="204"/>
  </w:num>
  <w:num w:numId="149">
    <w:abstractNumId w:val="201"/>
  </w:num>
  <w:num w:numId="150">
    <w:abstractNumId w:val="127"/>
  </w:num>
  <w:num w:numId="151">
    <w:abstractNumId w:val="6"/>
  </w:num>
  <w:num w:numId="152">
    <w:abstractNumId w:val="222"/>
  </w:num>
  <w:num w:numId="153">
    <w:abstractNumId w:val="91"/>
  </w:num>
  <w:num w:numId="154">
    <w:abstractNumId w:val="62"/>
  </w:num>
  <w:num w:numId="155">
    <w:abstractNumId w:val="9"/>
  </w:num>
  <w:num w:numId="156">
    <w:abstractNumId w:val="141"/>
  </w:num>
  <w:num w:numId="157">
    <w:abstractNumId w:val="188"/>
  </w:num>
  <w:num w:numId="158">
    <w:abstractNumId w:val="191"/>
  </w:num>
  <w:num w:numId="159">
    <w:abstractNumId w:val="194"/>
  </w:num>
  <w:num w:numId="160">
    <w:abstractNumId w:val="169"/>
  </w:num>
  <w:num w:numId="161">
    <w:abstractNumId w:val="60"/>
  </w:num>
  <w:num w:numId="162">
    <w:abstractNumId w:val="261"/>
  </w:num>
  <w:num w:numId="163">
    <w:abstractNumId w:val="5"/>
  </w:num>
  <w:num w:numId="164">
    <w:abstractNumId w:val="284"/>
  </w:num>
  <w:num w:numId="165">
    <w:abstractNumId w:val="118"/>
  </w:num>
  <w:num w:numId="166">
    <w:abstractNumId w:val="159"/>
  </w:num>
  <w:num w:numId="167">
    <w:abstractNumId w:val="108"/>
  </w:num>
  <w:num w:numId="168">
    <w:abstractNumId w:val="177"/>
  </w:num>
  <w:num w:numId="169">
    <w:abstractNumId w:val="189"/>
  </w:num>
  <w:num w:numId="170">
    <w:abstractNumId w:val="140"/>
  </w:num>
  <w:num w:numId="171">
    <w:abstractNumId w:val="185"/>
  </w:num>
  <w:num w:numId="172">
    <w:abstractNumId w:val="10"/>
  </w:num>
  <w:num w:numId="173">
    <w:abstractNumId w:val="116"/>
  </w:num>
  <w:num w:numId="174">
    <w:abstractNumId w:val="124"/>
  </w:num>
  <w:num w:numId="175">
    <w:abstractNumId w:val="259"/>
  </w:num>
  <w:num w:numId="176">
    <w:abstractNumId w:val="33"/>
  </w:num>
  <w:num w:numId="177">
    <w:abstractNumId w:val="106"/>
  </w:num>
  <w:num w:numId="178">
    <w:abstractNumId w:val="48"/>
  </w:num>
  <w:num w:numId="179">
    <w:abstractNumId w:val="7"/>
  </w:num>
  <w:num w:numId="180">
    <w:abstractNumId w:val="237"/>
  </w:num>
  <w:num w:numId="181">
    <w:abstractNumId w:val="239"/>
  </w:num>
  <w:num w:numId="182">
    <w:abstractNumId w:val="238"/>
  </w:num>
  <w:num w:numId="183">
    <w:abstractNumId w:val="102"/>
  </w:num>
  <w:num w:numId="184">
    <w:abstractNumId w:val="93"/>
  </w:num>
  <w:num w:numId="185">
    <w:abstractNumId w:val="131"/>
  </w:num>
  <w:num w:numId="186">
    <w:abstractNumId w:val="146"/>
  </w:num>
  <w:num w:numId="187">
    <w:abstractNumId w:val="72"/>
  </w:num>
  <w:num w:numId="188">
    <w:abstractNumId w:val="234"/>
  </w:num>
  <w:num w:numId="189">
    <w:abstractNumId w:val="66"/>
  </w:num>
  <w:num w:numId="190">
    <w:abstractNumId w:val="147"/>
  </w:num>
  <w:num w:numId="191">
    <w:abstractNumId w:val="120"/>
  </w:num>
  <w:num w:numId="192">
    <w:abstractNumId w:val="252"/>
  </w:num>
  <w:num w:numId="193">
    <w:abstractNumId w:val="184"/>
  </w:num>
  <w:num w:numId="194">
    <w:abstractNumId w:val="200"/>
  </w:num>
  <w:num w:numId="195">
    <w:abstractNumId w:val="143"/>
  </w:num>
  <w:num w:numId="196">
    <w:abstractNumId w:val="155"/>
  </w:num>
  <w:num w:numId="197">
    <w:abstractNumId w:val="123"/>
  </w:num>
  <w:num w:numId="198">
    <w:abstractNumId w:val="230"/>
  </w:num>
  <w:num w:numId="199">
    <w:abstractNumId w:val="144"/>
  </w:num>
  <w:num w:numId="200">
    <w:abstractNumId w:val="18"/>
  </w:num>
  <w:num w:numId="201">
    <w:abstractNumId w:val="250"/>
  </w:num>
  <w:num w:numId="202">
    <w:abstractNumId w:val="117"/>
  </w:num>
  <w:num w:numId="203">
    <w:abstractNumId w:val="156"/>
  </w:num>
  <w:num w:numId="204">
    <w:abstractNumId w:val="163"/>
  </w:num>
  <w:num w:numId="205">
    <w:abstractNumId w:val="216"/>
  </w:num>
  <w:num w:numId="206">
    <w:abstractNumId w:val="154"/>
  </w:num>
  <w:num w:numId="207">
    <w:abstractNumId w:val="170"/>
  </w:num>
  <w:num w:numId="208">
    <w:abstractNumId w:val="241"/>
  </w:num>
  <w:num w:numId="209">
    <w:abstractNumId w:val="247"/>
  </w:num>
  <w:num w:numId="210">
    <w:abstractNumId w:val="227"/>
  </w:num>
  <w:num w:numId="211">
    <w:abstractNumId w:val="178"/>
  </w:num>
  <w:num w:numId="212">
    <w:abstractNumId w:val="53"/>
  </w:num>
  <w:num w:numId="213">
    <w:abstractNumId w:val="263"/>
  </w:num>
  <w:num w:numId="214">
    <w:abstractNumId w:val="38"/>
  </w:num>
  <w:num w:numId="215">
    <w:abstractNumId w:val="168"/>
  </w:num>
  <w:num w:numId="216">
    <w:abstractNumId w:val="39"/>
  </w:num>
  <w:num w:numId="217">
    <w:abstractNumId w:val="235"/>
  </w:num>
  <w:num w:numId="218">
    <w:abstractNumId w:val="125"/>
  </w:num>
  <w:num w:numId="219">
    <w:abstractNumId w:val="132"/>
  </w:num>
  <w:num w:numId="220">
    <w:abstractNumId w:val="260"/>
  </w:num>
  <w:num w:numId="221">
    <w:abstractNumId w:val="47"/>
  </w:num>
  <w:num w:numId="222">
    <w:abstractNumId w:val="80"/>
  </w:num>
  <w:num w:numId="223">
    <w:abstractNumId w:val="172"/>
  </w:num>
  <w:num w:numId="224">
    <w:abstractNumId w:val="67"/>
  </w:num>
  <w:num w:numId="225">
    <w:abstractNumId w:val="133"/>
  </w:num>
  <w:num w:numId="226">
    <w:abstractNumId w:val="287"/>
  </w:num>
  <w:num w:numId="227">
    <w:abstractNumId w:val="282"/>
  </w:num>
  <w:num w:numId="228">
    <w:abstractNumId w:val="290"/>
  </w:num>
  <w:num w:numId="229">
    <w:abstractNumId w:val="90"/>
  </w:num>
  <w:num w:numId="230">
    <w:abstractNumId w:val="112"/>
  </w:num>
  <w:num w:numId="231">
    <w:abstractNumId w:val="82"/>
  </w:num>
  <w:num w:numId="232">
    <w:abstractNumId w:val="129"/>
  </w:num>
  <w:num w:numId="233">
    <w:abstractNumId w:val="209"/>
  </w:num>
  <w:num w:numId="234">
    <w:abstractNumId w:val="54"/>
  </w:num>
  <w:num w:numId="235">
    <w:abstractNumId w:val="264"/>
  </w:num>
  <w:num w:numId="236">
    <w:abstractNumId w:val="291"/>
  </w:num>
  <w:num w:numId="237">
    <w:abstractNumId w:val="73"/>
  </w:num>
  <w:num w:numId="238">
    <w:abstractNumId w:val="278"/>
  </w:num>
  <w:num w:numId="239">
    <w:abstractNumId w:val="245"/>
  </w:num>
  <w:num w:numId="240">
    <w:abstractNumId w:val="25"/>
  </w:num>
  <w:num w:numId="241">
    <w:abstractNumId w:val="79"/>
  </w:num>
  <w:num w:numId="242">
    <w:abstractNumId w:val="44"/>
  </w:num>
  <w:num w:numId="243">
    <w:abstractNumId w:val="46"/>
  </w:num>
  <w:num w:numId="244">
    <w:abstractNumId w:val="217"/>
  </w:num>
  <w:num w:numId="245">
    <w:abstractNumId w:val="229"/>
  </w:num>
  <w:num w:numId="246">
    <w:abstractNumId w:val="109"/>
  </w:num>
  <w:num w:numId="247">
    <w:abstractNumId w:val="89"/>
  </w:num>
  <w:num w:numId="248">
    <w:abstractNumId w:val="50"/>
  </w:num>
  <w:num w:numId="249">
    <w:abstractNumId w:val="280"/>
  </w:num>
  <w:num w:numId="250">
    <w:abstractNumId w:val="130"/>
  </w:num>
  <w:num w:numId="251">
    <w:abstractNumId w:val="254"/>
  </w:num>
  <w:num w:numId="252">
    <w:abstractNumId w:val="122"/>
  </w:num>
  <w:num w:numId="253">
    <w:abstractNumId w:val="2"/>
  </w:num>
  <w:num w:numId="254">
    <w:abstractNumId w:val="206"/>
  </w:num>
  <w:num w:numId="255">
    <w:abstractNumId w:val="231"/>
  </w:num>
  <w:num w:numId="256">
    <w:abstractNumId w:val="158"/>
  </w:num>
  <w:num w:numId="257">
    <w:abstractNumId w:val="266"/>
  </w:num>
  <w:num w:numId="258">
    <w:abstractNumId w:val="29"/>
  </w:num>
  <w:num w:numId="259">
    <w:abstractNumId w:val="107"/>
  </w:num>
  <w:num w:numId="260">
    <w:abstractNumId w:val="24"/>
  </w:num>
  <w:num w:numId="261">
    <w:abstractNumId w:val="13"/>
  </w:num>
  <w:num w:numId="262">
    <w:abstractNumId w:val="96"/>
  </w:num>
  <w:num w:numId="263">
    <w:abstractNumId w:val="8"/>
  </w:num>
  <w:num w:numId="264">
    <w:abstractNumId w:val="199"/>
  </w:num>
  <w:num w:numId="265">
    <w:abstractNumId w:val="221"/>
  </w:num>
  <w:num w:numId="266">
    <w:abstractNumId w:val="113"/>
  </w:num>
  <w:num w:numId="267">
    <w:abstractNumId w:val="71"/>
  </w:num>
  <w:num w:numId="268">
    <w:abstractNumId w:val="114"/>
  </w:num>
  <w:num w:numId="269">
    <w:abstractNumId w:val="23"/>
  </w:num>
  <w:num w:numId="270">
    <w:abstractNumId w:val="142"/>
  </w:num>
  <w:num w:numId="271">
    <w:abstractNumId w:val="86"/>
  </w:num>
  <w:num w:numId="272">
    <w:abstractNumId w:val="87"/>
  </w:num>
  <w:num w:numId="273">
    <w:abstractNumId w:val="121"/>
  </w:num>
  <w:num w:numId="274">
    <w:abstractNumId w:val="228"/>
  </w:num>
  <w:num w:numId="275">
    <w:abstractNumId w:val="84"/>
  </w:num>
  <w:num w:numId="276">
    <w:abstractNumId w:val="193"/>
  </w:num>
  <w:num w:numId="277">
    <w:abstractNumId w:val="61"/>
  </w:num>
  <w:num w:numId="278">
    <w:abstractNumId w:val="65"/>
  </w:num>
  <w:num w:numId="279">
    <w:abstractNumId w:val="205"/>
  </w:num>
  <w:num w:numId="280">
    <w:abstractNumId w:val="190"/>
  </w:num>
  <w:num w:numId="281">
    <w:abstractNumId w:val="279"/>
  </w:num>
  <w:num w:numId="282">
    <w:abstractNumId w:val="174"/>
  </w:num>
  <w:num w:numId="283">
    <w:abstractNumId w:val="11"/>
  </w:num>
  <w:num w:numId="284">
    <w:abstractNumId w:val="265"/>
  </w:num>
  <w:num w:numId="285">
    <w:abstractNumId w:val="153"/>
  </w:num>
  <w:num w:numId="286">
    <w:abstractNumId w:val="28"/>
  </w:num>
  <w:num w:numId="287">
    <w:abstractNumId w:val="203"/>
  </w:num>
  <w:num w:numId="288">
    <w:abstractNumId w:val="110"/>
  </w:num>
  <w:num w:numId="289">
    <w:abstractNumId w:val="268"/>
  </w:num>
  <w:num w:numId="290">
    <w:abstractNumId w:val="292"/>
  </w:num>
  <w:num w:numId="291">
    <w:abstractNumId w:val="99"/>
  </w:num>
  <w:num w:numId="292">
    <w:abstractNumId w:val="35"/>
  </w:num>
  <w:num w:numId="293">
    <w:abstractNumId w:val="233"/>
  </w:num>
  <w:numIdMacAtCleanup w:val="2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activeWritingStyle w:appName="MSWord" w:lang="en-US" w:vendorID="64" w:dllVersion="131078"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o:colormru v:ext="edit" colors="#ffc,#3cc,#3cc4c4,#ddd,#eaeaea,#f8f8f8,#6f9,#dbd9b9"/>
    </o:shapedefaults>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3A"/>
    <w:rsid w:val="00000080"/>
    <w:rsid w:val="00002DA9"/>
    <w:rsid w:val="00003B08"/>
    <w:rsid w:val="00003F00"/>
    <w:rsid w:val="000040AE"/>
    <w:rsid w:val="00005C55"/>
    <w:rsid w:val="00006A61"/>
    <w:rsid w:val="00006EDB"/>
    <w:rsid w:val="00007110"/>
    <w:rsid w:val="000078DF"/>
    <w:rsid w:val="00007976"/>
    <w:rsid w:val="0001023B"/>
    <w:rsid w:val="000103CA"/>
    <w:rsid w:val="000103E6"/>
    <w:rsid w:val="0001041D"/>
    <w:rsid w:val="00012FEE"/>
    <w:rsid w:val="0001314C"/>
    <w:rsid w:val="00013463"/>
    <w:rsid w:val="000135E4"/>
    <w:rsid w:val="00015CE2"/>
    <w:rsid w:val="00016A7A"/>
    <w:rsid w:val="00016A98"/>
    <w:rsid w:val="00016BD4"/>
    <w:rsid w:val="00016E0A"/>
    <w:rsid w:val="0001759B"/>
    <w:rsid w:val="000177BC"/>
    <w:rsid w:val="0002048B"/>
    <w:rsid w:val="00020A8A"/>
    <w:rsid w:val="00020C94"/>
    <w:rsid w:val="00020CCC"/>
    <w:rsid w:val="00020EAD"/>
    <w:rsid w:val="00021DB0"/>
    <w:rsid w:val="0002235E"/>
    <w:rsid w:val="00022EBB"/>
    <w:rsid w:val="00024345"/>
    <w:rsid w:val="00025A56"/>
    <w:rsid w:val="00026234"/>
    <w:rsid w:val="000262DD"/>
    <w:rsid w:val="000267D8"/>
    <w:rsid w:val="000275A6"/>
    <w:rsid w:val="00027B44"/>
    <w:rsid w:val="0003091D"/>
    <w:rsid w:val="0003095C"/>
    <w:rsid w:val="000318FA"/>
    <w:rsid w:val="00031D1A"/>
    <w:rsid w:val="0003221C"/>
    <w:rsid w:val="000332F7"/>
    <w:rsid w:val="00033CBD"/>
    <w:rsid w:val="0003419F"/>
    <w:rsid w:val="000341B9"/>
    <w:rsid w:val="00034258"/>
    <w:rsid w:val="00034343"/>
    <w:rsid w:val="0003452C"/>
    <w:rsid w:val="00034644"/>
    <w:rsid w:val="000346C6"/>
    <w:rsid w:val="00034A28"/>
    <w:rsid w:val="0003525A"/>
    <w:rsid w:val="000357EA"/>
    <w:rsid w:val="00035918"/>
    <w:rsid w:val="0003633F"/>
    <w:rsid w:val="00036686"/>
    <w:rsid w:val="00036707"/>
    <w:rsid w:val="000408B2"/>
    <w:rsid w:val="00040F27"/>
    <w:rsid w:val="000410A2"/>
    <w:rsid w:val="000418D0"/>
    <w:rsid w:val="00041ECB"/>
    <w:rsid w:val="000422AF"/>
    <w:rsid w:val="000423DF"/>
    <w:rsid w:val="00042BBF"/>
    <w:rsid w:val="0004309F"/>
    <w:rsid w:val="000431D0"/>
    <w:rsid w:val="000432F3"/>
    <w:rsid w:val="00043993"/>
    <w:rsid w:val="00044316"/>
    <w:rsid w:val="0004745D"/>
    <w:rsid w:val="00047653"/>
    <w:rsid w:val="00047A06"/>
    <w:rsid w:val="000501F5"/>
    <w:rsid w:val="00050D62"/>
    <w:rsid w:val="000515AE"/>
    <w:rsid w:val="00051C27"/>
    <w:rsid w:val="00051E57"/>
    <w:rsid w:val="00052B88"/>
    <w:rsid w:val="00053024"/>
    <w:rsid w:val="00053234"/>
    <w:rsid w:val="0005352F"/>
    <w:rsid w:val="000536A7"/>
    <w:rsid w:val="00054A09"/>
    <w:rsid w:val="0005537D"/>
    <w:rsid w:val="00055876"/>
    <w:rsid w:val="00055AEC"/>
    <w:rsid w:val="00055C09"/>
    <w:rsid w:val="00056B06"/>
    <w:rsid w:val="00056E57"/>
    <w:rsid w:val="00056E94"/>
    <w:rsid w:val="000575B5"/>
    <w:rsid w:val="00057B0E"/>
    <w:rsid w:val="00057BCA"/>
    <w:rsid w:val="00057E02"/>
    <w:rsid w:val="00057E1C"/>
    <w:rsid w:val="000607AB"/>
    <w:rsid w:val="00061077"/>
    <w:rsid w:val="0006111B"/>
    <w:rsid w:val="0006131A"/>
    <w:rsid w:val="0006149C"/>
    <w:rsid w:val="0006191D"/>
    <w:rsid w:val="00062258"/>
    <w:rsid w:val="0006242B"/>
    <w:rsid w:val="00063087"/>
    <w:rsid w:val="0006434D"/>
    <w:rsid w:val="000648F3"/>
    <w:rsid w:val="00066CDB"/>
    <w:rsid w:val="0006786A"/>
    <w:rsid w:val="00067933"/>
    <w:rsid w:val="000720DD"/>
    <w:rsid w:val="000722B1"/>
    <w:rsid w:val="00072609"/>
    <w:rsid w:val="00072806"/>
    <w:rsid w:val="00073672"/>
    <w:rsid w:val="0007423C"/>
    <w:rsid w:val="00074E37"/>
    <w:rsid w:val="000750A6"/>
    <w:rsid w:val="00076D5F"/>
    <w:rsid w:val="00076EF8"/>
    <w:rsid w:val="00080026"/>
    <w:rsid w:val="0008016E"/>
    <w:rsid w:val="000809A4"/>
    <w:rsid w:val="000809A6"/>
    <w:rsid w:val="00080BF2"/>
    <w:rsid w:val="0008100B"/>
    <w:rsid w:val="00081D3A"/>
    <w:rsid w:val="0008209C"/>
    <w:rsid w:val="00082E0C"/>
    <w:rsid w:val="000830FC"/>
    <w:rsid w:val="00084846"/>
    <w:rsid w:val="00084848"/>
    <w:rsid w:val="00084D9D"/>
    <w:rsid w:val="000857E9"/>
    <w:rsid w:val="000858F2"/>
    <w:rsid w:val="00086355"/>
    <w:rsid w:val="00087D0E"/>
    <w:rsid w:val="00087DF7"/>
    <w:rsid w:val="0009181A"/>
    <w:rsid w:val="00091B7D"/>
    <w:rsid w:val="00092661"/>
    <w:rsid w:val="00093020"/>
    <w:rsid w:val="00093E30"/>
    <w:rsid w:val="00094CDD"/>
    <w:rsid w:val="00094E0D"/>
    <w:rsid w:val="00095D26"/>
    <w:rsid w:val="00095DB5"/>
    <w:rsid w:val="00095E81"/>
    <w:rsid w:val="000960D1"/>
    <w:rsid w:val="000965F6"/>
    <w:rsid w:val="0009694E"/>
    <w:rsid w:val="000A0102"/>
    <w:rsid w:val="000A03CA"/>
    <w:rsid w:val="000A0981"/>
    <w:rsid w:val="000A0BD7"/>
    <w:rsid w:val="000A1316"/>
    <w:rsid w:val="000A1A44"/>
    <w:rsid w:val="000A1FD2"/>
    <w:rsid w:val="000A228D"/>
    <w:rsid w:val="000A2710"/>
    <w:rsid w:val="000A281E"/>
    <w:rsid w:val="000A3CCE"/>
    <w:rsid w:val="000A42DC"/>
    <w:rsid w:val="000A48C3"/>
    <w:rsid w:val="000A7641"/>
    <w:rsid w:val="000B09E2"/>
    <w:rsid w:val="000B1E45"/>
    <w:rsid w:val="000B1EDB"/>
    <w:rsid w:val="000B228A"/>
    <w:rsid w:val="000B2610"/>
    <w:rsid w:val="000B27C4"/>
    <w:rsid w:val="000B2907"/>
    <w:rsid w:val="000B29AC"/>
    <w:rsid w:val="000B34CE"/>
    <w:rsid w:val="000B3F1A"/>
    <w:rsid w:val="000B4392"/>
    <w:rsid w:val="000B4D4F"/>
    <w:rsid w:val="000B4DC3"/>
    <w:rsid w:val="000B652D"/>
    <w:rsid w:val="000B654D"/>
    <w:rsid w:val="000B6740"/>
    <w:rsid w:val="000B67FC"/>
    <w:rsid w:val="000B6E5A"/>
    <w:rsid w:val="000B7135"/>
    <w:rsid w:val="000B7328"/>
    <w:rsid w:val="000B74E4"/>
    <w:rsid w:val="000B764E"/>
    <w:rsid w:val="000B7780"/>
    <w:rsid w:val="000C0474"/>
    <w:rsid w:val="000C09F4"/>
    <w:rsid w:val="000C23D1"/>
    <w:rsid w:val="000C2A02"/>
    <w:rsid w:val="000C3072"/>
    <w:rsid w:val="000C4205"/>
    <w:rsid w:val="000C4810"/>
    <w:rsid w:val="000C4B7A"/>
    <w:rsid w:val="000C5EA1"/>
    <w:rsid w:val="000C6998"/>
    <w:rsid w:val="000C7BCB"/>
    <w:rsid w:val="000D00BC"/>
    <w:rsid w:val="000D0855"/>
    <w:rsid w:val="000D1671"/>
    <w:rsid w:val="000D185A"/>
    <w:rsid w:val="000D1BD3"/>
    <w:rsid w:val="000D1F19"/>
    <w:rsid w:val="000D20D5"/>
    <w:rsid w:val="000D210F"/>
    <w:rsid w:val="000D460F"/>
    <w:rsid w:val="000D472F"/>
    <w:rsid w:val="000D482A"/>
    <w:rsid w:val="000D4CD3"/>
    <w:rsid w:val="000D7218"/>
    <w:rsid w:val="000D737E"/>
    <w:rsid w:val="000D7561"/>
    <w:rsid w:val="000D7588"/>
    <w:rsid w:val="000E001F"/>
    <w:rsid w:val="000E0CE5"/>
    <w:rsid w:val="000E1970"/>
    <w:rsid w:val="000E1D0D"/>
    <w:rsid w:val="000E4043"/>
    <w:rsid w:val="000E4282"/>
    <w:rsid w:val="000E4FA5"/>
    <w:rsid w:val="000E56A0"/>
    <w:rsid w:val="000E64CB"/>
    <w:rsid w:val="000E66BE"/>
    <w:rsid w:val="000E6845"/>
    <w:rsid w:val="000E6BE5"/>
    <w:rsid w:val="000E6C96"/>
    <w:rsid w:val="000E6F00"/>
    <w:rsid w:val="000E7C33"/>
    <w:rsid w:val="000F1688"/>
    <w:rsid w:val="000F1699"/>
    <w:rsid w:val="000F1E08"/>
    <w:rsid w:val="000F224C"/>
    <w:rsid w:val="000F2F90"/>
    <w:rsid w:val="000F48C6"/>
    <w:rsid w:val="000F4B71"/>
    <w:rsid w:val="000F4C5C"/>
    <w:rsid w:val="000F4E45"/>
    <w:rsid w:val="000F6BC2"/>
    <w:rsid w:val="000F6D78"/>
    <w:rsid w:val="000F7C80"/>
    <w:rsid w:val="001002FF"/>
    <w:rsid w:val="001003F6"/>
    <w:rsid w:val="0010053E"/>
    <w:rsid w:val="00101552"/>
    <w:rsid w:val="00101659"/>
    <w:rsid w:val="0010188C"/>
    <w:rsid w:val="0010193C"/>
    <w:rsid w:val="00101CC9"/>
    <w:rsid w:val="00101E06"/>
    <w:rsid w:val="001027ED"/>
    <w:rsid w:val="00102F06"/>
    <w:rsid w:val="001032CB"/>
    <w:rsid w:val="00103B8D"/>
    <w:rsid w:val="00103EB1"/>
    <w:rsid w:val="00104311"/>
    <w:rsid w:val="00104BA0"/>
    <w:rsid w:val="001052C3"/>
    <w:rsid w:val="0010567F"/>
    <w:rsid w:val="00105FB4"/>
    <w:rsid w:val="00106A3D"/>
    <w:rsid w:val="00106F37"/>
    <w:rsid w:val="0011070F"/>
    <w:rsid w:val="00111BDC"/>
    <w:rsid w:val="00111C62"/>
    <w:rsid w:val="0011214E"/>
    <w:rsid w:val="0011391B"/>
    <w:rsid w:val="0011402F"/>
    <w:rsid w:val="001143DD"/>
    <w:rsid w:val="001144DD"/>
    <w:rsid w:val="00114F84"/>
    <w:rsid w:val="0011503B"/>
    <w:rsid w:val="0011564E"/>
    <w:rsid w:val="001165B3"/>
    <w:rsid w:val="0011678A"/>
    <w:rsid w:val="001173AA"/>
    <w:rsid w:val="0011784B"/>
    <w:rsid w:val="001213D6"/>
    <w:rsid w:val="00121B68"/>
    <w:rsid w:val="00122606"/>
    <w:rsid w:val="0012369C"/>
    <w:rsid w:val="00123713"/>
    <w:rsid w:val="0012379A"/>
    <w:rsid w:val="001244EB"/>
    <w:rsid w:val="0012476C"/>
    <w:rsid w:val="0012476F"/>
    <w:rsid w:val="00124E6A"/>
    <w:rsid w:val="00125E34"/>
    <w:rsid w:val="00126224"/>
    <w:rsid w:val="00126F32"/>
    <w:rsid w:val="00126F77"/>
    <w:rsid w:val="00127E3C"/>
    <w:rsid w:val="00130258"/>
    <w:rsid w:val="0013058B"/>
    <w:rsid w:val="00130F6B"/>
    <w:rsid w:val="001321EB"/>
    <w:rsid w:val="001328CC"/>
    <w:rsid w:val="00133B1D"/>
    <w:rsid w:val="00134041"/>
    <w:rsid w:val="00134A3F"/>
    <w:rsid w:val="0013547C"/>
    <w:rsid w:val="0013584F"/>
    <w:rsid w:val="00135B9B"/>
    <w:rsid w:val="001362BA"/>
    <w:rsid w:val="0013642A"/>
    <w:rsid w:val="001375A1"/>
    <w:rsid w:val="0014056F"/>
    <w:rsid w:val="001406AA"/>
    <w:rsid w:val="001416D5"/>
    <w:rsid w:val="00142A9C"/>
    <w:rsid w:val="00143684"/>
    <w:rsid w:val="00144FCF"/>
    <w:rsid w:val="001450D5"/>
    <w:rsid w:val="00146A4E"/>
    <w:rsid w:val="00146DA9"/>
    <w:rsid w:val="00146EFC"/>
    <w:rsid w:val="00147309"/>
    <w:rsid w:val="00147C9E"/>
    <w:rsid w:val="001505B6"/>
    <w:rsid w:val="001514C3"/>
    <w:rsid w:val="0015156B"/>
    <w:rsid w:val="00151700"/>
    <w:rsid w:val="001518DD"/>
    <w:rsid w:val="00151C42"/>
    <w:rsid w:val="00151F87"/>
    <w:rsid w:val="00153217"/>
    <w:rsid w:val="001541CB"/>
    <w:rsid w:val="001544A4"/>
    <w:rsid w:val="001549A6"/>
    <w:rsid w:val="00154E00"/>
    <w:rsid w:val="00155215"/>
    <w:rsid w:val="00155727"/>
    <w:rsid w:val="00155C96"/>
    <w:rsid w:val="00156DC9"/>
    <w:rsid w:val="001577F4"/>
    <w:rsid w:val="00157BF9"/>
    <w:rsid w:val="00160334"/>
    <w:rsid w:val="001603CC"/>
    <w:rsid w:val="001605BC"/>
    <w:rsid w:val="00160885"/>
    <w:rsid w:val="00160DF4"/>
    <w:rsid w:val="00161FE1"/>
    <w:rsid w:val="001621BC"/>
    <w:rsid w:val="00162DF7"/>
    <w:rsid w:val="00163523"/>
    <w:rsid w:val="00163A79"/>
    <w:rsid w:val="00163D07"/>
    <w:rsid w:val="00163DC6"/>
    <w:rsid w:val="001641E0"/>
    <w:rsid w:val="00164D95"/>
    <w:rsid w:val="001651B5"/>
    <w:rsid w:val="001655B6"/>
    <w:rsid w:val="00166274"/>
    <w:rsid w:val="0016648E"/>
    <w:rsid w:val="00166AE6"/>
    <w:rsid w:val="00166E51"/>
    <w:rsid w:val="001672B1"/>
    <w:rsid w:val="00167982"/>
    <w:rsid w:val="00167CF9"/>
    <w:rsid w:val="00170653"/>
    <w:rsid w:val="00170EF8"/>
    <w:rsid w:val="001712E1"/>
    <w:rsid w:val="001717EE"/>
    <w:rsid w:val="0017227A"/>
    <w:rsid w:val="00172A9A"/>
    <w:rsid w:val="00172B94"/>
    <w:rsid w:val="001744E6"/>
    <w:rsid w:val="001757D6"/>
    <w:rsid w:val="001758AF"/>
    <w:rsid w:val="00175D8D"/>
    <w:rsid w:val="00176516"/>
    <w:rsid w:val="001773DF"/>
    <w:rsid w:val="00180AF9"/>
    <w:rsid w:val="00180C9A"/>
    <w:rsid w:val="00181E49"/>
    <w:rsid w:val="0018250B"/>
    <w:rsid w:val="00182D9A"/>
    <w:rsid w:val="00182E38"/>
    <w:rsid w:val="00183686"/>
    <w:rsid w:val="001837AD"/>
    <w:rsid w:val="00183870"/>
    <w:rsid w:val="001839CF"/>
    <w:rsid w:val="00183F96"/>
    <w:rsid w:val="00184000"/>
    <w:rsid w:val="001845CE"/>
    <w:rsid w:val="00184768"/>
    <w:rsid w:val="00184A35"/>
    <w:rsid w:val="00185AE9"/>
    <w:rsid w:val="001862DD"/>
    <w:rsid w:val="00186A3D"/>
    <w:rsid w:val="00187428"/>
    <w:rsid w:val="00187718"/>
    <w:rsid w:val="00187D1C"/>
    <w:rsid w:val="00187E81"/>
    <w:rsid w:val="00190480"/>
    <w:rsid w:val="0019179D"/>
    <w:rsid w:val="00191CC6"/>
    <w:rsid w:val="00192BC9"/>
    <w:rsid w:val="00194522"/>
    <w:rsid w:val="0019460E"/>
    <w:rsid w:val="00195312"/>
    <w:rsid w:val="00195ABA"/>
    <w:rsid w:val="00195DF1"/>
    <w:rsid w:val="001967A9"/>
    <w:rsid w:val="001968F4"/>
    <w:rsid w:val="00196E28"/>
    <w:rsid w:val="00197214"/>
    <w:rsid w:val="00197255"/>
    <w:rsid w:val="001A0ED1"/>
    <w:rsid w:val="001A10B0"/>
    <w:rsid w:val="001A1A66"/>
    <w:rsid w:val="001A24BD"/>
    <w:rsid w:val="001A25FD"/>
    <w:rsid w:val="001A2935"/>
    <w:rsid w:val="001A30E1"/>
    <w:rsid w:val="001A3772"/>
    <w:rsid w:val="001A539A"/>
    <w:rsid w:val="001A5D0D"/>
    <w:rsid w:val="001A6F57"/>
    <w:rsid w:val="001A762F"/>
    <w:rsid w:val="001B0A60"/>
    <w:rsid w:val="001B0EE9"/>
    <w:rsid w:val="001B162A"/>
    <w:rsid w:val="001B2344"/>
    <w:rsid w:val="001B2517"/>
    <w:rsid w:val="001B262E"/>
    <w:rsid w:val="001B295D"/>
    <w:rsid w:val="001B2E69"/>
    <w:rsid w:val="001B3417"/>
    <w:rsid w:val="001B3AB3"/>
    <w:rsid w:val="001B3F80"/>
    <w:rsid w:val="001B4425"/>
    <w:rsid w:val="001B4E89"/>
    <w:rsid w:val="001B6AFD"/>
    <w:rsid w:val="001B6E28"/>
    <w:rsid w:val="001B76D8"/>
    <w:rsid w:val="001B798E"/>
    <w:rsid w:val="001B7A08"/>
    <w:rsid w:val="001B7C1C"/>
    <w:rsid w:val="001B7DF1"/>
    <w:rsid w:val="001C04A0"/>
    <w:rsid w:val="001C1784"/>
    <w:rsid w:val="001C1A7C"/>
    <w:rsid w:val="001C1B3C"/>
    <w:rsid w:val="001C1DEA"/>
    <w:rsid w:val="001C2A3F"/>
    <w:rsid w:val="001C2DFB"/>
    <w:rsid w:val="001C36CF"/>
    <w:rsid w:val="001C3ED5"/>
    <w:rsid w:val="001C4DA9"/>
    <w:rsid w:val="001C53CC"/>
    <w:rsid w:val="001C56F5"/>
    <w:rsid w:val="001C6380"/>
    <w:rsid w:val="001C6760"/>
    <w:rsid w:val="001C7282"/>
    <w:rsid w:val="001C79C4"/>
    <w:rsid w:val="001D00FD"/>
    <w:rsid w:val="001D09CA"/>
    <w:rsid w:val="001D110E"/>
    <w:rsid w:val="001D1601"/>
    <w:rsid w:val="001D1A29"/>
    <w:rsid w:val="001D22AD"/>
    <w:rsid w:val="001D262D"/>
    <w:rsid w:val="001D2CD6"/>
    <w:rsid w:val="001D33B8"/>
    <w:rsid w:val="001D3A72"/>
    <w:rsid w:val="001D3F79"/>
    <w:rsid w:val="001D578A"/>
    <w:rsid w:val="001D59B0"/>
    <w:rsid w:val="001D5E10"/>
    <w:rsid w:val="001D69EC"/>
    <w:rsid w:val="001D75F6"/>
    <w:rsid w:val="001D7621"/>
    <w:rsid w:val="001E0FB8"/>
    <w:rsid w:val="001E300D"/>
    <w:rsid w:val="001E3044"/>
    <w:rsid w:val="001E3811"/>
    <w:rsid w:val="001E4C6F"/>
    <w:rsid w:val="001E4CA3"/>
    <w:rsid w:val="001E4F8D"/>
    <w:rsid w:val="001E53CB"/>
    <w:rsid w:val="001E5B17"/>
    <w:rsid w:val="001E62AB"/>
    <w:rsid w:val="001E6538"/>
    <w:rsid w:val="001E69BD"/>
    <w:rsid w:val="001E6A99"/>
    <w:rsid w:val="001E7C30"/>
    <w:rsid w:val="001F11A4"/>
    <w:rsid w:val="001F11EC"/>
    <w:rsid w:val="001F140E"/>
    <w:rsid w:val="001F1D26"/>
    <w:rsid w:val="001F1FB8"/>
    <w:rsid w:val="001F2593"/>
    <w:rsid w:val="001F33BE"/>
    <w:rsid w:val="001F36B1"/>
    <w:rsid w:val="001F3A92"/>
    <w:rsid w:val="001F49AD"/>
    <w:rsid w:val="001F4A36"/>
    <w:rsid w:val="001F56C9"/>
    <w:rsid w:val="001F5A0F"/>
    <w:rsid w:val="001F66C4"/>
    <w:rsid w:val="001F7071"/>
    <w:rsid w:val="001F7E3F"/>
    <w:rsid w:val="00200061"/>
    <w:rsid w:val="00200A1B"/>
    <w:rsid w:val="00200C22"/>
    <w:rsid w:val="00202CE6"/>
    <w:rsid w:val="00204C38"/>
    <w:rsid w:val="00204C54"/>
    <w:rsid w:val="00206838"/>
    <w:rsid w:val="00206CA7"/>
    <w:rsid w:val="00210960"/>
    <w:rsid w:val="0021096B"/>
    <w:rsid w:val="00210A1C"/>
    <w:rsid w:val="00210BEA"/>
    <w:rsid w:val="002115B7"/>
    <w:rsid w:val="0021292F"/>
    <w:rsid w:val="00212CE8"/>
    <w:rsid w:val="00212FE5"/>
    <w:rsid w:val="0021348B"/>
    <w:rsid w:val="00213EA5"/>
    <w:rsid w:val="00213FD2"/>
    <w:rsid w:val="00215056"/>
    <w:rsid w:val="0021564B"/>
    <w:rsid w:val="0021567E"/>
    <w:rsid w:val="00215C4A"/>
    <w:rsid w:val="002175DD"/>
    <w:rsid w:val="00217916"/>
    <w:rsid w:val="00217ADB"/>
    <w:rsid w:val="00217CC8"/>
    <w:rsid w:val="00217DF9"/>
    <w:rsid w:val="00217EBE"/>
    <w:rsid w:val="00217EC3"/>
    <w:rsid w:val="00220506"/>
    <w:rsid w:val="002208F9"/>
    <w:rsid w:val="00220F6D"/>
    <w:rsid w:val="002216FF"/>
    <w:rsid w:val="00223B92"/>
    <w:rsid w:val="00223E93"/>
    <w:rsid w:val="00224431"/>
    <w:rsid w:val="00224BB1"/>
    <w:rsid w:val="00224C32"/>
    <w:rsid w:val="00225452"/>
    <w:rsid w:val="00225725"/>
    <w:rsid w:val="00226C6C"/>
    <w:rsid w:val="002306EF"/>
    <w:rsid w:val="002309C5"/>
    <w:rsid w:val="0023101F"/>
    <w:rsid w:val="002318E2"/>
    <w:rsid w:val="00231A4A"/>
    <w:rsid w:val="002324D7"/>
    <w:rsid w:val="00232690"/>
    <w:rsid w:val="002329C0"/>
    <w:rsid w:val="002332B9"/>
    <w:rsid w:val="00234FDD"/>
    <w:rsid w:val="0023591D"/>
    <w:rsid w:val="00235FDA"/>
    <w:rsid w:val="00236DDD"/>
    <w:rsid w:val="00236FCF"/>
    <w:rsid w:val="00237BB1"/>
    <w:rsid w:val="00237C7D"/>
    <w:rsid w:val="00240FDD"/>
    <w:rsid w:val="002414F6"/>
    <w:rsid w:val="00241AD8"/>
    <w:rsid w:val="00242348"/>
    <w:rsid w:val="0024276F"/>
    <w:rsid w:val="002428C0"/>
    <w:rsid w:val="00243C24"/>
    <w:rsid w:val="0024441F"/>
    <w:rsid w:val="0024463F"/>
    <w:rsid w:val="00244D1C"/>
    <w:rsid w:val="00245E7B"/>
    <w:rsid w:val="002466ED"/>
    <w:rsid w:val="00246915"/>
    <w:rsid w:val="002471E8"/>
    <w:rsid w:val="0024767F"/>
    <w:rsid w:val="002478F4"/>
    <w:rsid w:val="00250169"/>
    <w:rsid w:val="00250755"/>
    <w:rsid w:val="00250820"/>
    <w:rsid w:val="00250C0A"/>
    <w:rsid w:val="00251101"/>
    <w:rsid w:val="002518FC"/>
    <w:rsid w:val="00251E51"/>
    <w:rsid w:val="00252CC2"/>
    <w:rsid w:val="00253520"/>
    <w:rsid w:val="00253728"/>
    <w:rsid w:val="00253C21"/>
    <w:rsid w:val="00253D65"/>
    <w:rsid w:val="00253F39"/>
    <w:rsid w:val="00254EA0"/>
    <w:rsid w:val="002553BB"/>
    <w:rsid w:val="00256025"/>
    <w:rsid w:val="00256322"/>
    <w:rsid w:val="002570C9"/>
    <w:rsid w:val="00257252"/>
    <w:rsid w:val="002575A2"/>
    <w:rsid w:val="00257D02"/>
    <w:rsid w:val="00257D35"/>
    <w:rsid w:val="002608E4"/>
    <w:rsid w:val="00260F60"/>
    <w:rsid w:val="002622D9"/>
    <w:rsid w:val="00262B71"/>
    <w:rsid w:val="00262EEE"/>
    <w:rsid w:val="002631DC"/>
    <w:rsid w:val="00263242"/>
    <w:rsid w:val="00263E40"/>
    <w:rsid w:val="0026423C"/>
    <w:rsid w:val="00264449"/>
    <w:rsid w:val="0026495E"/>
    <w:rsid w:val="00265B5F"/>
    <w:rsid w:val="00265B6B"/>
    <w:rsid w:val="00266B88"/>
    <w:rsid w:val="00267ABF"/>
    <w:rsid w:val="00267E39"/>
    <w:rsid w:val="00270284"/>
    <w:rsid w:val="002702B1"/>
    <w:rsid w:val="00270732"/>
    <w:rsid w:val="00271616"/>
    <w:rsid w:val="00271809"/>
    <w:rsid w:val="00271B7B"/>
    <w:rsid w:val="00272DC0"/>
    <w:rsid w:val="00272F53"/>
    <w:rsid w:val="002738BF"/>
    <w:rsid w:val="00273D40"/>
    <w:rsid w:val="00273D73"/>
    <w:rsid w:val="002743E3"/>
    <w:rsid w:val="00274B1F"/>
    <w:rsid w:val="00274D7A"/>
    <w:rsid w:val="00274DEA"/>
    <w:rsid w:val="00276623"/>
    <w:rsid w:val="00276D11"/>
    <w:rsid w:val="0027772F"/>
    <w:rsid w:val="002823B7"/>
    <w:rsid w:val="002840C4"/>
    <w:rsid w:val="00284AB8"/>
    <w:rsid w:val="00284CAF"/>
    <w:rsid w:val="00285371"/>
    <w:rsid w:val="002858F0"/>
    <w:rsid w:val="00285B42"/>
    <w:rsid w:val="00285D35"/>
    <w:rsid w:val="00285EC2"/>
    <w:rsid w:val="00287410"/>
    <w:rsid w:val="00287796"/>
    <w:rsid w:val="002877FD"/>
    <w:rsid w:val="00290111"/>
    <w:rsid w:val="002907AA"/>
    <w:rsid w:val="0029183F"/>
    <w:rsid w:val="002931F0"/>
    <w:rsid w:val="002936B1"/>
    <w:rsid w:val="00294219"/>
    <w:rsid w:val="00295373"/>
    <w:rsid w:val="00295AEE"/>
    <w:rsid w:val="00295FDF"/>
    <w:rsid w:val="002966A2"/>
    <w:rsid w:val="00296A56"/>
    <w:rsid w:val="002976D0"/>
    <w:rsid w:val="00297893"/>
    <w:rsid w:val="00297920"/>
    <w:rsid w:val="00297F8D"/>
    <w:rsid w:val="002A03F2"/>
    <w:rsid w:val="002A04B6"/>
    <w:rsid w:val="002A0DB5"/>
    <w:rsid w:val="002A10C1"/>
    <w:rsid w:val="002A1186"/>
    <w:rsid w:val="002A28F6"/>
    <w:rsid w:val="002A32E4"/>
    <w:rsid w:val="002A54F6"/>
    <w:rsid w:val="002A6069"/>
    <w:rsid w:val="002A60F5"/>
    <w:rsid w:val="002A6353"/>
    <w:rsid w:val="002A63A0"/>
    <w:rsid w:val="002A7511"/>
    <w:rsid w:val="002A7981"/>
    <w:rsid w:val="002A7B58"/>
    <w:rsid w:val="002A7E4C"/>
    <w:rsid w:val="002B0447"/>
    <w:rsid w:val="002B09AF"/>
    <w:rsid w:val="002B115B"/>
    <w:rsid w:val="002B1990"/>
    <w:rsid w:val="002B31C0"/>
    <w:rsid w:val="002B3806"/>
    <w:rsid w:val="002B4615"/>
    <w:rsid w:val="002B533B"/>
    <w:rsid w:val="002B5EA5"/>
    <w:rsid w:val="002B6617"/>
    <w:rsid w:val="002B76F9"/>
    <w:rsid w:val="002B77E5"/>
    <w:rsid w:val="002C27A1"/>
    <w:rsid w:val="002C284C"/>
    <w:rsid w:val="002C2EF5"/>
    <w:rsid w:val="002C38C8"/>
    <w:rsid w:val="002C3ABC"/>
    <w:rsid w:val="002C3AC2"/>
    <w:rsid w:val="002C3DAD"/>
    <w:rsid w:val="002C4977"/>
    <w:rsid w:val="002C566B"/>
    <w:rsid w:val="002C792F"/>
    <w:rsid w:val="002C7CAF"/>
    <w:rsid w:val="002D002B"/>
    <w:rsid w:val="002D020B"/>
    <w:rsid w:val="002D2CDA"/>
    <w:rsid w:val="002D3E11"/>
    <w:rsid w:val="002D3F81"/>
    <w:rsid w:val="002D4F5C"/>
    <w:rsid w:val="002D5052"/>
    <w:rsid w:val="002D68A1"/>
    <w:rsid w:val="002D6A00"/>
    <w:rsid w:val="002D77E5"/>
    <w:rsid w:val="002D7EDF"/>
    <w:rsid w:val="002E0095"/>
    <w:rsid w:val="002E096A"/>
    <w:rsid w:val="002E0FE2"/>
    <w:rsid w:val="002E1C7D"/>
    <w:rsid w:val="002E1EE0"/>
    <w:rsid w:val="002E2F1E"/>
    <w:rsid w:val="002E32D8"/>
    <w:rsid w:val="002E3790"/>
    <w:rsid w:val="002E3BEF"/>
    <w:rsid w:val="002E42B5"/>
    <w:rsid w:val="002E4562"/>
    <w:rsid w:val="002E458A"/>
    <w:rsid w:val="002E5386"/>
    <w:rsid w:val="002E553D"/>
    <w:rsid w:val="002E5A0A"/>
    <w:rsid w:val="002E5B01"/>
    <w:rsid w:val="002E5DA9"/>
    <w:rsid w:val="002E671F"/>
    <w:rsid w:val="002E6DB1"/>
    <w:rsid w:val="002E763D"/>
    <w:rsid w:val="002E7B93"/>
    <w:rsid w:val="002E7F9E"/>
    <w:rsid w:val="002F0A58"/>
    <w:rsid w:val="002F19B1"/>
    <w:rsid w:val="002F1F40"/>
    <w:rsid w:val="002F20C3"/>
    <w:rsid w:val="002F282C"/>
    <w:rsid w:val="002F3138"/>
    <w:rsid w:val="002F422E"/>
    <w:rsid w:val="002F4415"/>
    <w:rsid w:val="002F4616"/>
    <w:rsid w:val="002F4E3B"/>
    <w:rsid w:val="002F5FA0"/>
    <w:rsid w:val="002F6E76"/>
    <w:rsid w:val="002F70AC"/>
    <w:rsid w:val="002F7251"/>
    <w:rsid w:val="002F72E1"/>
    <w:rsid w:val="00300DF6"/>
    <w:rsid w:val="00300E68"/>
    <w:rsid w:val="00301611"/>
    <w:rsid w:val="00302676"/>
    <w:rsid w:val="0030297E"/>
    <w:rsid w:val="003029DE"/>
    <w:rsid w:val="00303762"/>
    <w:rsid w:val="00303A59"/>
    <w:rsid w:val="00303C7B"/>
    <w:rsid w:val="00303D9B"/>
    <w:rsid w:val="003041DC"/>
    <w:rsid w:val="00304B9C"/>
    <w:rsid w:val="003050EE"/>
    <w:rsid w:val="00305BE6"/>
    <w:rsid w:val="003068EE"/>
    <w:rsid w:val="0030707D"/>
    <w:rsid w:val="00307458"/>
    <w:rsid w:val="003079CD"/>
    <w:rsid w:val="003103AA"/>
    <w:rsid w:val="00310456"/>
    <w:rsid w:val="00310635"/>
    <w:rsid w:val="00310E23"/>
    <w:rsid w:val="003111AF"/>
    <w:rsid w:val="0031148E"/>
    <w:rsid w:val="0031199C"/>
    <w:rsid w:val="00311AB5"/>
    <w:rsid w:val="00311C87"/>
    <w:rsid w:val="003121C6"/>
    <w:rsid w:val="003123A8"/>
    <w:rsid w:val="0031314E"/>
    <w:rsid w:val="003131BD"/>
    <w:rsid w:val="00313613"/>
    <w:rsid w:val="00313725"/>
    <w:rsid w:val="003157AA"/>
    <w:rsid w:val="00316469"/>
    <w:rsid w:val="00316579"/>
    <w:rsid w:val="00317083"/>
    <w:rsid w:val="00317824"/>
    <w:rsid w:val="00320777"/>
    <w:rsid w:val="00320818"/>
    <w:rsid w:val="00321EB4"/>
    <w:rsid w:val="00322C17"/>
    <w:rsid w:val="00322F3A"/>
    <w:rsid w:val="00323479"/>
    <w:rsid w:val="00324360"/>
    <w:rsid w:val="00324710"/>
    <w:rsid w:val="003249E8"/>
    <w:rsid w:val="00324BF8"/>
    <w:rsid w:val="00325677"/>
    <w:rsid w:val="003259E8"/>
    <w:rsid w:val="00325AA8"/>
    <w:rsid w:val="00326146"/>
    <w:rsid w:val="003268C0"/>
    <w:rsid w:val="0032699D"/>
    <w:rsid w:val="00326C4B"/>
    <w:rsid w:val="0032700F"/>
    <w:rsid w:val="003279E2"/>
    <w:rsid w:val="00327CA8"/>
    <w:rsid w:val="00331410"/>
    <w:rsid w:val="00332199"/>
    <w:rsid w:val="0033264E"/>
    <w:rsid w:val="003327AE"/>
    <w:rsid w:val="00333B9F"/>
    <w:rsid w:val="003341D5"/>
    <w:rsid w:val="003351CA"/>
    <w:rsid w:val="00336C68"/>
    <w:rsid w:val="0033768D"/>
    <w:rsid w:val="003377BA"/>
    <w:rsid w:val="00337D25"/>
    <w:rsid w:val="0034057E"/>
    <w:rsid w:val="00340C7F"/>
    <w:rsid w:val="00341012"/>
    <w:rsid w:val="00341473"/>
    <w:rsid w:val="00343C00"/>
    <w:rsid w:val="0034518D"/>
    <w:rsid w:val="00345CBC"/>
    <w:rsid w:val="00345D2F"/>
    <w:rsid w:val="00345EC2"/>
    <w:rsid w:val="0034610B"/>
    <w:rsid w:val="0034617A"/>
    <w:rsid w:val="0034647F"/>
    <w:rsid w:val="003466A3"/>
    <w:rsid w:val="00346C1D"/>
    <w:rsid w:val="003500C4"/>
    <w:rsid w:val="00351305"/>
    <w:rsid w:val="00351FB2"/>
    <w:rsid w:val="00352761"/>
    <w:rsid w:val="00353E5C"/>
    <w:rsid w:val="00354099"/>
    <w:rsid w:val="003540E0"/>
    <w:rsid w:val="00354241"/>
    <w:rsid w:val="00354B0E"/>
    <w:rsid w:val="003557C7"/>
    <w:rsid w:val="00355973"/>
    <w:rsid w:val="0035603D"/>
    <w:rsid w:val="0035646A"/>
    <w:rsid w:val="003565C7"/>
    <w:rsid w:val="00356B39"/>
    <w:rsid w:val="00356EA1"/>
    <w:rsid w:val="00356F73"/>
    <w:rsid w:val="003571BB"/>
    <w:rsid w:val="003579D1"/>
    <w:rsid w:val="003579EB"/>
    <w:rsid w:val="00357CA7"/>
    <w:rsid w:val="0036023B"/>
    <w:rsid w:val="00360730"/>
    <w:rsid w:val="003607A0"/>
    <w:rsid w:val="00362B62"/>
    <w:rsid w:val="003632B1"/>
    <w:rsid w:val="003636EA"/>
    <w:rsid w:val="0036376E"/>
    <w:rsid w:val="00363E79"/>
    <w:rsid w:val="0036409F"/>
    <w:rsid w:val="0036520D"/>
    <w:rsid w:val="0036560B"/>
    <w:rsid w:val="00365B70"/>
    <w:rsid w:val="00365C2D"/>
    <w:rsid w:val="003662E9"/>
    <w:rsid w:val="003676EB"/>
    <w:rsid w:val="00367889"/>
    <w:rsid w:val="00367A2F"/>
    <w:rsid w:val="00370ED0"/>
    <w:rsid w:val="00371120"/>
    <w:rsid w:val="00371706"/>
    <w:rsid w:val="00371916"/>
    <w:rsid w:val="00371CF7"/>
    <w:rsid w:val="003722C9"/>
    <w:rsid w:val="00372F3D"/>
    <w:rsid w:val="00373961"/>
    <w:rsid w:val="00373BC7"/>
    <w:rsid w:val="00374AAD"/>
    <w:rsid w:val="00375302"/>
    <w:rsid w:val="00376910"/>
    <w:rsid w:val="003801B7"/>
    <w:rsid w:val="00380776"/>
    <w:rsid w:val="00380C0E"/>
    <w:rsid w:val="0038113B"/>
    <w:rsid w:val="003820CA"/>
    <w:rsid w:val="0038296B"/>
    <w:rsid w:val="00382AE4"/>
    <w:rsid w:val="00382BF2"/>
    <w:rsid w:val="00383193"/>
    <w:rsid w:val="003836A0"/>
    <w:rsid w:val="003846D9"/>
    <w:rsid w:val="003849F5"/>
    <w:rsid w:val="00384E8C"/>
    <w:rsid w:val="00384FCE"/>
    <w:rsid w:val="00386506"/>
    <w:rsid w:val="00386D59"/>
    <w:rsid w:val="00387394"/>
    <w:rsid w:val="00387FCB"/>
    <w:rsid w:val="00390948"/>
    <w:rsid w:val="003916C4"/>
    <w:rsid w:val="00391984"/>
    <w:rsid w:val="00392629"/>
    <w:rsid w:val="00392AF6"/>
    <w:rsid w:val="00392C76"/>
    <w:rsid w:val="00392EF6"/>
    <w:rsid w:val="00392F43"/>
    <w:rsid w:val="00392F7E"/>
    <w:rsid w:val="003937E6"/>
    <w:rsid w:val="00393AA5"/>
    <w:rsid w:val="00394705"/>
    <w:rsid w:val="00395FBD"/>
    <w:rsid w:val="0039719D"/>
    <w:rsid w:val="00397AAF"/>
    <w:rsid w:val="00397DD6"/>
    <w:rsid w:val="00397E54"/>
    <w:rsid w:val="003A1776"/>
    <w:rsid w:val="003A21AD"/>
    <w:rsid w:val="003A232F"/>
    <w:rsid w:val="003A2BCC"/>
    <w:rsid w:val="003A2E9D"/>
    <w:rsid w:val="003A3115"/>
    <w:rsid w:val="003A4736"/>
    <w:rsid w:val="003A481B"/>
    <w:rsid w:val="003A4926"/>
    <w:rsid w:val="003A49CE"/>
    <w:rsid w:val="003A4E68"/>
    <w:rsid w:val="003A5195"/>
    <w:rsid w:val="003A6E3C"/>
    <w:rsid w:val="003A7560"/>
    <w:rsid w:val="003B0BBE"/>
    <w:rsid w:val="003B228E"/>
    <w:rsid w:val="003B2EAE"/>
    <w:rsid w:val="003B3678"/>
    <w:rsid w:val="003B4701"/>
    <w:rsid w:val="003B491C"/>
    <w:rsid w:val="003B4B46"/>
    <w:rsid w:val="003B4F2C"/>
    <w:rsid w:val="003B6072"/>
    <w:rsid w:val="003B61BA"/>
    <w:rsid w:val="003B6D48"/>
    <w:rsid w:val="003B7B6A"/>
    <w:rsid w:val="003C0401"/>
    <w:rsid w:val="003C163B"/>
    <w:rsid w:val="003C1BAB"/>
    <w:rsid w:val="003C2332"/>
    <w:rsid w:val="003C3830"/>
    <w:rsid w:val="003C4718"/>
    <w:rsid w:val="003C4F3F"/>
    <w:rsid w:val="003C5DED"/>
    <w:rsid w:val="003C66DB"/>
    <w:rsid w:val="003C6D41"/>
    <w:rsid w:val="003C6D4F"/>
    <w:rsid w:val="003C798A"/>
    <w:rsid w:val="003C7C5C"/>
    <w:rsid w:val="003C7F0F"/>
    <w:rsid w:val="003D15D2"/>
    <w:rsid w:val="003D2A6B"/>
    <w:rsid w:val="003D2E24"/>
    <w:rsid w:val="003D32EE"/>
    <w:rsid w:val="003D33C4"/>
    <w:rsid w:val="003D3A00"/>
    <w:rsid w:val="003D3B6B"/>
    <w:rsid w:val="003D3DE4"/>
    <w:rsid w:val="003D4F3E"/>
    <w:rsid w:val="003D5DCA"/>
    <w:rsid w:val="003D6227"/>
    <w:rsid w:val="003D7E44"/>
    <w:rsid w:val="003E0421"/>
    <w:rsid w:val="003E05A3"/>
    <w:rsid w:val="003E0BE2"/>
    <w:rsid w:val="003E142A"/>
    <w:rsid w:val="003E1B46"/>
    <w:rsid w:val="003E1EFC"/>
    <w:rsid w:val="003E2472"/>
    <w:rsid w:val="003E2DC7"/>
    <w:rsid w:val="003E2E6B"/>
    <w:rsid w:val="003E430A"/>
    <w:rsid w:val="003E464E"/>
    <w:rsid w:val="003E4D99"/>
    <w:rsid w:val="003E5670"/>
    <w:rsid w:val="003E5D8E"/>
    <w:rsid w:val="003E60AA"/>
    <w:rsid w:val="003E6D30"/>
    <w:rsid w:val="003E776D"/>
    <w:rsid w:val="003E7F62"/>
    <w:rsid w:val="003E7F9E"/>
    <w:rsid w:val="003F048A"/>
    <w:rsid w:val="003F13B5"/>
    <w:rsid w:val="003F1590"/>
    <w:rsid w:val="003F1EA9"/>
    <w:rsid w:val="003F29D7"/>
    <w:rsid w:val="003F2C5D"/>
    <w:rsid w:val="003F2F90"/>
    <w:rsid w:val="003F37C5"/>
    <w:rsid w:val="003F3967"/>
    <w:rsid w:val="003F3A7A"/>
    <w:rsid w:val="003F3D0B"/>
    <w:rsid w:val="003F419D"/>
    <w:rsid w:val="003F4285"/>
    <w:rsid w:val="003F55F8"/>
    <w:rsid w:val="003F5D8C"/>
    <w:rsid w:val="003F61CA"/>
    <w:rsid w:val="003F6CC3"/>
    <w:rsid w:val="00400778"/>
    <w:rsid w:val="004009F8"/>
    <w:rsid w:val="00400DBF"/>
    <w:rsid w:val="00401192"/>
    <w:rsid w:val="0040124C"/>
    <w:rsid w:val="004018CF"/>
    <w:rsid w:val="004024AA"/>
    <w:rsid w:val="00403169"/>
    <w:rsid w:val="00403520"/>
    <w:rsid w:val="004035A6"/>
    <w:rsid w:val="00403A6A"/>
    <w:rsid w:val="00405251"/>
    <w:rsid w:val="00405C1A"/>
    <w:rsid w:val="00406B7E"/>
    <w:rsid w:val="00406EB5"/>
    <w:rsid w:val="00406F56"/>
    <w:rsid w:val="004074AF"/>
    <w:rsid w:val="00407F87"/>
    <w:rsid w:val="004104D3"/>
    <w:rsid w:val="00410EBC"/>
    <w:rsid w:val="004115A2"/>
    <w:rsid w:val="0041162C"/>
    <w:rsid w:val="00412285"/>
    <w:rsid w:val="00412F82"/>
    <w:rsid w:val="00413F63"/>
    <w:rsid w:val="004153F3"/>
    <w:rsid w:val="004160A9"/>
    <w:rsid w:val="0041660F"/>
    <w:rsid w:val="00416B86"/>
    <w:rsid w:val="00416C26"/>
    <w:rsid w:val="004171AC"/>
    <w:rsid w:val="00417725"/>
    <w:rsid w:val="00417A84"/>
    <w:rsid w:val="00420AC8"/>
    <w:rsid w:val="00420AFB"/>
    <w:rsid w:val="00420CCE"/>
    <w:rsid w:val="00422C3E"/>
    <w:rsid w:val="00423260"/>
    <w:rsid w:val="00423B18"/>
    <w:rsid w:val="00424209"/>
    <w:rsid w:val="004243ED"/>
    <w:rsid w:val="00425265"/>
    <w:rsid w:val="00425CA1"/>
    <w:rsid w:val="00425E90"/>
    <w:rsid w:val="00425E9C"/>
    <w:rsid w:val="0042734A"/>
    <w:rsid w:val="0042780B"/>
    <w:rsid w:val="00427DA0"/>
    <w:rsid w:val="00431155"/>
    <w:rsid w:val="00431371"/>
    <w:rsid w:val="00431B13"/>
    <w:rsid w:val="00432433"/>
    <w:rsid w:val="004327BE"/>
    <w:rsid w:val="00432DCC"/>
    <w:rsid w:val="0043332F"/>
    <w:rsid w:val="0043333D"/>
    <w:rsid w:val="004333DF"/>
    <w:rsid w:val="00433474"/>
    <w:rsid w:val="00433476"/>
    <w:rsid w:val="00433CAB"/>
    <w:rsid w:val="00434E87"/>
    <w:rsid w:val="00435227"/>
    <w:rsid w:val="0043585F"/>
    <w:rsid w:val="004359E2"/>
    <w:rsid w:val="00435BA3"/>
    <w:rsid w:val="004368A3"/>
    <w:rsid w:val="004368DC"/>
    <w:rsid w:val="004370BC"/>
    <w:rsid w:val="004379D4"/>
    <w:rsid w:val="00437BC1"/>
    <w:rsid w:val="0044024F"/>
    <w:rsid w:val="004408A5"/>
    <w:rsid w:val="00440AED"/>
    <w:rsid w:val="00440D7C"/>
    <w:rsid w:val="00441222"/>
    <w:rsid w:val="00441518"/>
    <w:rsid w:val="00441A91"/>
    <w:rsid w:val="00442163"/>
    <w:rsid w:val="00442285"/>
    <w:rsid w:val="00443028"/>
    <w:rsid w:val="0044428E"/>
    <w:rsid w:val="004445DD"/>
    <w:rsid w:val="00444A26"/>
    <w:rsid w:val="004451B1"/>
    <w:rsid w:val="00445CB2"/>
    <w:rsid w:val="004463B1"/>
    <w:rsid w:val="0044706B"/>
    <w:rsid w:val="0044755E"/>
    <w:rsid w:val="00450403"/>
    <w:rsid w:val="00450966"/>
    <w:rsid w:val="00450AC4"/>
    <w:rsid w:val="00450FD5"/>
    <w:rsid w:val="0045132C"/>
    <w:rsid w:val="00452597"/>
    <w:rsid w:val="004529F4"/>
    <w:rsid w:val="00452E50"/>
    <w:rsid w:val="00452ECB"/>
    <w:rsid w:val="004532EC"/>
    <w:rsid w:val="00454423"/>
    <w:rsid w:val="00455216"/>
    <w:rsid w:val="00455738"/>
    <w:rsid w:val="004562C1"/>
    <w:rsid w:val="004607CA"/>
    <w:rsid w:val="00460EC2"/>
    <w:rsid w:val="00461D4E"/>
    <w:rsid w:val="004626AD"/>
    <w:rsid w:val="00462E85"/>
    <w:rsid w:val="00463765"/>
    <w:rsid w:val="00464019"/>
    <w:rsid w:val="004645F2"/>
    <w:rsid w:val="0046495E"/>
    <w:rsid w:val="00464BFB"/>
    <w:rsid w:val="00464ED9"/>
    <w:rsid w:val="004651C6"/>
    <w:rsid w:val="00466DF0"/>
    <w:rsid w:val="00467210"/>
    <w:rsid w:val="004708CC"/>
    <w:rsid w:val="00471B2B"/>
    <w:rsid w:val="00472467"/>
    <w:rsid w:val="00472D63"/>
    <w:rsid w:val="004733E4"/>
    <w:rsid w:val="00473B21"/>
    <w:rsid w:val="00474357"/>
    <w:rsid w:val="004743E9"/>
    <w:rsid w:val="00475121"/>
    <w:rsid w:val="00475B75"/>
    <w:rsid w:val="00477554"/>
    <w:rsid w:val="0047757B"/>
    <w:rsid w:val="004777F2"/>
    <w:rsid w:val="00477A10"/>
    <w:rsid w:val="00480750"/>
    <w:rsid w:val="00480A35"/>
    <w:rsid w:val="00480B89"/>
    <w:rsid w:val="00480DF6"/>
    <w:rsid w:val="00481262"/>
    <w:rsid w:val="0048142A"/>
    <w:rsid w:val="00481B65"/>
    <w:rsid w:val="0048255A"/>
    <w:rsid w:val="004827C6"/>
    <w:rsid w:val="00482833"/>
    <w:rsid w:val="004828D9"/>
    <w:rsid w:val="00482B7A"/>
    <w:rsid w:val="00482BAB"/>
    <w:rsid w:val="00482EB9"/>
    <w:rsid w:val="00482F39"/>
    <w:rsid w:val="00483970"/>
    <w:rsid w:val="00483A1C"/>
    <w:rsid w:val="00484C47"/>
    <w:rsid w:val="00484E63"/>
    <w:rsid w:val="004853BA"/>
    <w:rsid w:val="00485CFB"/>
    <w:rsid w:val="00485DAF"/>
    <w:rsid w:val="00486657"/>
    <w:rsid w:val="004869DD"/>
    <w:rsid w:val="00487271"/>
    <w:rsid w:val="00487B22"/>
    <w:rsid w:val="00490B7F"/>
    <w:rsid w:val="00490CCA"/>
    <w:rsid w:val="00490F40"/>
    <w:rsid w:val="00490F75"/>
    <w:rsid w:val="0049119E"/>
    <w:rsid w:val="00491EBC"/>
    <w:rsid w:val="00492F7E"/>
    <w:rsid w:val="00493586"/>
    <w:rsid w:val="004938A6"/>
    <w:rsid w:val="00494478"/>
    <w:rsid w:val="00494F33"/>
    <w:rsid w:val="00495935"/>
    <w:rsid w:val="00496140"/>
    <w:rsid w:val="00496505"/>
    <w:rsid w:val="004965F0"/>
    <w:rsid w:val="00496A4F"/>
    <w:rsid w:val="00496AB3"/>
    <w:rsid w:val="00497726"/>
    <w:rsid w:val="00497A5F"/>
    <w:rsid w:val="00497B78"/>
    <w:rsid w:val="00497BF3"/>
    <w:rsid w:val="004A0D14"/>
    <w:rsid w:val="004A0E90"/>
    <w:rsid w:val="004A15D4"/>
    <w:rsid w:val="004A1A19"/>
    <w:rsid w:val="004A23D6"/>
    <w:rsid w:val="004A35E3"/>
    <w:rsid w:val="004A36E3"/>
    <w:rsid w:val="004A48CE"/>
    <w:rsid w:val="004A5951"/>
    <w:rsid w:val="004A5EDA"/>
    <w:rsid w:val="004A6C3A"/>
    <w:rsid w:val="004A7F4A"/>
    <w:rsid w:val="004B126C"/>
    <w:rsid w:val="004B25AE"/>
    <w:rsid w:val="004B2B5A"/>
    <w:rsid w:val="004B2EB5"/>
    <w:rsid w:val="004B3077"/>
    <w:rsid w:val="004B385D"/>
    <w:rsid w:val="004B4B58"/>
    <w:rsid w:val="004B52B9"/>
    <w:rsid w:val="004B6B82"/>
    <w:rsid w:val="004B70E4"/>
    <w:rsid w:val="004B718F"/>
    <w:rsid w:val="004B71BB"/>
    <w:rsid w:val="004B7360"/>
    <w:rsid w:val="004C030D"/>
    <w:rsid w:val="004C13B2"/>
    <w:rsid w:val="004C1802"/>
    <w:rsid w:val="004C1892"/>
    <w:rsid w:val="004C1D34"/>
    <w:rsid w:val="004C242A"/>
    <w:rsid w:val="004C2D61"/>
    <w:rsid w:val="004C3A1D"/>
    <w:rsid w:val="004C666B"/>
    <w:rsid w:val="004C67E5"/>
    <w:rsid w:val="004C7A1A"/>
    <w:rsid w:val="004C7D3B"/>
    <w:rsid w:val="004D1925"/>
    <w:rsid w:val="004D1DBE"/>
    <w:rsid w:val="004D288F"/>
    <w:rsid w:val="004D30C7"/>
    <w:rsid w:val="004D3175"/>
    <w:rsid w:val="004D32D3"/>
    <w:rsid w:val="004D3FB7"/>
    <w:rsid w:val="004D4107"/>
    <w:rsid w:val="004D429F"/>
    <w:rsid w:val="004D4970"/>
    <w:rsid w:val="004D4B19"/>
    <w:rsid w:val="004D5DC9"/>
    <w:rsid w:val="004D62C4"/>
    <w:rsid w:val="004D6E4E"/>
    <w:rsid w:val="004D7ABF"/>
    <w:rsid w:val="004D7D6D"/>
    <w:rsid w:val="004E0227"/>
    <w:rsid w:val="004E0CFB"/>
    <w:rsid w:val="004E0E67"/>
    <w:rsid w:val="004E14F7"/>
    <w:rsid w:val="004E1FFF"/>
    <w:rsid w:val="004E235A"/>
    <w:rsid w:val="004E286B"/>
    <w:rsid w:val="004E34DA"/>
    <w:rsid w:val="004E3794"/>
    <w:rsid w:val="004E4080"/>
    <w:rsid w:val="004E452E"/>
    <w:rsid w:val="004E482F"/>
    <w:rsid w:val="004E4F38"/>
    <w:rsid w:val="004E51FD"/>
    <w:rsid w:val="004E5451"/>
    <w:rsid w:val="004E5C85"/>
    <w:rsid w:val="004E6324"/>
    <w:rsid w:val="004E6A57"/>
    <w:rsid w:val="004E76B3"/>
    <w:rsid w:val="004E7DB2"/>
    <w:rsid w:val="004E7EBC"/>
    <w:rsid w:val="004E7F0C"/>
    <w:rsid w:val="004F06B2"/>
    <w:rsid w:val="004F099E"/>
    <w:rsid w:val="004F0AFA"/>
    <w:rsid w:val="004F0EE0"/>
    <w:rsid w:val="004F15AE"/>
    <w:rsid w:val="004F1914"/>
    <w:rsid w:val="004F2898"/>
    <w:rsid w:val="004F28E7"/>
    <w:rsid w:val="004F3474"/>
    <w:rsid w:val="004F390C"/>
    <w:rsid w:val="004F51A3"/>
    <w:rsid w:val="004F5AA4"/>
    <w:rsid w:val="004F772B"/>
    <w:rsid w:val="004F799C"/>
    <w:rsid w:val="005004C6"/>
    <w:rsid w:val="0050076B"/>
    <w:rsid w:val="005007B0"/>
    <w:rsid w:val="005009EB"/>
    <w:rsid w:val="00502700"/>
    <w:rsid w:val="00502F76"/>
    <w:rsid w:val="0050314B"/>
    <w:rsid w:val="00503FB9"/>
    <w:rsid w:val="00504022"/>
    <w:rsid w:val="005052D2"/>
    <w:rsid w:val="005057B6"/>
    <w:rsid w:val="005065DE"/>
    <w:rsid w:val="00507010"/>
    <w:rsid w:val="005071CE"/>
    <w:rsid w:val="00507F9A"/>
    <w:rsid w:val="0051086E"/>
    <w:rsid w:val="0051126F"/>
    <w:rsid w:val="00511342"/>
    <w:rsid w:val="0051144A"/>
    <w:rsid w:val="00511515"/>
    <w:rsid w:val="005125CA"/>
    <w:rsid w:val="00512A2A"/>
    <w:rsid w:val="0051356B"/>
    <w:rsid w:val="00513C89"/>
    <w:rsid w:val="00513D78"/>
    <w:rsid w:val="0051436F"/>
    <w:rsid w:val="005148BD"/>
    <w:rsid w:val="00515404"/>
    <w:rsid w:val="00515CAC"/>
    <w:rsid w:val="00516029"/>
    <w:rsid w:val="00516088"/>
    <w:rsid w:val="00517D90"/>
    <w:rsid w:val="005210DB"/>
    <w:rsid w:val="00521445"/>
    <w:rsid w:val="00521930"/>
    <w:rsid w:val="00521D1C"/>
    <w:rsid w:val="00522746"/>
    <w:rsid w:val="00522A83"/>
    <w:rsid w:val="0052377D"/>
    <w:rsid w:val="00523D27"/>
    <w:rsid w:val="00524292"/>
    <w:rsid w:val="00525E17"/>
    <w:rsid w:val="005277B8"/>
    <w:rsid w:val="00527F15"/>
    <w:rsid w:val="00530236"/>
    <w:rsid w:val="00530DAA"/>
    <w:rsid w:val="00530E20"/>
    <w:rsid w:val="00530E3C"/>
    <w:rsid w:val="0053175E"/>
    <w:rsid w:val="005317E2"/>
    <w:rsid w:val="00531928"/>
    <w:rsid w:val="0053196B"/>
    <w:rsid w:val="00531E3F"/>
    <w:rsid w:val="0053327D"/>
    <w:rsid w:val="00533551"/>
    <w:rsid w:val="005342C3"/>
    <w:rsid w:val="00534307"/>
    <w:rsid w:val="005350A8"/>
    <w:rsid w:val="0053666D"/>
    <w:rsid w:val="005366BC"/>
    <w:rsid w:val="00536BE1"/>
    <w:rsid w:val="00536C96"/>
    <w:rsid w:val="00536FB9"/>
    <w:rsid w:val="00536FED"/>
    <w:rsid w:val="00537F8B"/>
    <w:rsid w:val="00540D15"/>
    <w:rsid w:val="0054119C"/>
    <w:rsid w:val="00541C63"/>
    <w:rsid w:val="00541C7D"/>
    <w:rsid w:val="00541D33"/>
    <w:rsid w:val="0054275E"/>
    <w:rsid w:val="00542C26"/>
    <w:rsid w:val="00542F38"/>
    <w:rsid w:val="00543AD6"/>
    <w:rsid w:val="0054456A"/>
    <w:rsid w:val="0054469F"/>
    <w:rsid w:val="00544913"/>
    <w:rsid w:val="00546E25"/>
    <w:rsid w:val="00546EB5"/>
    <w:rsid w:val="00547AC5"/>
    <w:rsid w:val="00550309"/>
    <w:rsid w:val="00551E5B"/>
    <w:rsid w:val="005521DA"/>
    <w:rsid w:val="005528A3"/>
    <w:rsid w:val="00552A92"/>
    <w:rsid w:val="005534AC"/>
    <w:rsid w:val="0055461D"/>
    <w:rsid w:val="005547C1"/>
    <w:rsid w:val="005559EF"/>
    <w:rsid w:val="00556B02"/>
    <w:rsid w:val="00557322"/>
    <w:rsid w:val="005578D2"/>
    <w:rsid w:val="00557E6C"/>
    <w:rsid w:val="00557EA9"/>
    <w:rsid w:val="0056124E"/>
    <w:rsid w:val="00562457"/>
    <w:rsid w:val="0056272B"/>
    <w:rsid w:val="00562A71"/>
    <w:rsid w:val="00562C1B"/>
    <w:rsid w:val="00563376"/>
    <w:rsid w:val="005633DE"/>
    <w:rsid w:val="00563E66"/>
    <w:rsid w:val="00565AC4"/>
    <w:rsid w:val="00565DB6"/>
    <w:rsid w:val="00565F76"/>
    <w:rsid w:val="00566531"/>
    <w:rsid w:val="00566AF6"/>
    <w:rsid w:val="00567729"/>
    <w:rsid w:val="00567AD0"/>
    <w:rsid w:val="00570205"/>
    <w:rsid w:val="00570F9D"/>
    <w:rsid w:val="00571382"/>
    <w:rsid w:val="00572104"/>
    <w:rsid w:val="0057293B"/>
    <w:rsid w:val="00572C99"/>
    <w:rsid w:val="00572F1F"/>
    <w:rsid w:val="005738B1"/>
    <w:rsid w:val="00573AB8"/>
    <w:rsid w:val="00573D61"/>
    <w:rsid w:val="00574A97"/>
    <w:rsid w:val="00574E1F"/>
    <w:rsid w:val="00575413"/>
    <w:rsid w:val="00575759"/>
    <w:rsid w:val="0057774D"/>
    <w:rsid w:val="00577C8A"/>
    <w:rsid w:val="00580C19"/>
    <w:rsid w:val="00580EE0"/>
    <w:rsid w:val="00581F5E"/>
    <w:rsid w:val="00582B88"/>
    <w:rsid w:val="0058340C"/>
    <w:rsid w:val="00583675"/>
    <w:rsid w:val="00583822"/>
    <w:rsid w:val="00584954"/>
    <w:rsid w:val="005849D8"/>
    <w:rsid w:val="00584A87"/>
    <w:rsid w:val="00584AB0"/>
    <w:rsid w:val="00584D1C"/>
    <w:rsid w:val="00584E01"/>
    <w:rsid w:val="00584EEB"/>
    <w:rsid w:val="0058507E"/>
    <w:rsid w:val="00585495"/>
    <w:rsid w:val="00586ED5"/>
    <w:rsid w:val="00587892"/>
    <w:rsid w:val="00587F97"/>
    <w:rsid w:val="0059006E"/>
    <w:rsid w:val="00590709"/>
    <w:rsid w:val="00593018"/>
    <w:rsid w:val="00594418"/>
    <w:rsid w:val="00594605"/>
    <w:rsid w:val="00594DF8"/>
    <w:rsid w:val="00595380"/>
    <w:rsid w:val="00595F54"/>
    <w:rsid w:val="00596532"/>
    <w:rsid w:val="005A03A1"/>
    <w:rsid w:val="005A083F"/>
    <w:rsid w:val="005A1598"/>
    <w:rsid w:val="005A1F25"/>
    <w:rsid w:val="005A3FA5"/>
    <w:rsid w:val="005A495A"/>
    <w:rsid w:val="005A4E4A"/>
    <w:rsid w:val="005A5D9E"/>
    <w:rsid w:val="005A6797"/>
    <w:rsid w:val="005A6A71"/>
    <w:rsid w:val="005A748C"/>
    <w:rsid w:val="005A7A75"/>
    <w:rsid w:val="005A7EB7"/>
    <w:rsid w:val="005B0021"/>
    <w:rsid w:val="005B0E2B"/>
    <w:rsid w:val="005B138D"/>
    <w:rsid w:val="005B15B3"/>
    <w:rsid w:val="005B184D"/>
    <w:rsid w:val="005B19B5"/>
    <w:rsid w:val="005B2BD6"/>
    <w:rsid w:val="005B2BFB"/>
    <w:rsid w:val="005B348C"/>
    <w:rsid w:val="005B38E8"/>
    <w:rsid w:val="005B3C6B"/>
    <w:rsid w:val="005B3C92"/>
    <w:rsid w:val="005B5227"/>
    <w:rsid w:val="005B53FC"/>
    <w:rsid w:val="005B607A"/>
    <w:rsid w:val="005B6255"/>
    <w:rsid w:val="005B637C"/>
    <w:rsid w:val="005B72E7"/>
    <w:rsid w:val="005C017B"/>
    <w:rsid w:val="005C0200"/>
    <w:rsid w:val="005C0AEF"/>
    <w:rsid w:val="005C0B38"/>
    <w:rsid w:val="005C0C65"/>
    <w:rsid w:val="005C0C8B"/>
    <w:rsid w:val="005C0D44"/>
    <w:rsid w:val="005C123F"/>
    <w:rsid w:val="005C2473"/>
    <w:rsid w:val="005C2682"/>
    <w:rsid w:val="005C26B2"/>
    <w:rsid w:val="005C38B6"/>
    <w:rsid w:val="005C3CFE"/>
    <w:rsid w:val="005C3FB4"/>
    <w:rsid w:val="005C4A30"/>
    <w:rsid w:val="005C5E47"/>
    <w:rsid w:val="005C6C12"/>
    <w:rsid w:val="005C6C39"/>
    <w:rsid w:val="005C6DE3"/>
    <w:rsid w:val="005C7D6C"/>
    <w:rsid w:val="005D071C"/>
    <w:rsid w:val="005D14FC"/>
    <w:rsid w:val="005D1B87"/>
    <w:rsid w:val="005D2052"/>
    <w:rsid w:val="005D32D0"/>
    <w:rsid w:val="005D3566"/>
    <w:rsid w:val="005D3A43"/>
    <w:rsid w:val="005D60DA"/>
    <w:rsid w:val="005D6FCC"/>
    <w:rsid w:val="005D73D2"/>
    <w:rsid w:val="005D7A7F"/>
    <w:rsid w:val="005E1881"/>
    <w:rsid w:val="005E2909"/>
    <w:rsid w:val="005E3853"/>
    <w:rsid w:val="005E477A"/>
    <w:rsid w:val="005E481D"/>
    <w:rsid w:val="005E5264"/>
    <w:rsid w:val="005E5396"/>
    <w:rsid w:val="005E5D6E"/>
    <w:rsid w:val="005E6DD1"/>
    <w:rsid w:val="005E7513"/>
    <w:rsid w:val="005E7CFD"/>
    <w:rsid w:val="005F0A14"/>
    <w:rsid w:val="005F0ADF"/>
    <w:rsid w:val="005F0FE2"/>
    <w:rsid w:val="005F1E83"/>
    <w:rsid w:val="005F20E4"/>
    <w:rsid w:val="005F2B41"/>
    <w:rsid w:val="005F3793"/>
    <w:rsid w:val="005F40B0"/>
    <w:rsid w:val="005F4194"/>
    <w:rsid w:val="005F47B2"/>
    <w:rsid w:val="005F5695"/>
    <w:rsid w:val="005F581C"/>
    <w:rsid w:val="005F5D70"/>
    <w:rsid w:val="005F5F57"/>
    <w:rsid w:val="005F61DD"/>
    <w:rsid w:val="005F6E8B"/>
    <w:rsid w:val="005F74D2"/>
    <w:rsid w:val="005F799C"/>
    <w:rsid w:val="005F7A81"/>
    <w:rsid w:val="00601211"/>
    <w:rsid w:val="006020CB"/>
    <w:rsid w:val="00602163"/>
    <w:rsid w:val="00602222"/>
    <w:rsid w:val="006027B5"/>
    <w:rsid w:val="00602B42"/>
    <w:rsid w:val="00603625"/>
    <w:rsid w:val="006048A3"/>
    <w:rsid w:val="00604DED"/>
    <w:rsid w:val="00606EE1"/>
    <w:rsid w:val="006077F8"/>
    <w:rsid w:val="00611210"/>
    <w:rsid w:val="00611848"/>
    <w:rsid w:val="00611945"/>
    <w:rsid w:val="00611C63"/>
    <w:rsid w:val="0061259B"/>
    <w:rsid w:val="00612634"/>
    <w:rsid w:val="00612D20"/>
    <w:rsid w:val="00612E6A"/>
    <w:rsid w:val="006133BC"/>
    <w:rsid w:val="00613613"/>
    <w:rsid w:val="0061387D"/>
    <w:rsid w:val="006139C0"/>
    <w:rsid w:val="00613D6F"/>
    <w:rsid w:val="00614283"/>
    <w:rsid w:val="00614559"/>
    <w:rsid w:val="00614873"/>
    <w:rsid w:val="006149A2"/>
    <w:rsid w:val="006165B0"/>
    <w:rsid w:val="00616A58"/>
    <w:rsid w:val="00616F1F"/>
    <w:rsid w:val="00617165"/>
    <w:rsid w:val="00617200"/>
    <w:rsid w:val="00617319"/>
    <w:rsid w:val="0061761A"/>
    <w:rsid w:val="00620669"/>
    <w:rsid w:val="00620F29"/>
    <w:rsid w:val="0062180A"/>
    <w:rsid w:val="0062214D"/>
    <w:rsid w:val="00622428"/>
    <w:rsid w:val="00622BE0"/>
    <w:rsid w:val="00622E7B"/>
    <w:rsid w:val="00623ADD"/>
    <w:rsid w:val="0062400D"/>
    <w:rsid w:val="0062417F"/>
    <w:rsid w:val="00624467"/>
    <w:rsid w:val="00624973"/>
    <w:rsid w:val="00625D8C"/>
    <w:rsid w:val="00626D88"/>
    <w:rsid w:val="006304E0"/>
    <w:rsid w:val="00630A81"/>
    <w:rsid w:val="006315AD"/>
    <w:rsid w:val="006319E4"/>
    <w:rsid w:val="006322AA"/>
    <w:rsid w:val="006339EE"/>
    <w:rsid w:val="00634147"/>
    <w:rsid w:val="00634366"/>
    <w:rsid w:val="006344C4"/>
    <w:rsid w:val="00634B6D"/>
    <w:rsid w:val="00635F95"/>
    <w:rsid w:val="0063738B"/>
    <w:rsid w:val="0063756E"/>
    <w:rsid w:val="006407B7"/>
    <w:rsid w:val="00640BF9"/>
    <w:rsid w:val="00640C28"/>
    <w:rsid w:val="0064146B"/>
    <w:rsid w:val="006418CE"/>
    <w:rsid w:val="00642745"/>
    <w:rsid w:val="00642CE0"/>
    <w:rsid w:val="00642F24"/>
    <w:rsid w:val="00643125"/>
    <w:rsid w:val="006432A2"/>
    <w:rsid w:val="00643C0C"/>
    <w:rsid w:val="00644A0C"/>
    <w:rsid w:val="006472AD"/>
    <w:rsid w:val="00647C20"/>
    <w:rsid w:val="00651DE6"/>
    <w:rsid w:val="006522F5"/>
    <w:rsid w:val="00652B85"/>
    <w:rsid w:val="0065362C"/>
    <w:rsid w:val="006543D2"/>
    <w:rsid w:val="00654486"/>
    <w:rsid w:val="00656DE7"/>
    <w:rsid w:val="006576C8"/>
    <w:rsid w:val="00657993"/>
    <w:rsid w:val="00657A38"/>
    <w:rsid w:val="00657B3E"/>
    <w:rsid w:val="00660376"/>
    <w:rsid w:val="00660842"/>
    <w:rsid w:val="00660AC2"/>
    <w:rsid w:val="00660DA4"/>
    <w:rsid w:val="00660FAF"/>
    <w:rsid w:val="00661381"/>
    <w:rsid w:val="006615F4"/>
    <w:rsid w:val="006617BD"/>
    <w:rsid w:val="00661810"/>
    <w:rsid w:val="00661F1C"/>
    <w:rsid w:val="00661FC7"/>
    <w:rsid w:val="00662132"/>
    <w:rsid w:val="006621BD"/>
    <w:rsid w:val="00662431"/>
    <w:rsid w:val="00662D94"/>
    <w:rsid w:val="00663718"/>
    <w:rsid w:val="00663A77"/>
    <w:rsid w:val="00664B4B"/>
    <w:rsid w:val="00664CD3"/>
    <w:rsid w:val="00665AEC"/>
    <w:rsid w:val="0066602B"/>
    <w:rsid w:val="00666F5C"/>
    <w:rsid w:val="00667C0E"/>
    <w:rsid w:val="00670B83"/>
    <w:rsid w:val="00671716"/>
    <w:rsid w:val="00671E9C"/>
    <w:rsid w:val="006723F5"/>
    <w:rsid w:val="00672B75"/>
    <w:rsid w:val="00672E34"/>
    <w:rsid w:val="0067316F"/>
    <w:rsid w:val="00673212"/>
    <w:rsid w:val="0067358C"/>
    <w:rsid w:val="00673D8D"/>
    <w:rsid w:val="006746E8"/>
    <w:rsid w:val="00674B40"/>
    <w:rsid w:val="00674DA7"/>
    <w:rsid w:val="00675B2E"/>
    <w:rsid w:val="00680871"/>
    <w:rsid w:val="006808CE"/>
    <w:rsid w:val="006834BF"/>
    <w:rsid w:val="006835CA"/>
    <w:rsid w:val="00684D11"/>
    <w:rsid w:val="00684E5E"/>
    <w:rsid w:val="0068559E"/>
    <w:rsid w:val="006859B0"/>
    <w:rsid w:val="00685E55"/>
    <w:rsid w:val="00686377"/>
    <w:rsid w:val="00687DD7"/>
    <w:rsid w:val="00690B2D"/>
    <w:rsid w:val="006913AE"/>
    <w:rsid w:val="006917D2"/>
    <w:rsid w:val="00692269"/>
    <w:rsid w:val="00692F3D"/>
    <w:rsid w:val="00693DB9"/>
    <w:rsid w:val="006942D6"/>
    <w:rsid w:val="006960C9"/>
    <w:rsid w:val="006970A1"/>
    <w:rsid w:val="006A13B8"/>
    <w:rsid w:val="006A14F2"/>
    <w:rsid w:val="006A17F9"/>
    <w:rsid w:val="006A1D5E"/>
    <w:rsid w:val="006A2CA5"/>
    <w:rsid w:val="006A43CC"/>
    <w:rsid w:val="006A49E4"/>
    <w:rsid w:val="006A545B"/>
    <w:rsid w:val="006A58FC"/>
    <w:rsid w:val="006A65FB"/>
    <w:rsid w:val="006A6977"/>
    <w:rsid w:val="006A6B08"/>
    <w:rsid w:val="006A75DF"/>
    <w:rsid w:val="006A76E2"/>
    <w:rsid w:val="006A794A"/>
    <w:rsid w:val="006A7E00"/>
    <w:rsid w:val="006B0689"/>
    <w:rsid w:val="006B0B06"/>
    <w:rsid w:val="006B13FE"/>
    <w:rsid w:val="006B1465"/>
    <w:rsid w:val="006B14C2"/>
    <w:rsid w:val="006B1E34"/>
    <w:rsid w:val="006B23D3"/>
    <w:rsid w:val="006B2EBF"/>
    <w:rsid w:val="006B31B8"/>
    <w:rsid w:val="006B43E4"/>
    <w:rsid w:val="006B45F2"/>
    <w:rsid w:val="006B4810"/>
    <w:rsid w:val="006B4C3A"/>
    <w:rsid w:val="006B501F"/>
    <w:rsid w:val="006B5412"/>
    <w:rsid w:val="006B57D4"/>
    <w:rsid w:val="006B5A3B"/>
    <w:rsid w:val="006B61D9"/>
    <w:rsid w:val="006B662E"/>
    <w:rsid w:val="006B6720"/>
    <w:rsid w:val="006B6890"/>
    <w:rsid w:val="006B6E28"/>
    <w:rsid w:val="006B722B"/>
    <w:rsid w:val="006B773D"/>
    <w:rsid w:val="006C0631"/>
    <w:rsid w:val="006C068A"/>
    <w:rsid w:val="006C1977"/>
    <w:rsid w:val="006C19F4"/>
    <w:rsid w:val="006C1F80"/>
    <w:rsid w:val="006C20D5"/>
    <w:rsid w:val="006C28E1"/>
    <w:rsid w:val="006C3337"/>
    <w:rsid w:val="006C36B6"/>
    <w:rsid w:val="006C39CB"/>
    <w:rsid w:val="006C47BA"/>
    <w:rsid w:val="006C5466"/>
    <w:rsid w:val="006C5740"/>
    <w:rsid w:val="006C5CA1"/>
    <w:rsid w:val="006C70F2"/>
    <w:rsid w:val="006C7757"/>
    <w:rsid w:val="006C7CD8"/>
    <w:rsid w:val="006C7E0E"/>
    <w:rsid w:val="006D001C"/>
    <w:rsid w:val="006D00EC"/>
    <w:rsid w:val="006D08BB"/>
    <w:rsid w:val="006D0C41"/>
    <w:rsid w:val="006D0D75"/>
    <w:rsid w:val="006D1755"/>
    <w:rsid w:val="006D1DBE"/>
    <w:rsid w:val="006D2148"/>
    <w:rsid w:val="006D246B"/>
    <w:rsid w:val="006D2DDE"/>
    <w:rsid w:val="006D2F62"/>
    <w:rsid w:val="006D338F"/>
    <w:rsid w:val="006D3B84"/>
    <w:rsid w:val="006D425A"/>
    <w:rsid w:val="006D5196"/>
    <w:rsid w:val="006D589C"/>
    <w:rsid w:val="006D5E7D"/>
    <w:rsid w:val="006D6AB9"/>
    <w:rsid w:val="006D6EF6"/>
    <w:rsid w:val="006E0228"/>
    <w:rsid w:val="006E0333"/>
    <w:rsid w:val="006E0384"/>
    <w:rsid w:val="006E087F"/>
    <w:rsid w:val="006E0FD2"/>
    <w:rsid w:val="006E29E8"/>
    <w:rsid w:val="006E399B"/>
    <w:rsid w:val="006E433C"/>
    <w:rsid w:val="006E5002"/>
    <w:rsid w:val="006E5E1B"/>
    <w:rsid w:val="006E6250"/>
    <w:rsid w:val="006E65BF"/>
    <w:rsid w:val="006E7586"/>
    <w:rsid w:val="006E772B"/>
    <w:rsid w:val="006E7D47"/>
    <w:rsid w:val="006E7EF1"/>
    <w:rsid w:val="006F05A9"/>
    <w:rsid w:val="006F095C"/>
    <w:rsid w:val="006F2B96"/>
    <w:rsid w:val="006F48B6"/>
    <w:rsid w:val="006F5048"/>
    <w:rsid w:val="006F5AAC"/>
    <w:rsid w:val="006F5EC0"/>
    <w:rsid w:val="006F7021"/>
    <w:rsid w:val="006F7542"/>
    <w:rsid w:val="00700162"/>
    <w:rsid w:val="00700473"/>
    <w:rsid w:val="00700744"/>
    <w:rsid w:val="0070142C"/>
    <w:rsid w:val="00701C4E"/>
    <w:rsid w:val="00701F86"/>
    <w:rsid w:val="007021C4"/>
    <w:rsid w:val="0070283C"/>
    <w:rsid w:val="0070382A"/>
    <w:rsid w:val="00704BD9"/>
    <w:rsid w:val="00706E76"/>
    <w:rsid w:val="00707F5A"/>
    <w:rsid w:val="00710377"/>
    <w:rsid w:val="00710DB1"/>
    <w:rsid w:val="00711F03"/>
    <w:rsid w:val="0071210F"/>
    <w:rsid w:val="007124E3"/>
    <w:rsid w:val="00712BB4"/>
    <w:rsid w:val="0071316E"/>
    <w:rsid w:val="00714234"/>
    <w:rsid w:val="00714F54"/>
    <w:rsid w:val="007154D6"/>
    <w:rsid w:val="00715FFC"/>
    <w:rsid w:val="007161AF"/>
    <w:rsid w:val="0071654A"/>
    <w:rsid w:val="00716E79"/>
    <w:rsid w:val="0071786F"/>
    <w:rsid w:val="007178C5"/>
    <w:rsid w:val="00717CF9"/>
    <w:rsid w:val="0072037C"/>
    <w:rsid w:val="00720A0B"/>
    <w:rsid w:val="00720D40"/>
    <w:rsid w:val="00721523"/>
    <w:rsid w:val="00722861"/>
    <w:rsid w:val="00722DB9"/>
    <w:rsid w:val="007238E3"/>
    <w:rsid w:val="00724F3C"/>
    <w:rsid w:val="00726034"/>
    <w:rsid w:val="0072639D"/>
    <w:rsid w:val="00726520"/>
    <w:rsid w:val="007267A1"/>
    <w:rsid w:val="00726FD6"/>
    <w:rsid w:val="00727AF9"/>
    <w:rsid w:val="00730396"/>
    <w:rsid w:val="007305EC"/>
    <w:rsid w:val="007307CB"/>
    <w:rsid w:val="00732070"/>
    <w:rsid w:val="00732812"/>
    <w:rsid w:val="00732821"/>
    <w:rsid w:val="00732909"/>
    <w:rsid w:val="007329EB"/>
    <w:rsid w:val="00732CBE"/>
    <w:rsid w:val="0073306C"/>
    <w:rsid w:val="0073331E"/>
    <w:rsid w:val="00733799"/>
    <w:rsid w:val="007343F6"/>
    <w:rsid w:val="0073472F"/>
    <w:rsid w:val="007359AE"/>
    <w:rsid w:val="00735ADE"/>
    <w:rsid w:val="00735AE8"/>
    <w:rsid w:val="00736018"/>
    <w:rsid w:val="00736DD2"/>
    <w:rsid w:val="00737770"/>
    <w:rsid w:val="00737BE2"/>
    <w:rsid w:val="00737E8E"/>
    <w:rsid w:val="007409EE"/>
    <w:rsid w:val="00740F8A"/>
    <w:rsid w:val="007416E5"/>
    <w:rsid w:val="00741E16"/>
    <w:rsid w:val="007422EA"/>
    <w:rsid w:val="00742982"/>
    <w:rsid w:val="00742B69"/>
    <w:rsid w:val="00744042"/>
    <w:rsid w:val="0074425F"/>
    <w:rsid w:val="007447A9"/>
    <w:rsid w:val="007452A4"/>
    <w:rsid w:val="0074596C"/>
    <w:rsid w:val="00745A38"/>
    <w:rsid w:val="00746126"/>
    <w:rsid w:val="0074643D"/>
    <w:rsid w:val="00746570"/>
    <w:rsid w:val="00747FF9"/>
    <w:rsid w:val="00750331"/>
    <w:rsid w:val="00750752"/>
    <w:rsid w:val="007519E0"/>
    <w:rsid w:val="00751D62"/>
    <w:rsid w:val="00751E94"/>
    <w:rsid w:val="00752E11"/>
    <w:rsid w:val="00753666"/>
    <w:rsid w:val="00754154"/>
    <w:rsid w:val="0075587D"/>
    <w:rsid w:val="00755CFD"/>
    <w:rsid w:val="007566EB"/>
    <w:rsid w:val="00756E32"/>
    <w:rsid w:val="00756FFF"/>
    <w:rsid w:val="0075774E"/>
    <w:rsid w:val="007601DF"/>
    <w:rsid w:val="0076020A"/>
    <w:rsid w:val="00760449"/>
    <w:rsid w:val="00760E49"/>
    <w:rsid w:val="0076100F"/>
    <w:rsid w:val="00761443"/>
    <w:rsid w:val="007616A8"/>
    <w:rsid w:val="00761E08"/>
    <w:rsid w:val="00762129"/>
    <w:rsid w:val="007624AF"/>
    <w:rsid w:val="00762754"/>
    <w:rsid w:val="00762EFA"/>
    <w:rsid w:val="007641F7"/>
    <w:rsid w:val="00764D27"/>
    <w:rsid w:val="00764DCA"/>
    <w:rsid w:val="00765EB4"/>
    <w:rsid w:val="00765FD1"/>
    <w:rsid w:val="00767243"/>
    <w:rsid w:val="007675E0"/>
    <w:rsid w:val="00767A16"/>
    <w:rsid w:val="00770DC7"/>
    <w:rsid w:val="00771072"/>
    <w:rsid w:val="00772F2F"/>
    <w:rsid w:val="007739FE"/>
    <w:rsid w:val="00775B87"/>
    <w:rsid w:val="0077690E"/>
    <w:rsid w:val="00777408"/>
    <w:rsid w:val="007775D7"/>
    <w:rsid w:val="007801F5"/>
    <w:rsid w:val="00780561"/>
    <w:rsid w:val="007806A8"/>
    <w:rsid w:val="00780EEE"/>
    <w:rsid w:val="0078222D"/>
    <w:rsid w:val="0078323A"/>
    <w:rsid w:val="00783605"/>
    <w:rsid w:val="00783E8E"/>
    <w:rsid w:val="007859B8"/>
    <w:rsid w:val="007864F7"/>
    <w:rsid w:val="00786BA3"/>
    <w:rsid w:val="00786E59"/>
    <w:rsid w:val="00787836"/>
    <w:rsid w:val="00787D13"/>
    <w:rsid w:val="00790E5E"/>
    <w:rsid w:val="007911F1"/>
    <w:rsid w:val="00792280"/>
    <w:rsid w:val="0079295F"/>
    <w:rsid w:val="00792DDB"/>
    <w:rsid w:val="00792E56"/>
    <w:rsid w:val="00793BD0"/>
    <w:rsid w:val="00794C2D"/>
    <w:rsid w:val="00795B0B"/>
    <w:rsid w:val="00795B90"/>
    <w:rsid w:val="00795CC9"/>
    <w:rsid w:val="00797280"/>
    <w:rsid w:val="007975D3"/>
    <w:rsid w:val="00797696"/>
    <w:rsid w:val="007A00F6"/>
    <w:rsid w:val="007A1607"/>
    <w:rsid w:val="007A1729"/>
    <w:rsid w:val="007A1BE7"/>
    <w:rsid w:val="007A24B7"/>
    <w:rsid w:val="007A2CC5"/>
    <w:rsid w:val="007A2DEA"/>
    <w:rsid w:val="007A3BED"/>
    <w:rsid w:val="007A3F9B"/>
    <w:rsid w:val="007A407A"/>
    <w:rsid w:val="007A5330"/>
    <w:rsid w:val="007A5373"/>
    <w:rsid w:val="007A5A8F"/>
    <w:rsid w:val="007A5EAF"/>
    <w:rsid w:val="007A7081"/>
    <w:rsid w:val="007A7D37"/>
    <w:rsid w:val="007A7E52"/>
    <w:rsid w:val="007B12E1"/>
    <w:rsid w:val="007B1F0B"/>
    <w:rsid w:val="007B1F84"/>
    <w:rsid w:val="007B3D39"/>
    <w:rsid w:val="007B632E"/>
    <w:rsid w:val="007B7722"/>
    <w:rsid w:val="007B7C72"/>
    <w:rsid w:val="007C07D7"/>
    <w:rsid w:val="007C09DF"/>
    <w:rsid w:val="007C0B23"/>
    <w:rsid w:val="007C0DD0"/>
    <w:rsid w:val="007C17B1"/>
    <w:rsid w:val="007C19E3"/>
    <w:rsid w:val="007C1B4D"/>
    <w:rsid w:val="007C285C"/>
    <w:rsid w:val="007C2EF8"/>
    <w:rsid w:val="007C3133"/>
    <w:rsid w:val="007C3770"/>
    <w:rsid w:val="007C41EB"/>
    <w:rsid w:val="007C4968"/>
    <w:rsid w:val="007C5256"/>
    <w:rsid w:val="007C52A8"/>
    <w:rsid w:val="007C5E19"/>
    <w:rsid w:val="007C667B"/>
    <w:rsid w:val="007C714F"/>
    <w:rsid w:val="007C78CA"/>
    <w:rsid w:val="007C7A34"/>
    <w:rsid w:val="007D01F8"/>
    <w:rsid w:val="007D0681"/>
    <w:rsid w:val="007D1B20"/>
    <w:rsid w:val="007D21F2"/>
    <w:rsid w:val="007D34C0"/>
    <w:rsid w:val="007D4A77"/>
    <w:rsid w:val="007D4BFA"/>
    <w:rsid w:val="007D5094"/>
    <w:rsid w:val="007D5298"/>
    <w:rsid w:val="007D64F5"/>
    <w:rsid w:val="007D7560"/>
    <w:rsid w:val="007E228B"/>
    <w:rsid w:val="007E29CD"/>
    <w:rsid w:val="007E3571"/>
    <w:rsid w:val="007E3600"/>
    <w:rsid w:val="007E3934"/>
    <w:rsid w:val="007E42CB"/>
    <w:rsid w:val="007E5AD0"/>
    <w:rsid w:val="007E5BB2"/>
    <w:rsid w:val="007E65E9"/>
    <w:rsid w:val="007E66F4"/>
    <w:rsid w:val="007E697E"/>
    <w:rsid w:val="007E6A2C"/>
    <w:rsid w:val="007E7CE8"/>
    <w:rsid w:val="007F03BC"/>
    <w:rsid w:val="007F0478"/>
    <w:rsid w:val="007F1240"/>
    <w:rsid w:val="007F1897"/>
    <w:rsid w:val="007F1B39"/>
    <w:rsid w:val="007F1C1E"/>
    <w:rsid w:val="007F1DFB"/>
    <w:rsid w:val="007F1E12"/>
    <w:rsid w:val="007F2838"/>
    <w:rsid w:val="007F2848"/>
    <w:rsid w:val="007F2911"/>
    <w:rsid w:val="007F2AEF"/>
    <w:rsid w:val="007F34F4"/>
    <w:rsid w:val="007F373D"/>
    <w:rsid w:val="007F3807"/>
    <w:rsid w:val="007F3BF6"/>
    <w:rsid w:val="007F3C85"/>
    <w:rsid w:val="007F3CDC"/>
    <w:rsid w:val="007F412F"/>
    <w:rsid w:val="007F4782"/>
    <w:rsid w:val="007F4EDC"/>
    <w:rsid w:val="007F5A8F"/>
    <w:rsid w:val="007F6B9C"/>
    <w:rsid w:val="007F7D34"/>
    <w:rsid w:val="008015D6"/>
    <w:rsid w:val="00801B9C"/>
    <w:rsid w:val="00801D1B"/>
    <w:rsid w:val="008022EC"/>
    <w:rsid w:val="00802CA4"/>
    <w:rsid w:val="0080433F"/>
    <w:rsid w:val="008047C4"/>
    <w:rsid w:val="00804EF8"/>
    <w:rsid w:val="00805579"/>
    <w:rsid w:val="00806518"/>
    <w:rsid w:val="008071B2"/>
    <w:rsid w:val="0081100D"/>
    <w:rsid w:val="00812867"/>
    <w:rsid w:val="008129D5"/>
    <w:rsid w:val="008136B0"/>
    <w:rsid w:val="00816992"/>
    <w:rsid w:val="00816D00"/>
    <w:rsid w:val="0081703F"/>
    <w:rsid w:val="00817779"/>
    <w:rsid w:val="00817EE8"/>
    <w:rsid w:val="00820374"/>
    <w:rsid w:val="00821332"/>
    <w:rsid w:val="00821C25"/>
    <w:rsid w:val="0082225D"/>
    <w:rsid w:val="00823127"/>
    <w:rsid w:val="008242B1"/>
    <w:rsid w:val="00824776"/>
    <w:rsid w:val="0082585B"/>
    <w:rsid w:val="008269F6"/>
    <w:rsid w:val="00827414"/>
    <w:rsid w:val="008275A9"/>
    <w:rsid w:val="00830070"/>
    <w:rsid w:val="00831655"/>
    <w:rsid w:val="00833437"/>
    <w:rsid w:val="00833634"/>
    <w:rsid w:val="008340E1"/>
    <w:rsid w:val="0083480A"/>
    <w:rsid w:val="0083626B"/>
    <w:rsid w:val="008364E8"/>
    <w:rsid w:val="00836D0A"/>
    <w:rsid w:val="00836F6A"/>
    <w:rsid w:val="00837564"/>
    <w:rsid w:val="0084009D"/>
    <w:rsid w:val="00840192"/>
    <w:rsid w:val="00840A09"/>
    <w:rsid w:val="00840B1D"/>
    <w:rsid w:val="00840D6E"/>
    <w:rsid w:val="0084254D"/>
    <w:rsid w:val="00842817"/>
    <w:rsid w:val="0084358C"/>
    <w:rsid w:val="0084378B"/>
    <w:rsid w:val="00843CA0"/>
    <w:rsid w:val="0084531E"/>
    <w:rsid w:val="00846376"/>
    <w:rsid w:val="00846542"/>
    <w:rsid w:val="00846F95"/>
    <w:rsid w:val="00847350"/>
    <w:rsid w:val="00847909"/>
    <w:rsid w:val="00850C53"/>
    <w:rsid w:val="00850D02"/>
    <w:rsid w:val="008520E0"/>
    <w:rsid w:val="00853BA9"/>
    <w:rsid w:val="008562FF"/>
    <w:rsid w:val="00861955"/>
    <w:rsid w:val="00861EF0"/>
    <w:rsid w:val="00862250"/>
    <w:rsid w:val="00862B39"/>
    <w:rsid w:val="0086304E"/>
    <w:rsid w:val="008630FE"/>
    <w:rsid w:val="00863AA2"/>
    <w:rsid w:val="00864E71"/>
    <w:rsid w:val="00865465"/>
    <w:rsid w:val="00866089"/>
    <w:rsid w:val="008669C1"/>
    <w:rsid w:val="008669F2"/>
    <w:rsid w:val="00867D19"/>
    <w:rsid w:val="008700E0"/>
    <w:rsid w:val="008706F0"/>
    <w:rsid w:val="00870769"/>
    <w:rsid w:val="008709D2"/>
    <w:rsid w:val="00870D9A"/>
    <w:rsid w:val="00870E9B"/>
    <w:rsid w:val="00871980"/>
    <w:rsid w:val="0087225D"/>
    <w:rsid w:val="00873407"/>
    <w:rsid w:val="00873C67"/>
    <w:rsid w:val="00873C88"/>
    <w:rsid w:val="00874838"/>
    <w:rsid w:val="008751D9"/>
    <w:rsid w:val="008806F4"/>
    <w:rsid w:val="00880E4B"/>
    <w:rsid w:val="0088144E"/>
    <w:rsid w:val="00881916"/>
    <w:rsid w:val="00882060"/>
    <w:rsid w:val="0088309B"/>
    <w:rsid w:val="0088365F"/>
    <w:rsid w:val="00883BA3"/>
    <w:rsid w:val="00883DBB"/>
    <w:rsid w:val="00883DF3"/>
    <w:rsid w:val="00883E6D"/>
    <w:rsid w:val="00884901"/>
    <w:rsid w:val="00884FBF"/>
    <w:rsid w:val="00885036"/>
    <w:rsid w:val="00885084"/>
    <w:rsid w:val="00885786"/>
    <w:rsid w:val="008859A0"/>
    <w:rsid w:val="00886C16"/>
    <w:rsid w:val="00887519"/>
    <w:rsid w:val="00887D66"/>
    <w:rsid w:val="00887DAA"/>
    <w:rsid w:val="00890953"/>
    <w:rsid w:val="00890DC4"/>
    <w:rsid w:val="008911C7"/>
    <w:rsid w:val="008916A6"/>
    <w:rsid w:val="008920A4"/>
    <w:rsid w:val="008921E0"/>
    <w:rsid w:val="00892C1C"/>
    <w:rsid w:val="00893402"/>
    <w:rsid w:val="00893A07"/>
    <w:rsid w:val="00893D8D"/>
    <w:rsid w:val="00894A51"/>
    <w:rsid w:val="0089516D"/>
    <w:rsid w:val="008968E8"/>
    <w:rsid w:val="008A0E43"/>
    <w:rsid w:val="008A1078"/>
    <w:rsid w:val="008A19D0"/>
    <w:rsid w:val="008A1DA7"/>
    <w:rsid w:val="008A203D"/>
    <w:rsid w:val="008A2C1A"/>
    <w:rsid w:val="008A3368"/>
    <w:rsid w:val="008A3788"/>
    <w:rsid w:val="008A3979"/>
    <w:rsid w:val="008A403E"/>
    <w:rsid w:val="008A4B60"/>
    <w:rsid w:val="008A548E"/>
    <w:rsid w:val="008A554A"/>
    <w:rsid w:val="008A5AF0"/>
    <w:rsid w:val="008A655D"/>
    <w:rsid w:val="008A6643"/>
    <w:rsid w:val="008A6D5B"/>
    <w:rsid w:val="008A6D80"/>
    <w:rsid w:val="008A72AA"/>
    <w:rsid w:val="008A7F6D"/>
    <w:rsid w:val="008B0085"/>
    <w:rsid w:val="008B171D"/>
    <w:rsid w:val="008B222E"/>
    <w:rsid w:val="008B401A"/>
    <w:rsid w:val="008B4064"/>
    <w:rsid w:val="008B41D3"/>
    <w:rsid w:val="008B4460"/>
    <w:rsid w:val="008B4C88"/>
    <w:rsid w:val="008B582A"/>
    <w:rsid w:val="008B5C89"/>
    <w:rsid w:val="008B728B"/>
    <w:rsid w:val="008B7CA2"/>
    <w:rsid w:val="008C04A1"/>
    <w:rsid w:val="008C09F6"/>
    <w:rsid w:val="008C1F29"/>
    <w:rsid w:val="008C3413"/>
    <w:rsid w:val="008C3D6C"/>
    <w:rsid w:val="008C41B0"/>
    <w:rsid w:val="008C53BA"/>
    <w:rsid w:val="008C55D8"/>
    <w:rsid w:val="008C59DE"/>
    <w:rsid w:val="008C5DA3"/>
    <w:rsid w:val="008C611E"/>
    <w:rsid w:val="008C76FA"/>
    <w:rsid w:val="008C776D"/>
    <w:rsid w:val="008C7DFA"/>
    <w:rsid w:val="008D04BA"/>
    <w:rsid w:val="008D3050"/>
    <w:rsid w:val="008D3242"/>
    <w:rsid w:val="008D3C19"/>
    <w:rsid w:val="008D43E4"/>
    <w:rsid w:val="008D6481"/>
    <w:rsid w:val="008D6C90"/>
    <w:rsid w:val="008E0A8C"/>
    <w:rsid w:val="008E0D63"/>
    <w:rsid w:val="008E15BF"/>
    <w:rsid w:val="008E1A3C"/>
    <w:rsid w:val="008E1B7E"/>
    <w:rsid w:val="008E22AC"/>
    <w:rsid w:val="008E2C1A"/>
    <w:rsid w:val="008E2E1D"/>
    <w:rsid w:val="008E2FD7"/>
    <w:rsid w:val="008E305C"/>
    <w:rsid w:val="008E3500"/>
    <w:rsid w:val="008E42DF"/>
    <w:rsid w:val="008E4A07"/>
    <w:rsid w:val="008E4FB5"/>
    <w:rsid w:val="008E566E"/>
    <w:rsid w:val="008E5B67"/>
    <w:rsid w:val="008E5B6F"/>
    <w:rsid w:val="008E6180"/>
    <w:rsid w:val="008E6E37"/>
    <w:rsid w:val="008E7AC3"/>
    <w:rsid w:val="008F091B"/>
    <w:rsid w:val="008F094C"/>
    <w:rsid w:val="008F09D4"/>
    <w:rsid w:val="008F0D91"/>
    <w:rsid w:val="008F1AF5"/>
    <w:rsid w:val="008F2B28"/>
    <w:rsid w:val="008F2D10"/>
    <w:rsid w:val="008F2EA0"/>
    <w:rsid w:val="008F38F7"/>
    <w:rsid w:val="008F4B75"/>
    <w:rsid w:val="008F4EFC"/>
    <w:rsid w:val="008F53C2"/>
    <w:rsid w:val="008F5A37"/>
    <w:rsid w:val="008F7341"/>
    <w:rsid w:val="00900DE3"/>
    <w:rsid w:val="009015E1"/>
    <w:rsid w:val="00901720"/>
    <w:rsid w:val="00901877"/>
    <w:rsid w:val="009022CB"/>
    <w:rsid w:val="0090323F"/>
    <w:rsid w:val="00903263"/>
    <w:rsid w:val="00904D95"/>
    <w:rsid w:val="00905546"/>
    <w:rsid w:val="00906BAA"/>
    <w:rsid w:val="00907A80"/>
    <w:rsid w:val="00907BD2"/>
    <w:rsid w:val="00907C6F"/>
    <w:rsid w:val="00907EDB"/>
    <w:rsid w:val="009107D6"/>
    <w:rsid w:val="0091154A"/>
    <w:rsid w:val="00911D89"/>
    <w:rsid w:val="009120A5"/>
    <w:rsid w:val="0091444B"/>
    <w:rsid w:val="009144C0"/>
    <w:rsid w:val="009152A5"/>
    <w:rsid w:val="009154DC"/>
    <w:rsid w:val="00915CE7"/>
    <w:rsid w:val="00916F26"/>
    <w:rsid w:val="00917979"/>
    <w:rsid w:val="00920A4C"/>
    <w:rsid w:val="00920BA3"/>
    <w:rsid w:val="009212CD"/>
    <w:rsid w:val="009214B7"/>
    <w:rsid w:val="00921661"/>
    <w:rsid w:val="00921795"/>
    <w:rsid w:val="00922AF2"/>
    <w:rsid w:val="00923628"/>
    <w:rsid w:val="00923B18"/>
    <w:rsid w:val="00925005"/>
    <w:rsid w:val="009254D7"/>
    <w:rsid w:val="00925C7C"/>
    <w:rsid w:val="00926109"/>
    <w:rsid w:val="009262D2"/>
    <w:rsid w:val="00930027"/>
    <w:rsid w:val="00930D86"/>
    <w:rsid w:val="00930F6D"/>
    <w:rsid w:val="00930F8F"/>
    <w:rsid w:val="00931008"/>
    <w:rsid w:val="009316FB"/>
    <w:rsid w:val="00931A82"/>
    <w:rsid w:val="00931D78"/>
    <w:rsid w:val="00933B37"/>
    <w:rsid w:val="00933CE1"/>
    <w:rsid w:val="00934A85"/>
    <w:rsid w:val="0093610E"/>
    <w:rsid w:val="00936406"/>
    <w:rsid w:val="0093645D"/>
    <w:rsid w:val="00936C7D"/>
    <w:rsid w:val="00936E66"/>
    <w:rsid w:val="00937F84"/>
    <w:rsid w:val="00942075"/>
    <w:rsid w:val="009425D5"/>
    <w:rsid w:val="00942BD1"/>
    <w:rsid w:val="00942BFE"/>
    <w:rsid w:val="00942E2D"/>
    <w:rsid w:val="00943A34"/>
    <w:rsid w:val="00943F69"/>
    <w:rsid w:val="00943F98"/>
    <w:rsid w:val="00945683"/>
    <w:rsid w:val="00946273"/>
    <w:rsid w:val="00946563"/>
    <w:rsid w:val="009465B0"/>
    <w:rsid w:val="00946792"/>
    <w:rsid w:val="009467B6"/>
    <w:rsid w:val="009469A0"/>
    <w:rsid w:val="009471DC"/>
    <w:rsid w:val="00947CDB"/>
    <w:rsid w:val="00950281"/>
    <w:rsid w:val="0095048B"/>
    <w:rsid w:val="00950962"/>
    <w:rsid w:val="00950990"/>
    <w:rsid w:val="0095144D"/>
    <w:rsid w:val="00952A5E"/>
    <w:rsid w:val="00952EB3"/>
    <w:rsid w:val="009545F2"/>
    <w:rsid w:val="00954806"/>
    <w:rsid w:val="0095486F"/>
    <w:rsid w:val="00954B23"/>
    <w:rsid w:val="00954D99"/>
    <w:rsid w:val="0095520E"/>
    <w:rsid w:val="009563E7"/>
    <w:rsid w:val="0095662E"/>
    <w:rsid w:val="00957711"/>
    <w:rsid w:val="009602D0"/>
    <w:rsid w:val="0096086B"/>
    <w:rsid w:val="009616D2"/>
    <w:rsid w:val="00961EE9"/>
    <w:rsid w:val="00961FF5"/>
    <w:rsid w:val="00962A71"/>
    <w:rsid w:val="0096457D"/>
    <w:rsid w:val="00964BF9"/>
    <w:rsid w:val="00964E65"/>
    <w:rsid w:val="009657AE"/>
    <w:rsid w:val="00965FFF"/>
    <w:rsid w:val="00966928"/>
    <w:rsid w:val="00966F45"/>
    <w:rsid w:val="00966F84"/>
    <w:rsid w:val="00971169"/>
    <w:rsid w:val="009721F5"/>
    <w:rsid w:val="0097236B"/>
    <w:rsid w:val="0097292F"/>
    <w:rsid w:val="0097339B"/>
    <w:rsid w:val="00974375"/>
    <w:rsid w:val="009748FE"/>
    <w:rsid w:val="00974B7C"/>
    <w:rsid w:val="0097524F"/>
    <w:rsid w:val="00975855"/>
    <w:rsid w:val="009758C5"/>
    <w:rsid w:val="00975AB0"/>
    <w:rsid w:val="00975AE2"/>
    <w:rsid w:val="00975D30"/>
    <w:rsid w:val="00976CCB"/>
    <w:rsid w:val="0098008A"/>
    <w:rsid w:val="00980926"/>
    <w:rsid w:val="00980AFE"/>
    <w:rsid w:val="009817ED"/>
    <w:rsid w:val="0098237D"/>
    <w:rsid w:val="00982988"/>
    <w:rsid w:val="00982F97"/>
    <w:rsid w:val="0098326F"/>
    <w:rsid w:val="00985660"/>
    <w:rsid w:val="00985826"/>
    <w:rsid w:val="00986083"/>
    <w:rsid w:val="00990706"/>
    <w:rsid w:val="0099109C"/>
    <w:rsid w:val="009910E2"/>
    <w:rsid w:val="00992AA0"/>
    <w:rsid w:val="00992D76"/>
    <w:rsid w:val="00993A86"/>
    <w:rsid w:val="00993DF6"/>
    <w:rsid w:val="00994B2A"/>
    <w:rsid w:val="00994D40"/>
    <w:rsid w:val="00994E90"/>
    <w:rsid w:val="00995440"/>
    <w:rsid w:val="009965E2"/>
    <w:rsid w:val="009966AE"/>
    <w:rsid w:val="009A0985"/>
    <w:rsid w:val="009A09D8"/>
    <w:rsid w:val="009A2129"/>
    <w:rsid w:val="009A2302"/>
    <w:rsid w:val="009A37DC"/>
    <w:rsid w:val="009A3EBB"/>
    <w:rsid w:val="009A42C3"/>
    <w:rsid w:val="009A462F"/>
    <w:rsid w:val="009A4822"/>
    <w:rsid w:val="009A4E09"/>
    <w:rsid w:val="009A531D"/>
    <w:rsid w:val="009A5938"/>
    <w:rsid w:val="009A6852"/>
    <w:rsid w:val="009A6B62"/>
    <w:rsid w:val="009B042B"/>
    <w:rsid w:val="009B0C0D"/>
    <w:rsid w:val="009B0C81"/>
    <w:rsid w:val="009B1109"/>
    <w:rsid w:val="009B1F39"/>
    <w:rsid w:val="009B2941"/>
    <w:rsid w:val="009B2EFB"/>
    <w:rsid w:val="009B3250"/>
    <w:rsid w:val="009B3DA0"/>
    <w:rsid w:val="009B3E92"/>
    <w:rsid w:val="009B4255"/>
    <w:rsid w:val="009B4399"/>
    <w:rsid w:val="009B469D"/>
    <w:rsid w:val="009B7541"/>
    <w:rsid w:val="009B75D4"/>
    <w:rsid w:val="009B7908"/>
    <w:rsid w:val="009B7976"/>
    <w:rsid w:val="009B7F72"/>
    <w:rsid w:val="009C0208"/>
    <w:rsid w:val="009C08C4"/>
    <w:rsid w:val="009C0B89"/>
    <w:rsid w:val="009C0E75"/>
    <w:rsid w:val="009C39FF"/>
    <w:rsid w:val="009C4B6A"/>
    <w:rsid w:val="009C572D"/>
    <w:rsid w:val="009C5F2B"/>
    <w:rsid w:val="009C6143"/>
    <w:rsid w:val="009D03E9"/>
    <w:rsid w:val="009D06AD"/>
    <w:rsid w:val="009D1368"/>
    <w:rsid w:val="009D139C"/>
    <w:rsid w:val="009D2E17"/>
    <w:rsid w:val="009D31EF"/>
    <w:rsid w:val="009D3A73"/>
    <w:rsid w:val="009D3D19"/>
    <w:rsid w:val="009D3E88"/>
    <w:rsid w:val="009D4206"/>
    <w:rsid w:val="009D4662"/>
    <w:rsid w:val="009D54F4"/>
    <w:rsid w:val="009D5A39"/>
    <w:rsid w:val="009D6778"/>
    <w:rsid w:val="009D76D9"/>
    <w:rsid w:val="009E0DD6"/>
    <w:rsid w:val="009E175E"/>
    <w:rsid w:val="009E1A3A"/>
    <w:rsid w:val="009E3948"/>
    <w:rsid w:val="009E3ACC"/>
    <w:rsid w:val="009E4296"/>
    <w:rsid w:val="009E45F4"/>
    <w:rsid w:val="009E4878"/>
    <w:rsid w:val="009E4CF9"/>
    <w:rsid w:val="009E5063"/>
    <w:rsid w:val="009E5087"/>
    <w:rsid w:val="009E5A47"/>
    <w:rsid w:val="009E5AAB"/>
    <w:rsid w:val="009E5FB6"/>
    <w:rsid w:val="009E6136"/>
    <w:rsid w:val="009E6149"/>
    <w:rsid w:val="009E71D4"/>
    <w:rsid w:val="009E7DBE"/>
    <w:rsid w:val="009F0770"/>
    <w:rsid w:val="009F08B4"/>
    <w:rsid w:val="009F14D6"/>
    <w:rsid w:val="009F2896"/>
    <w:rsid w:val="009F2EA4"/>
    <w:rsid w:val="009F3EC4"/>
    <w:rsid w:val="009F4B9B"/>
    <w:rsid w:val="009F4CCA"/>
    <w:rsid w:val="009F5167"/>
    <w:rsid w:val="009F5228"/>
    <w:rsid w:val="009F5367"/>
    <w:rsid w:val="009F53B0"/>
    <w:rsid w:val="009F5ED2"/>
    <w:rsid w:val="009F62C2"/>
    <w:rsid w:val="009F761F"/>
    <w:rsid w:val="009F7649"/>
    <w:rsid w:val="00A00767"/>
    <w:rsid w:val="00A01071"/>
    <w:rsid w:val="00A01CD2"/>
    <w:rsid w:val="00A01CF1"/>
    <w:rsid w:val="00A04F87"/>
    <w:rsid w:val="00A05805"/>
    <w:rsid w:val="00A05C8B"/>
    <w:rsid w:val="00A072A9"/>
    <w:rsid w:val="00A0790D"/>
    <w:rsid w:val="00A07AEB"/>
    <w:rsid w:val="00A104A3"/>
    <w:rsid w:val="00A1171B"/>
    <w:rsid w:val="00A12238"/>
    <w:rsid w:val="00A123B8"/>
    <w:rsid w:val="00A136D0"/>
    <w:rsid w:val="00A13F33"/>
    <w:rsid w:val="00A1563E"/>
    <w:rsid w:val="00A156FD"/>
    <w:rsid w:val="00A16BDF"/>
    <w:rsid w:val="00A17F2B"/>
    <w:rsid w:val="00A205B4"/>
    <w:rsid w:val="00A20E2A"/>
    <w:rsid w:val="00A20F7D"/>
    <w:rsid w:val="00A21B08"/>
    <w:rsid w:val="00A21E6D"/>
    <w:rsid w:val="00A21EF0"/>
    <w:rsid w:val="00A232E4"/>
    <w:rsid w:val="00A23835"/>
    <w:rsid w:val="00A24211"/>
    <w:rsid w:val="00A24A70"/>
    <w:rsid w:val="00A24B49"/>
    <w:rsid w:val="00A250B7"/>
    <w:rsid w:val="00A2561F"/>
    <w:rsid w:val="00A25F2B"/>
    <w:rsid w:val="00A262DA"/>
    <w:rsid w:val="00A26467"/>
    <w:rsid w:val="00A26C61"/>
    <w:rsid w:val="00A27956"/>
    <w:rsid w:val="00A31151"/>
    <w:rsid w:val="00A314FC"/>
    <w:rsid w:val="00A34246"/>
    <w:rsid w:val="00A34593"/>
    <w:rsid w:val="00A365FD"/>
    <w:rsid w:val="00A37036"/>
    <w:rsid w:val="00A37D0E"/>
    <w:rsid w:val="00A407F3"/>
    <w:rsid w:val="00A40BC6"/>
    <w:rsid w:val="00A41BC3"/>
    <w:rsid w:val="00A422DF"/>
    <w:rsid w:val="00A4315E"/>
    <w:rsid w:val="00A43426"/>
    <w:rsid w:val="00A43857"/>
    <w:rsid w:val="00A4393D"/>
    <w:rsid w:val="00A4403E"/>
    <w:rsid w:val="00A440D7"/>
    <w:rsid w:val="00A45353"/>
    <w:rsid w:val="00A4642F"/>
    <w:rsid w:val="00A4643A"/>
    <w:rsid w:val="00A47467"/>
    <w:rsid w:val="00A47552"/>
    <w:rsid w:val="00A47D30"/>
    <w:rsid w:val="00A50025"/>
    <w:rsid w:val="00A50B60"/>
    <w:rsid w:val="00A512E9"/>
    <w:rsid w:val="00A520AC"/>
    <w:rsid w:val="00A52D56"/>
    <w:rsid w:val="00A5383F"/>
    <w:rsid w:val="00A5388D"/>
    <w:rsid w:val="00A53E09"/>
    <w:rsid w:val="00A5477B"/>
    <w:rsid w:val="00A54E14"/>
    <w:rsid w:val="00A55B71"/>
    <w:rsid w:val="00A5638E"/>
    <w:rsid w:val="00A5641E"/>
    <w:rsid w:val="00A56B5B"/>
    <w:rsid w:val="00A5774A"/>
    <w:rsid w:val="00A57C32"/>
    <w:rsid w:val="00A606D8"/>
    <w:rsid w:val="00A61E00"/>
    <w:rsid w:val="00A630B5"/>
    <w:rsid w:val="00A63850"/>
    <w:rsid w:val="00A63924"/>
    <w:rsid w:val="00A63D8E"/>
    <w:rsid w:val="00A640C1"/>
    <w:rsid w:val="00A645C4"/>
    <w:rsid w:val="00A655AB"/>
    <w:rsid w:val="00A65C78"/>
    <w:rsid w:val="00A664B0"/>
    <w:rsid w:val="00A66D17"/>
    <w:rsid w:val="00A709BF"/>
    <w:rsid w:val="00A719CD"/>
    <w:rsid w:val="00A7226E"/>
    <w:rsid w:val="00A72828"/>
    <w:rsid w:val="00A73EC2"/>
    <w:rsid w:val="00A746D0"/>
    <w:rsid w:val="00A74D90"/>
    <w:rsid w:val="00A752E6"/>
    <w:rsid w:val="00A75A94"/>
    <w:rsid w:val="00A75B40"/>
    <w:rsid w:val="00A765E9"/>
    <w:rsid w:val="00A767FF"/>
    <w:rsid w:val="00A76A57"/>
    <w:rsid w:val="00A80230"/>
    <w:rsid w:val="00A808E3"/>
    <w:rsid w:val="00A82508"/>
    <w:rsid w:val="00A82EC7"/>
    <w:rsid w:val="00A83661"/>
    <w:rsid w:val="00A83BCC"/>
    <w:rsid w:val="00A83E67"/>
    <w:rsid w:val="00A845BF"/>
    <w:rsid w:val="00A846E0"/>
    <w:rsid w:val="00A849F7"/>
    <w:rsid w:val="00A85654"/>
    <w:rsid w:val="00A85FCF"/>
    <w:rsid w:val="00A861B8"/>
    <w:rsid w:val="00A87D6B"/>
    <w:rsid w:val="00A9047E"/>
    <w:rsid w:val="00A90590"/>
    <w:rsid w:val="00A92342"/>
    <w:rsid w:val="00A92D51"/>
    <w:rsid w:val="00A936CA"/>
    <w:rsid w:val="00A9397F"/>
    <w:rsid w:val="00A95199"/>
    <w:rsid w:val="00A95677"/>
    <w:rsid w:val="00A96EF7"/>
    <w:rsid w:val="00A970DC"/>
    <w:rsid w:val="00A97587"/>
    <w:rsid w:val="00A97D5F"/>
    <w:rsid w:val="00AA18CE"/>
    <w:rsid w:val="00AA23C6"/>
    <w:rsid w:val="00AA329E"/>
    <w:rsid w:val="00AA460C"/>
    <w:rsid w:val="00AA5B0F"/>
    <w:rsid w:val="00AA5C3F"/>
    <w:rsid w:val="00AA7045"/>
    <w:rsid w:val="00AA713C"/>
    <w:rsid w:val="00AA71B2"/>
    <w:rsid w:val="00AB0585"/>
    <w:rsid w:val="00AB06EF"/>
    <w:rsid w:val="00AB0FC6"/>
    <w:rsid w:val="00AB2A7B"/>
    <w:rsid w:val="00AB2E23"/>
    <w:rsid w:val="00AB3069"/>
    <w:rsid w:val="00AB3314"/>
    <w:rsid w:val="00AB3D8F"/>
    <w:rsid w:val="00AB45F5"/>
    <w:rsid w:val="00AB5082"/>
    <w:rsid w:val="00AB5FF9"/>
    <w:rsid w:val="00AB65AA"/>
    <w:rsid w:val="00AB7370"/>
    <w:rsid w:val="00AB7540"/>
    <w:rsid w:val="00AB78C2"/>
    <w:rsid w:val="00AB792A"/>
    <w:rsid w:val="00AC052C"/>
    <w:rsid w:val="00AC1A38"/>
    <w:rsid w:val="00AC2B75"/>
    <w:rsid w:val="00AC30AF"/>
    <w:rsid w:val="00AC338E"/>
    <w:rsid w:val="00AC3ACC"/>
    <w:rsid w:val="00AC3C1B"/>
    <w:rsid w:val="00AC4012"/>
    <w:rsid w:val="00AC6867"/>
    <w:rsid w:val="00AC6B93"/>
    <w:rsid w:val="00AD02C3"/>
    <w:rsid w:val="00AD075D"/>
    <w:rsid w:val="00AD0856"/>
    <w:rsid w:val="00AD13FA"/>
    <w:rsid w:val="00AD284C"/>
    <w:rsid w:val="00AD2F0C"/>
    <w:rsid w:val="00AD42A0"/>
    <w:rsid w:val="00AD4AFD"/>
    <w:rsid w:val="00AD4EB7"/>
    <w:rsid w:val="00AD544B"/>
    <w:rsid w:val="00AD5608"/>
    <w:rsid w:val="00AD58C5"/>
    <w:rsid w:val="00AD5D13"/>
    <w:rsid w:val="00AD5D5A"/>
    <w:rsid w:val="00AD5F20"/>
    <w:rsid w:val="00AD612C"/>
    <w:rsid w:val="00AD6EB2"/>
    <w:rsid w:val="00AD7742"/>
    <w:rsid w:val="00AD7973"/>
    <w:rsid w:val="00AE002A"/>
    <w:rsid w:val="00AE008A"/>
    <w:rsid w:val="00AE0234"/>
    <w:rsid w:val="00AE06D3"/>
    <w:rsid w:val="00AE139A"/>
    <w:rsid w:val="00AE22A0"/>
    <w:rsid w:val="00AE2A9D"/>
    <w:rsid w:val="00AE2F38"/>
    <w:rsid w:val="00AE2FA7"/>
    <w:rsid w:val="00AE5AE8"/>
    <w:rsid w:val="00AE6654"/>
    <w:rsid w:val="00AE6C2E"/>
    <w:rsid w:val="00AE6F12"/>
    <w:rsid w:val="00AE7F6C"/>
    <w:rsid w:val="00AE7FBF"/>
    <w:rsid w:val="00AF0343"/>
    <w:rsid w:val="00AF0949"/>
    <w:rsid w:val="00AF0BF0"/>
    <w:rsid w:val="00AF0C63"/>
    <w:rsid w:val="00AF1367"/>
    <w:rsid w:val="00AF1E70"/>
    <w:rsid w:val="00AF2C79"/>
    <w:rsid w:val="00AF30CF"/>
    <w:rsid w:val="00AF3667"/>
    <w:rsid w:val="00AF4A73"/>
    <w:rsid w:val="00AF576A"/>
    <w:rsid w:val="00AF5CAA"/>
    <w:rsid w:val="00AF5E2E"/>
    <w:rsid w:val="00AF6026"/>
    <w:rsid w:val="00AF6065"/>
    <w:rsid w:val="00AF73A4"/>
    <w:rsid w:val="00B00498"/>
    <w:rsid w:val="00B00552"/>
    <w:rsid w:val="00B00907"/>
    <w:rsid w:val="00B00FD0"/>
    <w:rsid w:val="00B012C0"/>
    <w:rsid w:val="00B0278A"/>
    <w:rsid w:val="00B02FC7"/>
    <w:rsid w:val="00B03F0F"/>
    <w:rsid w:val="00B04284"/>
    <w:rsid w:val="00B052B1"/>
    <w:rsid w:val="00B05971"/>
    <w:rsid w:val="00B06325"/>
    <w:rsid w:val="00B06463"/>
    <w:rsid w:val="00B07320"/>
    <w:rsid w:val="00B07891"/>
    <w:rsid w:val="00B10917"/>
    <w:rsid w:val="00B118AC"/>
    <w:rsid w:val="00B121AE"/>
    <w:rsid w:val="00B12703"/>
    <w:rsid w:val="00B127E0"/>
    <w:rsid w:val="00B128B5"/>
    <w:rsid w:val="00B12EE1"/>
    <w:rsid w:val="00B13DC4"/>
    <w:rsid w:val="00B153CD"/>
    <w:rsid w:val="00B15567"/>
    <w:rsid w:val="00B15619"/>
    <w:rsid w:val="00B15CE6"/>
    <w:rsid w:val="00B1676B"/>
    <w:rsid w:val="00B167AC"/>
    <w:rsid w:val="00B16A85"/>
    <w:rsid w:val="00B173AE"/>
    <w:rsid w:val="00B204A7"/>
    <w:rsid w:val="00B20511"/>
    <w:rsid w:val="00B21475"/>
    <w:rsid w:val="00B21587"/>
    <w:rsid w:val="00B21A3E"/>
    <w:rsid w:val="00B21B63"/>
    <w:rsid w:val="00B21DFF"/>
    <w:rsid w:val="00B222B3"/>
    <w:rsid w:val="00B224AB"/>
    <w:rsid w:val="00B22888"/>
    <w:rsid w:val="00B22B8A"/>
    <w:rsid w:val="00B24B41"/>
    <w:rsid w:val="00B24D71"/>
    <w:rsid w:val="00B25654"/>
    <w:rsid w:val="00B25DF2"/>
    <w:rsid w:val="00B2658A"/>
    <w:rsid w:val="00B26763"/>
    <w:rsid w:val="00B26C9B"/>
    <w:rsid w:val="00B26D33"/>
    <w:rsid w:val="00B2713E"/>
    <w:rsid w:val="00B276F8"/>
    <w:rsid w:val="00B3014F"/>
    <w:rsid w:val="00B30DAF"/>
    <w:rsid w:val="00B3121E"/>
    <w:rsid w:val="00B31B68"/>
    <w:rsid w:val="00B323E8"/>
    <w:rsid w:val="00B335E6"/>
    <w:rsid w:val="00B33883"/>
    <w:rsid w:val="00B34B9C"/>
    <w:rsid w:val="00B34D8F"/>
    <w:rsid w:val="00B35350"/>
    <w:rsid w:val="00B360DB"/>
    <w:rsid w:val="00B37317"/>
    <w:rsid w:val="00B37ADE"/>
    <w:rsid w:val="00B41BE1"/>
    <w:rsid w:val="00B41E92"/>
    <w:rsid w:val="00B4228D"/>
    <w:rsid w:val="00B4253A"/>
    <w:rsid w:val="00B42DC1"/>
    <w:rsid w:val="00B43C00"/>
    <w:rsid w:val="00B4527C"/>
    <w:rsid w:val="00B458AA"/>
    <w:rsid w:val="00B466C3"/>
    <w:rsid w:val="00B46EA1"/>
    <w:rsid w:val="00B47524"/>
    <w:rsid w:val="00B50FBB"/>
    <w:rsid w:val="00B5271F"/>
    <w:rsid w:val="00B53590"/>
    <w:rsid w:val="00B5361F"/>
    <w:rsid w:val="00B53B9F"/>
    <w:rsid w:val="00B53EE4"/>
    <w:rsid w:val="00B5449B"/>
    <w:rsid w:val="00B54BEE"/>
    <w:rsid w:val="00B56445"/>
    <w:rsid w:val="00B565B4"/>
    <w:rsid w:val="00B5704B"/>
    <w:rsid w:val="00B576F6"/>
    <w:rsid w:val="00B602F8"/>
    <w:rsid w:val="00B6075D"/>
    <w:rsid w:val="00B60935"/>
    <w:rsid w:val="00B609CB"/>
    <w:rsid w:val="00B60CE5"/>
    <w:rsid w:val="00B61981"/>
    <w:rsid w:val="00B62E15"/>
    <w:rsid w:val="00B62E49"/>
    <w:rsid w:val="00B6330C"/>
    <w:rsid w:val="00B63E96"/>
    <w:rsid w:val="00B64A30"/>
    <w:rsid w:val="00B64CEB"/>
    <w:rsid w:val="00B6531D"/>
    <w:rsid w:val="00B65B5F"/>
    <w:rsid w:val="00B65DF4"/>
    <w:rsid w:val="00B66291"/>
    <w:rsid w:val="00B6689F"/>
    <w:rsid w:val="00B66A42"/>
    <w:rsid w:val="00B67539"/>
    <w:rsid w:val="00B675B2"/>
    <w:rsid w:val="00B67658"/>
    <w:rsid w:val="00B703B6"/>
    <w:rsid w:val="00B70469"/>
    <w:rsid w:val="00B7201A"/>
    <w:rsid w:val="00B720B9"/>
    <w:rsid w:val="00B73349"/>
    <w:rsid w:val="00B739D8"/>
    <w:rsid w:val="00B73E6B"/>
    <w:rsid w:val="00B74F06"/>
    <w:rsid w:val="00B76839"/>
    <w:rsid w:val="00B774CF"/>
    <w:rsid w:val="00B775EF"/>
    <w:rsid w:val="00B77735"/>
    <w:rsid w:val="00B777EF"/>
    <w:rsid w:val="00B77EA7"/>
    <w:rsid w:val="00B81053"/>
    <w:rsid w:val="00B818D7"/>
    <w:rsid w:val="00B81EA6"/>
    <w:rsid w:val="00B823B5"/>
    <w:rsid w:val="00B82776"/>
    <w:rsid w:val="00B83B29"/>
    <w:rsid w:val="00B83D36"/>
    <w:rsid w:val="00B845F2"/>
    <w:rsid w:val="00B85901"/>
    <w:rsid w:val="00B86664"/>
    <w:rsid w:val="00B868BA"/>
    <w:rsid w:val="00B8699B"/>
    <w:rsid w:val="00B87054"/>
    <w:rsid w:val="00B879BB"/>
    <w:rsid w:val="00B905A6"/>
    <w:rsid w:val="00B90875"/>
    <w:rsid w:val="00B909AA"/>
    <w:rsid w:val="00B90B28"/>
    <w:rsid w:val="00B913A8"/>
    <w:rsid w:val="00B92546"/>
    <w:rsid w:val="00B92548"/>
    <w:rsid w:val="00B92A2A"/>
    <w:rsid w:val="00B92BC0"/>
    <w:rsid w:val="00B92D1F"/>
    <w:rsid w:val="00B92D31"/>
    <w:rsid w:val="00B9446B"/>
    <w:rsid w:val="00B95311"/>
    <w:rsid w:val="00B96CC8"/>
    <w:rsid w:val="00B96ECE"/>
    <w:rsid w:val="00B973C6"/>
    <w:rsid w:val="00B97D27"/>
    <w:rsid w:val="00BA0B37"/>
    <w:rsid w:val="00BA2AAF"/>
    <w:rsid w:val="00BA4721"/>
    <w:rsid w:val="00BA5DF2"/>
    <w:rsid w:val="00BA6526"/>
    <w:rsid w:val="00BA68B2"/>
    <w:rsid w:val="00BA6C71"/>
    <w:rsid w:val="00BA6EFC"/>
    <w:rsid w:val="00BA71A6"/>
    <w:rsid w:val="00BA7844"/>
    <w:rsid w:val="00BB021B"/>
    <w:rsid w:val="00BB1527"/>
    <w:rsid w:val="00BB1E9C"/>
    <w:rsid w:val="00BB232C"/>
    <w:rsid w:val="00BB2B5D"/>
    <w:rsid w:val="00BB3190"/>
    <w:rsid w:val="00BB42D5"/>
    <w:rsid w:val="00BB59AE"/>
    <w:rsid w:val="00BB5C23"/>
    <w:rsid w:val="00BB5FAB"/>
    <w:rsid w:val="00BB6FCE"/>
    <w:rsid w:val="00BB7DAC"/>
    <w:rsid w:val="00BC068E"/>
    <w:rsid w:val="00BC0912"/>
    <w:rsid w:val="00BC0FA0"/>
    <w:rsid w:val="00BC1551"/>
    <w:rsid w:val="00BC19DE"/>
    <w:rsid w:val="00BC1F9E"/>
    <w:rsid w:val="00BC214F"/>
    <w:rsid w:val="00BC2793"/>
    <w:rsid w:val="00BC27CF"/>
    <w:rsid w:val="00BC2EC8"/>
    <w:rsid w:val="00BC3A4E"/>
    <w:rsid w:val="00BC3E15"/>
    <w:rsid w:val="00BC42E7"/>
    <w:rsid w:val="00BC4927"/>
    <w:rsid w:val="00BC4BE1"/>
    <w:rsid w:val="00BC5A79"/>
    <w:rsid w:val="00BC5B93"/>
    <w:rsid w:val="00BC66DA"/>
    <w:rsid w:val="00BC7ED8"/>
    <w:rsid w:val="00BD014E"/>
    <w:rsid w:val="00BD0CC3"/>
    <w:rsid w:val="00BD166C"/>
    <w:rsid w:val="00BD1820"/>
    <w:rsid w:val="00BD2612"/>
    <w:rsid w:val="00BD2D7B"/>
    <w:rsid w:val="00BD38CE"/>
    <w:rsid w:val="00BD44DE"/>
    <w:rsid w:val="00BD5413"/>
    <w:rsid w:val="00BD589A"/>
    <w:rsid w:val="00BD5BAE"/>
    <w:rsid w:val="00BD6709"/>
    <w:rsid w:val="00BD703A"/>
    <w:rsid w:val="00BD7414"/>
    <w:rsid w:val="00BE00C1"/>
    <w:rsid w:val="00BE01F6"/>
    <w:rsid w:val="00BE0275"/>
    <w:rsid w:val="00BE0535"/>
    <w:rsid w:val="00BE1233"/>
    <w:rsid w:val="00BE1709"/>
    <w:rsid w:val="00BE230E"/>
    <w:rsid w:val="00BE3C8D"/>
    <w:rsid w:val="00BE410F"/>
    <w:rsid w:val="00BE5D51"/>
    <w:rsid w:val="00BE63D9"/>
    <w:rsid w:val="00BE6686"/>
    <w:rsid w:val="00BE6B04"/>
    <w:rsid w:val="00BE6B7E"/>
    <w:rsid w:val="00BF0DAC"/>
    <w:rsid w:val="00BF1B5C"/>
    <w:rsid w:val="00BF27D8"/>
    <w:rsid w:val="00BF2CA2"/>
    <w:rsid w:val="00BF32E0"/>
    <w:rsid w:val="00BF33D2"/>
    <w:rsid w:val="00BF4231"/>
    <w:rsid w:val="00BF47CE"/>
    <w:rsid w:val="00BF609D"/>
    <w:rsid w:val="00BF6DD4"/>
    <w:rsid w:val="00C00E0D"/>
    <w:rsid w:val="00C01015"/>
    <w:rsid w:val="00C0125F"/>
    <w:rsid w:val="00C0166F"/>
    <w:rsid w:val="00C01DF4"/>
    <w:rsid w:val="00C026C7"/>
    <w:rsid w:val="00C0370A"/>
    <w:rsid w:val="00C052A1"/>
    <w:rsid w:val="00C063CF"/>
    <w:rsid w:val="00C06550"/>
    <w:rsid w:val="00C10280"/>
    <w:rsid w:val="00C105EE"/>
    <w:rsid w:val="00C10702"/>
    <w:rsid w:val="00C1213B"/>
    <w:rsid w:val="00C12683"/>
    <w:rsid w:val="00C1289E"/>
    <w:rsid w:val="00C12A99"/>
    <w:rsid w:val="00C12C4C"/>
    <w:rsid w:val="00C12D23"/>
    <w:rsid w:val="00C12E7D"/>
    <w:rsid w:val="00C13891"/>
    <w:rsid w:val="00C14513"/>
    <w:rsid w:val="00C15149"/>
    <w:rsid w:val="00C1609C"/>
    <w:rsid w:val="00C2196F"/>
    <w:rsid w:val="00C22557"/>
    <w:rsid w:val="00C22B23"/>
    <w:rsid w:val="00C22BBC"/>
    <w:rsid w:val="00C23464"/>
    <w:rsid w:val="00C2394B"/>
    <w:rsid w:val="00C24D4E"/>
    <w:rsid w:val="00C25000"/>
    <w:rsid w:val="00C2576E"/>
    <w:rsid w:val="00C25B8B"/>
    <w:rsid w:val="00C26EFB"/>
    <w:rsid w:val="00C303CE"/>
    <w:rsid w:val="00C308EF"/>
    <w:rsid w:val="00C3112D"/>
    <w:rsid w:val="00C3183A"/>
    <w:rsid w:val="00C3272C"/>
    <w:rsid w:val="00C327B6"/>
    <w:rsid w:val="00C33861"/>
    <w:rsid w:val="00C3488E"/>
    <w:rsid w:val="00C348EF"/>
    <w:rsid w:val="00C361E7"/>
    <w:rsid w:val="00C3672D"/>
    <w:rsid w:val="00C37F53"/>
    <w:rsid w:val="00C4042A"/>
    <w:rsid w:val="00C406D7"/>
    <w:rsid w:val="00C407C6"/>
    <w:rsid w:val="00C40F91"/>
    <w:rsid w:val="00C4114E"/>
    <w:rsid w:val="00C411D2"/>
    <w:rsid w:val="00C41C49"/>
    <w:rsid w:val="00C42649"/>
    <w:rsid w:val="00C431C0"/>
    <w:rsid w:val="00C43B29"/>
    <w:rsid w:val="00C43B9A"/>
    <w:rsid w:val="00C44285"/>
    <w:rsid w:val="00C44F12"/>
    <w:rsid w:val="00C454A2"/>
    <w:rsid w:val="00C45AAA"/>
    <w:rsid w:val="00C46647"/>
    <w:rsid w:val="00C507A6"/>
    <w:rsid w:val="00C518C0"/>
    <w:rsid w:val="00C51DDE"/>
    <w:rsid w:val="00C52840"/>
    <w:rsid w:val="00C52BDA"/>
    <w:rsid w:val="00C533FB"/>
    <w:rsid w:val="00C53426"/>
    <w:rsid w:val="00C54AD6"/>
    <w:rsid w:val="00C55C3D"/>
    <w:rsid w:val="00C56352"/>
    <w:rsid w:val="00C5641C"/>
    <w:rsid w:val="00C56C6E"/>
    <w:rsid w:val="00C57C1A"/>
    <w:rsid w:val="00C60A96"/>
    <w:rsid w:val="00C60F1B"/>
    <w:rsid w:val="00C619F3"/>
    <w:rsid w:val="00C61A69"/>
    <w:rsid w:val="00C6219E"/>
    <w:rsid w:val="00C62744"/>
    <w:rsid w:val="00C6361C"/>
    <w:rsid w:val="00C63744"/>
    <w:rsid w:val="00C63CD6"/>
    <w:rsid w:val="00C63F12"/>
    <w:rsid w:val="00C64FB1"/>
    <w:rsid w:val="00C658E1"/>
    <w:rsid w:val="00C66005"/>
    <w:rsid w:val="00C66460"/>
    <w:rsid w:val="00C70E0B"/>
    <w:rsid w:val="00C71618"/>
    <w:rsid w:val="00C717F2"/>
    <w:rsid w:val="00C724EE"/>
    <w:rsid w:val="00C73C10"/>
    <w:rsid w:val="00C742E7"/>
    <w:rsid w:val="00C744BD"/>
    <w:rsid w:val="00C74916"/>
    <w:rsid w:val="00C7499D"/>
    <w:rsid w:val="00C7526C"/>
    <w:rsid w:val="00C75769"/>
    <w:rsid w:val="00C757C7"/>
    <w:rsid w:val="00C75CCE"/>
    <w:rsid w:val="00C76A5E"/>
    <w:rsid w:val="00C76DFE"/>
    <w:rsid w:val="00C773A3"/>
    <w:rsid w:val="00C7769D"/>
    <w:rsid w:val="00C77E45"/>
    <w:rsid w:val="00C80C69"/>
    <w:rsid w:val="00C811D5"/>
    <w:rsid w:val="00C826C7"/>
    <w:rsid w:val="00C82BE0"/>
    <w:rsid w:val="00C82E25"/>
    <w:rsid w:val="00C82F61"/>
    <w:rsid w:val="00C83333"/>
    <w:rsid w:val="00C833BB"/>
    <w:rsid w:val="00C838F0"/>
    <w:rsid w:val="00C83B3E"/>
    <w:rsid w:val="00C85B2E"/>
    <w:rsid w:val="00C877B3"/>
    <w:rsid w:val="00C877B5"/>
    <w:rsid w:val="00C87F95"/>
    <w:rsid w:val="00C90770"/>
    <w:rsid w:val="00C93008"/>
    <w:rsid w:val="00C93187"/>
    <w:rsid w:val="00C933E7"/>
    <w:rsid w:val="00C93C70"/>
    <w:rsid w:val="00C9415D"/>
    <w:rsid w:val="00C9421D"/>
    <w:rsid w:val="00C9593D"/>
    <w:rsid w:val="00C95BB1"/>
    <w:rsid w:val="00C95C51"/>
    <w:rsid w:val="00C95D20"/>
    <w:rsid w:val="00C9638D"/>
    <w:rsid w:val="00C9783D"/>
    <w:rsid w:val="00C978CE"/>
    <w:rsid w:val="00CA0597"/>
    <w:rsid w:val="00CA081B"/>
    <w:rsid w:val="00CA0987"/>
    <w:rsid w:val="00CA0D9A"/>
    <w:rsid w:val="00CA1054"/>
    <w:rsid w:val="00CA1430"/>
    <w:rsid w:val="00CA191F"/>
    <w:rsid w:val="00CA23F3"/>
    <w:rsid w:val="00CA2BA4"/>
    <w:rsid w:val="00CA3EC7"/>
    <w:rsid w:val="00CA44D7"/>
    <w:rsid w:val="00CA4E6C"/>
    <w:rsid w:val="00CA50C4"/>
    <w:rsid w:val="00CA541A"/>
    <w:rsid w:val="00CA5658"/>
    <w:rsid w:val="00CA5B99"/>
    <w:rsid w:val="00CA6C1D"/>
    <w:rsid w:val="00CA765A"/>
    <w:rsid w:val="00CA77F4"/>
    <w:rsid w:val="00CB0CC6"/>
    <w:rsid w:val="00CB13D7"/>
    <w:rsid w:val="00CB16F3"/>
    <w:rsid w:val="00CB1A3A"/>
    <w:rsid w:val="00CB242A"/>
    <w:rsid w:val="00CB26AB"/>
    <w:rsid w:val="00CB3A1E"/>
    <w:rsid w:val="00CB3ACF"/>
    <w:rsid w:val="00CB3F4B"/>
    <w:rsid w:val="00CB44AD"/>
    <w:rsid w:val="00CB4552"/>
    <w:rsid w:val="00CB4B52"/>
    <w:rsid w:val="00CB4DCA"/>
    <w:rsid w:val="00CB5FAF"/>
    <w:rsid w:val="00CB7620"/>
    <w:rsid w:val="00CC0624"/>
    <w:rsid w:val="00CC067F"/>
    <w:rsid w:val="00CC1027"/>
    <w:rsid w:val="00CC1F56"/>
    <w:rsid w:val="00CC24F5"/>
    <w:rsid w:val="00CC2A52"/>
    <w:rsid w:val="00CC312E"/>
    <w:rsid w:val="00CC3720"/>
    <w:rsid w:val="00CC3E02"/>
    <w:rsid w:val="00CC4450"/>
    <w:rsid w:val="00CC4659"/>
    <w:rsid w:val="00CC5950"/>
    <w:rsid w:val="00CC6502"/>
    <w:rsid w:val="00CC6B04"/>
    <w:rsid w:val="00CC7549"/>
    <w:rsid w:val="00CC783F"/>
    <w:rsid w:val="00CD00DB"/>
    <w:rsid w:val="00CD0202"/>
    <w:rsid w:val="00CD12D0"/>
    <w:rsid w:val="00CD1DAA"/>
    <w:rsid w:val="00CD2230"/>
    <w:rsid w:val="00CD2368"/>
    <w:rsid w:val="00CD260A"/>
    <w:rsid w:val="00CD2B45"/>
    <w:rsid w:val="00CD3E4C"/>
    <w:rsid w:val="00CD4E0D"/>
    <w:rsid w:val="00CD5961"/>
    <w:rsid w:val="00CD5AD3"/>
    <w:rsid w:val="00CD5DDE"/>
    <w:rsid w:val="00CD61D0"/>
    <w:rsid w:val="00CD69FA"/>
    <w:rsid w:val="00CD6D80"/>
    <w:rsid w:val="00CD76B6"/>
    <w:rsid w:val="00CD7A83"/>
    <w:rsid w:val="00CE0014"/>
    <w:rsid w:val="00CE031A"/>
    <w:rsid w:val="00CE09A5"/>
    <w:rsid w:val="00CE371D"/>
    <w:rsid w:val="00CE3CDB"/>
    <w:rsid w:val="00CE3F8B"/>
    <w:rsid w:val="00CE46F4"/>
    <w:rsid w:val="00CE4D04"/>
    <w:rsid w:val="00CE5245"/>
    <w:rsid w:val="00CE57BA"/>
    <w:rsid w:val="00CE5A1C"/>
    <w:rsid w:val="00CE6961"/>
    <w:rsid w:val="00CE725B"/>
    <w:rsid w:val="00CF045E"/>
    <w:rsid w:val="00CF07AF"/>
    <w:rsid w:val="00CF1C6C"/>
    <w:rsid w:val="00CF2D46"/>
    <w:rsid w:val="00CF30A9"/>
    <w:rsid w:val="00CF3F8C"/>
    <w:rsid w:val="00CF4D37"/>
    <w:rsid w:val="00CF5A9A"/>
    <w:rsid w:val="00CF6E20"/>
    <w:rsid w:val="00CF7D86"/>
    <w:rsid w:val="00D00964"/>
    <w:rsid w:val="00D00FF9"/>
    <w:rsid w:val="00D01281"/>
    <w:rsid w:val="00D01351"/>
    <w:rsid w:val="00D01689"/>
    <w:rsid w:val="00D01B85"/>
    <w:rsid w:val="00D02897"/>
    <w:rsid w:val="00D02B65"/>
    <w:rsid w:val="00D02E2B"/>
    <w:rsid w:val="00D03082"/>
    <w:rsid w:val="00D03362"/>
    <w:rsid w:val="00D03410"/>
    <w:rsid w:val="00D03413"/>
    <w:rsid w:val="00D03737"/>
    <w:rsid w:val="00D03AB5"/>
    <w:rsid w:val="00D0476F"/>
    <w:rsid w:val="00D055F3"/>
    <w:rsid w:val="00D05616"/>
    <w:rsid w:val="00D060B1"/>
    <w:rsid w:val="00D06467"/>
    <w:rsid w:val="00D0688A"/>
    <w:rsid w:val="00D07BC2"/>
    <w:rsid w:val="00D10260"/>
    <w:rsid w:val="00D10275"/>
    <w:rsid w:val="00D104BC"/>
    <w:rsid w:val="00D10C19"/>
    <w:rsid w:val="00D10CBE"/>
    <w:rsid w:val="00D1134B"/>
    <w:rsid w:val="00D1135E"/>
    <w:rsid w:val="00D11827"/>
    <w:rsid w:val="00D1389C"/>
    <w:rsid w:val="00D1474A"/>
    <w:rsid w:val="00D1501F"/>
    <w:rsid w:val="00D152B7"/>
    <w:rsid w:val="00D16B3A"/>
    <w:rsid w:val="00D16C49"/>
    <w:rsid w:val="00D16FBF"/>
    <w:rsid w:val="00D1700C"/>
    <w:rsid w:val="00D17878"/>
    <w:rsid w:val="00D17ECF"/>
    <w:rsid w:val="00D207BF"/>
    <w:rsid w:val="00D20A49"/>
    <w:rsid w:val="00D20A61"/>
    <w:rsid w:val="00D2198D"/>
    <w:rsid w:val="00D21A6C"/>
    <w:rsid w:val="00D21A82"/>
    <w:rsid w:val="00D22863"/>
    <w:rsid w:val="00D228C6"/>
    <w:rsid w:val="00D22923"/>
    <w:rsid w:val="00D22CB1"/>
    <w:rsid w:val="00D23631"/>
    <w:rsid w:val="00D24615"/>
    <w:rsid w:val="00D2479D"/>
    <w:rsid w:val="00D248D4"/>
    <w:rsid w:val="00D24AC4"/>
    <w:rsid w:val="00D24AD5"/>
    <w:rsid w:val="00D24B49"/>
    <w:rsid w:val="00D24F6D"/>
    <w:rsid w:val="00D256B8"/>
    <w:rsid w:val="00D31B7D"/>
    <w:rsid w:val="00D32146"/>
    <w:rsid w:val="00D329A1"/>
    <w:rsid w:val="00D332E7"/>
    <w:rsid w:val="00D34BA1"/>
    <w:rsid w:val="00D3703D"/>
    <w:rsid w:val="00D374FD"/>
    <w:rsid w:val="00D37CBE"/>
    <w:rsid w:val="00D37E07"/>
    <w:rsid w:val="00D40668"/>
    <w:rsid w:val="00D40F00"/>
    <w:rsid w:val="00D410F8"/>
    <w:rsid w:val="00D411AC"/>
    <w:rsid w:val="00D42CE9"/>
    <w:rsid w:val="00D43AF0"/>
    <w:rsid w:val="00D44059"/>
    <w:rsid w:val="00D44A38"/>
    <w:rsid w:val="00D45F3F"/>
    <w:rsid w:val="00D466D4"/>
    <w:rsid w:val="00D479C8"/>
    <w:rsid w:val="00D50D29"/>
    <w:rsid w:val="00D50E1E"/>
    <w:rsid w:val="00D50E55"/>
    <w:rsid w:val="00D50E84"/>
    <w:rsid w:val="00D517AA"/>
    <w:rsid w:val="00D5225E"/>
    <w:rsid w:val="00D52A2E"/>
    <w:rsid w:val="00D52DC1"/>
    <w:rsid w:val="00D530D7"/>
    <w:rsid w:val="00D539BA"/>
    <w:rsid w:val="00D54B2C"/>
    <w:rsid w:val="00D554A9"/>
    <w:rsid w:val="00D55705"/>
    <w:rsid w:val="00D56561"/>
    <w:rsid w:val="00D57B52"/>
    <w:rsid w:val="00D60A38"/>
    <w:rsid w:val="00D614D5"/>
    <w:rsid w:val="00D614E2"/>
    <w:rsid w:val="00D6166F"/>
    <w:rsid w:val="00D6315E"/>
    <w:rsid w:val="00D631DF"/>
    <w:rsid w:val="00D66C6F"/>
    <w:rsid w:val="00D66E8D"/>
    <w:rsid w:val="00D679E6"/>
    <w:rsid w:val="00D67F90"/>
    <w:rsid w:val="00D7087F"/>
    <w:rsid w:val="00D70A08"/>
    <w:rsid w:val="00D7104F"/>
    <w:rsid w:val="00D714BC"/>
    <w:rsid w:val="00D71C28"/>
    <w:rsid w:val="00D71CF0"/>
    <w:rsid w:val="00D71E4E"/>
    <w:rsid w:val="00D7204D"/>
    <w:rsid w:val="00D72F0A"/>
    <w:rsid w:val="00D735EF"/>
    <w:rsid w:val="00D74CF4"/>
    <w:rsid w:val="00D74F2D"/>
    <w:rsid w:val="00D74F7A"/>
    <w:rsid w:val="00D75203"/>
    <w:rsid w:val="00D75D27"/>
    <w:rsid w:val="00D76276"/>
    <w:rsid w:val="00D7653F"/>
    <w:rsid w:val="00D76CEB"/>
    <w:rsid w:val="00D778ED"/>
    <w:rsid w:val="00D77B27"/>
    <w:rsid w:val="00D77C7A"/>
    <w:rsid w:val="00D80261"/>
    <w:rsid w:val="00D80668"/>
    <w:rsid w:val="00D80ECB"/>
    <w:rsid w:val="00D80FA8"/>
    <w:rsid w:val="00D810EC"/>
    <w:rsid w:val="00D811F9"/>
    <w:rsid w:val="00D8182C"/>
    <w:rsid w:val="00D81C57"/>
    <w:rsid w:val="00D821D8"/>
    <w:rsid w:val="00D8390C"/>
    <w:rsid w:val="00D83C1C"/>
    <w:rsid w:val="00D83DAF"/>
    <w:rsid w:val="00D84403"/>
    <w:rsid w:val="00D847A8"/>
    <w:rsid w:val="00D84BAF"/>
    <w:rsid w:val="00D85095"/>
    <w:rsid w:val="00D85162"/>
    <w:rsid w:val="00D854A2"/>
    <w:rsid w:val="00D854E7"/>
    <w:rsid w:val="00D85EE0"/>
    <w:rsid w:val="00D85FB2"/>
    <w:rsid w:val="00D86BA2"/>
    <w:rsid w:val="00D87129"/>
    <w:rsid w:val="00D902D5"/>
    <w:rsid w:val="00D90DB3"/>
    <w:rsid w:val="00D91392"/>
    <w:rsid w:val="00D9167B"/>
    <w:rsid w:val="00D92260"/>
    <w:rsid w:val="00D932B0"/>
    <w:rsid w:val="00D93944"/>
    <w:rsid w:val="00D94140"/>
    <w:rsid w:val="00D943B8"/>
    <w:rsid w:val="00D94D01"/>
    <w:rsid w:val="00D959D1"/>
    <w:rsid w:val="00D95D08"/>
    <w:rsid w:val="00D96960"/>
    <w:rsid w:val="00D96C5E"/>
    <w:rsid w:val="00D971AF"/>
    <w:rsid w:val="00D97614"/>
    <w:rsid w:val="00D97D29"/>
    <w:rsid w:val="00DA01A2"/>
    <w:rsid w:val="00DA1208"/>
    <w:rsid w:val="00DA1423"/>
    <w:rsid w:val="00DA1959"/>
    <w:rsid w:val="00DA20CE"/>
    <w:rsid w:val="00DA218E"/>
    <w:rsid w:val="00DA3351"/>
    <w:rsid w:val="00DA4421"/>
    <w:rsid w:val="00DA5B5F"/>
    <w:rsid w:val="00DA740A"/>
    <w:rsid w:val="00DA7AE7"/>
    <w:rsid w:val="00DA7DEF"/>
    <w:rsid w:val="00DB0FA1"/>
    <w:rsid w:val="00DB181D"/>
    <w:rsid w:val="00DB1909"/>
    <w:rsid w:val="00DB2076"/>
    <w:rsid w:val="00DB30FF"/>
    <w:rsid w:val="00DB38A7"/>
    <w:rsid w:val="00DB52C7"/>
    <w:rsid w:val="00DB63A4"/>
    <w:rsid w:val="00DB6E7D"/>
    <w:rsid w:val="00DC1FCE"/>
    <w:rsid w:val="00DC22A3"/>
    <w:rsid w:val="00DC31E3"/>
    <w:rsid w:val="00DC4D1D"/>
    <w:rsid w:val="00DC5368"/>
    <w:rsid w:val="00DC5937"/>
    <w:rsid w:val="00DC63E8"/>
    <w:rsid w:val="00DD18C2"/>
    <w:rsid w:val="00DD2634"/>
    <w:rsid w:val="00DD3545"/>
    <w:rsid w:val="00DD3792"/>
    <w:rsid w:val="00DD3A29"/>
    <w:rsid w:val="00DD3A42"/>
    <w:rsid w:val="00DD3B9F"/>
    <w:rsid w:val="00DD49D6"/>
    <w:rsid w:val="00DD4E00"/>
    <w:rsid w:val="00DD4F5B"/>
    <w:rsid w:val="00DD530E"/>
    <w:rsid w:val="00DD54BB"/>
    <w:rsid w:val="00DD5BF0"/>
    <w:rsid w:val="00DD623F"/>
    <w:rsid w:val="00DD6B07"/>
    <w:rsid w:val="00DD6BCF"/>
    <w:rsid w:val="00DE0E33"/>
    <w:rsid w:val="00DE1EF0"/>
    <w:rsid w:val="00DE245D"/>
    <w:rsid w:val="00DE270B"/>
    <w:rsid w:val="00DE36F0"/>
    <w:rsid w:val="00DE4138"/>
    <w:rsid w:val="00DE524C"/>
    <w:rsid w:val="00DE5798"/>
    <w:rsid w:val="00DE6110"/>
    <w:rsid w:val="00DE6EFA"/>
    <w:rsid w:val="00DE733C"/>
    <w:rsid w:val="00DF03A2"/>
    <w:rsid w:val="00DF06DA"/>
    <w:rsid w:val="00DF07FA"/>
    <w:rsid w:val="00DF225F"/>
    <w:rsid w:val="00DF2456"/>
    <w:rsid w:val="00DF2C73"/>
    <w:rsid w:val="00DF300A"/>
    <w:rsid w:val="00DF383B"/>
    <w:rsid w:val="00DF5188"/>
    <w:rsid w:val="00DF5C7B"/>
    <w:rsid w:val="00DF6375"/>
    <w:rsid w:val="00DF6C0F"/>
    <w:rsid w:val="00DF711D"/>
    <w:rsid w:val="00E00DBF"/>
    <w:rsid w:val="00E00DEE"/>
    <w:rsid w:val="00E01084"/>
    <w:rsid w:val="00E01162"/>
    <w:rsid w:val="00E01240"/>
    <w:rsid w:val="00E016CB"/>
    <w:rsid w:val="00E01B26"/>
    <w:rsid w:val="00E02F53"/>
    <w:rsid w:val="00E02FAD"/>
    <w:rsid w:val="00E04C7F"/>
    <w:rsid w:val="00E04FC9"/>
    <w:rsid w:val="00E057C3"/>
    <w:rsid w:val="00E05867"/>
    <w:rsid w:val="00E065C8"/>
    <w:rsid w:val="00E0660B"/>
    <w:rsid w:val="00E0702C"/>
    <w:rsid w:val="00E07369"/>
    <w:rsid w:val="00E07575"/>
    <w:rsid w:val="00E07970"/>
    <w:rsid w:val="00E10360"/>
    <w:rsid w:val="00E1165E"/>
    <w:rsid w:val="00E1179F"/>
    <w:rsid w:val="00E11BB7"/>
    <w:rsid w:val="00E11FF7"/>
    <w:rsid w:val="00E1201A"/>
    <w:rsid w:val="00E12313"/>
    <w:rsid w:val="00E12957"/>
    <w:rsid w:val="00E13AF2"/>
    <w:rsid w:val="00E13BCD"/>
    <w:rsid w:val="00E1483C"/>
    <w:rsid w:val="00E15885"/>
    <w:rsid w:val="00E15D50"/>
    <w:rsid w:val="00E20DF7"/>
    <w:rsid w:val="00E20E64"/>
    <w:rsid w:val="00E2105B"/>
    <w:rsid w:val="00E21AEB"/>
    <w:rsid w:val="00E21EAE"/>
    <w:rsid w:val="00E2212F"/>
    <w:rsid w:val="00E2262C"/>
    <w:rsid w:val="00E22A32"/>
    <w:rsid w:val="00E22B27"/>
    <w:rsid w:val="00E22F12"/>
    <w:rsid w:val="00E23289"/>
    <w:rsid w:val="00E241CD"/>
    <w:rsid w:val="00E24AFE"/>
    <w:rsid w:val="00E25128"/>
    <w:rsid w:val="00E255ED"/>
    <w:rsid w:val="00E259A3"/>
    <w:rsid w:val="00E25D97"/>
    <w:rsid w:val="00E26325"/>
    <w:rsid w:val="00E27158"/>
    <w:rsid w:val="00E301A3"/>
    <w:rsid w:val="00E30284"/>
    <w:rsid w:val="00E3073B"/>
    <w:rsid w:val="00E3113C"/>
    <w:rsid w:val="00E317FF"/>
    <w:rsid w:val="00E3202E"/>
    <w:rsid w:val="00E32483"/>
    <w:rsid w:val="00E3300A"/>
    <w:rsid w:val="00E33F90"/>
    <w:rsid w:val="00E342FE"/>
    <w:rsid w:val="00E3456A"/>
    <w:rsid w:val="00E3457E"/>
    <w:rsid w:val="00E358A8"/>
    <w:rsid w:val="00E35B66"/>
    <w:rsid w:val="00E3659C"/>
    <w:rsid w:val="00E36A7C"/>
    <w:rsid w:val="00E40936"/>
    <w:rsid w:val="00E40DFE"/>
    <w:rsid w:val="00E40EA3"/>
    <w:rsid w:val="00E41684"/>
    <w:rsid w:val="00E41773"/>
    <w:rsid w:val="00E4347B"/>
    <w:rsid w:val="00E4614D"/>
    <w:rsid w:val="00E474E7"/>
    <w:rsid w:val="00E5036B"/>
    <w:rsid w:val="00E50A8A"/>
    <w:rsid w:val="00E51994"/>
    <w:rsid w:val="00E522E9"/>
    <w:rsid w:val="00E52C53"/>
    <w:rsid w:val="00E52CF8"/>
    <w:rsid w:val="00E54227"/>
    <w:rsid w:val="00E54B49"/>
    <w:rsid w:val="00E54EED"/>
    <w:rsid w:val="00E55EDD"/>
    <w:rsid w:val="00E560B7"/>
    <w:rsid w:val="00E5622A"/>
    <w:rsid w:val="00E562FC"/>
    <w:rsid w:val="00E56847"/>
    <w:rsid w:val="00E569EB"/>
    <w:rsid w:val="00E60CAA"/>
    <w:rsid w:val="00E61D2A"/>
    <w:rsid w:val="00E61D84"/>
    <w:rsid w:val="00E61E09"/>
    <w:rsid w:val="00E62183"/>
    <w:rsid w:val="00E62288"/>
    <w:rsid w:val="00E63015"/>
    <w:rsid w:val="00E630AD"/>
    <w:rsid w:val="00E6484D"/>
    <w:rsid w:val="00E65007"/>
    <w:rsid w:val="00E652AA"/>
    <w:rsid w:val="00E653E0"/>
    <w:rsid w:val="00E658F1"/>
    <w:rsid w:val="00E65A4F"/>
    <w:rsid w:val="00E67340"/>
    <w:rsid w:val="00E70211"/>
    <w:rsid w:val="00E70F64"/>
    <w:rsid w:val="00E710A2"/>
    <w:rsid w:val="00E711F6"/>
    <w:rsid w:val="00E73619"/>
    <w:rsid w:val="00E7398B"/>
    <w:rsid w:val="00E73CFF"/>
    <w:rsid w:val="00E74072"/>
    <w:rsid w:val="00E7558C"/>
    <w:rsid w:val="00E75653"/>
    <w:rsid w:val="00E75F24"/>
    <w:rsid w:val="00E7621D"/>
    <w:rsid w:val="00E76D2C"/>
    <w:rsid w:val="00E77258"/>
    <w:rsid w:val="00E80994"/>
    <w:rsid w:val="00E80F9E"/>
    <w:rsid w:val="00E810DD"/>
    <w:rsid w:val="00E81A8A"/>
    <w:rsid w:val="00E81DBD"/>
    <w:rsid w:val="00E821E3"/>
    <w:rsid w:val="00E838EC"/>
    <w:rsid w:val="00E843B7"/>
    <w:rsid w:val="00E87AB0"/>
    <w:rsid w:val="00E87C0C"/>
    <w:rsid w:val="00E9082D"/>
    <w:rsid w:val="00E917FE"/>
    <w:rsid w:val="00E91BF5"/>
    <w:rsid w:val="00E92C3C"/>
    <w:rsid w:val="00E93036"/>
    <w:rsid w:val="00E935E3"/>
    <w:rsid w:val="00E939FE"/>
    <w:rsid w:val="00E93D0E"/>
    <w:rsid w:val="00E94D91"/>
    <w:rsid w:val="00E952D8"/>
    <w:rsid w:val="00E959E9"/>
    <w:rsid w:val="00E967F3"/>
    <w:rsid w:val="00E96A94"/>
    <w:rsid w:val="00E96E54"/>
    <w:rsid w:val="00E96F10"/>
    <w:rsid w:val="00E97968"/>
    <w:rsid w:val="00E97AE6"/>
    <w:rsid w:val="00E97D74"/>
    <w:rsid w:val="00EA01C1"/>
    <w:rsid w:val="00EA0DE5"/>
    <w:rsid w:val="00EA0E2F"/>
    <w:rsid w:val="00EA130D"/>
    <w:rsid w:val="00EA15E8"/>
    <w:rsid w:val="00EA28BD"/>
    <w:rsid w:val="00EA3214"/>
    <w:rsid w:val="00EA32A0"/>
    <w:rsid w:val="00EA33CA"/>
    <w:rsid w:val="00EA57DB"/>
    <w:rsid w:val="00EA580B"/>
    <w:rsid w:val="00EA6F75"/>
    <w:rsid w:val="00EA6F8A"/>
    <w:rsid w:val="00EA7AD3"/>
    <w:rsid w:val="00EB051C"/>
    <w:rsid w:val="00EB0D16"/>
    <w:rsid w:val="00EB189E"/>
    <w:rsid w:val="00EB1CD7"/>
    <w:rsid w:val="00EB3384"/>
    <w:rsid w:val="00EB38EB"/>
    <w:rsid w:val="00EB3A51"/>
    <w:rsid w:val="00EB4F68"/>
    <w:rsid w:val="00EB5C34"/>
    <w:rsid w:val="00EB7230"/>
    <w:rsid w:val="00EB7A63"/>
    <w:rsid w:val="00EC04EE"/>
    <w:rsid w:val="00EC06B0"/>
    <w:rsid w:val="00EC07BC"/>
    <w:rsid w:val="00EC0B74"/>
    <w:rsid w:val="00EC0ECE"/>
    <w:rsid w:val="00EC2B9B"/>
    <w:rsid w:val="00EC31A2"/>
    <w:rsid w:val="00EC3ACC"/>
    <w:rsid w:val="00EC3E00"/>
    <w:rsid w:val="00EC407E"/>
    <w:rsid w:val="00EC46A8"/>
    <w:rsid w:val="00EC51B5"/>
    <w:rsid w:val="00EC5243"/>
    <w:rsid w:val="00EC5783"/>
    <w:rsid w:val="00EC5E87"/>
    <w:rsid w:val="00EC7233"/>
    <w:rsid w:val="00EC7EED"/>
    <w:rsid w:val="00ED0948"/>
    <w:rsid w:val="00ED1AF4"/>
    <w:rsid w:val="00ED1D06"/>
    <w:rsid w:val="00ED2933"/>
    <w:rsid w:val="00ED4989"/>
    <w:rsid w:val="00ED64B3"/>
    <w:rsid w:val="00ED6AF3"/>
    <w:rsid w:val="00ED77E9"/>
    <w:rsid w:val="00ED7896"/>
    <w:rsid w:val="00EE00B1"/>
    <w:rsid w:val="00EE12FF"/>
    <w:rsid w:val="00EE1570"/>
    <w:rsid w:val="00EE1D6A"/>
    <w:rsid w:val="00EE420A"/>
    <w:rsid w:val="00EE422F"/>
    <w:rsid w:val="00EE4C42"/>
    <w:rsid w:val="00EE4DC9"/>
    <w:rsid w:val="00EE558A"/>
    <w:rsid w:val="00EE5730"/>
    <w:rsid w:val="00EE5CBB"/>
    <w:rsid w:val="00EE5DA1"/>
    <w:rsid w:val="00EE760A"/>
    <w:rsid w:val="00EE7C3B"/>
    <w:rsid w:val="00EF0719"/>
    <w:rsid w:val="00EF1310"/>
    <w:rsid w:val="00EF17EE"/>
    <w:rsid w:val="00EF1966"/>
    <w:rsid w:val="00EF1CF1"/>
    <w:rsid w:val="00EF213D"/>
    <w:rsid w:val="00EF25E7"/>
    <w:rsid w:val="00EF27A8"/>
    <w:rsid w:val="00EF2870"/>
    <w:rsid w:val="00EF2BBA"/>
    <w:rsid w:val="00EF3638"/>
    <w:rsid w:val="00EF3870"/>
    <w:rsid w:val="00EF3AEE"/>
    <w:rsid w:val="00EF4193"/>
    <w:rsid w:val="00EF41A9"/>
    <w:rsid w:val="00EF43C7"/>
    <w:rsid w:val="00EF4AA2"/>
    <w:rsid w:val="00EF5141"/>
    <w:rsid w:val="00EF5841"/>
    <w:rsid w:val="00EF5893"/>
    <w:rsid w:val="00EF6331"/>
    <w:rsid w:val="00EF65D4"/>
    <w:rsid w:val="00EF6A3B"/>
    <w:rsid w:val="00EF6C83"/>
    <w:rsid w:val="00EF736A"/>
    <w:rsid w:val="00EF7B82"/>
    <w:rsid w:val="00EF7CA4"/>
    <w:rsid w:val="00EF7DA4"/>
    <w:rsid w:val="00F0159E"/>
    <w:rsid w:val="00F016D6"/>
    <w:rsid w:val="00F02274"/>
    <w:rsid w:val="00F02460"/>
    <w:rsid w:val="00F03776"/>
    <w:rsid w:val="00F03EAC"/>
    <w:rsid w:val="00F03EED"/>
    <w:rsid w:val="00F047BE"/>
    <w:rsid w:val="00F0519A"/>
    <w:rsid w:val="00F0705F"/>
    <w:rsid w:val="00F10984"/>
    <w:rsid w:val="00F1104D"/>
    <w:rsid w:val="00F11C80"/>
    <w:rsid w:val="00F11C81"/>
    <w:rsid w:val="00F128C8"/>
    <w:rsid w:val="00F13595"/>
    <w:rsid w:val="00F13E8A"/>
    <w:rsid w:val="00F14BE0"/>
    <w:rsid w:val="00F1503F"/>
    <w:rsid w:val="00F17344"/>
    <w:rsid w:val="00F17B50"/>
    <w:rsid w:val="00F21538"/>
    <w:rsid w:val="00F2182E"/>
    <w:rsid w:val="00F21E9F"/>
    <w:rsid w:val="00F23D29"/>
    <w:rsid w:val="00F258E5"/>
    <w:rsid w:val="00F2613D"/>
    <w:rsid w:val="00F261CE"/>
    <w:rsid w:val="00F2631C"/>
    <w:rsid w:val="00F26736"/>
    <w:rsid w:val="00F26DAC"/>
    <w:rsid w:val="00F270C8"/>
    <w:rsid w:val="00F27B0C"/>
    <w:rsid w:val="00F301E4"/>
    <w:rsid w:val="00F30938"/>
    <w:rsid w:val="00F30E80"/>
    <w:rsid w:val="00F3158B"/>
    <w:rsid w:val="00F31E54"/>
    <w:rsid w:val="00F33358"/>
    <w:rsid w:val="00F33A04"/>
    <w:rsid w:val="00F33AED"/>
    <w:rsid w:val="00F34C58"/>
    <w:rsid w:val="00F35B1C"/>
    <w:rsid w:val="00F37122"/>
    <w:rsid w:val="00F37187"/>
    <w:rsid w:val="00F3754B"/>
    <w:rsid w:val="00F4113F"/>
    <w:rsid w:val="00F41848"/>
    <w:rsid w:val="00F42CBE"/>
    <w:rsid w:val="00F42D62"/>
    <w:rsid w:val="00F430BD"/>
    <w:rsid w:val="00F43939"/>
    <w:rsid w:val="00F4463B"/>
    <w:rsid w:val="00F44884"/>
    <w:rsid w:val="00F44FE9"/>
    <w:rsid w:val="00F4504F"/>
    <w:rsid w:val="00F4552A"/>
    <w:rsid w:val="00F4598C"/>
    <w:rsid w:val="00F45EE6"/>
    <w:rsid w:val="00F468A3"/>
    <w:rsid w:val="00F46BCB"/>
    <w:rsid w:val="00F4789A"/>
    <w:rsid w:val="00F50280"/>
    <w:rsid w:val="00F50D16"/>
    <w:rsid w:val="00F50F7D"/>
    <w:rsid w:val="00F51C13"/>
    <w:rsid w:val="00F522C0"/>
    <w:rsid w:val="00F52A0B"/>
    <w:rsid w:val="00F52AF4"/>
    <w:rsid w:val="00F530F7"/>
    <w:rsid w:val="00F541F0"/>
    <w:rsid w:val="00F54662"/>
    <w:rsid w:val="00F547E9"/>
    <w:rsid w:val="00F54D21"/>
    <w:rsid w:val="00F561AC"/>
    <w:rsid w:val="00F562ED"/>
    <w:rsid w:val="00F56E42"/>
    <w:rsid w:val="00F57CE2"/>
    <w:rsid w:val="00F57DD5"/>
    <w:rsid w:val="00F57E88"/>
    <w:rsid w:val="00F57FA2"/>
    <w:rsid w:val="00F60067"/>
    <w:rsid w:val="00F601D2"/>
    <w:rsid w:val="00F6087B"/>
    <w:rsid w:val="00F60F21"/>
    <w:rsid w:val="00F60FA3"/>
    <w:rsid w:val="00F613B1"/>
    <w:rsid w:val="00F61A83"/>
    <w:rsid w:val="00F61B8A"/>
    <w:rsid w:val="00F61FAB"/>
    <w:rsid w:val="00F62523"/>
    <w:rsid w:val="00F628FA"/>
    <w:rsid w:val="00F62DDA"/>
    <w:rsid w:val="00F63229"/>
    <w:rsid w:val="00F63CEB"/>
    <w:rsid w:val="00F63DBD"/>
    <w:rsid w:val="00F63FEF"/>
    <w:rsid w:val="00F64AA8"/>
    <w:rsid w:val="00F64ACD"/>
    <w:rsid w:val="00F64F49"/>
    <w:rsid w:val="00F6557B"/>
    <w:rsid w:val="00F65A13"/>
    <w:rsid w:val="00F65AFF"/>
    <w:rsid w:val="00F66387"/>
    <w:rsid w:val="00F668B3"/>
    <w:rsid w:val="00F70AAD"/>
    <w:rsid w:val="00F70CD1"/>
    <w:rsid w:val="00F710ED"/>
    <w:rsid w:val="00F7118E"/>
    <w:rsid w:val="00F71501"/>
    <w:rsid w:val="00F730A7"/>
    <w:rsid w:val="00F74F58"/>
    <w:rsid w:val="00F750E8"/>
    <w:rsid w:val="00F755D6"/>
    <w:rsid w:val="00F75E0E"/>
    <w:rsid w:val="00F760C0"/>
    <w:rsid w:val="00F7634A"/>
    <w:rsid w:val="00F77556"/>
    <w:rsid w:val="00F777F5"/>
    <w:rsid w:val="00F77D24"/>
    <w:rsid w:val="00F800B2"/>
    <w:rsid w:val="00F8010A"/>
    <w:rsid w:val="00F80175"/>
    <w:rsid w:val="00F802DF"/>
    <w:rsid w:val="00F80F64"/>
    <w:rsid w:val="00F81072"/>
    <w:rsid w:val="00F81094"/>
    <w:rsid w:val="00F81984"/>
    <w:rsid w:val="00F81B09"/>
    <w:rsid w:val="00F82901"/>
    <w:rsid w:val="00F82BEF"/>
    <w:rsid w:val="00F8369C"/>
    <w:rsid w:val="00F836BB"/>
    <w:rsid w:val="00F83AAB"/>
    <w:rsid w:val="00F8471D"/>
    <w:rsid w:val="00F84AD2"/>
    <w:rsid w:val="00F84BFF"/>
    <w:rsid w:val="00F84CC0"/>
    <w:rsid w:val="00F85109"/>
    <w:rsid w:val="00F85422"/>
    <w:rsid w:val="00F8549D"/>
    <w:rsid w:val="00F8649D"/>
    <w:rsid w:val="00F865D5"/>
    <w:rsid w:val="00F869AF"/>
    <w:rsid w:val="00F86D85"/>
    <w:rsid w:val="00F87168"/>
    <w:rsid w:val="00F871A1"/>
    <w:rsid w:val="00F878FF"/>
    <w:rsid w:val="00F902F2"/>
    <w:rsid w:val="00F91C17"/>
    <w:rsid w:val="00F91ED9"/>
    <w:rsid w:val="00F95AEB"/>
    <w:rsid w:val="00F95DF7"/>
    <w:rsid w:val="00F9603D"/>
    <w:rsid w:val="00F962E3"/>
    <w:rsid w:val="00F964D3"/>
    <w:rsid w:val="00F96A7C"/>
    <w:rsid w:val="00FA0223"/>
    <w:rsid w:val="00FA0876"/>
    <w:rsid w:val="00FA107C"/>
    <w:rsid w:val="00FA12D4"/>
    <w:rsid w:val="00FA1984"/>
    <w:rsid w:val="00FA1A48"/>
    <w:rsid w:val="00FA2FA2"/>
    <w:rsid w:val="00FA30D7"/>
    <w:rsid w:val="00FA36D5"/>
    <w:rsid w:val="00FA4C03"/>
    <w:rsid w:val="00FA4C4C"/>
    <w:rsid w:val="00FA50D1"/>
    <w:rsid w:val="00FA64A3"/>
    <w:rsid w:val="00FA6AFA"/>
    <w:rsid w:val="00FA7121"/>
    <w:rsid w:val="00FA718F"/>
    <w:rsid w:val="00FA7EB4"/>
    <w:rsid w:val="00FB1743"/>
    <w:rsid w:val="00FB2381"/>
    <w:rsid w:val="00FB3090"/>
    <w:rsid w:val="00FB3696"/>
    <w:rsid w:val="00FB36A0"/>
    <w:rsid w:val="00FB39FC"/>
    <w:rsid w:val="00FB3B24"/>
    <w:rsid w:val="00FB3CA4"/>
    <w:rsid w:val="00FB3CF1"/>
    <w:rsid w:val="00FB4552"/>
    <w:rsid w:val="00FB4A08"/>
    <w:rsid w:val="00FB586F"/>
    <w:rsid w:val="00FB5FAC"/>
    <w:rsid w:val="00FB60DC"/>
    <w:rsid w:val="00FB65D8"/>
    <w:rsid w:val="00FB6917"/>
    <w:rsid w:val="00FB6AAB"/>
    <w:rsid w:val="00FC10A1"/>
    <w:rsid w:val="00FC1F3E"/>
    <w:rsid w:val="00FC23F4"/>
    <w:rsid w:val="00FC2B74"/>
    <w:rsid w:val="00FC2F42"/>
    <w:rsid w:val="00FC3B63"/>
    <w:rsid w:val="00FC4A07"/>
    <w:rsid w:val="00FC570A"/>
    <w:rsid w:val="00FC5C69"/>
    <w:rsid w:val="00FC6CFE"/>
    <w:rsid w:val="00FD0470"/>
    <w:rsid w:val="00FD0748"/>
    <w:rsid w:val="00FD0C17"/>
    <w:rsid w:val="00FD0C51"/>
    <w:rsid w:val="00FD1AE2"/>
    <w:rsid w:val="00FD225D"/>
    <w:rsid w:val="00FD235A"/>
    <w:rsid w:val="00FD2414"/>
    <w:rsid w:val="00FD2451"/>
    <w:rsid w:val="00FD2B0F"/>
    <w:rsid w:val="00FD2C33"/>
    <w:rsid w:val="00FD4CC6"/>
    <w:rsid w:val="00FD4E72"/>
    <w:rsid w:val="00FD5351"/>
    <w:rsid w:val="00FD62DE"/>
    <w:rsid w:val="00FD6CD0"/>
    <w:rsid w:val="00FD6F94"/>
    <w:rsid w:val="00FD7211"/>
    <w:rsid w:val="00FD760B"/>
    <w:rsid w:val="00FD79A9"/>
    <w:rsid w:val="00FE1573"/>
    <w:rsid w:val="00FE1D28"/>
    <w:rsid w:val="00FE2EFF"/>
    <w:rsid w:val="00FE360D"/>
    <w:rsid w:val="00FE3764"/>
    <w:rsid w:val="00FE49F9"/>
    <w:rsid w:val="00FE508A"/>
    <w:rsid w:val="00FE50CD"/>
    <w:rsid w:val="00FE572A"/>
    <w:rsid w:val="00FE6424"/>
    <w:rsid w:val="00FF00D5"/>
    <w:rsid w:val="00FF0163"/>
    <w:rsid w:val="00FF0472"/>
    <w:rsid w:val="00FF06CD"/>
    <w:rsid w:val="00FF1CA2"/>
    <w:rsid w:val="00FF1E2D"/>
    <w:rsid w:val="00FF2606"/>
    <w:rsid w:val="00FF2775"/>
    <w:rsid w:val="00FF3722"/>
    <w:rsid w:val="00FF49E5"/>
    <w:rsid w:val="00FF4A18"/>
    <w:rsid w:val="00FF5327"/>
    <w:rsid w:val="00FF6462"/>
    <w:rsid w:val="00FF6754"/>
    <w:rsid w:val="00FF6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fc,#3cc,#3cc4c4,#ddd,#eaeaea,#f8f8f8,#6f9,#dbd9b9"/>
    </o:shapedefaults>
    <o:shapelayout v:ext="edit">
      <o:idmap v:ext="edit" data="1"/>
    </o:shapelayout>
  </w:shapeDefaults>
  <w:decimalSymbol w:val="."/>
  <w:listSeparator w:val=","/>
  <w14:docId w14:val="1E0AED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D4"/>
    <w:pPr>
      <w:spacing w:before="120" w:after="120"/>
    </w:pPr>
    <w:rPr>
      <w:rFonts w:ascii="Verdana" w:hAnsi="Verdana" w:cs="Arial"/>
    </w:rPr>
  </w:style>
  <w:style w:type="paragraph" w:styleId="Heading1">
    <w:name w:val="heading 1"/>
    <w:basedOn w:val="Heading2"/>
    <w:next w:val="Normal"/>
    <w:link w:val="Heading1Char"/>
    <w:qFormat/>
    <w:rsid w:val="00D466D4"/>
    <w:pPr>
      <w:outlineLvl w:val="0"/>
    </w:pPr>
    <w:rPr>
      <w:b w:val="0"/>
      <w:bCs/>
      <w:i/>
      <w:color w:val="000000"/>
      <w:kern w:val="32"/>
      <w:szCs w:val="32"/>
    </w:rPr>
  </w:style>
  <w:style w:type="paragraph" w:styleId="Heading2">
    <w:name w:val="heading 2"/>
    <w:basedOn w:val="Normal"/>
    <w:next w:val="Normal"/>
    <w:link w:val="Heading2Char"/>
    <w:qFormat/>
    <w:rsid w:val="00D466D4"/>
    <w:pPr>
      <w:keepNext/>
      <w:outlineLvl w:val="1"/>
    </w:pPr>
    <w:rPr>
      <w:b/>
      <w:iCs/>
      <w:color w:val="17365D"/>
      <w:sz w:val="28"/>
      <w:szCs w:val="12"/>
    </w:rPr>
  </w:style>
  <w:style w:type="paragraph" w:styleId="Heading3">
    <w:name w:val="heading 3"/>
    <w:basedOn w:val="Heading-StudyTip"/>
    <w:next w:val="Normal"/>
    <w:autoRedefine/>
    <w:qFormat/>
    <w:rsid w:val="00570205"/>
  </w:style>
  <w:style w:type="paragraph" w:styleId="Heading4">
    <w:name w:val="heading 4"/>
    <w:basedOn w:val="Normal"/>
    <w:next w:val="Normal"/>
    <w:qFormat/>
    <w:rsid w:val="00D466D4"/>
    <w:pPr>
      <w:keepNext/>
      <w:spacing w:before="240" w:after="60"/>
      <w:outlineLvl w:val="3"/>
    </w:pPr>
    <w:rPr>
      <w:b/>
      <w:bCs/>
      <w:sz w:val="32"/>
      <w:szCs w:val="28"/>
    </w:rPr>
  </w:style>
  <w:style w:type="paragraph" w:styleId="Heading5">
    <w:name w:val="heading 5"/>
    <w:basedOn w:val="Normal"/>
    <w:next w:val="Normal"/>
    <w:qFormat/>
    <w:pPr>
      <w:keepNext/>
      <w:ind w:firstLine="720"/>
      <w:outlineLvl w:val="4"/>
    </w:pPr>
    <w:rPr>
      <w:b/>
      <w:bCs/>
    </w:rPr>
  </w:style>
  <w:style w:type="paragraph" w:styleId="Heading6">
    <w:name w:val="heading 6"/>
    <w:basedOn w:val="Normal"/>
    <w:next w:val="Normal"/>
    <w:qFormat/>
    <w:pPr>
      <w:keepNext/>
      <w:outlineLvl w:val="5"/>
    </w:pPr>
    <w:rPr>
      <w:b/>
      <w:bCs/>
      <w:color w:val="FF0000"/>
      <w:u w:val="single"/>
    </w:rPr>
  </w:style>
  <w:style w:type="paragraph" w:styleId="Heading7">
    <w:name w:val="heading 7"/>
    <w:basedOn w:val="Normal"/>
    <w:next w:val="Normal"/>
    <w:qFormat/>
    <w:pPr>
      <w:keepNext/>
      <w:outlineLvl w:val="6"/>
    </w:pPr>
    <w:rPr>
      <w:b/>
      <w:bCs/>
      <w:sz w:val="16"/>
    </w:rPr>
  </w:style>
  <w:style w:type="paragraph" w:styleId="Heading8">
    <w:name w:val="heading 8"/>
    <w:basedOn w:val="Normal"/>
    <w:next w:val="Normal"/>
    <w:qFormat/>
    <w:pPr>
      <w:keepNext/>
      <w:outlineLvl w:val="7"/>
    </w:pPr>
    <w:rPr>
      <w:b/>
      <w:bCs/>
      <w:color w:val="FF0000"/>
    </w:rPr>
  </w:style>
  <w:style w:type="paragraph" w:styleId="Heading9">
    <w:name w:val="heading 9"/>
    <w:basedOn w:val="Normal"/>
    <w:next w:val="Normal"/>
    <w:qFormat/>
    <w:pPr>
      <w:keepNext/>
      <w:outlineLvl w:val="8"/>
    </w:pPr>
    <w:rPr>
      <w:b/>
      <w:bCs/>
      <w:color w:val="3333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D466D4"/>
    <w:pPr>
      <w:spacing w:before="100" w:beforeAutospacing="1" w:after="100" w:afterAutospacing="1"/>
    </w:pPr>
    <w:rPr>
      <w:rFonts w:eastAsia="Arial Unicode MS" w:cs="Arial Unicode MS"/>
      <w:color w:val="000000"/>
      <w:sz w:val="18"/>
      <w:szCs w:val="18"/>
    </w:rPr>
  </w:style>
  <w:style w:type="character" w:styleId="Emphasis">
    <w:name w:val="Emphasis"/>
    <w:uiPriority w:val="20"/>
    <w:qFormat/>
    <w:rPr>
      <w:i/>
      <w:iCs/>
    </w:rPr>
  </w:style>
  <w:style w:type="character" w:styleId="Strong">
    <w:name w:val="Strong"/>
    <w:qFormat/>
    <w:rsid w:val="00D466D4"/>
    <w:rPr>
      <w:rFonts w:ascii="Verdana" w:hAnsi="Verdana"/>
      <w:b/>
      <w:bCs/>
      <w:sz w:val="20"/>
    </w:rPr>
  </w:style>
  <w:style w:type="paragraph" w:styleId="Header">
    <w:name w:val="header"/>
    <w:basedOn w:val="Normal"/>
    <w:link w:val="HeaderChar"/>
    <w:rsid w:val="00D466D4"/>
    <w:pPr>
      <w:tabs>
        <w:tab w:val="center" w:pos="4320"/>
        <w:tab w:val="right" w:pos="8640"/>
      </w:tabs>
    </w:pPr>
  </w:style>
  <w:style w:type="paragraph" w:styleId="BodyTextIndent2">
    <w:name w:val="Body Text Indent 2"/>
    <w:basedOn w:val="Normal"/>
    <w:pPr>
      <w:ind w:left="720"/>
    </w:pPr>
  </w:style>
  <w:style w:type="paragraph" w:customStyle="1" w:styleId="directions">
    <w:name w:val="directions"/>
    <w:basedOn w:val="BodyText"/>
    <w:link w:val="directionsChar"/>
    <w:qFormat/>
    <w:rsid w:val="00C744BD"/>
    <w:rPr>
      <w:rFonts w:cs="Times New Roman"/>
      <w:b/>
      <w:color w:val="943634"/>
      <w:szCs w:val="20"/>
    </w:rPr>
  </w:style>
  <w:style w:type="paragraph" w:customStyle="1" w:styleId="Numbers">
    <w:name w:val="Numbers"/>
    <w:pPr>
      <w:numPr>
        <w:numId w:val="1"/>
      </w:numPr>
      <w:spacing w:before="120"/>
    </w:pPr>
    <w:rPr>
      <w:sz w:val="24"/>
    </w:rPr>
  </w:style>
  <w:style w:type="paragraph" w:customStyle="1" w:styleId="H4">
    <w:name w:val="H4"/>
    <w:basedOn w:val="Normal"/>
    <w:next w:val="Normal"/>
    <w:pPr>
      <w:keepNext/>
      <w:spacing w:before="100" w:after="100"/>
      <w:outlineLvl w:val="4"/>
    </w:pPr>
    <w:rPr>
      <w:b/>
      <w:snapToGrid w:val="0"/>
    </w:rPr>
  </w:style>
  <w:style w:type="paragraph" w:customStyle="1" w:styleId="Bullet1">
    <w:name w:val="Bullet 1"/>
    <w:basedOn w:val="Normal"/>
    <w:pPr>
      <w:numPr>
        <w:numId w:val="2"/>
      </w:numPr>
      <w:tabs>
        <w:tab w:val="clear" w:pos="432"/>
        <w:tab w:val="num" w:pos="720"/>
      </w:tabs>
      <w:ind w:left="720"/>
    </w:pPr>
  </w:style>
  <w:style w:type="paragraph" w:styleId="BodyText3">
    <w:name w:val="Body Text 3"/>
    <w:basedOn w:val="Normal"/>
    <w:link w:val="BodyText3Char"/>
    <w:rPr>
      <w:b/>
      <w:sz w:val="17"/>
    </w:rPr>
  </w:style>
  <w:style w:type="paragraph" w:styleId="BodyTextIndent">
    <w:name w:val="Body Text Indent"/>
    <w:basedOn w:val="Normal"/>
    <w:link w:val="BodyTextIndentChar"/>
    <w:pPr>
      <w:ind w:left="1080"/>
    </w:pPr>
  </w:style>
  <w:style w:type="paragraph" w:styleId="BodyText">
    <w:name w:val="Body Text"/>
    <w:aliases w:val="Body Text Char"/>
    <w:basedOn w:val="Normal"/>
    <w:link w:val="BodyTextChar1"/>
    <w:qFormat/>
    <w:rsid w:val="00D466D4"/>
    <w:rPr>
      <w:color w:val="000000"/>
      <w:szCs w:val="12"/>
    </w:rPr>
  </w:style>
  <w:style w:type="paragraph" w:styleId="BalloonText">
    <w:name w:val="Balloon Text"/>
    <w:basedOn w:val="Normal"/>
    <w:semiHidden/>
    <w:rPr>
      <w:rFonts w:ascii="Tahoma" w:hAnsi="Tahoma" w:cs="Tahoma"/>
      <w:sz w:val="16"/>
      <w:szCs w:val="16"/>
    </w:rPr>
  </w:style>
  <w:style w:type="paragraph" w:styleId="Footer">
    <w:name w:val="footer"/>
    <w:basedOn w:val="Normal"/>
    <w:rsid w:val="00D466D4"/>
    <w:pPr>
      <w:tabs>
        <w:tab w:val="center" w:pos="4320"/>
        <w:tab w:val="right" w:pos="8640"/>
      </w:tabs>
      <w:spacing w:before="0" w:after="0"/>
    </w:pPr>
    <w:rPr>
      <w:sz w:val="16"/>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topnavs1">
    <w:name w:val="topnavs1"/>
    <w:rPr>
      <w:rFonts w:ascii="Arial" w:hAnsi="Arial" w:cs="Arial" w:hint="default"/>
      <w:i w:val="0"/>
      <w:iCs w:val="0"/>
      <w:color w:val="808080"/>
      <w:sz w:val="15"/>
      <w:szCs w:val="15"/>
    </w:rPr>
  </w:style>
  <w:style w:type="character" w:styleId="Hyperlink">
    <w:name w:val="Hyperlink"/>
    <w:qFormat/>
    <w:rsid w:val="00000080"/>
    <w:rPr>
      <w:b/>
      <w:color w:val="4F81BD"/>
      <w:u w:val="single"/>
    </w:rPr>
  </w:style>
  <w:style w:type="character" w:styleId="PageNumber">
    <w:name w:val="page number"/>
    <w:rsid w:val="00D466D4"/>
  </w:style>
  <w:style w:type="paragraph" w:customStyle="1" w:styleId="RolloverBullet">
    <w:name w:val="Rollover Bullet"/>
    <w:basedOn w:val="TextBullet1"/>
    <w:link w:val="RolloverBulletChar"/>
    <w:autoRedefine/>
    <w:qFormat/>
    <w:rsid w:val="00D466D4"/>
    <w:pPr>
      <w:numPr>
        <w:numId w:val="9"/>
      </w:numPr>
      <w:ind w:left="1080"/>
    </w:pPr>
    <w:rPr>
      <w:color w:val="0000FF"/>
    </w:rPr>
  </w:style>
  <w:style w:type="paragraph" w:styleId="BlockText">
    <w:name w:val="Block Text"/>
    <w:basedOn w:val="Normal"/>
    <w:rsid w:val="00D466D4"/>
    <w:pPr>
      <w:ind w:left="720" w:right="-1440"/>
    </w:pPr>
    <w:rPr>
      <w:color w:val="40458C"/>
      <w:sz w:val="28"/>
      <w:szCs w:val="12"/>
    </w:rPr>
  </w:style>
  <w:style w:type="paragraph" w:customStyle="1" w:styleId="TableofContentsText">
    <w:name w:val="Table of Contents Text"/>
    <w:rsid w:val="00D466D4"/>
    <w:pPr>
      <w:spacing w:after="120"/>
    </w:pPr>
    <w:rPr>
      <w:rFonts w:ascii="Arial" w:hAnsi="Arial" w:cs="Arial"/>
      <w:color w:val="000000"/>
      <w:szCs w:val="24"/>
    </w:rPr>
  </w:style>
  <w:style w:type="paragraph" w:customStyle="1" w:styleId="ProgrammerNotes">
    <w:name w:val="Programmer Notes"/>
    <w:rsid w:val="00D466D4"/>
    <w:rPr>
      <w:rFonts w:ascii="Arial" w:hAnsi="Arial" w:cs="Arial"/>
      <w:color w:val="800080"/>
      <w:kern w:val="32"/>
      <w:sz w:val="24"/>
    </w:rPr>
  </w:style>
  <w:style w:type="paragraph" w:customStyle="1" w:styleId="RolloverHeading">
    <w:name w:val="Rollover Heading"/>
    <w:link w:val="RolloverHeadingChar"/>
    <w:qFormat/>
    <w:rsid w:val="00D466D4"/>
    <w:pPr>
      <w:spacing w:before="120" w:after="120"/>
    </w:pPr>
    <w:rPr>
      <w:rFonts w:ascii="Verdana" w:hAnsi="Verdana" w:cs="Arial"/>
      <w:b/>
      <w:color w:val="0000FF"/>
    </w:rPr>
  </w:style>
  <w:style w:type="paragraph" w:customStyle="1" w:styleId="RolloverText">
    <w:name w:val="Rollover Text"/>
    <w:link w:val="RolloverTextChar"/>
    <w:qFormat/>
    <w:rsid w:val="00D466D4"/>
    <w:pPr>
      <w:spacing w:before="120" w:after="120"/>
    </w:pPr>
    <w:rPr>
      <w:rFonts w:ascii="Verdana" w:hAnsi="Verdana" w:cs="Arial"/>
      <w:color w:val="0000FF"/>
    </w:rPr>
  </w:style>
  <w:style w:type="paragraph" w:customStyle="1" w:styleId="TextBullet1">
    <w:name w:val="Text Bullet 1"/>
    <w:basedOn w:val="Normal"/>
    <w:rsid w:val="00D466D4"/>
    <w:pPr>
      <w:numPr>
        <w:numId w:val="7"/>
      </w:numPr>
    </w:pPr>
  </w:style>
  <w:style w:type="paragraph" w:customStyle="1" w:styleId="TextBullet2">
    <w:name w:val="Text Bullet 2"/>
    <w:rsid w:val="00D466D4"/>
    <w:pPr>
      <w:numPr>
        <w:numId w:val="3"/>
      </w:numPr>
      <w:spacing w:after="240"/>
    </w:pPr>
    <w:rPr>
      <w:rFonts w:ascii="Arial" w:hAnsi="Arial" w:cs="Arial"/>
      <w:color w:val="000000"/>
    </w:rPr>
  </w:style>
  <w:style w:type="paragraph" w:customStyle="1" w:styleId="ReviewQuestions">
    <w:name w:val="Review Questions"/>
    <w:basedOn w:val="Normal"/>
    <w:link w:val="ReviewQuestionsChar"/>
    <w:qFormat/>
    <w:rsid w:val="00D466D4"/>
    <w:pPr>
      <w:numPr>
        <w:numId w:val="8"/>
      </w:numPr>
      <w:spacing w:before="0"/>
    </w:pPr>
    <w:rPr>
      <w:b/>
    </w:rPr>
  </w:style>
  <w:style w:type="paragraph" w:customStyle="1" w:styleId="TextNumbering">
    <w:name w:val="Text Numbering"/>
    <w:rsid w:val="00D466D4"/>
    <w:pPr>
      <w:numPr>
        <w:numId w:val="6"/>
      </w:numPr>
      <w:spacing w:after="240"/>
    </w:pPr>
    <w:rPr>
      <w:rFonts w:ascii="Arial" w:hAnsi="Arial" w:cs="Arial"/>
      <w:bCs/>
      <w:color w:val="000000"/>
      <w:szCs w:val="32"/>
    </w:rPr>
  </w:style>
  <w:style w:type="character" w:customStyle="1" w:styleId="Heading3Char">
    <w:name w:val="Heading 3 Char"/>
    <w:rPr>
      <w:rFonts w:ascii="Arial" w:hAnsi="Arial" w:cs="Arial"/>
      <w:b/>
      <w:bCs/>
      <w:color w:val="000080"/>
      <w:sz w:val="26"/>
      <w:szCs w:val="26"/>
      <w:lang w:val="en-US" w:eastAsia="en-US" w:bidi="ar-SA"/>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title1">
    <w:name w:val="title1"/>
    <w:rPr>
      <w:rFonts w:ascii="Arial" w:hAnsi="Arial" w:cs="Arial" w:hint="default"/>
      <w:b/>
      <w:bCs/>
      <w:color w:val="333366"/>
      <w:sz w:val="24"/>
      <w:szCs w:val="24"/>
    </w:rPr>
  </w:style>
  <w:style w:type="character" w:customStyle="1" w:styleId="bodyblue1">
    <w:name w:val="bodyblue1"/>
    <w:rPr>
      <w:rFonts w:ascii="Arial" w:hAnsi="Arial" w:cs="Arial" w:hint="default"/>
      <w:b w:val="0"/>
      <w:bCs w:val="0"/>
      <w:i w:val="0"/>
      <w:iCs w:val="0"/>
      <w:color w:val="000080"/>
      <w:sz w:val="18"/>
      <w:szCs w:val="18"/>
    </w:rPr>
  </w:style>
  <w:style w:type="paragraph" w:customStyle="1" w:styleId="disclaimer">
    <w:name w:val="disclaimer"/>
    <w:basedOn w:val="Normal"/>
    <w:pPr>
      <w:pBdr>
        <w:top w:val="double" w:sz="6" w:space="8" w:color="9E9E6F"/>
        <w:left w:val="double" w:sz="6" w:space="8" w:color="9E9E6F"/>
        <w:bottom w:val="double" w:sz="6" w:space="8" w:color="9E9E6F"/>
        <w:right w:val="double" w:sz="6" w:space="8" w:color="9E9E6F"/>
      </w:pBdr>
      <w:spacing w:before="30" w:after="30"/>
      <w:ind w:left="30" w:right="30"/>
    </w:pPr>
    <w:rPr>
      <w:color w:val="000000"/>
      <w:sz w:val="15"/>
      <w:szCs w:val="15"/>
    </w:rPr>
  </w:style>
  <w:style w:type="paragraph" w:styleId="BodyText2">
    <w:name w:val="Body Text 2"/>
    <w:basedOn w:val="Normal"/>
    <w:rPr>
      <w:b/>
      <w:color w:val="0000FF"/>
    </w:rPr>
  </w:style>
  <w:style w:type="character" w:styleId="FollowedHyperlink">
    <w:name w:val="FollowedHyperlink"/>
    <w:rPr>
      <w:color w:val="800080"/>
      <w:u w:val="single"/>
    </w:rPr>
  </w:style>
  <w:style w:type="paragraph" w:styleId="TOC1">
    <w:name w:val="toc 1"/>
    <w:basedOn w:val="Normal"/>
    <w:next w:val="Normal"/>
    <w:autoRedefine/>
    <w:semiHidden/>
    <w:pPr>
      <w:spacing w:before="240"/>
    </w:pPr>
    <w:rPr>
      <w:rFonts w:ascii="Times New Roman" w:hAnsi="Times New Roman"/>
      <w:b/>
      <w:bCs/>
    </w:rPr>
  </w:style>
  <w:style w:type="paragraph" w:styleId="TOC2">
    <w:name w:val="toc 2"/>
    <w:basedOn w:val="Normal"/>
    <w:next w:val="Normal"/>
    <w:autoRedefine/>
    <w:semiHidden/>
    <w:pPr>
      <w:ind w:left="240"/>
    </w:pPr>
    <w:rPr>
      <w:rFonts w:ascii="Times New Roman" w:hAnsi="Times New Roman"/>
      <w:i/>
      <w:iCs/>
    </w:rPr>
  </w:style>
  <w:style w:type="paragraph" w:styleId="TOC3">
    <w:name w:val="toc 3"/>
    <w:basedOn w:val="Normal"/>
    <w:next w:val="Normal"/>
    <w:autoRedefine/>
    <w:semiHidden/>
    <w:pPr>
      <w:ind w:left="480"/>
    </w:pPr>
    <w:rPr>
      <w:rFonts w:ascii="Times New Roman" w:hAnsi="Times New Roman"/>
    </w:rPr>
  </w:style>
  <w:style w:type="paragraph" w:styleId="TOC4">
    <w:name w:val="toc 4"/>
    <w:basedOn w:val="Normal"/>
    <w:next w:val="Normal"/>
    <w:autoRedefine/>
    <w:semiHidden/>
    <w:pPr>
      <w:ind w:left="720"/>
    </w:pPr>
    <w:rPr>
      <w:rFonts w:ascii="Times New Roman" w:hAnsi="Times New Roman"/>
    </w:rPr>
  </w:style>
  <w:style w:type="paragraph" w:styleId="TOC5">
    <w:name w:val="toc 5"/>
    <w:basedOn w:val="Normal"/>
    <w:next w:val="Normal"/>
    <w:autoRedefine/>
    <w:semiHidden/>
    <w:pPr>
      <w:ind w:left="960"/>
    </w:pPr>
    <w:rPr>
      <w:rFonts w:ascii="Times New Roman" w:hAnsi="Times New Roman"/>
    </w:rPr>
  </w:style>
  <w:style w:type="paragraph" w:styleId="TOC6">
    <w:name w:val="toc 6"/>
    <w:basedOn w:val="Normal"/>
    <w:next w:val="Normal"/>
    <w:autoRedefine/>
    <w:semiHidden/>
    <w:pPr>
      <w:ind w:left="1200"/>
    </w:pPr>
    <w:rPr>
      <w:rFonts w:ascii="Times New Roman" w:hAnsi="Times New Roman"/>
    </w:rPr>
  </w:style>
  <w:style w:type="paragraph" w:styleId="TOC7">
    <w:name w:val="toc 7"/>
    <w:basedOn w:val="Normal"/>
    <w:next w:val="Normal"/>
    <w:autoRedefine/>
    <w:semiHidden/>
    <w:pPr>
      <w:ind w:left="1440"/>
    </w:pPr>
    <w:rPr>
      <w:rFonts w:ascii="Times New Roman" w:hAnsi="Times New Roman"/>
    </w:rPr>
  </w:style>
  <w:style w:type="paragraph" w:styleId="TOC8">
    <w:name w:val="toc 8"/>
    <w:basedOn w:val="Normal"/>
    <w:next w:val="Normal"/>
    <w:autoRedefine/>
    <w:semiHidden/>
    <w:pPr>
      <w:ind w:left="1680"/>
    </w:pPr>
    <w:rPr>
      <w:rFonts w:ascii="Times New Roman" w:hAnsi="Times New Roman"/>
    </w:rPr>
  </w:style>
  <w:style w:type="paragraph" w:styleId="TOC9">
    <w:name w:val="toc 9"/>
    <w:basedOn w:val="Normal"/>
    <w:next w:val="Normal"/>
    <w:autoRedefine/>
    <w:semiHidden/>
    <w:pPr>
      <w:ind w:left="1920"/>
    </w:pPr>
    <w:rPr>
      <w:rFonts w:ascii="Times New Roman" w:hAnsi="Times New Roman"/>
    </w:rPr>
  </w:style>
  <w:style w:type="paragraph" w:styleId="BodyTextIndent3">
    <w:name w:val="Body Text Indent 3"/>
    <w:basedOn w:val="Normal"/>
    <w:link w:val="BodyTextIndent3Char"/>
    <w:pPr>
      <w:ind w:left="720"/>
    </w:pPr>
    <w:rPr>
      <w:i/>
      <w:iCs/>
    </w:rPr>
  </w:style>
  <w:style w:type="character" w:customStyle="1" w:styleId="tagline">
    <w:name w:val="tagline"/>
    <w:basedOn w:val="DefaultParagraphFont"/>
  </w:style>
  <w:style w:type="character" w:customStyle="1" w:styleId="directionsChar">
    <w:name w:val="directions Char"/>
    <w:link w:val="directions"/>
    <w:rsid w:val="00C744BD"/>
    <w:rPr>
      <w:rFonts w:ascii="Verdana" w:hAnsi="Verdana"/>
      <w:b/>
      <w:color w:val="943634"/>
    </w:rPr>
  </w:style>
  <w:style w:type="paragraph" w:customStyle="1" w:styleId="default">
    <w:name w:val="default"/>
    <w:basedOn w:val="Normal"/>
    <w:rsid w:val="00D91392"/>
    <w:pPr>
      <w:spacing w:before="100" w:beforeAutospacing="1" w:after="100" w:afterAutospacing="1"/>
    </w:pPr>
  </w:style>
  <w:style w:type="character" w:customStyle="1" w:styleId="Heading1Char">
    <w:name w:val="Heading 1 Char"/>
    <w:link w:val="Heading1"/>
    <w:rsid w:val="00B276F8"/>
    <w:rPr>
      <w:rFonts w:ascii="Verdana" w:hAnsi="Verdana" w:cs="Arial"/>
      <w:bCs/>
      <w:i/>
      <w:iCs/>
      <w:color w:val="000000"/>
      <w:kern w:val="32"/>
      <w:sz w:val="28"/>
      <w:szCs w:val="32"/>
    </w:rPr>
  </w:style>
  <w:style w:type="paragraph" w:styleId="z-TopofForm">
    <w:name w:val="HTML Top of Form"/>
    <w:basedOn w:val="Normal"/>
    <w:next w:val="Normal"/>
    <w:hidden/>
    <w:rsid w:val="00530E3C"/>
    <w:pPr>
      <w:pBdr>
        <w:bottom w:val="single" w:sz="6" w:space="1" w:color="auto"/>
      </w:pBdr>
      <w:jc w:val="center"/>
    </w:pPr>
    <w:rPr>
      <w:vanish/>
      <w:sz w:val="16"/>
      <w:szCs w:val="16"/>
    </w:rPr>
  </w:style>
  <w:style w:type="paragraph" w:styleId="z-BottomofForm">
    <w:name w:val="HTML Bottom of Form"/>
    <w:basedOn w:val="Normal"/>
    <w:next w:val="Normal"/>
    <w:hidden/>
    <w:rsid w:val="00530E3C"/>
    <w:pPr>
      <w:pBdr>
        <w:top w:val="single" w:sz="6" w:space="1" w:color="auto"/>
      </w:pBdr>
      <w:jc w:val="center"/>
    </w:pPr>
    <w:rPr>
      <w:vanish/>
      <w:sz w:val="16"/>
      <w:szCs w:val="16"/>
    </w:rPr>
  </w:style>
  <w:style w:type="table" w:styleId="TableGrid">
    <w:name w:val="Table Grid"/>
    <w:basedOn w:val="TableNormal"/>
    <w:rsid w:val="00D46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lloverTextChar">
    <w:name w:val="Rollover Text Char"/>
    <w:link w:val="RolloverText"/>
    <w:rsid w:val="00D466D4"/>
    <w:rPr>
      <w:rFonts w:ascii="Verdana" w:hAnsi="Verdana" w:cs="Arial"/>
      <w:color w:val="0000FF"/>
    </w:rPr>
  </w:style>
  <w:style w:type="paragraph" w:styleId="DocumentMap">
    <w:name w:val="Document Map"/>
    <w:basedOn w:val="Normal"/>
    <w:semiHidden/>
    <w:rsid w:val="00472467"/>
    <w:pPr>
      <w:shd w:val="clear" w:color="auto" w:fill="000080"/>
    </w:pPr>
    <w:rPr>
      <w:rFonts w:ascii="Tahoma" w:hAnsi="Tahoma" w:cs="Tahoma"/>
    </w:rPr>
  </w:style>
  <w:style w:type="character" w:customStyle="1" w:styleId="BodyTextChar1">
    <w:name w:val="Body Text Char1"/>
    <w:aliases w:val="Body Text Char Char"/>
    <w:link w:val="BodyText"/>
    <w:rsid w:val="00AB5082"/>
    <w:rPr>
      <w:rFonts w:ascii="Verdana" w:hAnsi="Verdana" w:cs="Arial"/>
      <w:color w:val="000000"/>
      <w:szCs w:val="12"/>
    </w:rPr>
  </w:style>
  <w:style w:type="character" w:customStyle="1" w:styleId="ReviewQuestionsChar">
    <w:name w:val="Review Questions Char"/>
    <w:link w:val="ReviewQuestions"/>
    <w:rsid w:val="009A09D8"/>
    <w:rPr>
      <w:rFonts w:ascii="Verdana" w:hAnsi="Verdana" w:cs="Arial"/>
      <w:b/>
    </w:rPr>
  </w:style>
  <w:style w:type="paragraph" w:customStyle="1" w:styleId="MediumList2-Accent21">
    <w:name w:val="Medium List 2 - Accent 21"/>
    <w:hidden/>
    <w:uiPriority w:val="71"/>
    <w:rsid w:val="008A203D"/>
    <w:rPr>
      <w:rFonts w:ascii="Verdana" w:hAnsi="Verdana" w:cs="Arial"/>
    </w:rPr>
  </w:style>
  <w:style w:type="paragraph" w:customStyle="1" w:styleId="ColorfulShading-Accent11">
    <w:name w:val="Colorful Shading - Accent 11"/>
    <w:hidden/>
    <w:uiPriority w:val="99"/>
    <w:semiHidden/>
    <w:rsid w:val="00D74F7A"/>
    <w:rPr>
      <w:rFonts w:ascii="Verdana" w:hAnsi="Verdana" w:cs="Arial"/>
    </w:rPr>
  </w:style>
  <w:style w:type="character" w:customStyle="1" w:styleId="NormalWebChar">
    <w:name w:val="Normal (Web) Char"/>
    <w:link w:val="NormalWeb"/>
    <w:rsid w:val="00D466D4"/>
    <w:rPr>
      <w:rFonts w:ascii="Verdana" w:eastAsia="Arial Unicode MS" w:hAnsi="Verdana" w:cs="Arial Unicode MS"/>
      <w:color w:val="000000"/>
      <w:sz w:val="18"/>
      <w:szCs w:val="18"/>
    </w:rPr>
  </w:style>
  <w:style w:type="character" w:customStyle="1" w:styleId="CharChar3">
    <w:name w:val="Char Char3"/>
    <w:rsid w:val="00F91ED9"/>
    <w:rPr>
      <w:rFonts w:ascii="Arial" w:hAnsi="Arial"/>
      <w:color w:val="000000"/>
      <w:lang w:val="en-US" w:eastAsia="en-US" w:bidi="ar-SA"/>
    </w:rPr>
  </w:style>
  <w:style w:type="paragraph" w:customStyle="1" w:styleId="ReviewQuestionAnswerText">
    <w:name w:val="Review Question Answer Text"/>
    <w:basedOn w:val="BodyTextIndent3"/>
    <w:link w:val="ReviewQuestionAnswerTextChar"/>
    <w:rsid w:val="00104311"/>
    <w:pPr>
      <w:ind w:left="1890"/>
    </w:pPr>
    <w:rPr>
      <w:i w:val="0"/>
      <w:color w:val="0000FF"/>
    </w:rPr>
  </w:style>
  <w:style w:type="character" w:customStyle="1" w:styleId="BodyTextIndent3Char">
    <w:name w:val="Body Text Indent 3 Char"/>
    <w:link w:val="BodyTextIndent3"/>
    <w:rsid w:val="00E22F12"/>
    <w:rPr>
      <w:rFonts w:ascii="Arial" w:hAnsi="Arial"/>
      <w:i/>
      <w:iCs/>
      <w:sz w:val="24"/>
      <w:szCs w:val="24"/>
      <w:lang w:val="en-US" w:eastAsia="en-US" w:bidi="ar-SA"/>
    </w:rPr>
  </w:style>
  <w:style w:type="character" w:customStyle="1" w:styleId="ReviewQuestionAnswerTextChar">
    <w:name w:val="Review Question Answer Text Char"/>
    <w:link w:val="ReviewQuestionAnswerText"/>
    <w:rsid w:val="00E22F12"/>
    <w:rPr>
      <w:rFonts w:ascii="Arial" w:hAnsi="Arial" w:cs="Arial"/>
      <w:i/>
      <w:iCs/>
      <w:color w:val="0000FF"/>
      <w:sz w:val="24"/>
      <w:szCs w:val="24"/>
      <w:lang w:val="en-US" w:eastAsia="en-US" w:bidi="ar-SA"/>
    </w:rPr>
  </w:style>
  <w:style w:type="character" w:customStyle="1" w:styleId="BodyText3Char">
    <w:name w:val="Body Text 3 Char"/>
    <w:link w:val="BodyText3"/>
    <w:rsid w:val="008E42DF"/>
    <w:rPr>
      <w:rFonts w:ascii="Arial" w:hAnsi="Arial"/>
      <w:b/>
      <w:sz w:val="17"/>
      <w:szCs w:val="24"/>
      <w:lang w:val="en-US" w:eastAsia="en-US" w:bidi="ar-SA"/>
    </w:rPr>
  </w:style>
  <w:style w:type="paragraph" w:customStyle="1" w:styleId="ReviewAnswer">
    <w:name w:val="Review Answer"/>
    <w:qFormat/>
    <w:rsid w:val="00D466D4"/>
    <w:pPr>
      <w:spacing w:before="120" w:after="120"/>
      <w:ind w:left="1080"/>
    </w:pPr>
    <w:rPr>
      <w:rFonts w:ascii="Verdana" w:hAnsi="Verdana" w:cs="Arial"/>
      <w:color w:val="244061"/>
    </w:rPr>
  </w:style>
  <w:style w:type="paragraph" w:customStyle="1" w:styleId="BodyTextBoldRed">
    <w:name w:val="Body Text Bold Red"/>
    <w:autoRedefine/>
    <w:rsid w:val="00D466D4"/>
    <w:rPr>
      <w:rFonts w:ascii="Arial" w:hAnsi="Arial"/>
      <w:b/>
      <w:color w:val="FF0000"/>
    </w:rPr>
  </w:style>
  <w:style w:type="paragraph" w:customStyle="1" w:styleId="Answer">
    <w:name w:val="Answer"/>
    <w:qFormat/>
    <w:rsid w:val="00D466D4"/>
    <w:rPr>
      <w:rFonts w:ascii="Verdana" w:hAnsi="Verdana" w:cs="Arial"/>
      <w:color w:val="244061"/>
    </w:rPr>
  </w:style>
  <w:style w:type="paragraph" w:customStyle="1" w:styleId="SubtitlesonPage">
    <w:name w:val="Subtitles on Page"/>
    <w:link w:val="SubtitlesonPageChar"/>
    <w:qFormat/>
    <w:rsid w:val="00D466D4"/>
    <w:pPr>
      <w:spacing w:after="60"/>
    </w:pPr>
    <w:rPr>
      <w:rFonts w:ascii="Verdana" w:hAnsi="Verdana" w:cs="Arial"/>
      <w:b/>
      <w:bCs/>
      <w:color w:val="1F497D"/>
      <w:sz w:val="22"/>
      <w:szCs w:val="26"/>
    </w:rPr>
  </w:style>
  <w:style w:type="character" w:customStyle="1" w:styleId="SubtitlesonPageChar">
    <w:name w:val="Subtitles on Page Char"/>
    <w:link w:val="SubtitlesonPage"/>
    <w:rsid w:val="00D466D4"/>
    <w:rPr>
      <w:rFonts w:ascii="Verdana" w:hAnsi="Verdana" w:cs="Arial"/>
      <w:b/>
      <w:bCs/>
      <w:color w:val="1F497D"/>
      <w:sz w:val="22"/>
      <w:szCs w:val="26"/>
    </w:rPr>
  </w:style>
  <w:style w:type="paragraph" w:customStyle="1" w:styleId="Sub-Headings">
    <w:name w:val="Sub-Headings"/>
    <w:link w:val="Sub-HeadingsChar"/>
    <w:qFormat/>
    <w:rsid w:val="00D466D4"/>
    <w:pPr>
      <w:spacing w:after="60"/>
    </w:pPr>
    <w:rPr>
      <w:rFonts w:ascii="Verdana" w:hAnsi="Verdana" w:cs="Arial"/>
      <w:b/>
      <w:bCs/>
      <w:color w:val="1F497D"/>
      <w:sz w:val="22"/>
      <w:szCs w:val="26"/>
    </w:rPr>
  </w:style>
  <w:style w:type="character" w:customStyle="1" w:styleId="Sub-HeadingsChar">
    <w:name w:val="Sub-Headings Char"/>
    <w:link w:val="Sub-Headings"/>
    <w:rsid w:val="00D466D4"/>
    <w:rPr>
      <w:rFonts w:ascii="Verdana" w:hAnsi="Verdana" w:cs="Arial"/>
      <w:b/>
      <w:bCs/>
      <w:color w:val="1F497D"/>
      <w:sz w:val="22"/>
      <w:szCs w:val="26"/>
    </w:rPr>
  </w:style>
  <w:style w:type="paragraph" w:customStyle="1" w:styleId="Objectives">
    <w:name w:val="Objectives"/>
    <w:basedOn w:val="Heading3"/>
    <w:link w:val="ObjectivesChar"/>
    <w:qFormat/>
    <w:rsid w:val="00D466D4"/>
    <w:rPr>
      <w:color w:val="1F497D"/>
      <w:sz w:val="22"/>
    </w:rPr>
  </w:style>
  <w:style w:type="character" w:customStyle="1" w:styleId="ObjectivesChar">
    <w:name w:val="Objectives Char"/>
    <w:link w:val="Objectives"/>
    <w:rsid w:val="00D466D4"/>
    <w:rPr>
      <w:rFonts w:ascii="Verdana" w:hAnsi="Verdana" w:cs="Arial"/>
      <w:b/>
      <w:bCs/>
      <w:color w:val="1F497D"/>
      <w:sz w:val="22"/>
      <w:szCs w:val="26"/>
    </w:rPr>
  </w:style>
  <w:style w:type="paragraph" w:customStyle="1" w:styleId="FirstPageTitleText">
    <w:name w:val="First Page Title Text"/>
    <w:basedOn w:val="Normal"/>
    <w:qFormat/>
    <w:rsid w:val="00D466D4"/>
    <w:rPr>
      <w:rFonts w:ascii="Trebuchet MS" w:hAnsi="Trebuchet MS"/>
      <w:b/>
      <w:color w:val="183864"/>
      <w:sz w:val="44"/>
      <w:szCs w:val="72"/>
    </w:rPr>
  </w:style>
  <w:style w:type="character" w:customStyle="1" w:styleId="RolloverHeadingChar">
    <w:name w:val="Rollover Heading Char"/>
    <w:link w:val="RolloverHeading"/>
    <w:rsid w:val="00D466D4"/>
    <w:rPr>
      <w:rFonts w:ascii="Verdana" w:hAnsi="Verdana" w:cs="Arial"/>
      <w:b/>
      <w:color w:val="0000FF"/>
    </w:rPr>
  </w:style>
  <w:style w:type="character" w:customStyle="1" w:styleId="RolloverBulletChar">
    <w:name w:val="Rollover Bullet Char"/>
    <w:link w:val="RolloverBullet"/>
    <w:rsid w:val="00D466D4"/>
    <w:rPr>
      <w:rFonts w:ascii="Verdana" w:hAnsi="Verdana" w:cs="Arial"/>
      <w:color w:val="0000FF"/>
    </w:rPr>
  </w:style>
  <w:style w:type="paragraph" w:customStyle="1" w:styleId="ColorfulShading-Accent110">
    <w:name w:val="Colorful Shading - Accent 11"/>
    <w:hidden/>
    <w:uiPriority w:val="99"/>
    <w:semiHidden/>
    <w:rsid w:val="00380776"/>
    <w:rPr>
      <w:rFonts w:ascii="Verdana" w:hAnsi="Verdana" w:cs="Arial"/>
    </w:rPr>
  </w:style>
  <w:style w:type="character" w:customStyle="1" w:styleId="HeaderChar">
    <w:name w:val="Header Char"/>
    <w:link w:val="Header"/>
    <w:rsid w:val="00380776"/>
    <w:rPr>
      <w:rFonts w:ascii="Verdana" w:hAnsi="Verdana" w:cs="Arial"/>
    </w:rPr>
  </w:style>
  <w:style w:type="table" w:styleId="Table3Deffects1">
    <w:name w:val="Table 3D effects 1"/>
    <w:basedOn w:val="TableNormal"/>
    <w:rsid w:val="00F85422"/>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paragraph" w:styleId="Revision">
    <w:name w:val="Revision"/>
    <w:hidden/>
    <w:uiPriority w:val="71"/>
    <w:rsid w:val="00620669"/>
    <w:rPr>
      <w:rFonts w:ascii="Verdana" w:hAnsi="Verdana" w:cs="Arial"/>
    </w:rPr>
  </w:style>
  <w:style w:type="character" w:customStyle="1" w:styleId="Heading2Char">
    <w:name w:val="Heading 2 Char"/>
    <w:link w:val="Heading2"/>
    <w:rsid w:val="00D1700C"/>
    <w:rPr>
      <w:rFonts w:ascii="Verdana" w:hAnsi="Verdana" w:cs="Arial"/>
      <w:b/>
      <w:iCs/>
      <w:color w:val="17365D"/>
      <w:sz w:val="28"/>
      <w:szCs w:val="12"/>
    </w:rPr>
  </w:style>
  <w:style w:type="character" w:customStyle="1" w:styleId="style11">
    <w:name w:val="style11"/>
    <w:rsid w:val="00CA0987"/>
    <w:rPr>
      <w:b/>
      <w:bCs/>
      <w:color w:val="FF0000"/>
    </w:rPr>
  </w:style>
  <w:style w:type="character" w:customStyle="1" w:styleId="CommentTextChar">
    <w:name w:val="Comment Text Char"/>
    <w:link w:val="CommentText"/>
    <w:semiHidden/>
    <w:rsid w:val="00F86D85"/>
    <w:rPr>
      <w:rFonts w:ascii="Verdana" w:hAnsi="Verdana" w:cs="Arial"/>
    </w:rPr>
  </w:style>
  <w:style w:type="paragraph" w:customStyle="1" w:styleId="Heading-StudyTip">
    <w:name w:val="Heading - Study Tip"/>
    <w:qFormat/>
    <w:rsid w:val="00392C76"/>
    <w:pPr>
      <w:keepNext/>
      <w:spacing w:before="120" w:after="60"/>
      <w:outlineLvl w:val="2"/>
    </w:pPr>
    <w:rPr>
      <w:rFonts w:ascii="Verdana" w:hAnsi="Verdana"/>
      <w:b/>
      <w:bCs/>
      <w:color w:val="993300"/>
    </w:rPr>
  </w:style>
  <w:style w:type="paragraph" w:styleId="ListParagraph">
    <w:name w:val="List Paragraph"/>
    <w:basedOn w:val="Normal"/>
    <w:uiPriority w:val="34"/>
    <w:qFormat/>
    <w:rsid w:val="00BF33D2"/>
    <w:pPr>
      <w:ind w:left="720"/>
      <w:contextualSpacing/>
    </w:pPr>
  </w:style>
  <w:style w:type="character" w:customStyle="1" w:styleId="BodyTextIndentChar">
    <w:name w:val="Body Text Indent Char"/>
    <w:basedOn w:val="DefaultParagraphFont"/>
    <w:link w:val="BodyTextIndent"/>
    <w:rsid w:val="00543AD6"/>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8858">
      <w:bodyDiv w:val="1"/>
      <w:marLeft w:val="0"/>
      <w:marRight w:val="0"/>
      <w:marTop w:val="0"/>
      <w:marBottom w:val="0"/>
      <w:divBdr>
        <w:top w:val="none" w:sz="0" w:space="0" w:color="auto"/>
        <w:left w:val="none" w:sz="0" w:space="0" w:color="auto"/>
        <w:bottom w:val="none" w:sz="0" w:space="0" w:color="auto"/>
        <w:right w:val="none" w:sz="0" w:space="0" w:color="auto"/>
      </w:divBdr>
      <w:divsChild>
        <w:div w:id="892734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669515">
              <w:marLeft w:val="0"/>
              <w:marRight w:val="0"/>
              <w:marTop w:val="0"/>
              <w:marBottom w:val="0"/>
              <w:divBdr>
                <w:top w:val="none" w:sz="0" w:space="0" w:color="auto"/>
                <w:left w:val="none" w:sz="0" w:space="0" w:color="auto"/>
                <w:bottom w:val="none" w:sz="0" w:space="0" w:color="auto"/>
                <w:right w:val="none" w:sz="0" w:space="0" w:color="auto"/>
              </w:divBdr>
              <w:divsChild>
                <w:div w:id="974916223">
                  <w:marLeft w:val="0"/>
                  <w:marRight w:val="0"/>
                  <w:marTop w:val="0"/>
                  <w:marBottom w:val="0"/>
                  <w:divBdr>
                    <w:top w:val="none" w:sz="0" w:space="0" w:color="auto"/>
                    <w:left w:val="none" w:sz="0" w:space="0" w:color="auto"/>
                    <w:bottom w:val="none" w:sz="0" w:space="0" w:color="auto"/>
                    <w:right w:val="none" w:sz="0" w:space="0" w:color="auto"/>
                  </w:divBdr>
                  <w:divsChild>
                    <w:div w:id="489907625">
                      <w:marLeft w:val="0"/>
                      <w:marRight w:val="0"/>
                      <w:marTop w:val="0"/>
                      <w:marBottom w:val="0"/>
                      <w:divBdr>
                        <w:top w:val="none" w:sz="0" w:space="0" w:color="auto"/>
                        <w:left w:val="none" w:sz="0" w:space="0" w:color="auto"/>
                        <w:bottom w:val="none" w:sz="0" w:space="0" w:color="auto"/>
                        <w:right w:val="none" w:sz="0" w:space="0" w:color="auto"/>
                      </w:divBdr>
                      <w:divsChild>
                        <w:div w:id="887842971">
                          <w:marLeft w:val="0"/>
                          <w:marRight w:val="0"/>
                          <w:marTop w:val="0"/>
                          <w:marBottom w:val="0"/>
                          <w:divBdr>
                            <w:top w:val="none" w:sz="0" w:space="0" w:color="auto"/>
                            <w:left w:val="none" w:sz="0" w:space="0" w:color="auto"/>
                            <w:bottom w:val="none" w:sz="0" w:space="0" w:color="auto"/>
                            <w:right w:val="none" w:sz="0" w:space="0" w:color="auto"/>
                          </w:divBdr>
                          <w:divsChild>
                            <w:div w:id="1372068520">
                              <w:marLeft w:val="0"/>
                              <w:marRight w:val="0"/>
                              <w:marTop w:val="0"/>
                              <w:marBottom w:val="0"/>
                              <w:divBdr>
                                <w:top w:val="none" w:sz="0" w:space="0" w:color="auto"/>
                                <w:left w:val="none" w:sz="0" w:space="0" w:color="auto"/>
                                <w:bottom w:val="none" w:sz="0" w:space="0" w:color="auto"/>
                                <w:right w:val="none" w:sz="0" w:space="0" w:color="auto"/>
                              </w:divBdr>
                              <w:divsChild>
                                <w:div w:id="1563101156">
                                  <w:marLeft w:val="0"/>
                                  <w:marRight w:val="0"/>
                                  <w:marTop w:val="0"/>
                                  <w:marBottom w:val="0"/>
                                  <w:divBdr>
                                    <w:top w:val="none" w:sz="0" w:space="0" w:color="auto"/>
                                    <w:left w:val="none" w:sz="0" w:space="0" w:color="auto"/>
                                    <w:bottom w:val="none" w:sz="0" w:space="0" w:color="auto"/>
                                    <w:right w:val="none" w:sz="0" w:space="0" w:color="auto"/>
                                  </w:divBdr>
                                  <w:divsChild>
                                    <w:div w:id="1943563774">
                                      <w:marLeft w:val="0"/>
                                      <w:marRight w:val="0"/>
                                      <w:marTop w:val="0"/>
                                      <w:marBottom w:val="0"/>
                                      <w:divBdr>
                                        <w:top w:val="none" w:sz="0" w:space="0" w:color="auto"/>
                                        <w:left w:val="none" w:sz="0" w:space="0" w:color="auto"/>
                                        <w:bottom w:val="none" w:sz="0" w:space="0" w:color="auto"/>
                                        <w:right w:val="none" w:sz="0" w:space="0" w:color="auto"/>
                                      </w:divBdr>
                                      <w:divsChild>
                                        <w:div w:id="1841312561">
                                          <w:marLeft w:val="0"/>
                                          <w:marRight w:val="0"/>
                                          <w:marTop w:val="0"/>
                                          <w:marBottom w:val="0"/>
                                          <w:divBdr>
                                            <w:top w:val="none" w:sz="0" w:space="0" w:color="auto"/>
                                            <w:left w:val="none" w:sz="0" w:space="0" w:color="auto"/>
                                            <w:bottom w:val="none" w:sz="0" w:space="0" w:color="auto"/>
                                            <w:right w:val="none" w:sz="0" w:space="0" w:color="auto"/>
                                          </w:divBdr>
                                          <w:divsChild>
                                            <w:div w:id="2953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110272">
      <w:bodyDiv w:val="1"/>
      <w:marLeft w:val="0"/>
      <w:marRight w:val="0"/>
      <w:marTop w:val="0"/>
      <w:marBottom w:val="0"/>
      <w:divBdr>
        <w:top w:val="none" w:sz="0" w:space="0" w:color="auto"/>
        <w:left w:val="none" w:sz="0" w:space="0" w:color="auto"/>
        <w:bottom w:val="none" w:sz="0" w:space="0" w:color="auto"/>
        <w:right w:val="none" w:sz="0" w:space="0" w:color="auto"/>
      </w:divBdr>
      <w:divsChild>
        <w:div w:id="1187598338">
          <w:marLeft w:val="0"/>
          <w:marRight w:val="0"/>
          <w:marTop w:val="0"/>
          <w:marBottom w:val="0"/>
          <w:divBdr>
            <w:top w:val="none" w:sz="0" w:space="0" w:color="auto"/>
            <w:left w:val="none" w:sz="0" w:space="0" w:color="auto"/>
            <w:bottom w:val="none" w:sz="0" w:space="0" w:color="auto"/>
            <w:right w:val="none" w:sz="0" w:space="0" w:color="auto"/>
          </w:divBdr>
          <w:divsChild>
            <w:div w:id="693531174">
              <w:marLeft w:val="0"/>
              <w:marRight w:val="0"/>
              <w:marTop w:val="0"/>
              <w:marBottom w:val="0"/>
              <w:divBdr>
                <w:top w:val="none" w:sz="0" w:space="0" w:color="auto"/>
                <w:left w:val="none" w:sz="0" w:space="0" w:color="auto"/>
                <w:bottom w:val="none" w:sz="0" w:space="0" w:color="auto"/>
                <w:right w:val="none" w:sz="0" w:space="0" w:color="auto"/>
              </w:divBdr>
              <w:divsChild>
                <w:div w:id="1662927404">
                  <w:marLeft w:val="0"/>
                  <w:marRight w:val="0"/>
                  <w:marTop w:val="0"/>
                  <w:marBottom w:val="0"/>
                  <w:divBdr>
                    <w:top w:val="none" w:sz="0" w:space="0" w:color="auto"/>
                    <w:left w:val="none" w:sz="0" w:space="0" w:color="auto"/>
                    <w:bottom w:val="none" w:sz="0" w:space="0" w:color="auto"/>
                    <w:right w:val="none" w:sz="0" w:space="0" w:color="auto"/>
                  </w:divBdr>
                </w:div>
              </w:divsChild>
            </w:div>
            <w:div w:id="1067149398">
              <w:marLeft w:val="0"/>
              <w:marRight w:val="0"/>
              <w:marTop w:val="0"/>
              <w:marBottom w:val="0"/>
              <w:divBdr>
                <w:top w:val="none" w:sz="0" w:space="0" w:color="auto"/>
                <w:left w:val="none" w:sz="0" w:space="0" w:color="auto"/>
                <w:bottom w:val="none" w:sz="0" w:space="0" w:color="auto"/>
                <w:right w:val="none" w:sz="0" w:space="0" w:color="auto"/>
              </w:divBdr>
              <w:divsChild>
                <w:div w:id="1568419112">
                  <w:marLeft w:val="0"/>
                  <w:marRight w:val="0"/>
                  <w:marTop w:val="0"/>
                  <w:marBottom w:val="0"/>
                  <w:divBdr>
                    <w:top w:val="none" w:sz="0" w:space="0" w:color="auto"/>
                    <w:left w:val="none" w:sz="0" w:space="0" w:color="auto"/>
                    <w:bottom w:val="none" w:sz="0" w:space="0" w:color="auto"/>
                    <w:right w:val="none" w:sz="0" w:space="0" w:color="auto"/>
                  </w:divBdr>
                </w:div>
                <w:div w:id="21247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6739">
      <w:bodyDiv w:val="1"/>
      <w:marLeft w:val="0"/>
      <w:marRight w:val="0"/>
      <w:marTop w:val="0"/>
      <w:marBottom w:val="0"/>
      <w:divBdr>
        <w:top w:val="none" w:sz="0" w:space="0" w:color="auto"/>
        <w:left w:val="none" w:sz="0" w:space="0" w:color="auto"/>
        <w:bottom w:val="none" w:sz="0" w:space="0" w:color="auto"/>
        <w:right w:val="none" w:sz="0" w:space="0" w:color="auto"/>
      </w:divBdr>
      <w:divsChild>
        <w:div w:id="1326588490">
          <w:marLeft w:val="0"/>
          <w:marRight w:val="0"/>
          <w:marTop w:val="0"/>
          <w:marBottom w:val="0"/>
          <w:divBdr>
            <w:top w:val="none" w:sz="0" w:space="0" w:color="auto"/>
            <w:left w:val="none" w:sz="0" w:space="0" w:color="auto"/>
            <w:bottom w:val="none" w:sz="0" w:space="0" w:color="auto"/>
            <w:right w:val="none" w:sz="0" w:space="0" w:color="auto"/>
          </w:divBdr>
          <w:divsChild>
            <w:div w:id="701714169">
              <w:marLeft w:val="0"/>
              <w:marRight w:val="0"/>
              <w:marTop w:val="0"/>
              <w:marBottom w:val="0"/>
              <w:divBdr>
                <w:top w:val="none" w:sz="0" w:space="0" w:color="auto"/>
                <w:left w:val="none" w:sz="0" w:space="0" w:color="auto"/>
                <w:bottom w:val="none" w:sz="0" w:space="0" w:color="auto"/>
                <w:right w:val="none" w:sz="0" w:space="0" w:color="auto"/>
              </w:divBdr>
              <w:divsChild>
                <w:div w:id="86929620">
                  <w:marLeft w:val="0"/>
                  <w:marRight w:val="0"/>
                  <w:marTop w:val="0"/>
                  <w:marBottom w:val="0"/>
                  <w:divBdr>
                    <w:top w:val="none" w:sz="0" w:space="0" w:color="auto"/>
                    <w:left w:val="none" w:sz="0" w:space="0" w:color="auto"/>
                    <w:bottom w:val="none" w:sz="0" w:space="0" w:color="auto"/>
                    <w:right w:val="none" w:sz="0" w:space="0" w:color="auto"/>
                  </w:divBdr>
                  <w:divsChild>
                    <w:div w:id="2068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0839">
      <w:bodyDiv w:val="1"/>
      <w:marLeft w:val="0"/>
      <w:marRight w:val="0"/>
      <w:marTop w:val="0"/>
      <w:marBottom w:val="0"/>
      <w:divBdr>
        <w:top w:val="none" w:sz="0" w:space="0" w:color="auto"/>
        <w:left w:val="none" w:sz="0" w:space="0" w:color="auto"/>
        <w:bottom w:val="none" w:sz="0" w:space="0" w:color="auto"/>
        <w:right w:val="none" w:sz="0" w:space="0" w:color="auto"/>
      </w:divBdr>
      <w:divsChild>
        <w:div w:id="430050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5999686">
              <w:marLeft w:val="0"/>
              <w:marRight w:val="0"/>
              <w:marTop w:val="0"/>
              <w:marBottom w:val="0"/>
              <w:divBdr>
                <w:top w:val="none" w:sz="0" w:space="0" w:color="auto"/>
                <w:left w:val="none" w:sz="0" w:space="0" w:color="auto"/>
                <w:bottom w:val="none" w:sz="0" w:space="0" w:color="auto"/>
                <w:right w:val="none" w:sz="0" w:space="0" w:color="auto"/>
              </w:divBdr>
              <w:divsChild>
                <w:div w:id="1700277504">
                  <w:marLeft w:val="0"/>
                  <w:marRight w:val="0"/>
                  <w:marTop w:val="0"/>
                  <w:marBottom w:val="0"/>
                  <w:divBdr>
                    <w:top w:val="none" w:sz="0" w:space="0" w:color="auto"/>
                    <w:left w:val="none" w:sz="0" w:space="0" w:color="auto"/>
                    <w:bottom w:val="none" w:sz="0" w:space="0" w:color="auto"/>
                    <w:right w:val="none" w:sz="0" w:space="0" w:color="auto"/>
                  </w:divBdr>
                  <w:divsChild>
                    <w:div w:id="1397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19469">
      <w:bodyDiv w:val="1"/>
      <w:marLeft w:val="0"/>
      <w:marRight w:val="0"/>
      <w:marTop w:val="0"/>
      <w:marBottom w:val="0"/>
      <w:divBdr>
        <w:top w:val="none" w:sz="0" w:space="0" w:color="auto"/>
        <w:left w:val="none" w:sz="0" w:space="0" w:color="auto"/>
        <w:bottom w:val="none" w:sz="0" w:space="0" w:color="auto"/>
        <w:right w:val="none" w:sz="0" w:space="0" w:color="auto"/>
      </w:divBdr>
      <w:divsChild>
        <w:div w:id="42995107">
          <w:marLeft w:val="0"/>
          <w:marRight w:val="0"/>
          <w:marTop w:val="0"/>
          <w:marBottom w:val="0"/>
          <w:divBdr>
            <w:top w:val="none" w:sz="0" w:space="0" w:color="auto"/>
            <w:left w:val="none" w:sz="0" w:space="0" w:color="auto"/>
            <w:bottom w:val="none" w:sz="0" w:space="0" w:color="auto"/>
            <w:right w:val="none" w:sz="0" w:space="0" w:color="auto"/>
          </w:divBdr>
          <w:divsChild>
            <w:div w:id="564267886">
              <w:marLeft w:val="0"/>
              <w:marRight w:val="0"/>
              <w:marTop w:val="0"/>
              <w:marBottom w:val="0"/>
              <w:divBdr>
                <w:top w:val="none" w:sz="0" w:space="0" w:color="auto"/>
                <w:left w:val="none" w:sz="0" w:space="0" w:color="auto"/>
                <w:bottom w:val="none" w:sz="0" w:space="0" w:color="auto"/>
                <w:right w:val="none" w:sz="0" w:space="0" w:color="auto"/>
              </w:divBdr>
              <w:divsChild>
                <w:div w:id="994066124">
                  <w:marLeft w:val="0"/>
                  <w:marRight w:val="0"/>
                  <w:marTop w:val="0"/>
                  <w:marBottom w:val="0"/>
                  <w:divBdr>
                    <w:top w:val="none" w:sz="0" w:space="0" w:color="auto"/>
                    <w:left w:val="none" w:sz="0" w:space="0" w:color="auto"/>
                    <w:bottom w:val="none" w:sz="0" w:space="0" w:color="auto"/>
                    <w:right w:val="none" w:sz="0" w:space="0" w:color="auto"/>
                  </w:divBdr>
                </w:div>
              </w:divsChild>
            </w:div>
            <w:div w:id="739402028">
              <w:marLeft w:val="0"/>
              <w:marRight w:val="0"/>
              <w:marTop w:val="0"/>
              <w:marBottom w:val="0"/>
              <w:divBdr>
                <w:top w:val="none" w:sz="0" w:space="0" w:color="auto"/>
                <w:left w:val="none" w:sz="0" w:space="0" w:color="auto"/>
                <w:bottom w:val="none" w:sz="0" w:space="0" w:color="auto"/>
                <w:right w:val="none" w:sz="0" w:space="0" w:color="auto"/>
              </w:divBdr>
              <w:divsChild>
                <w:div w:id="639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4349">
          <w:marLeft w:val="0"/>
          <w:marRight w:val="0"/>
          <w:marTop w:val="0"/>
          <w:marBottom w:val="0"/>
          <w:divBdr>
            <w:top w:val="none" w:sz="0" w:space="0" w:color="auto"/>
            <w:left w:val="none" w:sz="0" w:space="0" w:color="auto"/>
            <w:bottom w:val="none" w:sz="0" w:space="0" w:color="auto"/>
            <w:right w:val="none" w:sz="0" w:space="0" w:color="auto"/>
          </w:divBdr>
          <w:divsChild>
            <w:div w:id="1392121515">
              <w:marLeft w:val="0"/>
              <w:marRight w:val="0"/>
              <w:marTop w:val="0"/>
              <w:marBottom w:val="0"/>
              <w:divBdr>
                <w:top w:val="none" w:sz="0" w:space="0" w:color="auto"/>
                <w:left w:val="none" w:sz="0" w:space="0" w:color="auto"/>
                <w:bottom w:val="none" w:sz="0" w:space="0" w:color="auto"/>
                <w:right w:val="none" w:sz="0" w:space="0" w:color="auto"/>
              </w:divBdr>
              <w:divsChild>
                <w:div w:id="5866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4854">
      <w:bodyDiv w:val="1"/>
      <w:marLeft w:val="0"/>
      <w:marRight w:val="0"/>
      <w:marTop w:val="0"/>
      <w:marBottom w:val="0"/>
      <w:divBdr>
        <w:top w:val="none" w:sz="0" w:space="0" w:color="auto"/>
        <w:left w:val="none" w:sz="0" w:space="0" w:color="auto"/>
        <w:bottom w:val="none" w:sz="0" w:space="0" w:color="auto"/>
        <w:right w:val="none" w:sz="0" w:space="0" w:color="auto"/>
      </w:divBdr>
      <w:divsChild>
        <w:div w:id="1964728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182587">
              <w:marLeft w:val="0"/>
              <w:marRight w:val="0"/>
              <w:marTop w:val="0"/>
              <w:marBottom w:val="0"/>
              <w:divBdr>
                <w:top w:val="none" w:sz="0" w:space="0" w:color="auto"/>
                <w:left w:val="none" w:sz="0" w:space="0" w:color="auto"/>
                <w:bottom w:val="none" w:sz="0" w:space="0" w:color="auto"/>
                <w:right w:val="none" w:sz="0" w:space="0" w:color="auto"/>
              </w:divBdr>
              <w:divsChild>
                <w:div w:id="1172913548">
                  <w:marLeft w:val="0"/>
                  <w:marRight w:val="0"/>
                  <w:marTop w:val="0"/>
                  <w:marBottom w:val="0"/>
                  <w:divBdr>
                    <w:top w:val="none" w:sz="0" w:space="0" w:color="auto"/>
                    <w:left w:val="none" w:sz="0" w:space="0" w:color="auto"/>
                    <w:bottom w:val="none" w:sz="0" w:space="0" w:color="auto"/>
                    <w:right w:val="none" w:sz="0" w:space="0" w:color="auto"/>
                  </w:divBdr>
                  <w:divsChild>
                    <w:div w:id="493766309">
                      <w:marLeft w:val="0"/>
                      <w:marRight w:val="0"/>
                      <w:marTop w:val="0"/>
                      <w:marBottom w:val="0"/>
                      <w:divBdr>
                        <w:top w:val="none" w:sz="0" w:space="0" w:color="auto"/>
                        <w:left w:val="none" w:sz="0" w:space="0" w:color="auto"/>
                        <w:bottom w:val="none" w:sz="0" w:space="0" w:color="auto"/>
                        <w:right w:val="none" w:sz="0" w:space="0" w:color="auto"/>
                      </w:divBdr>
                      <w:divsChild>
                        <w:div w:id="519583395">
                          <w:marLeft w:val="0"/>
                          <w:marRight w:val="0"/>
                          <w:marTop w:val="0"/>
                          <w:marBottom w:val="0"/>
                          <w:divBdr>
                            <w:top w:val="none" w:sz="0" w:space="0" w:color="auto"/>
                            <w:left w:val="none" w:sz="0" w:space="0" w:color="auto"/>
                            <w:bottom w:val="none" w:sz="0" w:space="0" w:color="auto"/>
                            <w:right w:val="none" w:sz="0" w:space="0" w:color="auto"/>
                          </w:divBdr>
                          <w:divsChild>
                            <w:div w:id="929506694">
                              <w:marLeft w:val="0"/>
                              <w:marRight w:val="0"/>
                              <w:marTop w:val="0"/>
                              <w:marBottom w:val="0"/>
                              <w:divBdr>
                                <w:top w:val="none" w:sz="0" w:space="0" w:color="auto"/>
                                <w:left w:val="none" w:sz="0" w:space="0" w:color="auto"/>
                                <w:bottom w:val="none" w:sz="0" w:space="0" w:color="auto"/>
                                <w:right w:val="none" w:sz="0" w:space="0" w:color="auto"/>
                              </w:divBdr>
                              <w:divsChild>
                                <w:div w:id="2091076281">
                                  <w:marLeft w:val="0"/>
                                  <w:marRight w:val="0"/>
                                  <w:marTop w:val="0"/>
                                  <w:marBottom w:val="0"/>
                                  <w:divBdr>
                                    <w:top w:val="none" w:sz="0" w:space="0" w:color="auto"/>
                                    <w:left w:val="none" w:sz="0" w:space="0" w:color="auto"/>
                                    <w:bottom w:val="none" w:sz="0" w:space="0" w:color="auto"/>
                                    <w:right w:val="none" w:sz="0" w:space="0" w:color="auto"/>
                                  </w:divBdr>
                                  <w:divsChild>
                                    <w:div w:id="1463228127">
                                      <w:marLeft w:val="0"/>
                                      <w:marRight w:val="0"/>
                                      <w:marTop w:val="0"/>
                                      <w:marBottom w:val="0"/>
                                      <w:divBdr>
                                        <w:top w:val="none" w:sz="0" w:space="0" w:color="auto"/>
                                        <w:left w:val="none" w:sz="0" w:space="0" w:color="auto"/>
                                        <w:bottom w:val="none" w:sz="0" w:space="0" w:color="auto"/>
                                        <w:right w:val="none" w:sz="0" w:space="0" w:color="auto"/>
                                      </w:divBdr>
                                      <w:divsChild>
                                        <w:div w:id="419912789">
                                          <w:marLeft w:val="0"/>
                                          <w:marRight w:val="0"/>
                                          <w:marTop w:val="0"/>
                                          <w:marBottom w:val="0"/>
                                          <w:divBdr>
                                            <w:top w:val="none" w:sz="0" w:space="0" w:color="auto"/>
                                            <w:left w:val="none" w:sz="0" w:space="0" w:color="auto"/>
                                            <w:bottom w:val="none" w:sz="0" w:space="0" w:color="auto"/>
                                            <w:right w:val="none" w:sz="0" w:space="0" w:color="auto"/>
                                          </w:divBdr>
                                          <w:divsChild>
                                            <w:div w:id="1101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144902">
      <w:bodyDiv w:val="1"/>
      <w:marLeft w:val="0"/>
      <w:marRight w:val="0"/>
      <w:marTop w:val="0"/>
      <w:marBottom w:val="0"/>
      <w:divBdr>
        <w:top w:val="none" w:sz="0" w:space="0" w:color="auto"/>
        <w:left w:val="none" w:sz="0" w:space="0" w:color="auto"/>
        <w:bottom w:val="none" w:sz="0" w:space="0" w:color="auto"/>
        <w:right w:val="none" w:sz="0" w:space="0" w:color="auto"/>
      </w:divBdr>
      <w:divsChild>
        <w:div w:id="2016760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320030">
              <w:marLeft w:val="0"/>
              <w:marRight w:val="0"/>
              <w:marTop w:val="0"/>
              <w:marBottom w:val="0"/>
              <w:divBdr>
                <w:top w:val="none" w:sz="0" w:space="0" w:color="auto"/>
                <w:left w:val="none" w:sz="0" w:space="0" w:color="auto"/>
                <w:bottom w:val="none" w:sz="0" w:space="0" w:color="auto"/>
                <w:right w:val="none" w:sz="0" w:space="0" w:color="auto"/>
              </w:divBdr>
              <w:divsChild>
                <w:div w:id="2005157540">
                  <w:marLeft w:val="0"/>
                  <w:marRight w:val="0"/>
                  <w:marTop w:val="0"/>
                  <w:marBottom w:val="0"/>
                  <w:divBdr>
                    <w:top w:val="none" w:sz="0" w:space="0" w:color="auto"/>
                    <w:left w:val="none" w:sz="0" w:space="0" w:color="auto"/>
                    <w:bottom w:val="none" w:sz="0" w:space="0" w:color="auto"/>
                    <w:right w:val="none" w:sz="0" w:space="0" w:color="auto"/>
                  </w:divBdr>
                  <w:divsChild>
                    <w:div w:id="6924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69150">
      <w:bodyDiv w:val="1"/>
      <w:marLeft w:val="0"/>
      <w:marRight w:val="0"/>
      <w:marTop w:val="0"/>
      <w:marBottom w:val="0"/>
      <w:divBdr>
        <w:top w:val="none" w:sz="0" w:space="0" w:color="auto"/>
        <w:left w:val="none" w:sz="0" w:space="0" w:color="auto"/>
        <w:bottom w:val="none" w:sz="0" w:space="0" w:color="auto"/>
        <w:right w:val="none" w:sz="0" w:space="0" w:color="auto"/>
      </w:divBdr>
      <w:divsChild>
        <w:div w:id="1440222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275237">
              <w:marLeft w:val="0"/>
              <w:marRight w:val="0"/>
              <w:marTop w:val="0"/>
              <w:marBottom w:val="0"/>
              <w:divBdr>
                <w:top w:val="none" w:sz="0" w:space="0" w:color="auto"/>
                <w:left w:val="none" w:sz="0" w:space="0" w:color="auto"/>
                <w:bottom w:val="none" w:sz="0" w:space="0" w:color="auto"/>
                <w:right w:val="none" w:sz="0" w:space="0" w:color="auto"/>
              </w:divBdr>
              <w:divsChild>
                <w:div w:id="640306217">
                  <w:marLeft w:val="0"/>
                  <w:marRight w:val="0"/>
                  <w:marTop w:val="0"/>
                  <w:marBottom w:val="0"/>
                  <w:divBdr>
                    <w:top w:val="none" w:sz="0" w:space="0" w:color="auto"/>
                    <w:left w:val="none" w:sz="0" w:space="0" w:color="auto"/>
                    <w:bottom w:val="none" w:sz="0" w:space="0" w:color="auto"/>
                    <w:right w:val="none" w:sz="0" w:space="0" w:color="auto"/>
                  </w:divBdr>
                  <w:divsChild>
                    <w:div w:id="6958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1414">
      <w:bodyDiv w:val="1"/>
      <w:marLeft w:val="0"/>
      <w:marRight w:val="0"/>
      <w:marTop w:val="0"/>
      <w:marBottom w:val="0"/>
      <w:divBdr>
        <w:top w:val="none" w:sz="0" w:space="0" w:color="auto"/>
        <w:left w:val="none" w:sz="0" w:space="0" w:color="auto"/>
        <w:bottom w:val="none" w:sz="0" w:space="0" w:color="auto"/>
        <w:right w:val="none" w:sz="0" w:space="0" w:color="auto"/>
      </w:divBdr>
      <w:divsChild>
        <w:div w:id="2026324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329263">
      <w:bodyDiv w:val="1"/>
      <w:marLeft w:val="0"/>
      <w:marRight w:val="0"/>
      <w:marTop w:val="0"/>
      <w:marBottom w:val="0"/>
      <w:divBdr>
        <w:top w:val="none" w:sz="0" w:space="0" w:color="auto"/>
        <w:left w:val="none" w:sz="0" w:space="0" w:color="auto"/>
        <w:bottom w:val="none" w:sz="0" w:space="0" w:color="auto"/>
        <w:right w:val="none" w:sz="0" w:space="0" w:color="auto"/>
      </w:divBdr>
    </w:div>
    <w:div w:id="1172724775">
      <w:bodyDiv w:val="1"/>
      <w:marLeft w:val="0"/>
      <w:marRight w:val="0"/>
      <w:marTop w:val="0"/>
      <w:marBottom w:val="0"/>
      <w:divBdr>
        <w:top w:val="none" w:sz="0" w:space="0" w:color="auto"/>
        <w:left w:val="none" w:sz="0" w:space="0" w:color="auto"/>
        <w:bottom w:val="none" w:sz="0" w:space="0" w:color="auto"/>
        <w:right w:val="none" w:sz="0" w:space="0" w:color="auto"/>
      </w:divBdr>
    </w:div>
    <w:div w:id="1200817155">
      <w:bodyDiv w:val="1"/>
      <w:marLeft w:val="0"/>
      <w:marRight w:val="0"/>
      <w:marTop w:val="0"/>
      <w:marBottom w:val="0"/>
      <w:divBdr>
        <w:top w:val="none" w:sz="0" w:space="0" w:color="auto"/>
        <w:left w:val="none" w:sz="0" w:space="0" w:color="auto"/>
        <w:bottom w:val="none" w:sz="0" w:space="0" w:color="auto"/>
        <w:right w:val="none" w:sz="0" w:space="0" w:color="auto"/>
      </w:divBdr>
    </w:div>
    <w:div w:id="1301809669">
      <w:bodyDiv w:val="1"/>
      <w:marLeft w:val="0"/>
      <w:marRight w:val="0"/>
      <w:marTop w:val="0"/>
      <w:marBottom w:val="0"/>
      <w:divBdr>
        <w:top w:val="none" w:sz="0" w:space="0" w:color="auto"/>
        <w:left w:val="none" w:sz="0" w:space="0" w:color="auto"/>
        <w:bottom w:val="none" w:sz="0" w:space="0" w:color="auto"/>
        <w:right w:val="none" w:sz="0" w:space="0" w:color="auto"/>
      </w:divBdr>
      <w:divsChild>
        <w:div w:id="51119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0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sChild>
        <w:div w:id="375785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723733">
              <w:marLeft w:val="0"/>
              <w:marRight w:val="0"/>
              <w:marTop w:val="0"/>
              <w:marBottom w:val="0"/>
              <w:divBdr>
                <w:top w:val="none" w:sz="0" w:space="0" w:color="auto"/>
                <w:left w:val="none" w:sz="0" w:space="0" w:color="auto"/>
                <w:bottom w:val="none" w:sz="0" w:space="0" w:color="auto"/>
                <w:right w:val="none" w:sz="0" w:space="0" w:color="auto"/>
              </w:divBdr>
              <w:divsChild>
                <w:div w:id="1933313987">
                  <w:marLeft w:val="0"/>
                  <w:marRight w:val="0"/>
                  <w:marTop w:val="0"/>
                  <w:marBottom w:val="0"/>
                  <w:divBdr>
                    <w:top w:val="none" w:sz="0" w:space="0" w:color="auto"/>
                    <w:left w:val="none" w:sz="0" w:space="0" w:color="auto"/>
                    <w:bottom w:val="none" w:sz="0" w:space="0" w:color="auto"/>
                    <w:right w:val="none" w:sz="0" w:space="0" w:color="auto"/>
                  </w:divBdr>
                  <w:divsChild>
                    <w:div w:id="1606376741">
                      <w:marLeft w:val="0"/>
                      <w:marRight w:val="0"/>
                      <w:marTop w:val="0"/>
                      <w:marBottom w:val="0"/>
                      <w:divBdr>
                        <w:top w:val="none" w:sz="0" w:space="0" w:color="auto"/>
                        <w:left w:val="none" w:sz="0" w:space="0" w:color="auto"/>
                        <w:bottom w:val="none" w:sz="0" w:space="0" w:color="auto"/>
                        <w:right w:val="none" w:sz="0" w:space="0" w:color="auto"/>
                      </w:divBdr>
                      <w:divsChild>
                        <w:div w:id="1009060991">
                          <w:marLeft w:val="0"/>
                          <w:marRight w:val="0"/>
                          <w:marTop w:val="0"/>
                          <w:marBottom w:val="0"/>
                          <w:divBdr>
                            <w:top w:val="none" w:sz="0" w:space="0" w:color="auto"/>
                            <w:left w:val="none" w:sz="0" w:space="0" w:color="auto"/>
                            <w:bottom w:val="none" w:sz="0" w:space="0" w:color="auto"/>
                            <w:right w:val="none" w:sz="0" w:space="0" w:color="auto"/>
                          </w:divBdr>
                          <w:divsChild>
                            <w:div w:id="1508791543">
                              <w:marLeft w:val="0"/>
                              <w:marRight w:val="0"/>
                              <w:marTop w:val="0"/>
                              <w:marBottom w:val="0"/>
                              <w:divBdr>
                                <w:top w:val="none" w:sz="0" w:space="0" w:color="auto"/>
                                <w:left w:val="none" w:sz="0" w:space="0" w:color="auto"/>
                                <w:bottom w:val="none" w:sz="0" w:space="0" w:color="auto"/>
                                <w:right w:val="none" w:sz="0" w:space="0" w:color="auto"/>
                              </w:divBdr>
                              <w:divsChild>
                                <w:div w:id="1063068109">
                                  <w:marLeft w:val="0"/>
                                  <w:marRight w:val="0"/>
                                  <w:marTop w:val="0"/>
                                  <w:marBottom w:val="0"/>
                                  <w:divBdr>
                                    <w:top w:val="none" w:sz="0" w:space="0" w:color="auto"/>
                                    <w:left w:val="none" w:sz="0" w:space="0" w:color="auto"/>
                                    <w:bottom w:val="none" w:sz="0" w:space="0" w:color="auto"/>
                                    <w:right w:val="none" w:sz="0" w:space="0" w:color="auto"/>
                                  </w:divBdr>
                                  <w:divsChild>
                                    <w:div w:id="1478643616">
                                      <w:marLeft w:val="0"/>
                                      <w:marRight w:val="0"/>
                                      <w:marTop w:val="0"/>
                                      <w:marBottom w:val="0"/>
                                      <w:divBdr>
                                        <w:top w:val="none" w:sz="0" w:space="0" w:color="auto"/>
                                        <w:left w:val="none" w:sz="0" w:space="0" w:color="auto"/>
                                        <w:bottom w:val="none" w:sz="0" w:space="0" w:color="auto"/>
                                        <w:right w:val="none" w:sz="0" w:space="0" w:color="auto"/>
                                      </w:divBdr>
                                      <w:divsChild>
                                        <w:div w:id="369380016">
                                          <w:marLeft w:val="0"/>
                                          <w:marRight w:val="0"/>
                                          <w:marTop w:val="0"/>
                                          <w:marBottom w:val="0"/>
                                          <w:divBdr>
                                            <w:top w:val="none" w:sz="0" w:space="0" w:color="auto"/>
                                            <w:left w:val="none" w:sz="0" w:space="0" w:color="auto"/>
                                            <w:bottom w:val="none" w:sz="0" w:space="0" w:color="auto"/>
                                            <w:right w:val="none" w:sz="0" w:space="0" w:color="auto"/>
                                          </w:divBdr>
                                          <w:divsChild>
                                            <w:div w:id="9339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210000">
      <w:bodyDiv w:val="1"/>
      <w:marLeft w:val="0"/>
      <w:marRight w:val="0"/>
      <w:marTop w:val="0"/>
      <w:marBottom w:val="0"/>
      <w:divBdr>
        <w:top w:val="none" w:sz="0" w:space="0" w:color="auto"/>
        <w:left w:val="none" w:sz="0" w:space="0" w:color="auto"/>
        <w:bottom w:val="none" w:sz="0" w:space="0" w:color="auto"/>
        <w:right w:val="none" w:sz="0" w:space="0" w:color="auto"/>
      </w:divBdr>
      <w:divsChild>
        <w:div w:id="191989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631286">
      <w:bodyDiv w:val="1"/>
      <w:marLeft w:val="0"/>
      <w:marRight w:val="0"/>
      <w:marTop w:val="0"/>
      <w:marBottom w:val="0"/>
      <w:divBdr>
        <w:top w:val="none" w:sz="0" w:space="0" w:color="auto"/>
        <w:left w:val="none" w:sz="0" w:space="0" w:color="auto"/>
        <w:bottom w:val="none" w:sz="0" w:space="0" w:color="auto"/>
        <w:right w:val="none" w:sz="0" w:space="0" w:color="auto"/>
      </w:divBdr>
      <w:divsChild>
        <w:div w:id="608590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47798">
              <w:marLeft w:val="0"/>
              <w:marRight w:val="0"/>
              <w:marTop w:val="0"/>
              <w:marBottom w:val="0"/>
              <w:divBdr>
                <w:top w:val="none" w:sz="0" w:space="0" w:color="auto"/>
                <w:left w:val="none" w:sz="0" w:space="0" w:color="auto"/>
                <w:bottom w:val="none" w:sz="0" w:space="0" w:color="auto"/>
                <w:right w:val="none" w:sz="0" w:space="0" w:color="auto"/>
              </w:divBdr>
              <w:divsChild>
                <w:div w:id="1643538617">
                  <w:marLeft w:val="0"/>
                  <w:marRight w:val="0"/>
                  <w:marTop w:val="0"/>
                  <w:marBottom w:val="0"/>
                  <w:divBdr>
                    <w:top w:val="none" w:sz="0" w:space="0" w:color="auto"/>
                    <w:left w:val="none" w:sz="0" w:space="0" w:color="auto"/>
                    <w:bottom w:val="none" w:sz="0" w:space="0" w:color="auto"/>
                    <w:right w:val="none" w:sz="0" w:space="0" w:color="auto"/>
                  </w:divBdr>
                  <w:divsChild>
                    <w:div w:id="1925265775">
                      <w:marLeft w:val="0"/>
                      <w:marRight w:val="0"/>
                      <w:marTop w:val="0"/>
                      <w:marBottom w:val="0"/>
                      <w:divBdr>
                        <w:top w:val="none" w:sz="0" w:space="0" w:color="auto"/>
                        <w:left w:val="none" w:sz="0" w:space="0" w:color="auto"/>
                        <w:bottom w:val="none" w:sz="0" w:space="0" w:color="auto"/>
                        <w:right w:val="none" w:sz="0" w:space="0" w:color="auto"/>
                      </w:divBdr>
                      <w:divsChild>
                        <w:div w:id="1642076118">
                          <w:marLeft w:val="0"/>
                          <w:marRight w:val="0"/>
                          <w:marTop w:val="0"/>
                          <w:marBottom w:val="0"/>
                          <w:divBdr>
                            <w:top w:val="none" w:sz="0" w:space="0" w:color="auto"/>
                            <w:left w:val="none" w:sz="0" w:space="0" w:color="auto"/>
                            <w:bottom w:val="none" w:sz="0" w:space="0" w:color="auto"/>
                            <w:right w:val="none" w:sz="0" w:space="0" w:color="auto"/>
                          </w:divBdr>
                          <w:divsChild>
                            <w:div w:id="1779375499">
                              <w:marLeft w:val="0"/>
                              <w:marRight w:val="0"/>
                              <w:marTop w:val="0"/>
                              <w:marBottom w:val="0"/>
                              <w:divBdr>
                                <w:top w:val="none" w:sz="0" w:space="0" w:color="auto"/>
                                <w:left w:val="none" w:sz="0" w:space="0" w:color="auto"/>
                                <w:bottom w:val="none" w:sz="0" w:space="0" w:color="auto"/>
                                <w:right w:val="none" w:sz="0" w:space="0" w:color="auto"/>
                              </w:divBdr>
                              <w:divsChild>
                                <w:div w:id="2016498096">
                                  <w:marLeft w:val="0"/>
                                  <w:marRight w:val="0"/>
                                  <w:marTop w:val="0"/>
                                  <w:marBottom w:val="0"/>
                                  <w:divBdr>
                                    <w:top w:val="none" w:sz="0" w:space="0" w:color="auto"/>
                                    <w:left w:val="none" w:sz="0" w:space="0" w:color="auto"/>
                                    <w:bottom w:val="none" w:sz="0" w:space="0" w:color="auto"/>
                                    <w:right w:val="none" w:sz="0" w:space="0" w:color="auto"/>
                                  </w:divBdr>
                                  <w:divsChild>
                                    <w:div w:id="1774785357">
                                      <w:marLeft w:val="0"/>
                                      <w:marRight w:val="0"/>
                                      <w:marTop w:val="0"/>
                                      <w:marBottom w:val="0"/>
                                      <w:divBdr>
                                        <w:top w:val="none" w:sz="0" w:space="0" w:color="auto"/>
                                        <w:left w:val="none" w:sz="0" w:space="0" w:color="auto"/>
                                        <w:bottom w:val="none" w:sz="0" w:space="0" w:color="auto"/>
                                        <w:right w:val="none" w:sz="0" w:space="0" w:color="auto"/>
                                      </w:divBdr>
                                      <w:divsChild>
                                        <w:div w:id="604266605">
                                          <w:marLeft w:val="0"/>
                                          <w:marRight w:val="0"/>
                                          <w:marTop w:val="0"/>
                                          <w:marBottom w:val="0"/>
                                          <w:divBdr>
                                            <w:top w:val="none" w:sz="0" w:space="0" w:color="auto"/>
                                            <w:left w:val="none" w:sz="0" w:space="0" w:color="auto"/>
                                            <w:bottom w:val="none" w:sz="0" w:space="0" w:color="auto"/>
                                            <w:right w:val="none" w:sz="0" w:space="0" w:color="auto"/>
                                          </w:divBdr>
                                          <w:divsChild>
                                            <w:div w:id="2966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467960">
      <w:bodyDiv w:val="1"/>
      <w:marLeft w:val="0"/>
      <w:marRight w:val="0"/>
      <w:marTop w:val="0"/>
      <w:marBottom w:val="0"/>
      <w:divBdr>
        <w:top w:val="none" w:sz="0" w:space="0" w:color="auto"/>
        <w:left w:val="none" w:sz="0" w:space="0" w:color="auto"/>
        <w:bottom w:val="none" w:sz="0" w:space="0" w:color="auto"/>
        <w:right w:val="none" w:sz="0" w:space="0" w:color="auto"/>
      </w:divBdr>
    </w:div>
    <w:div w:id="1991904609">
      <w:bodyDiv w:val="1"/>
      <w:marLeft w:val="0"/>
      <w:marRight w:val="0"/>
      <w:marTop w:val="0"/>
      <w:marBottom w:val="0"/>
      <w:divBdr>
        <w:top w:val="none" w:sz="0" w:space="0" w:color="auto"/>
        <w:left w:val="none" w:sz="0" w:space="0" w:color="auto"/>
        <w:bottom w:val="none" w:sz="0" w:space="0" w:color="auto"/>
        <w:right w:val="none" w:sz="0" w:space="0" w:color="auto"/>
      </w:divBdr>
      <w:divsChild>
        <w:div w:id="1161460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1712251">
              <w:marLeft w:val="0"/>
              <w:marRight w:val="0"/>
              <w:marTop w:val="0"/>
              <w:marBottom w:val="0"/>
              <w:divBdr>
                <w:top w:val="none" w:sz="0" w:space="0" w:color="auto"/>
                <w:left w:val="none" w:sz="0" w:space="0" w:color="auto"/>
                <w:bottom w:val="none" w:sz="0" w:space="0" w:color="auto"/>
                <w:right w:val="none" w:sz="0" w:space="0" w:color="auto"/>
              </w:divBdr>
              <w:divsChild>
                <w:div w:id="550964350">
                  <w:marLeft w:val="0"/>
                  <w:marRight w:val="0"/>
                  <w:marTop w:val="0"/>
                  <w:marBottom w:val="0"/>
                  <w:divBdr>
                    <w:top w:val="none" w:sz="0" w:space="0" w:color="auto"/>
                    <w:left w:val="none" w:sz="0" w:space="0" w:color="auto"/>
                    <w:bottom w:val="none" w:sz="0" w:space="0" w:color="auto"/>
                    <w:right w:val="none" w:sz="0" w:space="0" w:color="auto"/>
                  </w:divBdr>
                  <w:divsChild>
                    <w:div w:id="1897931466">
                      <w:marLeft w:val="0"/>
                      <w:marRight w:val="0"/>
                      <w:marTop w:val="0"/>
                      <w:marBottom w:val="0"/>
                      <w:divBdr>
                        <w:top w:val="none" w:sz="0" w:space="0" w:color="auto"/>
                        <w:left w:val="none" w:sz="0" w:space="0" w:color="auto"/>
                        <w:bottom w:val="none" w:sz="0" w:space="0" w:color="auto"/>
                        <w:right w:val="none" w:sz="0" w:space="0" w:color="auto"/>
                      </w:divBdr>
                      <w:divsChild>
                        <w:div w:id="2113284188">
                          <w:marLeft w:val="0"/>
                          <w:marRight w:val="0"/>
                          <w:marTop w:val="0"/>
                          <w:marBottom w:val="0"/>
                          <w:divBdr>
                            <w:top w:val="none" w:sz="0" w:space="0" w:color="auto"/>
                            <w:left w:val="none" w:sz="0" w:space="0" w:color="auto"/>
                            <w:bottom w:val="none" w:sz="0" w:space="0" w:color="auto"/>
                            <w:right w:val="none" w:sz="0" w:space="0" w:color="auto"/>
                          </w:divBdr>
                          <w:divsChild>
                            <w:div w:id="176116415">
                              <w:marLeft w:val="0"/>
                              <w:marRight w:val="0"/>
                              <w:marTop w:val="0"/>
                              <w:marBottom w:val="0"/>
                              <w:divBdr>
                                <w:top w:val="none" w:sz="0" w:space="0" w:color="auto"/>
                                <w:left w:val="none" w:sz="0" w:space="0" w:color="auto"/>
                                <w:bottom w:val="none" w:sz="0" w:space="0" w:color="auto"/>
                                <w:right w:val="none" w:sz="0" w:space="0" w:color="auto"/>
                              </w:divBdr>
                              <w:divsChild>
                                <w:div w:id="296689466">
                                  <w:marLeft w:val="0"/>
                                  <w:marRight w:val="0"/>
                                  <w:marTop w:val="0"/>
                                  <w:marBottom w:val="0"/>
                                  <w:divBdr>
                                    <w:top w:val="none" w:sz="0" w:space="0" w:color="auto"/>
                                    <w:left w:val="none" w:sz="0" w:space="0" w:color="auto"/>
                                    <w:bottom w:val="none" w:sz="0" w:space="0" w:color="auto"/>
                                    <w:right w:val="none" w:sz="0" w:space="0" w:color="auto"/>
                                  </w:divBdr>
                                  <w:divsChild>
                                    <w:div w:id="346948742">
                                      <w:marLeft w:val="0"/>
                                      <w:marRight w:val="0"/>
                                      <w:marTop w:val="0"/>
                                      <w:marBottom w:val="0"/>
                                      <w:divBdr>
                                        <w:top w:val="none" w:sz="0" w:space="0" w:color="auto"/>
                                        <w:left w:val="none" w:sz="0" w:space="0" w:color="auto"/>
                                        <w:bottom w:val="none" w:sz="0" w:space="0" w:color="auto"/>
                                        <w:right w:val="none" w:sz="0" w:space="0" w:color="auto"/>
                                      </w:divBdr>
                                      <w:divsChild>
                                        <w:div w:id="92626934">
                                          <w:marLeft w:val="0"/>
                                          <w:marRight w:val="0"/>
                                          <w:marTop w:val="0"/>
                                          <w:marBottom w:val="0"/>
                                          <w:divBdr>
                                            <w:top w:val="none" w:sz="0" w:space="0" w:color="auto"/>
                                            <w:left w:val="none" w:sz="0" w:space="0" w:color="auto"/>
                                            <w:bottom w:val="none" w:sz="0" w:space="0" w:color="auto"/>
                                            <w:right w:val="none" w:sz="0" w:space="0" w:color="auto"/>
                                          </w:divBdr>
                                          <w:divsChild>
                                            <w:div w:id="3538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828625">
      <w:bodyDiv w:val="1"/>
      <w:marLeft w:val="0"/>
      <w:marRight w:val="0"/>
      <w:marTop w:val="0"/>
      <w:marBottom w:val="0"/>
      <w:divBdr>
        <w:top w:val="none" w:sz="0" w:space="0" w:color="auto"/>
        <w:left w:val="none" w:sz="0" w:space="0" w:color="auto"/>
        <w:bottom w:val="none" w:sz="0" w:space="0" w:color="auto"/>
        <w:right w:val="none" w:sz="0" w:space="0" w:color="auto"/>
      </w:divBdr>
      <w:divsChild>
        <w:div w:id="415172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274770">
              <w:marLeft w:val="0"/>
              <w:marRight w:val="0"/>
              <w:marTop w:val="0"/>
              <w:marBottom w:val="0"/>
              <w:divBdr>
                <w:top w:val="none" w:sz="0" w:space="0" w:color="auto"/>
                <w:left w:val="none" w:sz="0" w:space="0" w:color="auto"/>
                <w:bottom w:val="none" w:sz="0" w:space="0" w:color="auto"/>
                <w:right w:val="none" w:sz="0" w:space="0" w:color="auto"/>
              </w:divBdr>
              <w:divsChild>
                <w:div w:id="849636974">
                  <w:marLeft w:val="0"/>
                  <w:marRight w:val="0"/>
                  <w:marTop w:val="0"/>
                  <w:marBottom w:val="0"/>
                  <w:divBdr>
                    <w:top w:val="none" w:sz="0" w:space="0" w:color="auto"/>
                    <w:left w:val="none" w:sz="0" w:space="0" w:color="auto"/>
                    <w:bottom w:val="none" w:sz="0" w:space="0" w:color="auto"/>
                    <w:right w:val="none" w:sz="0" w:space="0" w:color="auto"/>
                  </w:divBdr>
                  <w:divsChild>
                    <w:div w:id="1433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irs.gov/taxtopics/tc557.html" TargetMode="External"/><Relationship Id="rId11" Type="http://schemas.openxmlformats.org/officeDocument/2006/relationships/image" Target="media/image4.png"/><Relationship Id="rId12" Type="http://schemas.openxmlformats.org/officeDocument/2006/relationships/hyperlink" Target="http://www.irs.gov/taxtopics/tc557.html" TargetMode="External"/><Relationship Id="rId13" Type="http://schemas.openxmlformats.org/officeDocument/2006/relationships/image" Target="media/image5.png"/><Relationship Id="rId14" Type="http://schemas.openxmlformats.org/officeDocument/2006/relationships/hyperlink" Target="http://www.medicare.gov/sign-up-change-plans/get-parts-a-and-b/when-sign-up-parts-a-and-b/when-sign-up-parts-a-and-b.html" TargetMode="External"/><Relationship Id="rId15" Type="http://schemas.openxmlformats.org/officeDocument/2006/relationships/hyperlink" Target="http://www.onefpa.org/journal/Pages/When%20to%20Start%20Collecting%20Social%20Security%20Benefits%20A%20Break-Even%20Analysis.aspx" TargetMode="External"/><Relationship Id="rId16" Type="http://schemas.openxmlformats.org/officeDocument/2006/relationships/image" Target="media/image6.png"/><Relationship Id="rId17" Type="http://schemas.openxmlformats.org/officeDocument/2006/relationships/hyperlink" Target="http://www.kiplinger.com/slideshow/retirement/T055-S001-top-10-tax-friendly-states-for-retirees/index.html" TargetMode="External"/><Relationship Id="rId18" Type="http://schemas.openxmlformats.org/officeDocument/2006/relationships/hyperlink" Target="http://wills.about.com/od/stateestatetaxes/a/stateestatetaxchart.ht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_rels/footnotes.xml.rels><?xml version="1.0" encoding="UTF-8" standalone="yes"?>
<Relationships xmlns="http://schemas.openxmlformats.org/package/2006/relationships"><Relationship Id="rId1" Type="http://schemas.openxmlformats.org/officeDocument/2006/relationships/hyperlink" Target="https://www.ebri.org/pdf/EBRI_IB_011-13.No392.Particip.pdf" TargetMode="External"/><Relationship Id="rId2" Type="http://schemas.openxmlformats.org/officeDocument/2006/relationships/hyperlink" Target="https://www.nolhga.com/policyholderinfo/main.cf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A66BF-B230-E14D-B60B-3C4FC034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1185</TotalTime>
  <Pages>77</Pages>
  <Words>19937</Words>
  <Characters>113644</Characters>
  <Application>Microsoft Macintosh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Advising the Affluent Client: Retirement Planning</vt:lpstr>
    </vt:vector>
  </TitlesOfParts>
  <Company>Greene Consulting</Company>
  <LinksUpToDate>false</LinksUpToDate>
  <CharactersWithSpaces>133315</CharactersWithSpaces>
  <SharedDoc>false</SharedDoc>
  <HLinks>
    <vt:vector size="156" baseType="variant">
      <vt:variant>
        <vt:i4>5898251</vt:i4>
      </vt:variant>
      <vt:variant>
        <vt:i4>12</vt:i4>
      </vt:variant>
      <vt:variant>
        <vt:i4>0</vt:i4>
      </vt:variant>
      <vt:variant>
        <vt:i4>5</vt:i4>
      </vt:variant>
      <vt:variant>
        <vt:lpwstr>http://taxfoundation.org/blog/monday-map-state-income-taxes-social-security-benefits</vt:lpwstr>
      </vt:variant>
      <vt:variant>
        <vt:lpwstr/>
      </vt:variant>
      <vt:variant>
        <vt:i4>5570665</vt:i4>
      </vt:variant>
      <vt:variant>
        <vt:i4>9</vt:i4>
      </vt:variant>
      <vt:variant>
        <vt:i4>0</vt:i4>
      </vt:variant>
      <vt:variant>
        <vt:i4>5</vt:i4>
      </vt:variant>
      <vt:variant>
        <vt:lpwstr>http://www.kiplinger.com/slideshow/retirement/T006-S001-10-most-tax-friendly-states-for-retirees/</vt:lpwstr>
      </vt:variant>
      <vt:variant>
        <vt:lpwstr/>
      </vt:variant>
      <vt:variant>
        <vt:i4>1835099</vt:i4>
      </vt:variant>
      <vt:variant>
        <vt:i4>6</vt:i4>
      </vt:variant>
      <vt:variant>
        <vt:i4>0</vt:i4>
      </vt:variant>
      <vt:variant>
        <vt:i4>5</vt:i4>
      </vt:variant>
      <vt:variant>
        <vt:lpwstr>http://www.onefpa.org/journal/Pages/When to Start Collecting Social Security Benefits A Break-Even Analysis.aspx</vt:lpwstr>
      </vt:variant>
      <vt:variant>
        <vt:lpwstr/>
      </vt:variant>
      <vt:variant>
        <vt:i4>4391020</vt:i4>
      </vt:variant>
      <vt:variant>
        <vt:i4>3</vt:i4>
      </vt:variant>
      <vt:variant>
        <vt:i4>0</vt:i4>
      </vt:variant>
      <vt:variant>
        <vt:i4>5</vt:i4>
      </vt:variant>
      <vt:variant>
        <vt:lpwstr>http://www.medicare.gov/sign-up-change-plans/get-parts-a-and-b/when-sign-up-parts-a-and-b/when-sign-up-parts-a-and-b.html</vt:lpwstr>
      </vt:variant>
      <vt:variant>
        <vt:lpwstr/>
      </vt:variant>
      <vt:variant>
        <vt:i4>2621442</vt:i4>
      </vt:variant>
      <vt:variant>
        <vt:i4>0</vt:i4>
      </vt:variant>
      <vt:variant>
        <vt:i4>0</vt:i4>
      </vt:variant>
      <vt:variant>
        <vt:i4>5</vt:i4>
      </vt:variant>
      <vt:variant>
        <vt:lpwstr>http://www.greeneconsults.com/topclass/greene/retirement_planning/1040.pdf</vt:lpwstr>
      </vt:variant>
      <vt:variant>
        <vt:lpwstr/>
      </vt:variant>
      <vt:variant>
        <vt:i4>2752605</vt:i4>
      </vt:variant>
      <vt:variant>
        <vt:i4>23840</vt:i4>
      </vt:variant>
      <vt:variant>
        <vt:i4>1036</vt:i4>
      </vt:variant>
      <vt:variant>
        <vt:i4>1</vt:i4>
      </vt:variant>
      <vt:variant>
        <vt:lpwstr>storm-red-and-yellow-th</vt:lpwstr>
      </vt:variant>
      <vt:variant>
        <vt:lpwstr/>
      </vt:variant>
      <vt:variant>
        <vt:i4>2752605</vt:i4>
      </vt:variant>
      <vt:variant>
        <vt:i4>44529</vt:i4>
      </vt:variant>
      <vt:variant>
        <vt:i4>1037</vt:i4>
      </vt:variant>
      <vt:variant>
        <vt:i4>1</vt:i4>
      </vt:variant>
      <vt:variant>
        <vt:lpwstr>storm-red-and-yellow-th</vt:lpwstr>
      </vt:variant>
      <vt:variant>
        <vt:lpwstr/>
      </vt:variant>
      <vt:variant>
        <vt:i4>2752605</vt:i4>
      </vt:variant>
      <vt:variant>
        <vt:i4>54995</vt:i4>
      </vt:variant>
      <vt:variant>
        <vt:i4>1038</vt:i4>
      </vt:variant>
      <vt:variant>
        <vt:i4>1</vt:i4>
      </vt:variant>
      <vt:variant>
        <vt:lpwstr>storm-red-and-yellow-th</vt:lpwstr>
      </vt:variant>
      <vt:variant>
        <vt:lpwstr/>
      </vt:variant>
      <vt:variant>
        <vt:i4>2752605</vt:i4>
      </vt:variant>
      <vt:variant>
        <vt:i4>74181</vt:i4>
      </vt:variant>
      <vt:variant>
        <vt:i4>1039</vt:i4>
      </vt:variant>
      <vt:variant>
        <vt:i4>1</vt:i4>
      </vt:variant>
      <vt:variant>
        <vt:lpwstr>storm-red-and-yellow-th</vt:lpwstr>
      </vt:variant>
      <vt:variant>
        <vt:lpwstr/>
      </vt:variant>
      <vt:variant>
        <vt:i4>49</vt:i4>
      </vt:variant>
      <vt:variant>
        <vt:i4>124069</vt:i4>
      </vt:variant>
      <vt:variant>
        <vt:i4>1027</vt:i4>
      </vt:variant>
      <vt:variant>
        <vt:i4>1</vt:i4>
      </vt:variant>
      <vt:variant>
        <vt:lpwstr>2013 Form 1040 Page 1</vt:lpwstr>
      </vt:variant>
      <vt:variant>
        <vt:lpwstr/>
      </vt:variant>
      <vt:variant>
        <vt:i4>50</vt:i4>
      </vt:variant>
      <vt:variant>
        <vt:i4>124071</vt:i4>
      </vt:variant>
      <vt:variant>
        <vt:i4>1028</vt:i4>
      </vt:variant>
      <vt:variant>
        <vt:i4>1</vt:i4>
      </vt:variant>
      <vt:variant>
        <vt:lpwstr>2013 Form 1040 Page 2</vt:lpwstr>
      </vt:variant>
      <vt:variant>
        <vt:lpwstr/>
      </vt:variant>
      <vt:variant>
        <vt:i4>2752605</vt:i4>
      </vt:variant>
      <vt:variant>
        <vt:i4>150561</vt:i4>
      </vt:variant>
      <vt:variant>
        <vt:i4>1040</vt:i4>
      </vt:variant>
      <vt:variant>
        <vt:i4>1</vt:i4>
      </vt:variant>
      <vt:variant>
        <vt:lpwstr>storm-red-and-yellow-th</vt:lpwstr>
      </vt:variant>
      <vt:variant>
        <vt:lpwstr/>
      </vt:variant>
      <vt:variant>
        <vt:i4>2752605</vt:i4>
      </vt:variant>
      <vt:variant>
        <vt:i4>158992</vt:i4>
      </vt:variant>
      <vt:variant>
        <vt:i4>1041</vt:i4>
      </vt:variant>
      <vt:variant>
        <vt:i4>1</vt:i4>
      </vt:variant>
      <vt:variant>
        <vt:lpwstr>storm-red-and-yellow-th</vt:lpwstr>
      </vt:variant>
      <vt:variant>
        <vt:lpwstr/>
      </vt:variant>
      <vt:variant>
        <vt:i4>1245283</vt:i4>
      </vt:variant>
      <vt:variant>
        <vt:i4>167068</vt:i4>
      </vt:variant>
      <vt:variant>
        <vt:i4>1042</vt:i4>
      </vt:variant>
      <vt:variant>
        <vt:i4>1</vt:i4>
      </vt:variant>
      <vt:variant>
        <vt:lpwstr>test_tip_icon</vt:lpwstr>
      </vt:variant>
      <vt:variant>
        <vt:lpwstr/>
      </vt:variant>
      <vt:variant>
        <vt:i4>2752605</vt:i4>
      </vt:variant>
      <vt:variant>
        <vt:i4>173710</vt:i4>
      </vt:variant>
      <vt:variant>
        <vt:i4>1043</vt:i4>
      </vt:variant>
      <vt:variant>
        <vt:i4>1</vt:i4>
      </vt:variant>
      <vt:variant>
        <vt:lpwstr>storm-red-and-yellow-th</vt:lpwstr>
      </vt:variant>
      <vt:variant>
        <vt:lpwstr/>
      </vt:variant>
      <vt:variant>
        <vt:i4>196652</vt:i4>
      </vt:variant>
      <vt:variant>
        <vt:i4>246470</vt:i4>
      </vt:variant>
      <vt:variant>
        <vt:i4>1032</vt:i4>
      </vt:variant>
      <vt:variant>
        <vt:i4>1</vt:i4>
      </vt:variant>
      <vt:variant>
        <vt:lpwstr>DocumentationIcon_32px</vt:lpwstr>
      </vt:variant>
      <vt:variant>
        <vt:lpwstr/>
      </vt:variant>
      <vt:variant>
        <vt:i4>196652</vt:i4>
      </vt:variant>
      <vt:variant>
        <vt:i4>246507</vt:i4>
      </vt:variant>
      <vt:variant>
        <vt:i4>1029</vt:i4>
      </vt:variant>
      <vt:variant>
        <vt:i4>1</vt:i4>
      </vt:variant>
      <vt:variant>
        <vt:lpwstr>DocumentationIcon_32px</vt:lpwstr>
      </vt:variant>
      <vt:variant>
        <vt:lpwstr/>
      </vt:variant>
      <vt:variant>
        <vt:i4>196652</vt:i4>
      </vt:variant>
      <vt:variant>
        <vt:i4>247188</vt:i4>
      </vt:variant>
      <vt:variant>
        <vt:i4>1030</vt:i4>
      </vt:variant>
      <vt:variant>
        <vt:i4>1</vt:i4>
      </vt:variant>
      <vt:variant>
        <vt:lpwstr>DocumentationIcon_32px</vt:lpwstr>
      </vt:variant>
      <vt:variant>
        <vt:lpwstr/>
      </vt:variant>
      <vt:variant>
        <vt:i4>196652</vt:i4>
      </vt:variant>
      <vt:variant>
        <vt:i4>247343</vt:i4>
      </vt:variant>
      <vt:variant>
        <vt:i4>1031</vt:i4>
      </vt:variant>
      <vt:variant>
        <vt:i4>1</vt:i4>
      </vt:variant>
      <vt:variant>
        <vt:lpwstr>DocumentationIcon_32px</vt:lpwstr>
      </vt:variant>
      <vt:variant>
        <vt:lpwstr/>
      </vt:variant>
      <vt:variant>
        <vt:i4>196652</vt:i4>
      </vt:variant>
      <vt:variant>
        <vt:i4>247392</vt:i4>
      </vt:variant>
      <vt:variant>
        <vt:i4>1033</vt:i4>
      </vt:variant>
      <vt:variant>
        <vt:i4>1</vt:i4>
      </vt:variant>
      <vt:variant>
        <vt:lpwstr>DocumentationIcon_32px</vt:lpwstr>
      </vt:variant>
      <vt:variant>
        <vt:lpwstr/>
      </vt:variant>
      <vt:variant>
        <vt:i4>196652</vt:i4>
      </vt:variant>
      <vt:variant>
        <vt:i4>247436</vt:i4>
      </vt:variant>
      <vt:variant>
        <vt:i4>1034</vt:i4>
      </vt:variant>
      <vt:variant>
        <vt:i4>1</vt:i4>
      </vt:variant>
      <vt:variant>
        <vt:lpwstr>DocumentationIcon_32px</vt:lpwstr>
      </vt:variant>
      <vt:variant>
        <vt:lpwstr/>
      </vt:variant>
      <vt:variant>
        <vt:i4>196652</vt:i4>
      </vt:variant>
      <vt:variant>
        <vt:i4>247516</vt:i4>
      </vt:variant>
      <vt:variant>
        <vt:i4>1035</vt:i4>
      </vt:variant>
      <vt:variant>
        <vt:i4>1</vt:i4>
      </vt:variant>
      <vt:variant>
        <vt:lpwstr>DocumentationIcon_32px</vt:lpwstr>
      </vt:variant>
      <vt:variant>
        <vt:lpwstr/>
      </vt:variant>
      <vt:variant>
        <vt:i4>2818105</vt:i4>
      </vt:variant>
      <vt:variant>
        <vt:i4>-1</vt:i4>
      </vt:variant>
      <vt:variant>
        <vt:i4>2062</vt:i4>
      </vt:variant>
      <vt:variant>
        <vt:i4>1</vt:i4>
      </vt:variant>
      <vt:variant>
        <vt:lpwstr>gca logo_whitespace</vt:lpwstr>
      </vt:variant>
      <vt:variant>
        <vt:lpwstr/>
      </vt:variant>
      <vt:variant>
        <vt:i4>2818105</vt:i4>
      </vt:variant>
      <vt:variant>
        <vt:i4>-1</vt:i4>
      </vt:variant>
      <vt:variant>
        <vt:i4>2063</vt:i4>
      </vt:variant>
      <vt:variant>
        <vt:i4>1</vt:i4>
      </vt:variant>
      <vt:variant>
        <vt:lpwstr>gca logo_whitespace</vt:lpwstr>
      </vt:variant>
      <vt:variant>
        <vt:lpwstr/>
      </vt:variant>
      <vt:variant>
        <vt:i4>2818105</vt:i4>
      </vt:variant>
      <vt:variant>
        <vt:i4>-1</vt:i4>
      </vt:variant>
      <vt:variant>
        <vt:i4>2064</vt:i4>
      </vt:variant>
      <vt:variant>
        <vt:i4>1</vt:i4>
      </vt:variant>
      <vt:variant>
        <vt:lpwstr>gca logo_whitespace</vt:lpwstr>
      </vt:variant>
      <vt:variant>
        <vt:lpwstr/>
      </vt:variant>
      <vt:variant>
        <vt:i4>2818105</vt:i4>
      </vt:variant>
      <vt:variant>
        <vt:i4>-1</vt:i4>
      </vt:variant>
      <vt:variant>
        <vt:i4>2065</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Advising the Affluent Client: Retirement Planning</dc:title>
  <dc:subject/>
  <dc:creator>Greene Consulting</dc:creator>
  <cp:keywords/>
  <dc:description/>
  <cp:lastModifiedBy>Patti Lee</cp:lastModifiedBy>
  <cp:revision>303</cp:revision>
  <cp:lastPrinted>2016-01-18T19:37:00Z</cp:lastPrinted>
  <dcterms:created xsi:type="dcterms:W3CDTF">2014-11-04T22:24:00Z</dcterms:created>
  <dcterms:modified xsi:type="dcterms:W3CDTF">2016-01-18T19:38:00Z</dcterms:modified>
</cp:coreProperties>
</file>