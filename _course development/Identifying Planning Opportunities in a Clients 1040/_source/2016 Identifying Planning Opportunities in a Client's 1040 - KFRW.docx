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F6B713" w14:textId="77777777" w:rsidR="00A45743" w:rsidRDefault="00A45743" w:rsidP="00A45743"/>
    <w:p w14:paraId="7DDA5081" w14:textId="77777777" w:rsidR="00A45743" w:rsidRDefault="00A45743" w:rsidP="00A45743"/>
    <w:p w14:paraId="3B4F67C3" w14:textId="77777777" w:rsidR="00A45743" w:rsidRDefault="00A45743" w:rsidP="00A45743"/>
    <w:p w14:paraId="704C8A44" w14:textId="77777777" w:rsidR="00A45743" w:rsidRDefault="00A45743" w:rsidP="00A45743"/>
    <w:p w14:paraId="43613828" w14:textId="77777777" w:rsidR="00E97946" w:rsidRDefault="00E97946" w:rsidP="00A45743"/>
    <w:p w14:paraId="03B42E47" w14:textId="77777777" w:rsidR="00E97946" w:rsidRDefault="00E97946" w:rsidP="00A45743"/>
    <w:p w14:paraId="326001CE" w14:textId="77777777" w:rsidR="00A45743" w:rsidRDefault="00A45743" w:rsidP="00A45743"/>
    <w:p w14:paraId="28321587" w14:textId="77777777" w:rsidR="00A45743" w:rsidRDefault="00A45743" w:rsidP="00A45743">
      <w:pPr>
        <w:jc w:val="right"/>
      </w:pPr>
    </w:p>
    <w:p w14:paraId="24709FC8" w14:textId="77777777" w:rsidR="00A45743" w:rsidRDefault="00A45743" w:rsidP="00A45743">
      <w:pPr>
        <w:jc w:val="right"/>
        <w:rPr>
          <w:b/>
          <w:color w:val="183864"/>
          <w:sz w:val="44"/>
          <w:szCs w:val="72"/>
        </w:rPr>
      </w:pPr>
    </w:p>
    <w:p w14:paraId="0FAE76EE" w14:textId="77777777" w:rsidR="00A45743" w:rsidRPr="00CA5D27" w:rsidRDefault="008D59AB" w:rsidP="00A45743">
      <w:pPr>
        <w:spacing w:before="0"/>
        <w:jc w:val="right"/>
        <w:rPr>
          <w:b/>
          <w:color w:val="183864"/>
          <w:sz w:val="44"/>
          <w:szCs w:val="72"/>
        </w:rPr>
      </w:pPr>
      <w:r>
        <w:rPr>
          <w:b/>
          <w:color w:val="183864"/>
          <w:sz w:val="44"/>
          <w:szCs w:val="72"/>
        </w:rPr>
        <w:t>Identifying Plan</w:t>
      </w:r>
      <w:bookmarkStart w:id="0" w:name="_GoBack"/>
      <w:bookmarkEnd w:id="0"/>
      <w:r>
        <w:rPr>
          <w:b/>
          <w:color w:val="183864"/>
          <w:sz w:val="44"/>
          <w:szCs w:val="72"/>
        </w:rPr>
        <w:t>ning Opportunities in a Client’s 1040</w:t>
      </w:r>
      <w:r w:rsidR="00A45743" w:rsidRPr="00CA5D27">
        <w:rPr>
          <w:b/>
          <w:color w:val="183864"/>
          <w:sz w:val="44"/>
          <w:szCs w:val="72"/>
        </w:rPr>
        <w:t xml:space="preserve"> </w:t>
      </w:r>
    </w:p>
    <w:p w14:paraId="33152F93" w14:textId="77777777" w:rsidR="00A45743" w:rsidRDefault="00A45743" w:rsidP="00A45743"/>
    <w:p w14:paraId="4ECEED33" w14:textId="77777777" w:rsidR="00A45743" w:rsidRDefault="00A45743" w:rsidP="00A45743"/>
    <w:p w14:paraId="736E8C59" w14:textId="77777777" w:rsidR="00A45743" w:rsidRDefault="00A45743" w:rsidP="00A45743"/>
    <w:p w14:paraId="730B35D4" w14:textId="77777777" w:rsidR="00A45743" w:rsidRDefault="00A45743" w:rsidP="00A45743"/>
    <w:p w14:paraId="101CFDD4" w14:textId="63B49A99" w:rsidR="00A45743" w:rsidRPr="008771A6" w:rsidRDefault="00833A11" w:rsidP="00A45743">
      <w:r>
        <w:t xml:space="preserve">© </w:t>
      </w:r>
      <w:r w:rsidR="00AC3593">
        <w:t>2016</w:t>
      </w:r>
      <w:r w:rsidR="00A45743" w:rsidRPr="00FE688F">
        <w:t xml:space="preserve"> Greene Consulting Associates, LLC INTENDED SOLELY FO</w:t>
      </w:r>
      <w:r w:rsidR="00A45743">
        <w:t xml:space="preserve">R USE BY REGISTERED USERS </w:t>
      </w:r>
      <w:r w:rsidR="00A45743" w:rsidRPr="00FE688F">
        <w:t>NOT TO BE REPRODUCED OR</w:t>
      </w:r>
      <w:r w:rsidR="00A45743">
        <w:t xml:space="preserve"> CIRCULATED</w:t>
      </w:r>
    </w:p>
    <w:p w14:paraId="43427293" w14:textId="77777777" w:rsidR="00A45743" w:rsidRDefault="00A45743" w:rsidP="00A45743"/>
    <w:p w14:paraId="673252F5" w14:textId="77777777" w:rsidR="008B39F5" w:rsidRDefault="00A45743" w:rsidP="008B39F5">
      <w:pPr>
        <w:pStyle w:val="Heading2"/>
        <w:ind w:left="720"/>
        <w:rPr>
          <w:sz w:val="24"/>
          <w:szCs w:val="24"/>
        </w:rPr>
      </w:pPr>
      <w:r>
        <w:rPr>
          <w:sz w:val="24"/>
          <w:szCs w:val="24"/>
        </w:rPr>
        <w:br w:type="page"/>
      </w:r>
    </w:p>
    <w:p w14:paraId="10A56DE1" w14:textId="77777777" w:rsidR="008B39F5" w:rsidRDefault="008B39F5" w:rsidP="00D72573">
      <w:pPr>
        <w:pStyle w:val="Heading2"/>
      </w:pPr>
      <w:bookmarkStart w:id="1" w:name="_Toc184624949"/>
      <w:r>
        <w:lastRenderedPageBreak/>
        <w:t>ABOUT GREENE CONSULTING ASSOCIATES, LLC</w:t>
      </w:r>
      <w:bookmarkEnd w:id="1"/>
    </w:p>
    <w:p w14:paraId="3575014B" w14:textId="77777777" w:rsidR="008B39F5" w:rsidRPr="00483476" w:rsidRDefault="008B39F5" w:rsidP="00D72573">
      <w:r w:rsidRPr="00483476">
        <w:t xml:space="preserve">Greene Consulting Associates was founded in 1979 and provides consulting and training services solely to the financial services marketplace. Located in Atlanta, Georgia, Greene Consulting has worked with the top providers of investment management and wealth management in both the United States and abroad. Focused on helping firms generate incremental revenue growth through more effective sales and relationship management strategies, Greene Consulting offers customized training programs in Financial Services Sales, a Sales Management program, Presentation Training that integrates proprietary products, and </w:t>
      </w:r>
      <w:r w:rsidR="006F7E5F" w:rsidRPr="00483476">
        <w:t xml:space="preserve">a </w:t>
      </w:r>
      <w:r w:rsidRPr="00483476">
        <w:t xml:space="preserve">comprehensive suite of online learning </w:t>
      </w:r>
      <w:r w:rsidR="006F7E5F" w:rsidRPr="00483476">
        <w:t xml:space="preserve">courses </w:t>
      </w:r>
      <w:r w:rsidRPr="00483476">
        <w:t xml:space="preserve">related to investments and wealth management. </w:t>
      </w:r>
    </w:p>
    <w:p w14:paraId="64BF68B2" w14:textId="77777777" w:rsidR="00FB41AB" w:rsidRDefault="00FB41AB" w:rsidP="00D72573">
      <w:r w:rsidRPr="00483476">
        <w:t xml:space="preserve">For more information about Greene Consulting or any of its products and services, write Greene Consulting at </w:t>
      </w:r>
      <w:proofErr w:type="spellStart"/>
      <w:r w:rsidRPr="00483476">
        <w:t>Waterstone</w:t>
      </w:r>
      <w:proofErr w:type="spellEnd"/>
      <w:r w:rsidRPr="00483476">
        <w:t xml:space="preserve"> Building, 4751 Best Road, Suite 450, Atlanta, </w:t>
      </w:r>
      <w:r w:rsidR="00C93B4C" w:rsidRPr="00483476">
        <w:t>Georgia 30337</w:t>
      </w:r>
      <w:r w:rsidRPr="00483476">
        <w:t xml:space="preserve">. Or, visit the company's website at </w:t>
      </w:r>
      <w:hyperlink r:id="rId8" w:history="1">
        <w:r w:rsidR="00A45743" w:rsidRPr="00764273">
          <w:rPr>
            <w:rStyle w:val="Hyperlink"/>
          </w:rPr>
          <w:t>www.greeneconsults.com</w:t>
        </w:r>
      </w:hyperlink>
      <w:r w:rsidRPr="00483476">
        <w:t>.</w:t>
      </w:r>
    </w:p>
    <w:p w14:paraId="1E205553" w14:textId="77777777" w:rsidR="00A45743" w:rsidRDefault="00A45743" w:rsidP="008E4A57">
      <w:pPr>
        <w:pStyle w:val="default"/>
        <w:ind w:left="720"/>
        <w:rPr>
          <w:rFonts w:cs="Arial"/>
        </w:rPr>
      </w:pPr>
    </w:p>
    <w:p w14:paraId="597610C4" w14:textId="77777777" w:rsidR="00792830" w:rsidRDefault="00A45743" w:rsidP="00BC7664">
      <w:pPr>
        <w:pStyle w:val="Heading2"/>
      </w:pPr>
      <w:bookmarkStart w:id="2" w:name="_Toc184624951"/>
      <w:r>
        <w:br w:type="page"/>
      </w:r>
    </w:p>
    <w:p w14:paraId="216E1136" w14:textId="77777777" w:rsidR="00792830" w:rsidRDefault="00792830" w:rsidP="00792830">
      <w:pPr>
        <w:pStyle w:val="Heading2"/>
        <w:jc w:val="center"/>
      </w:pPr>
      <w:r>
        <w:lastRenderedPageBreak/>
        <w:t>Table of Contents</w:t>
      </w:r>
    </w:p>
    <w:p w14:paraId="16970E93" w14:textId="77777777" w:rsidR="00792830" w:rsidRDefault="00792830" w:rsidP="00792830">
      <w:pPr>
        <w:pStyle w:val="TableofContentsText"/>
        <w:rPr>
          <w:szCs w:val="20"/>
        </w:rPr>
      </w:pPr>
    </w:p>
    <w:p w14:paraId="3C16DB98" w14:textId="77777777" w:rsidR="00792830" w:rsidRPr="008E4A57" w:rsidRDefault="00792830" w:rsidP="00792830">
      <w:r w:rsidRPr="008E4A57">
        <w:t>Introduction</w:t>
      </w:r>
    </w:p>
    <w:p w14:paraId="53F326EA" w14:textId="77777777" w:rsidR="00792830" w:rsidRPr="008E4A57" w:rsidRDefault="00792830" w:rsidP="00792830">
      <w:r w:rsidRPr="008E4A57">
        <w:t>The U.S. Individual Income Tax Return</w:t>
      </w:r>
    </w:p>
    <w:p w14:paraId="3228D0E6" w14:textId="77777777" w:rsidR="00792830" w:rsidRPr="008E4A57" w:rsidRDefault="00792830" w:rsidP="00792830">
      <w:r w:rsidRPr="008E4A57">
        <w:t xml:space="preserve">Identifying Family Needs </w:t>
      </w:r>
    </w:p>
    <w:p w14:paraId="62E2E4FD" w14:textId="77777777" w:rsidR="00792830" w:rsidRPr="008E4A57" w:rsidRDefault="00792830" w:rsidP="00792830">
      <w:r w:rsidRPr="008E4A57">
        <w:t>Income Section</w:t>
      </w:r>
    </w:p>
    <w:p w14:paraId="3577AB28" w14:textId="77777777" w:rsidR="00792830" w:rsidRPr="008E4A57" w:rsidRDefault="00792830" w:rsidP="00792830">
      <w:r w:rsidRPr="008E4A57">
        <w:t>Compensation</w:t>
      </w:r>
    </w:p>
    <w:p w14:paraId="4AEDF0ED" w14:textId="77777777" w:rsidR="00792830" w:rsidRPr="008E4A57" w:rsidRDefault="00792830" w:rsidP="00792830">
      <w:r w:rsidRPr="008E4A57">
        <w:t>Learning about the Client’s Investments</w:t>
      </w:r>
    </w:p>
    <w:p w14:paraId="2540944F" w14:textId="77777777" w:rsidR="00792830" w:rsidRPr="008E4A57" w:rsidRDefault="00792830" w:rsidP="00792830">
      <w:r>
        <w:t>Identifying Investment Management Needs and Solutions</w:t>
      </w:r>
    </w:p>
    <w:p w14:paraId="398656DE" w14:textId="77777777" w:rsidR="00792830" w:rsidRPr="008E4A57" w:rsidRDefault="00792830" w:rsidP="00792830">
      <w:r w:rsidRPr="008E4A57">
        <w:t>Business Income</w:t>
      </w:r>
    </w:p>
    <w:p w14:paraId="71BF5704" w14:textId="77777777" w:rsidR="00792830" w:rsidRDefault="00792830" w:rsidP="00792830">
      <w:r w:rsidRPr="008E4A57">
        <w:t>Capital Gain</w:t>
      </w:r>
      <w:r>
        <w:t>s</w:t>
      </w:r>
    </w:p>
    <w:p w14:paraId="547A2286" w14:textId="77777777" w:rsidR="00792830" w:rsidRPr="008E4A57" w:rsidRDefault="00792830" w:rsidP="00792830">
      <w:r>
        <w:t>Net Investment Income Tax (NIIT)</w:t>
      </w:r>
    </w:p>
    <w:p w14:paraId="6C8B4213" w14:textId="77777777" w:rsidR="00792830" w:rsidRPr="008E4A57" w:rsidRDefault="00792830" w:rsidP="00792830">
      <w:r w:rsidRPr="008E4A57">
        <w:t>Retirement Income</w:t>
      </w:r>
    </w:p>
    <w:p w14:paraId="3572B31C" w14:textId="77777777" w:rsidR="00792830" w:rsidRPr="008E4A57" w:rsidRDefault="00792830" w:rsidP="00792830">
      <w:r w:rsidRPr="008E4A57">
        <w:t>Rental Income, Royalties, Partnerships, S Corporations, Trusts, etc.</w:t>
      </w:r>
    </w:p>
    <w:p w14:paraId="0C4E1BB5" w14:textId="77777777" w:rsidR="00792830" w:rsidRPr="008E4A57" w:rsidRDefault="00792830" w:rsidP="00792830">
      <w:r w:rsidRPr="008E4A57">
        <w:t>Other Income</w:t>
      </w:r>
    </w:p>
    <w:p w14:paraId="2B899CC3" w14:textId="77777777" w:rsidR="00792830" w:rsidRPr="008E4A57" w:rsidRDefault="00792830" w:rsidP="00792830">
      <w:r w:rsidRPr="008E4A57">
        <w:t>Above the Line Deductions</w:t>
      </w:r>
    </w:p>
    <w:p w14:paraId="594FAC8C" w14:textId="77777777" w:rsidR="00792830" w:rsidRPr="008E4A57" w:rsidRDefault="00792830" w:rsidP="00792830">
      <w:r w:rsidRPr="008E4A57">
        <w:t>Below the Line Deductions</w:t>
      </w:r>
    </w:p>
    <w:p w14:paraId="609B4A2E" w14:textId="77777777" w:rsidR="00792830" w:rsidRPr="008E4A57" w:rsidRDefault="00792830" w:rsidP="00792830">
      <w:r w:rsidRPr="008E4A57">
        <w:t>Taxes and Credits</w:t>
      </w:r>
    </w:p>
    <w:p w14:paraId="40799FF3" w14:textId="77777777" w:rsidR="00792830" w:rsidRPr="008E4A57" w:rsidRDefault="00792830" w:rsidP="00792830">
      <w:r w:rsidRPr="008E4A57">
        <w:t>Alternative Minimum Tax</w:t>
      </w:r>
    </w:p>
    <w:p w14:paraId="14FA13EF" w14:textId="77777777" w:rsidR="00792830" w:rsidRPr="008E4A57" w:rsidRDefault="00792830" w:rsidP="00792830">
      <w:r w:rsidRPr="008E4A57">
        <w:t>Cash Flow and Payment of Taxes</w:t>
      </w:r>
    </w:p>
    <w:p w14:paraId="58DB6574" w14:textId="77777777" w:rsidR="00792830" w:rsidRPr="008E4A57" w:rsidRDefault="00792830" w:rsidP="00792830">
      <w:r w:rsidRPr="008E4A57">
        <w:t>Two-Year Comparison</w:t>
      </w:r>
    </w:p>
    <w:p w14:paraId="73D004BB" w14:textId="77777777" w:rsidR="00792830" w:rsidRPr="00A45743" w:rsidRDefault="00792830" w:rsidP="00792830">
      <w:r w:rsidRPr="008E4A57">
        <w:t>Conclusion</w:t>
      </w:r>
    </w:p>
    <w:p w14:paraId="0E5261DD" w14:textId="77777777" w:rsidR="00792830" w:rsidRDefault="00792830" w:rsidP="00BC7664">
      <w:pPr>
        <w:pStyle w:val="Heading2"/>
      </w:pPr>
    </w:p>
    <w:p w14:paraId="09810C5E" w14:textId="77777777" w:rsidR="00792830" w:rsidRDefault="00792830">
      <w:pPr>
        <w:spacing w:before="0" w:after="0"/>
        <w:rPr>
          <w:b/>
          <w:iCs/>
          <w:color w:val="17365D"/>
          <w:sz w:val="28"/>
          <w:szCs w:val="12"/>
        </w:rPr>
      </w:pPr>
      <w:r>
        <w:br w:type="page"/>
      </w:r>
    </w:p>
    <w:p w14:paraId="36C424A7" w14:textId="77777777" w:rsidR="00024586" w:rsidRDefault="00024586" w:rsidP="00BC7664">
      <w:pPr>
        <w:pStyle w:val="Heading2"/>
      </w:pPr>
      <w:r>
        <w:lastRenderedPageBreak/>
        <w:t>Introduction</w:t>
      </w:r>
      <w:bookmarkEnd w:id="2"/>
    </w:p>
    <w:p w14:paraId="1DBEDE7B" w14:textId="77777777" w:rsidR="00466200" w:rsidRDefault="00466200" w:rsidP="00466200">
      <w:r>
        <w:t>In your day-to-day business, you routinely have the opportunity to see a client or prospect’s individual income tax return – sometimes in the estate planning process, or the credit application process, or in association with a trust account.  When you get the chance to see these returns, what information about your client can you glean from them in a fairly short amount of time without becoming a CPA or earning a Master’s Degree in Tax?  Having gleaned that information, how can you use it to identify potential needs and solutions for your client?  These are the questions that are answered by this course.</w:t>
      </w:r>
    </w:p>
    <w:p w14:paraId="3E69D6EC" w14:textId="77777777" w:rsidR="00466200" w:rsidRPr="00307E2C" w:rsidRDefault="00466200" w:rsidP="00466200">
      <w:pPr>
        <w:rPr>
          <w:rStyle w:val="Strong"/>
        </w:rPr>
      </w:pPr>
      <w:r w:rsidRPr="00307E2C">
        <w:rPr>
          <w:rStyle w:val="Strong"/>
        </w:rPr>
        <w:t>Adobe Reader</w:t>
      </w:r>
    </w:p>
    <w:p w14:paraId="7D66E516" w14:textId="77777777" w:rsidR="00466200" w:rsidRDefault="00466200" w:rsidP="00466200">
      <w:r>
        <w:t xml:space="preserve">This lesson provides printable copies of Form 1040 and supporting schedules.  To get the most from this course, you will need to view and print these forms.  These files may be viewed and printed with Adobe Reader.  If you do not have Adobe Reader, it may be downloaded free of charge by clicking the following link: </w:t>
      </w:r>
      <w:hyperlink r:id="rId9" w:history="1">
        <w:r w:rsidRPr="00510F91">
          <w:rPr>
            <w:rStyle w:val="Hyperlink"/>
          </w:rPr>
          <w:t>http://www.adobe.com/products/acrobat/readstep2.html</w:t>
        </w:r>
      </w:hyperlink>
      <w:r>
        <w:t>.</w:t>
      </w:r>
    </w:p>
    <w:tbl>
      <w:tblPr>
        <w:tblW w:w="9576"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DBD9BD"/>
        <w:tblLook w:val="04A0" w:firstRow="1" w:lastRow="0" w:firstColumn="1" w:lastColumn="0" w:noHBand="0" w:noVBand="1"/>
      </w:tblPr>
      <w:tblGrid>
        <w:gridCol w:w="9576"/>
      </w:tblGrid>
      <w:tr w:rsidR="00B2136E" w14:paraId="539F7190" w14:textId="77777777" w:rsidTr="00D72573">
        <w:tc>
          <w:tcPr>
            <w:tcW w:w="9576" w:type="dxa"/>
            <w:shd w:val="clear" w:color="auto" w:fill="DBD9BD"/>
          </w:tcPr>
          <w:p w14:paraId="6F6F7686" w14:textId="77777777" w:rsidR="00B2136E" w:rsidRPr="0085746D" w:rsidRDefault="00B2136E" w:rsidP="005A1174">
            <w:pPr>
              <w:pStyle w:val="Sub-Headings"/>
            </w:pPr>
            <w:r w:rsidRPr="0085746D">
              <w:t>Objective</w:t>
            </w:r>
          </w:p>
          <w:p w14:paraId="2222E47F" w14:textId="77777777" w:rsidR="00B2136E" w:rsidRDefault="00B2136E" w:rsidP="00B2136E">
            <w:r>
              <w:t>By studying this course, you will learn:</w:t>
            </w:r>
          </w:p>
          <w:p w14:paraId="2FA4B2AE" w14:textId="77777777" w:rsidR="00B2136E" w:rsidRPr="00B2136E" w:rsidRDefault="00B2136E" w:rsidP="001429E0">
            <w:pPr>
              <w:numPr>
                <w:ilvl w:val="0"/>
                <w:numId w:val="11"/>
              </w:numPr>
            </w:pPr>
            <w:r w:rsidRPr="00B2136E">
              <w:t xml:space="preserve">How to use a client’s federal income tax return to identify potential needs and </w:t>
            </w:r>
            <w:proofErr w:type="gramStart"/>
            <w:r w:rsidRPr="00B2136E">
              <w:t>solutions</w:t>
            </w:r>
            <w:proofErr w:type="gramEnd"/>
          </w:p>
          <w:p w14:paraId="5C678F2E" w14:textId="77777777" w:rsidR="00B2136E" w:rsidRPr="00B2136E" w:rsidRDefault="00B2136E" w:rsidP="001429E0">
            <w:pPr>
              <w:numPr>
                <w:ilvl w:val="0"/>
                <w:numId w:val="11"/>
              </w:numPr>
            </w:pPr>
            <w:r w:rsidRPr="00B2136E">
              <w:t>Specific lines on the return and attached forms where you should mine for information</w:t>
            </w:r>
          </w:p>
          <w:p w14:paraId="0BECCCFA" w14:textId="77777777" w:rsidR="00B2136E" w:rsidRPr="00B2136E" w:rsidRDefault="00B2136E" w:rsidP="001429E0">
            <w:pPr>
              <w:numPr>
                <w:ilvl w:val="0"/>
                <w:numId w:val="11"/>
              </w:numPr>
            </w:pPr>
            <w:r w:rsidRPr="00B2136E">
              <w:t>Questions you should ask to get additional information</w:t>
            </w:r>
          </w:p>
          <w:p w14:paraId="16805090" w14:textId="77777777" w:rsidR="00B2136E" w:rsidRPr="00CE08DE" w:rsidRDefault="00B2136E" w:rsidP="001429E0">
            <w:pPr>
              <w:numPr>
                <w:ilvl w:val="0"/>
                <w:numId w:val="11"/>
              </w:numPr>
            </w:pPr>
            <w:r w:rsidRPr="00B2136E">
              <w:t>Open-ended questions to ask that will help clients identify their needs and motivate them to action</w:t>
            </w:r>
          </w:p>
        </w:tc>
      </w:tr>
    </w:tbl>
    <w:p w14:paraId="26D48592" w14:textId="77777777" w:rsidR="00FE62FF" w:rsidRPr="008F6DC4" w:rsidRDefault="00FE62FF" w:rsidP="00D72573">
      <w:pPr>
        <w:spacing w:before="0" w:after="0"/>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DBD9B9"/>
        <w:tblLook w:val="01E0" w:firstRow="1" w:lastRow="1" w:firstColumn="1" w:lastColumn="1" w:noHBand="0" w:noVBand="0"/>
      </w:tblPr>
      <w:tblGrid>
        <w:gridCol w:w="8748"/>
      </w:tblGrid>
      <w:tr w:rsidR="00FE62FF" w:rsidRPr="008F6DC4" w14:paraId="381EA78C" w14:textId="77777777" w:rsidTr="00351B41">
        <w:tc>
          <w:tcPr>
            <w:tcW w:w="8748" w:type="dxa"/>
            <w:shd w:val="clear" w:color="auto" w:fill="DBD9B9"/>
            <w:tcMar>
              <w:top w:w="72" w:type="dxa"/>
              <w:left w:w="115" w:type="dxa"/>
              <w:bottom w:w="72" w:type="dxa"/>
              <w:right w:w="115" w:type="dxa"/>
            </w:tcMar>
          </w:tcPr>
          <w:p w14:paraId="4214E6DD" w14:textId="77777777" w:rsidR="00FE62FF" w:rsidRPr="00CA433B" w:rsidRDefault="00297E65" w:rsidP="00CA433B">
            <w:pPr>
              <w:rPr>
                <w:rStyle w:val="Strong"/>
              </w:rPr>
            </w:pPr>
            <w:r w:rsidRPr="00CA433B">
              <w:rPr>
                <w:rStyle w:val="Strong"/>
              </w:rPr>
              <w:t>Course Development Partner</w:t>
            </w:r>
          </w:p>
          <w:p w14:paraId="36E9884C" w14:textId="77777777" w:rsidR="00FE62FF" w:rsidRPr="008F6DC4" w:rsidRDefault="00FE62FF" w:rsidP="00161EB4">
            <w:r w:rsidRPr="00CA433B">
              <w:t xml:space="preserve">This course was developed by Greene Consulting Associates, LLC in partnership with Diane </w:t>
            </w:r>
            <w:proofErr w:type="spellStart"/>
            <w:r w:rsidRPr="00CA433B">
              <w:t>Winland</w:t>
            </w:r>
            <w:proofErr w:type="spellEnd"/>
            <w:r w:rsidRPr="00CA433B">
              <w:t>, whose accounting degree, CPA license, and MBA are a perfect backdrop for her experience in tax and financial planning.  She spent 12 years in public accounting providing personal tax and financial planning advice to busy executives of multinational firms.  Her previous experience includes working for PricewaterhouseCoopers, LLP.  Diane currently works for Bank of America and consults with clients about alternative investments, estate planning issues, stock option analysis and r</w:t>
            </w:r>
            <w:r w:rsidR="00D72573">
              <w:t>etirement funding alternatives.</w:t>
            </w:r>
          </w:p>
        </w:tc>
      </w:tr>
    </w:tbl>
    <w:p w14:paraId="0B0E7AD5" w14:textId="77777777" w:rsidR="005251BD" w:rsidRDefault="00FE62FF" w:rsidP="004E4805">
      <w:pPr>
        <w:pStyle w:val="Heading2"/>
      </w:pPr>
      <w:bookmarkStart w:id="3" w:name="_Toc184624955"/>
      <w:bookmarkStart w:id="4" w:name="_Toc184624956"/>
      <w:r>
        <w:br w:type="page"/>
      </w:r>
      <w:r w:rsidR="005251BD">
        <w:lastRenderedPageBreak/>
        <w:t>The U.S. Individual Income Tax Return</w:t>
      </w:r>
      <w:bookmarkEnd w:id="3"/>
      <w:bookmarkEnd w:id="4"/>
    </w:p>
    <w:p w14:paraId="458AF01B" w14:textId="77777777" w:rsidR="005251BD" w:rsidRDefault="005251BD" w:rsidP="007F4E5C">
      <w:r>
        <w:t xml:space="preserve">Below is a copy of the U.S. Individual Income Tax Return.  Take a few minutes to orient yourself with this return, since it will dictate the structure of this course.  Our approach will be to closely look at each section of this form to explore the new planning opportunities it reveals.  It may be helpful for you to print out a copy of the complete return, which can be obtained by clicking </w:t>
      </w:r>
      <w:r w:rsidRPr="00C03084">
        <w:rPr>
          <w:rStyle w:val="Hyperlink"/>
        </w:rPr>
        <w:t>here</w:t>
      </w:r>
      <w:r>
        <w:t xml:space="preserve">.  </w:t>
      </w:r>
    </w:p>
    <w:p w14:paraId="7E2A1485" w14:textId="77777777" w:rsidR="006045C6" w:rsidRDefault="00FE62FF" w:rsidP="006045C6">
      <w:pPr>
        <w:pStyle w:val="CommentText"/>
      </w:pPr>
      <w:bookmarkStart w:id="5" w:name="_Toc184624957"/>
      <w:r w:rsidRPr="006768AC">
        <w:t>After you have had a chance to familiarize yourself with the form, we will begin the process of showing how an indivi</w:t>
      </w:r>
      <w:r>
        <w:t>d</w:t>
      </w:r>
      <w:r w:rsidRPr="006768AC">
        <w:t>ual's tax return can give you far more important information that just the client's income.</w:t>
      </w:r>
      <w:r w:rsidR="006045C6">
        <w:t xml:space="preserve"> </w:t>
      </w:r>
      <w:r w:rsidR="006045C6" w:rsidRPr="00683F54">
        <w:rPr>
          <w:b/>
          <w:color w:val="FF0000"/>
        </w:rPr>
        <w:t xml:space="preserve">Scroll through the document and place the cursor on each highlighted </w:t>
      </w:r>
      <w:r w:rsidR="006045C6">
        <w:rPr>
          <w:b/>
          <w:color w:val="FF0000"/>
        </w:rPr>
        <w:t>area</w:t>
      </w:r>
      <w:r w:rsidR="006045C6" w:rsidRPr="00683F54">
        <w:rPr>
          <w:b/>
          <w:color w:val="FF0000"/>
        </w:rPr>
        <w:t xml:space="preserve"> to view the name of that section.</w:t>
      </w:r>
    </w:p>
    <w:p w14:paraId="2F6234EB" w14:textId="77777777" w:rsidR="00FE62FF" w:rsidRPr="006768AC" w:rsidRDefault="00FE62FF" w:rsidP="007F4E5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88"/>
        <w:gridCol w:w="4795"/>
      </w:tblGrid>
      <w:tr w:rsidR="004303FA" w14:paraId="31FF9094" w14:textId="77777777" w:rsidTr="00FE70EA">
        <w:tc>
          <w:tcPr>
            <w:tcW w:w="4788" w:type="dxa"/>
            <w:shd w:val="clear" w:color="auto" w:fill="auto"/>
          </w:tcPr>
          <w:p w14:paraId="6594E5EC" w14:textId="4F864378" w:rsidR="00F97C77" w:rsidRDefault="004534EF" w:rsidP="00EE2513">
            <w:pPr>
              <w:spacing w:before="0" w:after="0"/>
            </w:pPr>
            <w:r>
              <w:rPr>
                <w:noProof/>
                <w:lang w:eastAsia="zh-CN"/>
              </w:rPr>
              <w:drawing>
                <wp:inline distT="0" distB="0" distL="0" distR="0" wp14:anchorId="5CB12613" wp14:editId="130E925A">
                  <wp:extent cx="2891155" cy="3875405"/>
                  <wp:effectExtent l="0" t="0" r="4445" b="10795"/>
                  <wp:docPr id="42" name="Picture 2" descr="2015 Form 1040-Page 1 - US Indiv Tax 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 Form 1040-Page 1 - US Indiv Tax Re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91155" cy="3875405"/>
                          </a:xfrm>
                          <a:prstGeom prst="rect">
                            <a:avLst/>
                          </a:prstGeom>
                          <a:noFill/>
                          <a:ln>
                            <a:noFill/>
                          </a:ln>
                        </pic:spPr>
                      </pic:pic>
                    </a:graphicData>
                  </a:graphic>
                </wp:inline>
              </w:drawing>
            </w:r>
          </w:p>
        </w:tc>
        <w:tc>
          <w:tcPr>
            <w:tcW w:w="4795" w:type="dxa"/>
            <w:shd w:val="clear" w:color="auto" w:fill="auto"/>
          </w:tcPr>
          <w:p w14:paraId="1C4584AD" w14:textId="6CD73007" w:rsidR="00F97C77" w:rsidRDefault="004534EF" w:rsidP="00EE2513">
            <w:pPr>
              <w:spacing w:before="0" w:after="0"/>
            </w:pPr>
            <w:r>
              <w:rPr>
                <w:noProof/>
                <w:lang w:eastAsia="zh-CN"/>
              </w:rPr>
              <w:drawing>
                <wp:inline distT="0" distB="0" distL="0" distR="0" wp14:anchorId="15B1CEF7" wp14:editId="615D8F9A">
                  <wp:extent cx="2898140" cy="3798570"/>
                  <wp:effectExtent l="0" t="0" r="0" b="11430"/>
                  <wp:docPr id="4" name="Picture 4" descr="2015 Form 1040-Page 2 - US Indiv Tax 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5 Form 1040-Page 2 - US Indiv Tax Re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98140" cy="3798570"/>
                          </a:xfrm>
                          <a:prstGeom prst="rect">
                            <a:avLst/>
                          </a:prstGeom>
                          <a:noFill/>
                          <a:ln>
                            <a:noFill/>
                          </a:ln>
                        </pic:spPr>
                      </pic:pic>
                    </a:graphicData>
                  </a:graphic>
                </wp:inline>
              </w:drawing>
            </w:r>
          </w:p>
        </w:tc>
      </w:tr>
    </w:tbl>
    <w:p w14:paraId="345A4C4B" w14:textId="77777777" w:rsidR="00351B41" w:rsidRPr="00351B41" w:rsidRDefault="00351B41" w:rsidP="00351B41">
      <w:pPr>
        <w:spacing w:before="0" w:after="0"/>
        <w:rPr>
          <w:vanish/>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4398"/>
        <w:gridCol w:w="390"/>
        <w:gridCol w:w="4788"/>
      </w:tblGrid>
      <w:tr w:rsidR="00FE62FF" w:rsidRPr="007B5562" w14:paraId="1756289A" w14:textId="77777777" w:rsidTr="00161EB4">
        <w:tc>
          <w:tcPr>
            <w:tcW w:w="4398" w:type="dxa"/>
          </w:tcPr>
          <w:p w14:paraId="072D9A83" w14:textId="77777777" w:rsidR="00FE62FF" w:rsidRPr="007B5562" w:rsidRDefault="00FE62FF" w:rsidP="00161EB4">
            <w:pPr>
              <w:jc w:val="center"/>
              <w:rPr>
                <w:b/>
              </w:rPr>
            </w:pPr>
            <w:r w:rsidRPr="007B5562">
              <w:rPr>
                <w:b/>
              </w:rPr>
              <w:t>Front</w:t>
            </w:r>
          </w:p>
        </w:tc>
        <w:tc>
          <w:tcPr>
            <w:tcW w:w="390" w:type="dxa"/>
          </w:tcPr>
          <w:p w14:paraId="7B8D4F14" w14:textId="77777777" w:rsidR="00FE62FF" w:rsidRPr="007B5562" w:rsidRDefault="00FE62FF" w:rsidP="00161EB4">
            <w:pPr>
              <w:jc w:val="center"/>
              <w:rPr>
                <w:b/>
                <w:color w:val="FF0000"/>
              </w:rPr>
            </w:pPr>
          </w:p>
        </w:tc>
        <w:tc>
          <w:tcPr>
            <w:tcW w:w="4788" w:type="dxa"/>
          </w:tcPr>
          <w:p w14:paraId="771FBB02" w14:textId="77777777" w:rsidR="00FE62FF" w:rsidRPr="007B5562" w:rsidRDefault="00FE62FF" w:rsidP="00D72573">
            <w:pPr>
              <w:jc w:val="center"/>
              <w:rPr>
                <w:b/>
              </w:rPr>
            </w:pPr>
            <w:r w:rsidRPr="007B5562">
              <w:rPr>
                <w:b/>
              </w:rPr>
              <w:t>Back</w:t>
            </w:r>
          </w:p>
        </w:tc>
      </w:tr>
    </w:tbl>
    <w:p w14:paraId="5F604C92" w14:textId="77777777" w:rsidR="00F07D9E" w:rsidRDefault="00F07D9E" w:rsidP="00D72573">
      <w:pPr>
        <w:spacing w:before="0" w:after="0"/>
      </w:pPr>
    </w:p>
    <w:tbl>
      <w:tblPr>
        <w:tblW w:w="0" w:type="auto"/>
        <w:tblInd w:w="108"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CellMar>
          <w:top w:w="72" w:type="dxa"/>
          <w:left w:w="115" w:type="dxa"/>
          <w:bottom w:w="72" w:type="dxa"/>
          <w:right w:w="115" w:type="dxa"/>
        </w:tblCellMar>
        <w:tblLook w:val="01E0" w:firstRow="1" w:lastRow="1" w:firstColumn="1" w:lastColumn="1" w:noHBand="0" w:noVBand="0"/>
      </w:tblPr>
      <w:tblGrid>
        <w:gridCol w:w="9468"/>
      </w:tblGrid>
      <w:tr w:rsidR="00FE62FF" w:rsidRPr="00F34122" w14:paraId="5235ECD3" w14:textId="77777777" w:rsidTr="00161EB4">
        <w:tc>
          <w:tcPr>
            <w:tcW w:w="9468" w:type="dxa"/>
            <w:tcBorders>
              <w:top w:val="single" w:sz="4" w:space="0" w:color="auto"/>
              <w:left w:val="single" w:sz="4" w:space="0" w:color="auto"/>
              <w:bottom w:val="single" w:sz="4" w:space="0" w:color="auto"/>
              <w:right w:val="single" w:sz="4" w:space="0" w:color="auto"/>
            </w:tcBorders>
            <w:shd w:val="clear" w:color="auto" w:fill="DDDDDD"/>
            <w:tcMar>
              <w:top w:w="72" w:type="dxa"/>
              <w:left w:w="115" w:type="dxa"/>
              <w:bottom w:w="72" w:type="dxa"/>
              <w:right w:w="115" w:type="dxa"/>
            </w:tcMar>
          </w:tcPr>
          <w:p w14:paraId="0C6678D3" w14:textId="77777777" w:rsidR="00FE62FF" w:rsidRPr="00AE0522" w:rsidRDefault="00FE62FF" w:rsidP="00AE0522">
            <w:pPr>
              <w:rPr>
                <w:rStyle w:val="Strong"/>
              </w:rPr>
            </w:pPr>
            <w:r w:rsidRPr="00AE0522">
              <w:rPr>
                <w:rStyle w:val="Strong"/>
              </w:rPr>
              <w:t>1. Gross Income</w:t>
            </w:r>
          </w:p>
        </w:tc>
      </w:tr>
    </w:tbl>
    <w:p w14:paraId="79CB4100" w14:textId="77777777" w:rsidR="00D72573" w:rsidRDefault="00D72573" w:rsidP="00D72573">
      <w:pPr>
        <w:spacing w:before="0" w:after="0"/>
      </w:pPr>
    </w:p>
    <w:tbl>
      <w:tblPr>
        <w:tblW w:w="0" w:type="auto"/>
        <w:tblInd w:w="108"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CellMar>
          <w:top w:w="72" w:type="dxa"/>
          <w:left w:w="115" w:type="dxa"/>
          <w:bottom w:w="72" w:type="dxa"/>
          <w:right w:w="115" w:type="dxa"/>
        </w:tblCellMar>
        <w:tblLook w:val="01E0" w:firstRow="1" w:lastRow="1" w:firstColumn="1" w:lastColumn="1" w:noHBand="0" w:noVBand="0"/>
      </w:tblPr>
      <w:tblGrid>
        <w:gridCol w:w="9468"/>
      </w:tblGrid>
      <w:tr w:rsidR="00FE62FF" w:rsidRPr="00F34122" w14:paraId="0C12DD9F" w14:textId="77777777" w:rsidTr="00161EB4">
        <w:tc>
          <w:tcPr>
            <w:tcW w:w="9468" w:type="dxa"/>
            <w:tcBorders>
              <w:top w:val="single" w:sz="4" w:space="0" w:color="auto"/>
              <w:left w:val="single" w:sz="4" w:space="0" w:color="auto"/>
              <w:bottom w:val="single" w:sz="4" w:space="0" w:color="auto"/>
              <w:right w:val="single" w:sz="4" w:space="0" w:color="auto"/>
            </w:tcBorders>
            <w:shd w:val="clear" w:color="auto" w:fill="DDDDDD"/>
            <w:tcMar>
              <w:top w:w="72" w:type="dxa"/>
              <w:left w:w="115" w:type="dxa"/>
              <w:bottom w:w="72" w:type="dxa"/>
              <w:right w:w="115" w:type="dxa"/>
            </w:tcMar>
          </w:tcPr>
          <w:p w14:paraId="0589A1DA" w14:textId="77777777" w:rsidR="00FE62FF" w:rsidRPr="00AE0522" w:rsidRDefault="00FE62FF" w:rsidP="00AE0522">
            <w:pPr>
              <w:rPr>
                <w:rStyle w:val="Strong"/>
              </w:rPr>
            </w:pPr>
            <w:r w:rsidRPr="00AE0522">
              <w:rPr>
                <w:rStyle w:val="Strong"/>
              </w:rPr>
              <w:t>2. Adjusted Gross Income (AGI)</w:t>
            </w:r>
          </w:p>
        </w:tc>
      </w:tr>
    </w:tbl>
    <w:p w14:paraId="4ACCE3CB" w14:textId="77777777" w:rsidR="00D72573" w:rsidRDefault="00D72573" w:rsidP="00D72573">
      <w:pPr>
        <w:spacing w:before="0" w:after="0"/>
      </w:pPr>
    </w:p>
    <w:tbl>
      <w:tblPr>
        <w:tblW w:w="0" w:type="auto"/>
        <w:tblInd w:w="108"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CellMar>
          <w:top w:w="72" w:type="dxa"/>
          <w:left w:w="115" w:type="dxa"/>
          <w:bottom w:w="72" w:type="dxa"/>
          <w:right w:w="115" w:type="dxa"/>
        </w:tblCellMar>
        <w:tblLook w:val="01E0" w:firstRow="1" w:lastRow="1" w:firstColumn="1" w:lastColumn="1" w:noHBand="0" w:noVBand="0"/>
      </w:tblPr>
      <w:tblGrid>
        <w:gridCol w:w="9468"/>
      </w:tblGrid>
      <w:tr w:rsidR="00FE62FF" w:rsidRPr="00F34122" w14:paraId="42AE0B3B" w14:textId="77777777" w:rsidTr="00161EB4">
        <w:tc>
          <w:tcPr>
            <w:tcW w:w="9468" w:type="dxa"/>
            <w:tcBorders>
              <w:top w:val="single" w:sz="4" w:space="0" w:color="auto"/>
              <w:left w:val="single" w:sz="4" w:space="0" w:color="auto"/>
              <w:bottom w:val="single" w:sz="4" w:space="0" w:color="auto"/>
              <w:right w:val="single" w:sz="4" w:space="0" w:color="auto"/>
            </w:tcBorders>
            <w:shd w:val="clear" w:color="auto" w:fill="DDDDDD"/>
            <w:tcMar>
              <w:top w:w="72" w:type="dxa"/>
              <w:left w:w="115" w:type="dxa"/>
              <w:bottom w:w="72" w:type="dxa"/>
              <w:right w:w="115" w:type="dxa"/>
            </w:tcMar>
          </w:tcPr>
          <w:p w14:paraId="314BC414" w14:textId="77777777" w:rsidR="00FE62FF" w:rsidRPr="00603595" w:rsidRDefault="00FE62FF" w:rsidP="00603595">
            <w:pPr>
              <w:rPr>
                <w:rStyle w:val="Strong"/>
              </w:rPr>
            </w:pPr>
            <w:r w:rsidRPr="00603595">
              <w:rPr>
                <w:rStyle w:val="Strong"/>
              </w:rPr>
              <w:t>3. Taxable Income</w:t>
            </w:r>
          </w:p>
        </w:tc>
      </w:tr>
    </w:tbl>
    <w:p w14:paraId="29F1B9B7" w14:textId="77777777" w:rsidR="00D72573" w:rsidRDefault="00D72573" w:rsidP="00D72573">
      <w:pPr>
        <w:spacing w:before="0" w:after="0"/>
      </w:pPr>
    </w:p>
    <w:tbl>
      <w:tblPr>
        <w:tblW w:w="0" w:type="auto"/>
        <w:tblInd w:w="108"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CellMar>
          <w:top w:w="72" w:type="dxa"/>
          <w:left w:w="115" w:type="dxa"/>
          <w:bottom w:w="72" w:type="dxa"/>
          <w:right w:w="115" w:type="dxa"/>
        </w:tblCellMar>
        <w:tblLook w:val="01E0" w:firstRow="1" w:lastRow="1" w:firstColumn="1" w:lastColumn="1" w:noHBand="0" w:noVBand="0"/>
      </w:tblPr>
      <w:tblGrid>
        <w:gridCol w:w="9468"/>
      </w:tblGrid>
      <w:tr w:rsidR="00FE62FF" w:rsidRPr="00F34122" w14:paraId="5C9DC00F" w14:textId="77777777" w:rsidTr="00161EB4">
        <w:tc>
          <w:tcPr>
            <w:tcW w:w="9468" w:type="dxa"/>
            <w:tcBorders>
              <w:top w:val="single" w:sz="4" w:space="0" w:color="auto"/>
              <w:left w:val="single" w:sz="4" w:space="0" w:color="auto"/>
              <w:bottom w:val="single" w:sz="4" w:space="0" w:color="auto"/>
              <w:right w:val="single" w:sz="4" w:space="0" w:color="auto"/>
            </w:tcBorders>
            <w:shd w:val="clear" w:color="auto" w:fill="DDDDDD"/>
            <w:tcMar>
              <w:top w:w="72" w:type="dxa"/>
              <w:left w:w="115" w:type="dxa"/>
              <w:bottom w:w="72" w:type="dxa"/>
              <w:right w:w="115" w:type="dxa"/>
            </w:tcMar>
          </w:tcPr>
          <w:p w14:paraId="396E6ECF" w14:textId="77777777" w:rsidR="00FE62FF" w:rsidRPr="00603595" w:rsidRDefault="00FE62FF" w:rsidP="00603595">
            <w:pPr>
              <w:rPr>
                <w:rStyle w:val="Strong"/>
              </w:rPr>
            </w:pPr>
            <w:r w:rsidRPr="00603595">
              <w:rPr>
                <w:rStyle w:val="Strong"/>
              </w:rPr>
              <w:t>4. Tentative Tax</w:t>
            </w:r>
          </w:p>
        </w:tc>
      </w:tr>
    </w:tbl>
    <w:p w14:paraId="2ADDD684" w14:textId="77777777" w:rsidR="00D72573" w:rsidRDefault="00D72573" w:rsidP="00D72573">
      <w:pPr>
        <w:spacing w:before="0" w:after="0"/>
      </w:pPr>
    </w:p>
    <w:tbl>
      <w:tblPr>
        <w:tblW w:w="0" w:type="auto"/>
        <w:tblInd w:w="108"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CellMar>
          <w:top w:w="72" w:type="dxa"/>
          <w:left w:w="115" w:type="dxa"/>
          <w:bottom w:w="72" w:type="dxa"/>
          <w:right w:w="115" w:type="dxa"/>
        </w:tblCellMar>
        <w:tblLook w:val="01E0" w:firstRow="1" w:lastRow="1" w:firstColumn="1" w:lastColumn="1" w:noHBand="0" w:noVBand="0"/>
      </w:tblPr>
      <w:tblGrid>
        <w:gridCol w:w="9468"/>
      </w:tblGrid>
      <w:tr w:rsidR="00FE62FF" w:rsidRPr="00F34122" w14:paraId="67787C05" w14:textId="77777777" w:rsidTr="00161EB4">
        <w:tc>
          <w:tcPr>
            <w:tcW w:w="9468" w:type="dxa"/>
            <w:tcBorders>
              <w:top w:val="single" w:sz="4" w:space="0" w:color="auto"/>
              <w:left w:val="single" w:sz="4" w:space="0" w:color="auto"/>
              <w:bottom w:val="single" w:sz="4" w:space="0" w:color="auto"/>
              <w:right w:val="single" w:sz="4" w:space="0" w:color="auto"/>
            </w:tcBorders>
            <w:shd w:val="clear" w:color="auto" w:fill="DDDDDD"/>
            <w:tcMar>
              <w:top w:w="72" w:type="dxa"/>
              <w:left w:w="115" w:type="dxa"/>
              <w:bottom w:w="72" w:type="dxa"/>
              <w:right w:w="115" w:type="dxa"/>
            </w:tcMar>
          </w:tcPr>
          <w:p w14:paraId="1B7B6258" w14:textId="77777777" w:rsidR="00FE62FF" w:rsidRPr="00603595" w:rsidRDefault="00FE62FF" w:rsidP="00603595">
            <w:pPr>
              <w:rPr>
                <w:rStyle w:val="Strong"/>
              </w:rPr>
            </w:pPr>
            <w:r w:rsidRPr="00603595">
              <w:rPr>
                <w:rStyle w:val="Strong"/>
              </w:rPr>
              <w:t>5. Income Tax Liability</w:t>
            </w:r>
          </w:p>
        </w:tc>
      </w:tr>
    </w:tbl>
    <w:p w14:paraId="143AB28C" w14:textId="77777777" w:rsidR="00024586" w:rsidRDefault="00891BD6" w:rsidP="005643EE">
      <w:pPr>
        <w:pStyle w:val="Heading2"/>
      </w:pPr>
      <w:r>
        <w:rPr>
          <w:bCs/>
        </w:rPr>
        <w:br w:type="page"/>
      </w:r>
      <w:bookmarkStart w:id="6" w:name="_Toc184624958"/>
      <w:bookmarkStart w:id="7" w:name="_Toc184624959"/>
      <w:r w:rsidR="00024586" w:rsidRPr="008D2A25">
        <w:lastRenderedPageBreak/>
        <w:t>Identifying Family Needs</w:t>
      </w:r>
      <w:bookmarkEnd w:id="5"/>
      <w:bookmarkEnd w:id="6"/>
      <w:bookmarkEnd w:id="7"/>
    </w:p>
    <w:p w14:paraId="2AE05976" w14:textId="77777777" w:rsidR="00FE62FF" w:rsidRPr="005A73D6" w:rsidRDefault="00024586" w:rsidP="00FE62FF">
      <w:pPr>
        <w:rPr>
          <w:b/>
          <w:color w:val="FF0000"/>
        </w:rPr>
      </w:pPr>
      <w:r w:rsidRPr="008C1946">
        <w:t xml:space="preserve">The beginning section of Form 1040 is often overlooked, since it contains no financial data.  However, this is the section that identifies the members of the client’s household.   You can use this information to stimulate further discussion with the client, which may reveal a number of new </w:t>
      </w:r>
      <w:r w:rsidR="00511661" w:rsidRPr="008C1946">
        <w:t>planning needs you previously didn’t see</w:t>
      </w:r>
      <w:r w:rsidRPr="008C1946">
        <w:t>.</w:t>
      </w:r>
      <w:r w:rsidR="005A73D6">
        <w:t xml:space="preserve"> </w:t>
      </w:r>
      <w:r w:rsidR="005A73D6" w:rsidRPr="00B81D45">
        <w:rPr>
          <w:b/>
          <w:color w:val="FF0000"/>
        </w:rPr>
        <w:t xml:space="preserve">Click the numbered </w:t>
      </w:r>
      <w:r w:rsidR="005A73D6">
        <w:rPr>
          <w:b/>
          <w:color w:val="FF0000"/>
        </w:rPr>
        <w:t>areas to learn more.</w:t>
      </w:r>
    </w:p>
    <w:p w14:paraId="7BD4CAF9" w14:textId="53FC7DEE" w:rsidR="00FE62FF" w:rsidRDefault="004534EF" w:rsidP="00FE62FF">
      <w:pPr>
        <w:rPr>
          <w:b/>
          <w:color w:val="FF0000"/>
        </w:rPr>
      </w:pPr>
      <w:r w:rsidRPr="00870787">
        <w:rPr>
          <w:noProof/>
          <w:bdr w:val="single" w:sz="6" w:space="0" w:color="000000"/>
          <w:lang w:eastAsia="zh-CN"/>
        </w:rPr>
        <w:drawing>
          <wp:inline distT="0" distB="0" distL="0" distR="0" wp14:anchorId="1B8B6C20" wp14:editId="4EBFD5C6">
            <wp:extent cx="5943600" cy="3425190"/>
            <wp:effectExtent l="0" t="0" r="0" b="3810"/>
            <wp:docPr id="6" name="Picture 6" descr="2015 Form 1040-Ident Family Ne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5 Form 1040-Ident Family Need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425190"/>
                    </a:xfrm>
                    <a:prstGeom prst="rect">
                      <a:avLst/>
                    </a:prstGeom>
                    <a:noFill/>
                    <a:ln>
                      <a:noFill/>
                    </a:ln>
                  </pic:spPr>
                </pic:pic>
              </a:graphicData>
            </a:graphic>
          </wp:inline>
        </w:drawing>
      </w:r>
    </w:p>
    <w:p w14:paraId="2D7B9AC2" w14:textId="77777777" w:rsidR="00FE62FF" w:rsidRDefault="00FE62FF" w:rsidP="00F97489">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F97489" w:rsidRPr="008D3CA3" w14:paraId="6E5ED05E" w14:textId="77777777" w:rsidTr="00F97489">
        <w:tc>
          <w:tcPr>
            <w:tcW w:w="9576" w:type="dxa"/>
            <w:shd w:val="clear" w:color="auto" w:fill="D9D9D9"/>
          </w:tcPr>
          <w:p w14:paraId="79ECD851" w14:textId="77777777" w:rsidR="00F97489" w:rsidRPr="00EF13F7" w:rsidRDefault="00F97489" w:rsidP="00F97489">
            <w:pPr>
              <w:rPr>
                <w:rStyle w:val="Strong"/>
              </w:rPr>
            </w:pPr>
            <w:r>
              <w:rPr>
                <w:rStyle w:val="Strong"/>
              </w:rPr>
              <w:t>1 – The Spouse</w:t>
            </w:r>
          </w:p>
          <w:p w14:paraId="0E33A572" w14:textId="77777777" w:rsidR="00F97489" w:rsidRPr="008D3CA3" w:rsidRDefault="00F97489" w:rsidP="00F97489">
            <w:r>
              <w:t>If the client is married, the spouse’s name will appear on the tax return even if the couple does not file a “joint” income tax return.  If a couple files “Married Filing Separately,” what is the reason? Does the spouse work?  Does the spouse take part in the investment decisions?  Etc.</w:t>
            </w:r>
          </w:p>
        </w:tc>
      </w:tr>
    </w:tbl>
    <w:p w14:paraId="466C8AB4" w14:textId="77777777" w:rsidR="00F97489" w:rsidRDefault="00F97489" w:rsidP="00F97489">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F97489" w:rsidRPr="008D3CA3" w14:paraId="03C0D8A0" w14:textId="77777777" w:rsidTr="00F97489">
        <w:tc>
          <w:tcPr>
            <w:tcW w:w="9576" w:type="dxa"/>
            <w:shd w:val="clear" w:color="auto" w:fill="D9D9D9"/>
          </w:tcPr>
          <w:p w14:paraId="4D11EC3D" w14:textId="77777777" w:rsidR="00F97489" w:rsidRPr="00EF13F7" w:rsidRDefault="00F97489" w:rsidP="00F97489">
            <w:pPr>
              <w:rPr>
                <w:rStyle w:val="Strong"/>
              </w:rPr>
            </w:pPr>
            <w:r>
              <w:rPr>
                <w:rStyle w:val="Strong"/>
              </w:rPr>
              <w:t>2 – Dependent Children</w:t>
            </w:r>
          </w:p>
          <w:p w14:paraId="43A0B9A0" w14:textId="77777777" w:rsidR="00F97489" w:rsidRPr="00107006" w:rsidRDefault="00F97489" w:rsidP="00F97489">
            <w:r w:rsidRPr="00107006">
              <w:t>Dependent children will be listed on line 6c. Since most people are interested in talking about their children, it provides a great opportunity to ask some open-ended questions about the children, their ages, and their activities.  This discussion will give you a better feel for the lifestyle your client leads and may reveal day-to-day situations for which the client needs assistance.  Potential needs to explore include:</w:t>
            </w:r>
          </w:p>
          <w:p w14:paraId="07FE0452" w14:textId="77777777" w:rsidR="00F97489" w:rsidRPr="00107006" w:rsidRDefault="00F97489" w:rsidP="00351B41">
            <w:pPr>
              <w:numPr>
                <w:ilvl w:val="0"/>
                <w:numId w:val="11"/>
              </w:numPr>
            </w:pPr>
            <w:r w:rsidRPr="00107006">
              <w:t>Educational savings for clients with younger children. If there is a former marriage, are there binding obligations regarding the child’s care and education? If the children are approaching or are at college age, what are their plans to cover these expenses? Have they utilized ESA or 529 plans? Do they have “Kiddie Tax” issues?</w:t>
            </w:r>
          </w:p>
          <w:p w14:paraId="36F8856C" w14:textId="77777777" w:rsidR="00F97489" w:rsidRPr="00107006" w:rsidRDefault="00F97489" w:rsidP="00351B41">
            <w:pPr>
              <w:numPr>
                <w:ilvl w:val="0"/>
                <w:numId w:val="11"/>
              </w:numPr>
            </w:pPr>
            <w:r w:rsidRPr="00107006">
              <w:t xml:space="preserve">General banking services for older children, such as checking accounts, credit cards, </w:t>
            </w:r>
            <w:r w:rsidRPr="00107006">
              <w:lastRenderedPageBreak/>
              <w:t xml:space="preserve">and even mortgages and investment management accounts. </w:t>
            </w:r>
          </w:p>
          <w:p w14:paraId="77234C95" w14:textId="77777777" w:rsidR="00F97489" w:rsidRPr="00107006" w:rsidRDefault="00F97489" w:rsidP="00351B41">
            <w:pPr>
              <w:numPr>
                <w:ilvl w:val="0"/>
                <w:numId w:val="11"/>
              </w:numPr>
            </w:pPr>
            <w:r w:rsidRPr="00107006">
              <w:t xml:space="preserve">Does the child have any special care needs?  This can be a very significant family, financial and emotional issue that they will often be very willing to talk about. You will want to know the extent of past, present and potential future financial obligations. What financial and support resources are available, and which have they utilized? Are your clients managing their situation or are they just reacting to it? Keep in mind that this may be a financial obligation for the rest of the parents’ lives. </w:t>
            </w:r>
          </w:p>
          <w:p w14:paraId="203DF3DB" w14:textId="77777777" w:rsidR="00F97489" w:rsidRPr="008D3CA3" w:rsidRDefault="00F97489" w:rsidP="00F97489">
            <w:r w:rsidRPr="00C9212E">
              <w:t>Parents with special needs children will often be quite knowledgeable about financial issues regarding special needs children and will usually be members of a variety of special needs support groups.  Make sure that they are connected to a special needs attorney to assist them in public assistance, legal, tax and estate planning issues.  Substantial estate planning needs will exist and probably abnormally high life insurance needs.  Note that as a Financial Professional, there is opportunity here to develop special expertise for these parents who invariably know many other parents in similar, specialized circumstances. Certain Financial Professionals would do well to develop some understanding of the issues involving special needs children and develop a network of other professionals with specialized experience in this area.</w:t>
            </w:r>
          </w:p>
        </w:tc>
      </w:tr>
    </w:tbl>
    <w:p w14:paraId="18433138" w14:textId="77777777" w:rsidR="00F97489" w:rsidRDefault="00F97489" w:rsidP="00F97489">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F97489" w:rsidRPr="008D3CA3" w14:paraId="43324EC4" w14:textId="77777777" w:rsidTr="00F97489">
        <w:tc>
          <w:tcPr>
            <w:tcW w:w="9576" w:type="dxa"/>
            <w:shd w:val="clear" w:color="auto" w:fill="D9D9D9"/>
          </w:tcPr>
          <w:p w14:paraId="64C3E292" w14:textId="77777777" w:rsidR="00F97489" w:rsidRPr="00EF13F7" w:rsidRDefault="00F97489" w:rsidP="00F97489">
            <w:pPr>
              <w:rPr>
                <w:rStyle w:val="Strong"/>
              </w:rPr>
            </w:pPr>
            <w:r>
              <w:rPr>
                <w:rStyle w:val="Strong"/>
              </w:rPr>
              <w:t>3 – Dependent Parents</w:t>
            </w:r>
          </w:p>
          <w:p w14:paraId="49D7E1D7" w14:textId="77777777" w:rsidR="00F97489" w:rsidRPr="00DC5CBB" w:rsidRDefault="00F97489" w:rsidP="00F97489">
            <w:r w:rsidRPr="00DC5CBB">
              <w:t xml:space="preserve">If a dependent is a parent, there are other issues the client may be facing. </w:t>
            </w:r>
          </w:p>
          <w:p w14:paraId="79FFD709" w14:textId="77777777" w:rsidR="00F97489" w:rsidRPr="00DC5CBB" w:rsidRDefault="00F97489" w:rsidP="00351B41">
            <w:pPr>
              <w:numPr>
                <w:ilvl w:val="0"/>
                <w:numId w:val="12"/>
              </w:numPr>
            </w:pPr>
            <w:r w:rsidRPr="00DC5CBB">
              <w:t>To what degree is and will the parent be financially dependent?</w:t>
            </w:r>
          </w:p>
          <w:p w14:paraId="66E95D9E" w14:textId="77777777" w:rsidR="00F97489" w:rsidRPr="00DC5CBB" w:rsidRDefault="00F97489" w:rsidP="00351B41">
            <w:pPr>
              <w:numPr>
                <w:ilvl w:val="0"/>
                <w:numId w:val="12"/>
              </w:numPr>
            </w:pPr>
            <w:r w:rsidRPr="00DC5CBB">
              <w:t xml:space="preserve">Are there significant current or future medical expenses that are of a concern to the client?  How will these expenses be covered?  Is there potential for </w:t>
            </w:r>
            <w:proofErr w:type="spellStart"/>
            <w:r w:rsidRPr="00DC5CBB">
              <w:t>Medigap</w:t>
            </w:r>
            <w:proofErr w:type="spellEnd"/>
            <w:r w:rsidRPr="00DC5CBB">
              <w:t xml:space="preserve"> and/or Long-Term Care Insurance?</w:t>
            </w:r>
          </w:p>
          <w:p w14:paraId="21B95F3A" w14:textId="77777777" w:rsidR="00F97489" w:rsidRPr="00DC5CBB" w:rsidRDefault="00F97489" w:rsidP="00351B41">
            <w:pPr>
              <w:numPr>
                <w:ilvl w:val="0"/>
                <w:numId w:val="12"/>
              </w:numPr>
            </w:pPr>
            <w:r w:rsidRPr="00DC5CBB">
              <w:t xml:space="preserve">Does the parent require in-home assistance?  If so, is the client in compliance with payroll and tax reporting rules?  </w:t>
            </w:r>
          </w:p>
          <w:p w14:paraId="5F86EBF7" w14:textId="77777777" w:rsidR="00F97489" w:rsidRPr="00DC5CBB" w:rsidRDefault="00F97489" w:rsidP="00351B41">
            <w:pPr>
              <w:numPr>
                <w:ilvl w:val="0"/>
                <w:numId w:val="12"/>
              </w:numPr>
            </w:pPr>
            <w:r w:rsidRPr="00DC5CBB">
              <w:t>Does your client have a relationship with an elder care attorney? If not, you have the opportunity to make the introduction.</w:t>
            </w:r>
          </w:p>
          <w:p w14:paraId="56174FE6" w14:textId="77777777" w:rsidR="00F97489" w:rsidRPr="00DC5CBB" w:rsidRDefault="00F97489" w:rsidP="00351B41">
            <w:pPr>
              <w:numPr>
                <w:ilvl w:val="0"/>
                <w:numId w:val="12"/>
              </w:numPr>
            </w:pPr>
            <w:r w:rsidRPr="00DC5CBB">
              <w:t>Does the parent own life insurance that needs to be reviewed? Are beneficiary arrangements of policies and/or any retirement plans efficient?</w:t>
            </w:r>
          </w:p>
          <w:p w14:paraId="57611D58" w14:textId="77777777" w:rsidR="00F97489" w:rsidRPr="00DC5CBB" w:rsidRDefault="00F97489" w:rsidP="00351B41">
            <w:pPr>
              <w:numPr>
                <w:ilvl w:val="0"/>
                <w:numId w:val="12"/>
              </w:numPr>
            </w:pPr>
            <w:r w:rsidRPr="00DC5CBB">
              <w:t>Will an Assisted Care Facility, Continuing Care Retirement Community or Nursing Home need to be considered in the future?</w:t>
            </w:r>
          </w:p>
          <w:p w14:paraId="43AF9D4C" w14:textId="77777777" w:rsidR="00F97489" w:rsidRPr="008D3CA3" w:rsidRDefault="00F97489" w:rsidP="00351B41">
            <w:pPr>
              <w:numPr>
                <w:ilvl w:val="0"/>
                <w:numId w:val="12"/>
              </w:numPr>
            </w:pPr>
            <w:r w:rsidRPr="00DC5CBB">
              <w:t>Is there a need for estate planning or elder care expertise? Are will(s) up-to-date? Is a living trust in order? Has the parent(s) executed a Health Care Proxy and Durable Power of Attorney? Does your client have a relationship with an estate planning attorney (may also be elder care attorney)? If not, you have the opportunity to make the introduction.</w:t>
            </w:r>
          </w:p>
        </w:tc>
      </w:tr>
    </w:tbl>
    <w:p w14:paraId="7C048D17" w14:textId="77777777" w:rsidR="00F97489" w:rsidRDefault="00F97489" w:rsidP="00F97489">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F97489" w:rsidRPr="008D3CA3" w14:paraId="175CBE4F" w14:textId="77777777" w:rsidTr="00F97489">
        <w:tc>
          <w:tcPr>
            <w:tcW w:w="9576" w:type="dxa"/>
            <w:shd w:val="clear" w:color="auto" w:fill="D9D9D9"/>
          </w:tcPr>
          <w:p w14:paraId="55A5AE08" w14:textId="77777777" w:rsidR="00F97489" w:rsidRPr="00EF13F7" w:rsidRDefault="00F97489" w:rsidP="00F97489">
            <w:pPr>
              <w:rPr>
                <w:rStyle w:val="Strong"/>
              </w:rPr>
            </w:pPr>
            <w:r>
              <w:rPr>
                <w:rStyle w:val="Strong"/>
              </w:rPr>
              <w:t>4 – Other Dependents</w:t>
            </w:r>
          </w:p>
          <w:p w14:paraId="50123A5A" w14:textId="77777777" w:rsidR="00F97489" w:rsidRPr="00874C6D" w:rsidRDefault="00F97489" w:rsidP="00F97489">
            <w:r w:rsidRPr="00874C6D">
              <w:t>If children have different last names than parents, there may be a remarriage with possible financial obligations or implications. Sometimes, the dependent named on the return may not be a member of the immediate family.  For example, the dependent may be a grandchild or a niece or nephew. The specific situation will dictate what other questions are asked.  If possible, helpful information to obtain includes:</w:t>
            </w:r>
          </w:p>
          <w:p w14:paraId="6655798B" w14:textId="77777777" w:rsidR="00F97489" w:rsidRPr="00874C6D" w:rsidRDefault="00F97489" w:rsidP="00351B41">
            <w:pPr>
              <w:numPr>
                <w:ilvl w:val="0"/>
                <w:numId w:val="6"/>
              </w:numPr>
            </w:pPr>
            <w:r w:rsidRPr="00874C6D">
              <w:lastRenderedPageBreak/>
              <w:t xml:space="preserve">Is the dependent related to the client?  If so, what is the relationship?  </w:t>
            </w:r>
          </w:p>
          <w:p w14:paraId="7824A415" w14:textId="77777777" w:rsidR="00F97489" w:rsidRPr="00874C6D" w:rsidRDefault="00F97489" w:rsidP="00351B41">
            <w:pPr>
              <w:numPr>
                <w:ilvl w:val="0"/>
                <w:numId w:val="6"/>
              </w:numPr>
            </w:pPr>
            <w:r w:rsidRPr="00874C6D">
              <w:t xml:space="preserve">Is the inclusion of this individual in the household a permanent situation? </w:t>
            </w:r>
          </w:p>
          <w:p w14:paraId="30B7AA9F" w14:textId="77777777" w:rsidR="00F97489" w:rsidRPr="00874C6D" w:rsidRDefault="00F97489" w:rsidP="00351B41">
            <w:pPr>
              <w:numPr>
                <w:ilvl w:val="0"/>
                <w:numId w:val="6"/>
              </w:numPr>
            </w:pPr>
            <w:r w:rsidRPr="00874C6D">
              <w:t>What is the age of the dependent and what special considerations are there?  Take care in this area, as it, too, can raise some uncomfortable feelings.</w:t>
            </w:r>
          </w:p>
          <w:p w14:paraId="11196C4F" w14:textId="77777777" w:rsidR="00F97489" w:rsidRPr="008D3CA3" w:rsidRDefault="00F97489" w:rsidP="00351B41">
            <w:pPr>
              <w:numPr>
                <w:ilvl w:val="0"/>
                <w:numId w:val="6"/>
              </w:numPr>
            </w:pPr>
            <w:r w:rsidRPr="00874C6D">
              <w:t>What current and potential financial obligations does your client have for this dependent?</w:t>
            </w:r>
          </w:p>
        </w:tc>
      </w:tr>
    </w:tbl>
    <w:p w14:paraId="5BFDAB99" w14:textId="77777777" w:rsidR="0049508A" w:rsidRPr="00DD7A4C" w:rsidRDefault="0049508A" w:rsidP="00F97489">
      <w:pPr>
        <w:spacing w:before="0" w:after="0"/>
      </w:pPr>
    </w:p>
    <w:p w14:paraId="2DACF0B0" w14:textId="77777777" w:rsidR="00024586" w:rsidRPr="001500B2" w:rsidRDefault="00A45743" w:rsidP="001500B2">
      <w:pPr>
        <w:pStyle w:val="Heading2"/>
      </w:pPr>
      <w:bookmarkStart w:id="8" w:name="_Toc184624960"/>
      <w:r>
        <w:br w:type="page"/>
      </w:r>
      <w:r w:rsidR="00024586" w:rsidRPr="001500B2">
        <w:lastRenderedPageBreak/>
        <w:t>Income Section</w:t>
      </w:r>
      <w:bookmarkEnd w:id="8"/>
      <w:r w:rsidR="00024586" w:rsidRPr="001500B2">
        <w:t xml:space="preserve"> </w:t>
      </w:r>
    </w:p>
    <w:p w14:paraId="5E9A5D30" w14:textId="77777777" w:rsidR="0061106E" w:rsidRDefault="00024586" w:rsidP="005A73D6">
      <w:pPr>
        <w:pStyle w:val="CommentText"/>
      </w:pPr>
      <w:r w:rsidRPr="005750B5">
        <w:t xml:space="preserve">The next section of the tax return captures the gross income.  Within this section, there are seven key areas in which you should focus your attention.  These areas will be discussed in more detail on the following pages. </w:t>
      </w:r>
      <w:r w:rsidR="005A73D6">
        <w:rPr>
          <w:b/>
          <w:color w:val="FF0000"/>
        </w:rPr>
        <w:t xml:space="preserve">Click each topic below to view the seven key areas on the tax return. </w:t>
      </w:r>
      <w:r w:rsidR="005A73D6" w:rsidRPr="00990768">
        <w:rPr>
          <w:b/>
          <w:color w:val="FF0000"/>
        </w:rPr>
        <w:t xml:space="preserve"> </w:t>
      </w:r>
      <w:r w:rsidRPr="005750B5">
        <w:t xml:space="preserve"> </w:t>
      </w:r>
    </w:p>
    <w:p w14:paraId="62F5DEB1" w14:textId="77777777" w:rsidR="00F83581" w:rsidRPr="00EA1BA9" w:rsidRDefault="00F83581" w:rsidP="00F83581">
      <w:pPr>
        <w:spacing w:before="0" w:after="0"/>
      </w:pPr>
    </w:p>
    <w:p w14:paraId="0D6D077E" w14:textId="77777777" w:rsidR="00602005" w:rsidRPr="00990768" w:rsidRDefault="004534EF" w:rsidP="00602005">
      <w:pPr>
        <w:pStyle w:val="Heading1"/>
        <w:rPr>
          <w:sz w:val="20"/>
          <w:szCs w:val="20"/>
        </w:rPr>
      </w:pPr>
      <w:r>
        <w:rPr>
          <w:noProof/>
          <w:sz w:val="20"/>
          <w:szCs w:val="20"/>
          <w:lang w:eastAsia="zh-CN"/>
        </w:rPr>
        <w:drawing>
          <wp:inline distT="0" distB="0" distL="0" distR="0" wp14:anchorId="3078F814" wp14:editId="2BD1E75E">
            <wp:extent cx="5535930" cy="2075180"/>
            <wp:effectExtent l="0" t="0" r="1270" b="7620"/>
            <wp:docPr id="7" name="Picture 7" descr="Income Section - with High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come Section - with Highlight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5930" cy="2075180"/>
                    </a:xfrm>
                    <a:prstGeom prst="rect">
                      <a:avLst/>
                    </a:prstGeom>
                    <a:noFill/>
                    <a:ln>
                      <a:noFill/>
                    </a:ln>
                  </pic:spPr>
                </pic:pic>
              </a:graphicData>
            </a:graphic>
          </wp:inline>
        </w:drawing>
      </w:r>
    </w:p>
    <w:p w14:paraId="2AC5226C" w14:textId="77777777" w:rsidR="0061106E" w:rsidRDefault="0061106E" w:rsidP="0061106E">
      <w:pPr>
        <w:spacing w:before="0" w:after="0"/>
      </w:pPr>
    </w:p>
    <w:p w14:paraId="67C6652B" w14:textId="77777777" w:rsidR="00024586" w:rsidRPr="00420EEC" w:rsidRDefault="007918BF" w:rsidP="00420EEC">
      <w:pPr>
        <w:pStyle w:val="Heading2"/>
      </w:pPr>
      <w:r>
        <w:br w:type="page"/>
      </w:r>
      <w:bookmarkStart w:id="9" w:name="_Toc184624961"/>
      <w:r w:rsidR="00EF4DB7" w:rsidRPr="00420EEC">
        <w:lastRenderedPageBreak/>
        <w:t>Compensation</w:t>
      </w:r>
      <w:bookmarkEnd w:id="9"/>
      <w:r w:rsidR="00EF4DB7" w:rsidRPr="00420EEC">
        <w:t xml:space="preserve"> </w:t>
      </w:r>
    </w:p>
    <w:p w14:paraId="41241DF4" w14:textId="77777777" w:rsidR="00024586" w:rsidRPr="00420EEC" w:rsidRDefault="00024586" w:rsidP="00420EEC">
      <w:r w:rsidRPr="00420EEC">
        <w:t xml:space="preserve">The taxpayer’s </w:t>
      </w:r>
      <w:r w:rsidR="00EA4769" w:rsidRPr="00420EEC">
        <w:t xml:space="preserve">wages and </w:t>
      </w:r>
      <w:r w:rsidR="00504B37" w:rsidRPr="00420EEC">
        <w:t xml:space="preserve">salary </w:t>
      </w:r>
      <w:r w:rsidR="00EA4769" w:rsidRPr="00420EEC">
        <w:t>is</w:t>
      </w:r>
      <w:r w:rsidRPr="00420EEC">
        <w:t xml:space="preserve"> found on line 7 of the tax return</w:t>
      </w:r>
      <w:r w:rsidR="00397696" w:rsidRPr="00420EEC">
        <w:t xml:space="preserve">. </w:t>
      </w:r>
      <w:r w:rsidRPr="00420EEC">
        <w:t xml:space="preserve">While this </w:t>
      </w:r>
      <w:r w:rsidR="000846FE" w:rsidRPr="00420EEC">
        <w:t xml:space="preserve">item </w:t>
      </w:r>
      <w:r w:rsidRPr="00420EEC">
        <w:t xml:space="preserve">appears on a single line, the taxpayer’s compensation is far from one-dimensional.  </w:t>
      </w:r>
      <w:r w:rsidR="00E92208" w:rsidRPr="00420EEC">
        <w:t>An individual or couple may have salaries from more than one source. In addition, t</w:t>
      </w:r>
      <w:r w:rsidRPr="00420EEC">
        <w:t xml:space="preserve">he wage amount on </w:t>
      </w:r>
      <w:r w:rsidR="009A2716" w:rsidRPr="00420EEC">
        <w:t>L</w:t>
      </w:r>
      <w:r w:rsidRPr="00420EEC">
        <w:t>ine 7 could include regular salary, bonus amounts, stock option income, commission income, special pay allowances, and deferred income.  Each of these various types of income brings with it an ability to plan and help the client.  How do you discern these things?</w:t>
      </w:r>
    </w:p>
    <w:p w14:paraId="219DF2BC" w14:textId="77777777" w:rsidR="008650F8" w:rsidRPr="00D53AB7" w:rsidRDefault="00024586" w:rsidP="00420EEC">
      <w:pPr>
        <w:rPr>
          <w:b/>
          <w:color w:val="FF0000"/>
        </w:rPr>
      </w:pPr>
      <w:r w:rsidRPr="00420EEC">
        <w:t xml:space="preserve">To gain more insight into the client’s compensation, go to the attached W-2 Wage and Tax Statement. It may provide additional detail on the client’s compensation and help you identify additional opportunities.  Of particular interest is Box 12, which may have one or more entries consisting of a letter followed by a dollar amount.  </w:t>
      </w:r>
      <w:r w:rsidR="00D53AB7" w:rsidRPr="00990768">
        <w:rPr>
          <w:b/>
          <w:color w:val="FF0000"/>
        </w:rPr>
        <w:t>Click the highlighted areas on the W-2 for more information.</w:t>
      </w:r>
      <w:r w:rsidR="00D53AB7">
        <w:rPr>
          <w:rStyle w:val="CommentReference"/>
        </w:rPr>
        <w:t/>
      </w:r>
    </w:p>
    <w:p w14:paraId="4375C8A6" w14:textId="44DC24AF" w:rsidR="003F0FC2" w:rsidRDefault="00797535" w:rsidP="00F97489">
      <w:pPr>
        <w:rPr>
          <w:b/>
          <w:color w:val="FF0000"/>
        </w:rPr>
      </w:pPr>
      <w:r>
        <w:rPr>
          <w:noProof/>
          <w:lang w:eastAsia="zh-CN"/>
        </w:rPr>
        <w:drawing>
          <wp:inline distT="0" distB="0" distL="0" distR="0" wp14:anchorId="2EA5BB4B" wp14:editId="270F044A">
            <wp:extent cx="5943600" cy="39331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6 W2 Highlighted.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33190"/>
                    </a:xfrm>
                    <a:prstGeom prst="rect">
                      <a:avLst/>
                    </a:prstGeom>
                  </pic:spPr>
                </pic:pic>
              </a:graphicData>
            </a:graphic>
          </wp:inline>
        </w:drawing>
      </w:r>
    </w:p>
    <w:p w14:paraId="189F648B" w14:textId="77777777" w:rsidR="003F0FC2" w:rsidRDefault="003F0FC2" w:rsidP="00F97489">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F97489" w:rsidRPr="008D3CA3" w14:paraId="600014CF" w14:textId="77777777" w:rsidTr="00F97489">
        <w:tc>
          <w:tcPr>
            <w:tcW w:w="9576" w:type="dxa"/>
            <w:shd w:val="clear" w:color="auto" w:fill="D9D9D9"/>
          </w:tcPr>
          <w:p w14:paraId="35E0F2FA" w14:textId="7B2C7766" w:rsidR="00F97489" w:rsidRPr="00EF13F7" w:rsidRDefault="007C2169" w:rsidP="00F97489">
            <w:pPr>
              <w:rPr>
                <w:rStyle w:val="Strong"/>
              </w:rPr>
            </w:pPr>
            <w:r>
              <w:rPr>
                <w:rStyle w:val="Strong"/>
              </w:rPr>
              <w:t>12a</w:t>
            </w:r>
            <w:r w:rsidR="00F97489">
              <w:rPr>
                <w:rStyle w:val="Strong"/>
              </w:rPr>
              <w:t xml:space="preserve"> – Insurance Planning</w:t>
            </w:r>
          </w:p>
          <w:p w14:paraId="11D6296E" w14:textId="77777777" w:rsidR="00F97489" w:rsidRPr="008D3CA3" w:rsidRDefault="00D131E0" w:rsidP="00F97489">
            <w:r w:rsidRPr="00B37D30">
              <w:t>This represents the cost of group term life insurance for coverage beyond $50,000. Further questions about this policy and others held by the client may help reveal the need for additional life insurance coverage.</w:t>
            </w:r>
          </w:p>
        </w:tc>
      </w:tr>
    </w:tbl>
    <w:p w14:paraId="7E2B3DB6" w14:textId="77777777" w:rsidR="00F97489" w:rsidRDefault="00F97489" w:rsidP="00F97489">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F97489" w:rsidRPr="008D3CA3" w14:paraId="6FC802B8" w14:textId="77777777" w:rsidTr="00F97489">
        <w:tc>
          <w:tcPr>
            <w:tcW w:w="9576" w:type="dxa"/>
            <w:shd w:val="clear" w:color="auto" w:fill="D9D9D9"/>
          </w:tcPr>
          <w:p w14:paraId="5BEB5A43" w14:textId="778AC5A8" w:rsidR="00F97489" w:rsidRPr="00EF13F7" w:rsidRDefault="00337252" w:rsidP="00F97489">
            <w:pPr>
              <w:rPr>
                <w:rStyle w:val="Strong"/>
              </w:rPr>
            </w:pPr>
            <w:r>
              <w:rPr>
                <w:rStyle w:val="Strong"/>
              </w:rPr>
              <w:t>12b</w:t>
            </w:r>
            <w:r w:rsidR="00D131E0">
              <w:rPr>
                <w:rStyle w:val="Strong"/>
              </w:rPr>
              <w:t xml:space="preserve"> – Retirement Planning</w:t>
            </w:r>
          </w:p>
          <w:p w14:paraId="6EF2B2F3" w14:textId="77777777" w:rsidR="00F97489" w:rsidRPr="008D3CA3" w:rsidRDefault="00D131E0" w:rsidP="00F97489">
            <w:r w:rsidRPr="000616A3">
              <w:t xml:space="preserve">These represent elective deferrals to various retirement plans. Typically, you will see the </w:t>
            </w:r>
            <w:r w:rsidRPr="000616A3">
              <w:lastRenderedPageBreak/>
              <w:t>letter D, which is associated with 401(k) plans. This information gives you added insight into how aggressively the person is saving for retirement. If you see modest or no entries, then further inquiry on how the client is planning for retirement may reveal the need for additional assistance and/or guidance. You might begin the conversation by asking, “How are you maximizing tax-advantaged opportunities to defer income and save for retirement?”</w:t>
            </w:r>
          </w:p>
        </w:tc>
      </w:tr>
    </w:tbl>
    <w:p w14:paraId="671D4327" w14:textId="77777777" w:rsidR="00F97489" w:rsidRDefault="00F97489" w:rsidP="00F97489">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F97489" w:rsidRPr="008D3CA3" w14:paraId="09C22BF7" w14:textId="77777777" w:rsidTr="00F97489">
        <w:tc>
          <w:tcPr>
            <w:tcW w:w="9576" w:type="dxa"/>
            <w:shd w:val="clear" w:color="auto" w:fill="D9D9D9"/>
          </w:tcPr>
          <w:p w14:paraId="68A6282D" w14:textId="21CDA642" w:rsidR="00F97489" w:rsidRPr="00EF13F7" w:rsidRDefault="00337252" w:rsidP="00F97489">
            <w:pPr>
              <w:rPr>
                <w:rStyle w:val="Strong"/>
              </w:rPr>
            </w:pPr>
            <w:r>
              <w:rPr>
                <w:rStyle w:val="Strong"/>
              </w:rPr>
              <w:t>12c</w:t>
            </w:r>
            <w:r w:rsidR="00D131E0">
              <w:rPr>
                <w:rStyle w:val="Strong"/>
              </w:rPr>
              <w:t xml:space="preserve"> – Education, Insurance and Estate Planning</w:t>
            </w:r>
          </w:p>
          <w:p w14:paraId="49602D99" w14:textId="77777777" w:rsidR="00F97489" w:rsidRPr="008D3CA3" w:rsidRDefault="00D131E0" w:rsidP="00F97489">
            <w:r w:rsidRPr="00BD6900">
              <w:t xml:space="preserve">This represents benefits that the employer paid under an </w:t>
            </w:r>
            <w:r w:rsidRPr="00BD6900">
              <w:rPr>
                <w:rStyle w:val="Strong"/>
              </w:rPr>
              <w:t>adoption assistance program</w:t>
            </w:r>
            <w:r w:rsidRPr="00BD6900">
              <w:t>. Its presence represents a significant life event for the client and, particularly if this is a first child, may open up a discussion regarding the client's insurance and estate planning needs. It also creates an opportunity to discuss education planning goals your client may have.</w:t>
            </w:r>
          </w:p>
        </w:tc>
      </w:tr>
    </w:tbl>
    <w:p w14:paraId="791D4CFD" w14:textId="77777777" w:rsidR="00F97489" w:rsidRDefault="00F97489" w:rsidP="00F97489">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F97489" w:rsidRPr="008D3CA3" w14:paraId="1320A9A5" w14:textId="77777777" w:rsidTr="00F97489">
        <w:tc>
          <w:tcPr>
            <w:tcW w:w="9576" w:type="dxa"/>
            <w:shd w:val="clear" w:color="auto" w:fill="D9D9D9"/>
          </w:tcPr>
          <w:p w14:paraId="741F70D4" w14:textId="696FFEED" w:rsidR="00F97489" w:rsidRPr="00EF13F7" w:rsidRDefault="00337252" w:rsidP="00F97489">
            <w:pPr>
              <w:rPr>
                <w:rStyle w:val="Strong"/>
              </w:rPr>
            </w:pPr>
            <w:r>
              <w:rPr>
                <w:rStyle w:val="Strong"/>
              </w:rPr>
              <w:t>12d</w:t>
            </w:r>
            <w:r w:rsidR="00D131E0">
              <w:rPr>
                <w:rStyle w:val="Strong"/>
              </w:rPr>
              <w:t xml:space="preserve"> – Stock Option Planning</w:t>
            </w:r>
          </w:p>
          <w:p w14:paraId="75387D02" w14:textId="77777777" w:rsidR="00F97489" w:rsidRPr="008D3CA3" w:rsidRDefault="00D131E0" w:rsidP="00F97489">
            <w:r w:rsidRPr="00AB78A4">
              <w:t xml:space="preserve">This represents income from the exercise of a nonqualified stock option. When these options are exercised, they typically generate a taxable event. If the client sold the stock after exercise, then the client had sufficient liquidity for the stock; but where did the balance of the cash go? Further inquiry on your part may reveal liquid funds that you could assist in investing. If the client is still holding the stock, it may represent a considerable concentration in the client’s portfolio, particularly if this represents one of several stock options. If that proves true, you may want to ask the client, “What steps </w:t>
            </w:r>
            <w:r>
              <w:t>have you</w:t>
            </w:r>
            <w:r w:rsidRPr="00AB78A4">
              <w:t xml:space="preserve"> taken to reduce the risk associated with concentrating so much of your wealth in one security?” This may provide an opportunity for you to discuss various monetization strategies and hedging strategies that are commonly utilized to reduce such risk in a portfolio.</w:t>
            </w:r>
          </w:p>
        </w:tc>
      </w:tr>
    </w:tbl>
    <w:p w14:paraId="6718D26A" w14:textId="77777777" w:rsidR="00F97489" w:rsidRDefault="00F97489" w:rsidP="00F97489">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F97489" w:rsidRPr="008D3CA3" w14:paraId="303DEFB1" w14:textId="77777777" w:rsidTr="00F97489">
        <w:tc>
          <w:tcPr>
            <w:tcW w:w="9576" w:type="dxa"/>
            <w:shd w:val="clear" w:color="auto" w:fill="D9D9D9"/>
          </w:tcPr>
          <w:p w14:paraId="3E4D248B" w14:textId="0893B8D8" w:rsidR="00F97489" w:rsidRPr="00EF13F7" w:rsidRDefault="00337252" w:rsidP="00F97489">
            <w:pPr>
              <w:rPr>
                <w:rStyle w:val="Strong"/>
              </w:rPr>
            </w:pPr>
            <w:r>
              <w:rPr>
                <w:rStyle w:val="Strong"/>
              </w:rPr>
              <w:t>13</w:t>
            </w:r>
            <w:r w:rsidR="00D131E0">
              <w:rPr>
                <w:rStyle w:val="Strong"/>
              </w:rPr>
              <w:t xml:space="preserve"> – Employer contributions to a Health Savings Account</w:t>
            </w:r>
          </w:p>
          <w:p w14:paraId="307FC1E3" w14:textId="77777777" w:rsidR="00F97489" w:rsidRPr="008D3CA3" w:rsidRDefault="00D131E0" w:rsidP="00F97489">
            <w:r w:rsidRPr="00391FA6">
              <w:t>This represents an employer's contribution to the taxpayer's HSA. This should cause the advisor to inquire how well this plan is working versus a more traditional plan, the extent of employer-provided benefits and the potential need for disability income insurance.</w:t>
            </w:r>
          </w:p>
        </w:tc>
      </w:tr>
    </w:tbl>
    <w:p w14:paraId="5321250D" w14:textId="77777777" w:rsidR="00F97489" w:rsidRDefault="00F97489" w:rsidP="00F97489">
      <w:pPr>
        <w:spacing w:before="0" w:after="0"/>
      </w:pPr>
    </w:p>
    <w:p w14:paraId="39975610" w14:textId="77777777" w:rsidR="00024586" w:rsidRPr="00A54264" w:rsidRDefault="00554CA0" w:rsidP="00A54264">
      <w:pPr>
        <w:pStyle w:val="Heading2"/>
      </w:pPr>
      <w:r>
        <w:br w:type="page"/>
      </w:r>
      <w:bookmarkStart w:id="10" w:name="_Toc184624962"/>
      <w:r w:rsidR="00024586" w:rsidRPr="00A54264">
        <w:lastRenderedPageBreak/>
        <w:t>Learning about the Client’s Investments</w:t>
      </w:r>
      <w:bookmarkEnd w:id="10"/>
    </w:p>
    <w:p w14:paraId="7DCD84B1" w14:textId="77777777" w:rsidR="00024586" w:rsidRPr="003B5FDE" w:rsidRDefault="00024586" w:rsidP="003B5FDE">
      <w:pPr>
        <w:pStyle w:val="RolloverText"/>
        <w:ind w:left="360"/>
        <w:rPr>
          <w:b/>
          <w:color w:val="FF0000"/>
        </w:rPr>
      </w:pPr>
      <w:r>
        <w:t xml:space="preserve">Income from investments, in the form of interest and dividends, is found on lines 8 and 9 of the tax return.  Let’s begin by examining the information to be learned in this section of the return and then examine how that information can help you </w:t>
      </w:r>
      <w:r w:rsidR="006E01B5">
        <w:t xml:space="preserve">establish an </w:t>
      </w:r>
      <w:r>
        <w:t>investment management relationship with the client.</w:t>
      </w:r>
      <w:r w:rsidR="003B5FDE">
        <w:t xml:space="preserve"> </w:t>
      </w:r>
      <w:r w:rsidR="003B5FDE" w:rsidRPr="00C1619F">
        <w:rPr>
          <w:b/>
          <w:color w:val="FF0000"/>
        </w:rPr>
        <w:t>Click each question on Schedule B to learn more.</w:t>
      </w:r>
      <w:r w:rsidR="003B5FDE">
        <w:rPr>
          <w:rStyle w:val="CommentReference"/>
          <w:color w:val="auto"/>
        </w:rPr>
        <w:t/>
      </w:r>
    </w:p>
    <w:p w14:paraId="5068752F" w14:textId="77777777" w:rsidR="00AD1DA9" w:rsidRPr="00D1698D" w:rsidRDefault="00AD1DA9" w:rsidP="00D1698D">
      <w:pPr>
        <w:spacing w:before="0" w:after="0"/>
        <w:rPr>
          <w:b/>
        </w:rPr>
      </w:pPr>
    </w:p>
    <w:p w14:paraId="526461B7" w14:textId="77777777" w:rsidR="00AD1DA9" w:rsidRDefault="00AD1DA9" w:rsidP="00AD1DA9">
      <w:pPr>
        <w:tabs>
          <w:tab w:val="center" w:pos="4320"/>
        </w:tabs>
        <w:rPr>
          <w:b/>
          <w:color w:val="FF0000"/>
        </w:rPr>
      </w:pPr>
      <w:r w:rsidRPr="00781BFD">
        <w:t xml:space="preserve"> </w:t>
      </w:r>
      <w:r w:rsidR="004534EF">
        <w:rPr>
          <w:noProof/>
          <w:lang w:eastAsia="zh-CN"/>
        </w:rPr>
        <w:drawing>
          <wp:inline distT="0" distB="0" distL="0" distR="0" wp14:anchorId="1334052B" wp14:editId="4DB6EFCD">
            <wp:extent cx="5619750" cy="802005"/>
            <wp:effectExtent l="0" t="0" r="0" b="10795"/>
            <wp:docPr id="9" name="Picture 9" descr="In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ome"/>
                    <pic:cNvPicPr>
                      <a:picLocks noChangeAspect="1" noChangeArrowheads="1"/>
                    </pic:cNvPicPr>
                  </pic:nvPicPr>
                  <pic:blipFill>
                    <a:blip r:embed="rId15">
                      <a:extLst>
                        <a:ext uri="{28A0092B-C50C-407E-A947-70E740481C1C}">
                          <a14:useLocalDpi xmlns:a14="http://schemas.microsoft.com/office/drawing/2010/main" val="0"/>
                        </a:ext>
                      </a:extLst>
                    </a:blip>
                    <a:srcRect l="3120"/>
                    <a:stretch>
                      <a:fillRect/>
                    </a:stretch>
                  </pic:blipFill>
                  <pic:spPr bwMode="auto">
                    <a:xfrm>
                      <a:off x="0" y="0"/>
                      <a:ext cx="5619750" cy="802005"/>
                    </a:xfrm>
                    <a:prstGeom prst="rect">
                      <a:avLst/>
                    </a:prstGeom>
                    <a:noFill/>
                    <a:ln>
                      <a:noFill/>
                    </a:ln>
                  </pic:spPr>
                </pic:pic>
              </a:graphicData>
            </a:graphic>
          </wp:inline>
        </w:drawing>
      </w:r>
    </w:p>
    <w:p w14:paraId="70059AEB" w14:textId="77777777" w:rsidR="00AD1DA9" w:rsidRDefault="00AD1DA9" w:rsidP="00D1698D">
      <w:pPr>
        <w:spacing w:before="0" w:after="0"/>
      </w:pPr>
    </w:p>
    <w:tbl>
      <w:tblPr>
        <w:tblW w:w="0" w:type="auto"/>
        <w:tblBorders>
          <w:top w:val="single" w:sz="8" w:space="0" w:color="6CA8CD"/>
          <w:left w:val="single" w:sz="8" w:space="0" w:color="6CA8CD"/>
          <w:bottom w:val="single" w:sz="8" w:space="0" w:color="6CA8CD"/>
          <w:right w:val="single" w:sz="8" w:space="0" w:color="6CA8CD"/>
          <w:insideH w:val="single" w:sz="8" w:space="0" w:color="6CA8CD"/>
          <w:insideV w:val="single" w:sz="8" w:space="0" w:color="6CA8CD"/>
        </w:tblBorders>
        <w:tblLook w:val="04A0" w:firstRow="1" w:lastRow="0" w:firstColumn="1" w:lastColumn="0" w:noHBand="0" w:noVBand="1"/>
      </w:tblPr>
      <w:tblGrid>
        <w:gridCol w:w="8755"/>
      </w:tblGrid>
      <w:tr w:rsidR="00A42ED4" w14:paraId="20EE7DE5" w14:textId="77777777" w:rsidTr="005A1174">
        <w:tc>
          <w:tcPr>
            <w:tcW w:w="8755" w:type="dxa"/>
            <w:shd w:val="clear" w:color="auto" w:fill="6CA8CD"/>
          </w:tcPr>
          <w:p w14:paraId="221529BA" w14:textId="77777777" w:rsidR="00A42ED4" w:rsidRPr="00A42ED4" w:rsidRDefault="00A42ED4" w:rsidP="005A1174">
            <w:pPr>
              <w:rPr>
                <w:b/>
                <w:bCs/>
                <w:color w:val="FFFFFF"/>
              </w:rPr>
            </w:pPr>
            <w:r>
              <w:rPr>
                <w:rStyle w:val="Strong"/>
                <w:color w:val="FFFFFF"/>
              </w:rPr>
              <w:t xml:space="preserve">1. </w:t>
            </w:r>
            <w:r w:rsidRPr="00A42ED4">
              <w:rPr>
                <w:rStyle w:val="Strong"/>
                <w:color w:val="FFFFFF"/>
              </w:rPr>
              <w:t>Taxable Interest and Ordinary Dividends</w:t>
            </w:r>
          </w:p>
        </w:tc>
      </w:tr>
      <w:tr w:rsidR="00A42ED4" w14:paraId="246894AE" w14:textId="77777777" w:rsidTr="005A1174">
        <w:tc>
          <w:tcPr>
            <w:tcW w:w="8755" w:type="dxa"/>
            <w:shd w:val="clear" w:color="auto" w:fill="auto"/>
          </w:tcPr>
          <w:p w14:paraId="78606BF1" w14:textId="77777777" w:rsidR="003B5FDE" w:rsidRPr="00E8241B" w:rsidRDefault="00A42ED4" w:rsidP="003B5FDE">
            <w:pPr>
              <w:pStyle w:val="RolloverText"/>
              <w:ind w:left="360"/>
              <w:rPr>
                <w:b/>
                <w:color w:val="FF0000"/>
              </w:rPr>
            </w:pPr>
            <w:r w:rsidRPr="00A42ED4">
              <w:t>The details for taxable interest and ordinary dividends will be found on Schedule B.  Taxable interest (line 8a) is exclusive of tax-exempt interest (line 8b); however, ordinary dividends (line 9a) are inclusive of qualified dividends (line 9b).  There is one key question to be answered by this Schedule.</w:t>
            </w:r>
            <w:r w:rsidR="00545C8D">
              <w:t xml:space="preserve">  </w:t>
            </w:r>
            <w:r w:rsidR="003B5FDE" w:rsidRPr="00C1619F">
              <w:rPr>
                <w:b/>
                <w:color w:val="FF0000"/>
              </w:rPr>
              <w:t>Click each question on Schedule B to learn more.</w:t>
            </w:r>
            <w:r w:rsidR="003B5FDE">
              <w:rPr>
                <w:rStyle w:val="CommentReference"/>
                <w:color w:val="auto"/>
              </w:rPr>
              <w:t/>
            </w:r>
          </w:p>
          <w:p w14:paraId="2619EDC5" w14:textId="77777777" w:rsidR="00A42ED4" w:rsidRDefault="00A42ED4" w:rsidP="005A1174"/>
          <w:p w14:paraId="4BC363BA" w14:textId="77777777" w:rsidR="001D1329" w:rsidRDefault="004534EF" w:rsidP="00E86881">
            <w:r w:rsidRPr="008433EE">
              <w:rPr>
                <w:noProof/>
                <w:lang w:eastAsia="zh-CN"/>
              </w:rPr>
              <w:drawing>
                <wp:inline distT="0" distB="0" distL="0" distR="0" wp14:anchorId="7E1A799D" wp14:editId="58B87CB0">
                  <wp:extent cx="5184140" cy="244094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4140" cy="2440940"/>
                          </a:xfrm>
                          <a:prstGeom prst="rect">
                            <a:avLst/>
                          </a:prstGeom>
                          <a:noFill/>
                          <a:ln>
                            <a:noFill/>
                          </a:ln>
                        </pic:spPr>
                      </pic:pic>
                    </a:graphicData>
                  </a:graphic>
                </wp:inline>
              </w:drawing>
            </w:r>
          </w:p>
          <w:p w14:paraId="21D5A326" w14:textId="77777777" w:rsidR="00E86881" w:rsidRDefault="00E86881" w:rsidP="00897FA9">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8529"/>
            </w:tblGrid>
            <w:tr w:rsidR="00E86881" w:rsidRPr="008D3CA3" w14:paraId="1AC01E8A" w14:textId="77777777" w:rsidTr="00897FA9">
              <w:tc>
                <w:tcPr>
                  <w:tcW w:w="9576" w:type="dxa"/>
                  <w:shd w:val="clear" w:color="auto" w:fill="D9D9D9"/>
                </w:tcPr>
                <w:p w14:paraId="1BE0B4B6" w14:textId="77777777" w:rsidR="00E86881" w:rsidRPr="00EF13F7" w:rsidRDefault="00E86881" w:rsidP="00897FA9">
                  <w:pPr>
                    <w:rPr>
                      <w:rStyle w:val="Strong"/>
                    </w:rPr>
                  </w:pPr>
                  <w:r w:rsidRPr="00E86881">
                    <w:rPr>
                      <w:b/>
                    </w:rPr>
                    <w:t>What is the market value of investments?</w:t>
                  </w:r>
                </w:p>
                <w:p w14:paraId="16815DAC" w14:textId="77777777" w:rsidR="00E86881" w:rsidRDefault="00E86881" w:rsidP="00E86881">
                  <w:r>
                    <w:t>Using an estimated interest rate for bonds or other interest-bearing assets and an estimated dividend rate for stocks, it is possible to estimate the market value of each asset type. In some cases, the specific securities may be identified and you can look up the appropriate rates.</w:t>
                  </w:r>
                </w:p>
                <w:p w14:paraId="7BF341C2" w14:textId="77777777" w:rsidR="00E86881" w:rsidRDefault="00E86881" w:rsidP="00351B41">
                  <w:pPr>
                    <w:numPr>
                      <w:ilvl w:val="0"/>
                      <w:numId w:val="13"/>
                    </w:numPr>
                  </w:pPr>
                  <w:r>
                    <w:t xml:space="preserve">For example, if you estimate that a bond portfolio has a current cash yield of 6% based on current market yields, divide the total interest paid by .06 to obtain a rough idea of the current value of the bond portfolio. In the </w:t>
                  </w:r>
                  <w:r>
                    <w:lastRenderedPageBreak/>
                    <w:t>likely event you do not know whether the bond terms are short, intermediate or long term, assume an intermediate term.</w:t>
                  </w:r>
                </w:p>
                <w:p w14:paraId="3E2EAB1C" w14:textId="77777777" w:rsidR="00E86881" w:rsidRPr="00D06AF4" w:rsidRDefault="00E86881" w:rsidP="00351B41">
                  <w:pPr>
                    <w:numPr>
                      <w:ilvl w:val="0"/>
                      <w:numId w:val="13"/>
                    </w:numPr>
                  </w:pPr>
                  <w:r w:rsidRPr="00D06AF4">
                    <w:t xml:space="preserve">For </w:t>
                  </w:r>
                  <w:r>
                    <w:t xml:space="preserve">publicly held </w:t>
                  </w:r>
                  <w:r w:rsidRPr="00D06AF4">
                    <w:t>stocks</w:t>
                  </w:r>
                  <w:r>
                    <w:t xml:space="preserve"> in a client's portfolio</w:t>
                  </w:r>
                  <w:r w:rsidRPr="00D06AF4">
                    <w:t xml:space="preserve">, you can estimate the dividend rate from </w:t>
                  </w:r>
                  <w:r>
                    <w:t>the current yield of a comprehensive market index, such as the S&amp;P 500</w:t>
                  </w:r>
                  <w:r w:rsidRPr="00D06AF4">
                    <w:t xml:space="preserve">. Simply divide the total </w:t>
                  </w:r>
                  <w:r>
                    <w:t xml:space="preserve">annual </w:t>
                  </w:r>
                  <w:r w:rsidRPr="00D06AF4">
                    <w:t xml:space="preserve">dividends </w:t>
                  </w:r>
                  <w:r>
                    <w:t xml:space="preserve">in the client's portfolio </w:t>
                  </w:r>
                  <w:r w:rsidRPr="00D06AF4">
                    <w:t xml:space="preserve">by the </w:t>
                  </w:r>
                  <w:r>
                    <w:t>market yield</w:t>
                  </w:r>
                  <w:r w:rsidRPr="00D06AF4">
                    <w:t xml:space="preserve"> to derive </w:t>
                  </w:r>
                  <w:r>
                    <w:t>an</w:t>
                  </w:r>
                  <w:r w:rsidRPr="00D06AF4">
                    <w:t xml:space="preserve"> estimate of the </w:t>
                  </w:r>
                  <w:r>
                    <w:t>portfolio's current value</w:t>
                  </w:r>
                  <w:r w:rsidRPr="00D06AF4">
                    <w:t>.</w:t>
                  </w:r>
                </w:p>
                <w:p w14:paraId="1F671FEC" w14:textId="77777777" w:rsidR="00E86881" w:rsidRDefault="00E86881" w:rsidP="00E86881">
                  <w:pPr>
                    <w:ind w:left="720"/>
                  </w:pPr>
                  <w:r>
                    <w:rPr>
                      <w:b/>
                    </w:rPr>
                    <w:t xml:space="preserve">Example:  </w:t>
                  </w:r>
                  <w:r>
                    <w:t>If Schedule B shows bond interest income of $28,000 (assume a 6% market yield) and dividends of $15,000 (assume a 2.5% market yield), then the estimated value of these investments are calculated as follows:</w:t>
                  </w:r>
                </w:p>
                <w:p w14:paraId="524076E7" w14:textId="77777777" w:rsidR="00E86881" w:rsidRDefault="00E86881" w:rsidP="00D1698D">
                  <w:pPr>
                    <w:spacing w:before="0" w:after="0"/>
                    <w:ind w:left="720"/>
                  </w:pPr>
                  <w:r>
                    <w:t xml:space="preserve">     Estimated bond investment = $28,000 </w:t>
                  </w:r>
                  <w:r w:rsidR="00D1698D">
                    <w:rPr>
                      <w:rFonts w:cs="Symbol"/>
                    </w:rPr>
                    <w:t>÷</w:t>
                  </w:r>
                  <w:r>
                    <w:rPr>
                      <w:rFonts w:ascii="Symbol" w:hAnsi="Symbol" w:cs="Symbol"/>
                    </w:rPr>
                    <w:t></w:t>
                  </w:r>
                  <w:r>
                    <w:t>.06</w:t>
                  </w:r>
                  <w:r>
                    <w:rPr>
                      <w:rFonts w:ascii="Symbol" w:hAnsi="Symbol" w:cs="Symbol"/>
                    </w:rPr>
                    <w:t></w:t>
                  </w:r>
                  <w:r>
                    <w:rPr>
                      <w:rFonts w:ascii="Symbol" w:hAnsi="Symbol" w:cs="Symbol"/>
                    </w:rPr>
                    <w:t></w:t>
                  </w:r>
                  <w:r>
                    <w:rPr>
                      <w:rFonts w:ascii="Symbol" w:hAnsi="Symbol" w:cs="Symbol"/>
                    </w:rPr>
                    <w:t></w:t>
                  </w:r>
                  <w:r>
                    <w:t>$466,667</w:t>
                  </w:r>
                </w:p>
                <w:p w14:paraId="0E1E516A" w14:textId="77777777" w:rsidR="00E86881" w:rsidRDefault="00E86881" w:rsidP="00D1698D">
                  <w:pPr>
                    <w:spacing w:before="0" w:after="0"/>
                    <w:ind w:left="720"/>
                  </w:pPr>
                  <w:r>
                    <w:rPr>
                      <w:szCs w:val="17"/>
                    </w:rPr>
                    <w:t xml:space="preserve">     Estimated stock investment = $15,000 </w:t>
                  </w:r>
                  <w:r w:rsidR="00D1698D">
                    <w:rPr>
                      <w:rFonts w:cs="Symbol"/>
                    </w:rPr>
                    <w:t>÷</w:t>
                  </w:r>
                  <w:r>
                    <w:rPr>
                      <w:rFonts w:ascii="Symbol" w:hAnsi="Symbol" w:cs="Symbol"/>
                    </w:rPr>
                    <w:t></w:t>
                  </w:r>
                  <w:r>
                    <w:t xml:space="preserve">.025 </w:t>
                  </w:r>
                  <w:r>
                    <w:rPr>
                      <w:rFonts w:ascii="Symbol" w:hAnsi="Symbol" w:cs="Symbol"/>
                    </w:rPr>
                    <w:t></w:t>
                  </w:r>
                  <w:r>
                    <w:rPr>
                      <w:rFonts w:ascii="Symbol" w:hAnsi="Symbol" w:cs="Symbol"/>
                    </w:rPr>
                    <w:t></w:t>
                  </w:r>
                  <w:r>
                    <w:t>$600,000</w:t>
                  </w:r>
                </w:p>
                <w:p w14:paraId="3C260CA6" w14:textId="77777777" w:rsidR="00E86881" w:rsidRPr="008D3CA3" w:rsidRDefault="00E86881" w:rsidP="00E86881">
                  <w:r w:rsidRPr="00E86881">
                    <w:rPr>
                      <w:i/>
                      <w:sz w:val="16"/>
                      <w:szCs w:val="16"/>
                    </w:rPr>
                    <w:t>* Estimating the value of a client’s portfolio via Schedule B does not substitute for documented information from the client. It can, however, give us a quick insight into the client’s financial position, as a check and balance to the information provided by the client, and could flag asset sales s</w:t>
                  </w:r>
                  <w:r>
                    <w:rPr>
                      <w:i/>
                      <w:sz w:val="16"/>
                      <w:szCs w:val="16"/>
                    </w:rPr>
                    <w:t>ubsequent to the last tax year.</w:t>
                  </w:r>
                </w:p>
              </w:tc>
            </w:tr>
          </w:tbl>
          <w:p w14:paraId="57604CA1" w14:textId="77777777" w:rsidR="001D1329" w:rsidRPr="00E86881" w:rsidRDefault="001D1329" w:rsidP="005A1174">
            <w:pPr>
              <w:rPr>
                <w:i/>
                <w:sz w:val="16"/>
                <w:szCs w:val="16"/>
              </w:rPr>
            </w:pPr>
          </w:p>
        </w:tc>
      </w:tr>
      <w:tr w:rsidR="00A42ED4" w14:paraId="758D7F3B" w14:textId="77777777" w:rsidTr="005A1174">
        <w:tc>
          <w:tcPr>
            <w:tcW w:w="8755" w:type="dxa"/>
            <w:shd w:val="clear" w:color="auto" w:fill="6CA8CD"/>
          </w:tcPr>
          <w:p w14:paraId="5B1CA908" w14:textId="77777777" w:rsidR="00A42ED4" w:rsidRPr="009D4833" w:rsidRDefault="009D4833" w:rsidP="005A1174">
            <w:pPr>
              <w:rPr>
                <w:b/>
                <w:color w:val="FFFFFF"/>
              </w:rPr>
            </w:pPr>
            <w:r>
              <w:rPr>
                <w:b/>
                <w:color w:val="FFFFFF"/>
              </w:rPr>
              <w:lastRenderedPageBreak/>
              <w:t>2.  Tax-exempt interest</w:t>
            </w:r>
          </w:p>
        </w:tc>
      </w:tr>
      <w:tr w:rsidR="00A42ED4" w14:paraId="4E283265" w14:textId="77777777" w:rsidTr="005A1174">
        <w:tc>
          <w:tcPr>
            <w:tcW w:w="8755" w:type="dxa"/>
            <w:shd w:val="clear" w:color="auto" w:fill="auto"/>
          </w:tcPr>
          <w:p w14:paraId="5056E6C7" w14:textId="77777777" w:rsidR="009540A2" w:rsidRDefault="009540A2" w:rsidP="009540A2">
            <w:r>
              <w:t xml:space="preserve">The taxpayer is not required to provide details of tax-exempt interest.  Therefore, line 8b may be the only information you will find regarding tax-exempt interest.  </w:t>
            </w:r>
          </w:p>
          <w:p w14:paraId="30E0534F" w14:textId="77777777" w:rsidR="009540A2" w:rsidRDefault="009540A2" w:rsidP="009540A2">
            <w:r>
              <w:t>As with taxable interest and dividends, we can also estimate the value of the underlying assets.  Typically, the rate for mid-term AAA rated municipal bonds should be used.  Let’s assume 10-year municipal bonds have a yield of approximately 4%.</w:t>
            </w:r>
          </w:p>
          <w:p w14:paraId="28E8D092" w14:textId="77777777" w:rsidR="009540A2" w:rsidRDefault="009540A2" w:rsidP="009540A2">
            <w:r>
              <w:rPr>
                <w:b/>
              </w:rPr>
              <w:t>Example</w:t>
            </w:r>
            <w:r>
              <w:t xml:space="preserve">:  If line 8b indicates $5,000 of tax-exempt interest, then the estimated value of the investment is: </w:t>
            </w:r>
          </w:p>
          <w:p w14:paraId="069646D6" w14:textId="77777777" w:rsidR="00A42ED4" w:rsidRDefault="009540A2" w:rsidP="00D1698D">
            <w:pPr>
              <w:jc w:val="center"/>
            </w:pPr>
            <w:r>
              <w:t xml:space="preserve">Estimated tax-free investments = $5,000 </w:t>
            </w:r>
            <w:r w:rsidR="00D1698D">
              <w:rPr>
                <w:rFonts w:cs="Symbol"/>
              </w:rPr>
              <w:t>÷</w:t>
            </w:r>
            <w:r>
              <w:t xml:space="preserve">.04 </w:t>
            </w:r>
            <w:r>
              <w:rPr>
                <w:rFonts w:ascii="Symbol" w:hAnsi="Symbol" w:cs="Symbol"/>
              </w:rPr>
              <w:t></w:t>
            </w:r>
            <w:r>
              <w:rPr>
                <w:rFonts w:ascii="Symbol" w:hAnsi="Symbol" w:cs="Symbol"/>
              </w:rPr>
              <w:t></w:t>
            </w:r>
            <w:r>
              <w:t>$125,000</w:t>
            </w:r>
          </w:p>
        </w:tc>
      </w:tr>
      <w:tr w:rsidR="00A42ED4" w14:paraId="72F68F0B" w14:textId="77777777" w:rsidTr="005A1174">
        <w:tc>
          <w:tcPr>
            <w:tcW w:w="8755" w:type="dxa"/>
            <w:shd w:val="clear" w:color="auto" w:fill="6CA8CD"/>
          </w:tcPr>
          <w:p w14:paraId="77221E6F" w14:textId="77777777" w:rsidR="00A42ED4" w:rsidRPr="00E805D6" w:rsidRDefault="00E805D6" w:rsidP="005A1174">
            <w:pPr>
              <w:rPr>
                <w:b/>
                <w:color w:val="FFFFFF"/>
              </w:rPr>
            </w:pPr>
            <w:r w:rsidRPr="00E805D6">
              <w:rPr>
                <w:b/>
                <w:color w:val="FFFFFF"/>
              </w:rPr>
              <w:t>3. Qua</w:t>
            </w:r>
            <w:r>
              <w:rPr>
                <w:b/>
                <w:color w:val="FFFFFF"/>
              </w:rPr>
              <w:t>lified Dividends</w:t>
            </w:r>
          </w:p>
        </w:tc>
      </w:tr>
      <w:tr w:rsidR="00A42ED4" w14:paraId="066B539C" w14:textId="77777777" w:rsidTr="005A1174">
        <w:tc>
          <w:tcPr>
            <w:tcW w:w="8755" w:type="dxa"/>
            <w:shd w:val="clear" w:color="auto" w:fill="auto"/>
          </w:tcPr>
          <w:p w14:paraId="77DA899C" w14:textId="77777777" w:rsidR="00CF465D" w:rsidRDefault="00CF465D" w:rsidP="00CF465D">
            <w:r>
              <w:t xml:space="preserve">The dividends paid on most stocks, when properly held, qualify for a special tax rate.  Line 9b will give an indication of those dividends that qualify for this reduced rate.  The current federal capital gains rates range from 0% to 15%. (Note that capital gains may be subject to the Alternative Minimum Tax, which may effectively increase the federal rate for certain taxpayers.) </w:t>
            </w:r>
          </w:p>
          <w:p w14:paraId="15DE262D" w14:textId="77777777" w:rsidR="00A42ED4" w:rsidRDefault="00CF465D" w:rsidP="00CF465D">
            <w:r>
              <w:t>Review the ratio of qualified dividends to ordinary dividends.  If qualified dividends are low relative to ordinary dividends, this could be a sign of excessive sales in the account, which prevents stocks from being held long enough to qualify for the special rate.  However, do not jump to that conclusion because there may be other explanations, such as the fact that preferred dividends are not eligible for qualified dividend treatment.</w:t>
            </w:r>
          </w:p>
        </w:tc>
      </w:tr>
    </w:tbl>
    <w:p w14:paraId="5E73312E" w14:textId="77777777" w:rsidR="00A42ED4" w:rsidRDefault="00A42ED4" w:rsidP="00AD1DA9"/>
    <w:p w14:paraId="0432A3AE" w14:textId="77777777" w:rsidR="00024586" w:rsidRDefault="00AD1DA9" w:rsidP="00DF4563">
      <w:pPr>
        <w:pStyle w:val="Heading2"/>
      </w:pPr>
      <w:r>
        <w:br w:type="page"/>
      </w:r>
      <w:r w:rsidR="006E01B5">
        <w:lastRenderedPageBreak/>
        <w:t xml:space="preserve">Identifying </w:t>
      </w:r>
      <w:r w:rsidR="00E220E0">
        <w:t xml:space="preserve">Investment Management </w:t>
      </w:r>
      <w:r w:rsidR="006E01B5">
        <w:t>Needs and Solutions</w:t>
      </w:r>
    </w:p>
    <w:p w14:paraId="25BE0841" w14:textId="77777777" w:rsidR="00807875" w:rsidRPr="00990768" w:rsidRDefault="00807875" w:rsidP="00807875">
      <w:r w:rsidRPr="00990768">
        <w:t xml:space="preserve">Based on the information you gather on the interest and dividend section of the tax </w:t>
      </w:r>
      <w:proofErr w:type="gramStart"/>
      <w:r w:rsidRPr="00990768">
        <w:t>return,</w:t>
      </w:r>
      <w:proofErr w:type="gramEnd"/>
      <w:r w:rsidRPr="00990768">
        <w:t xml:space="preserve"> it is possible to identify a preliminary asset allocation.  For example, on the previous page we provide illustrations for bonds and stocks that would provide th</w:t>
      </w:r>
      <w:r w:rsidR="002F0C5D">
        <w:t>e preliminary asset allocation (below)</w:t>
      </w:r>
      <w:r w:rsidRPr="00990768">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2" w:type="dxa"/>
          <w:left w:w="115" w:type="dxa"/>
          <w:bottom w:w="72" w:type="dxa"/>
          <w:right w:w="115" w:type="dxa"/>
        </w:tblCellMar>
        <w:tblLook w:val="01E0" w:firstRow="1" w:lastRow="1" w:firstColumn="1" w:lastColumn="1" w:noHBand="0" w:noVBand="0"/>
      </w:tblPr>
      <w:tblGrid>
        <w:gridCol w:w="2995"/>
        <w:gridCol w:w="1620"/>
        <w:gridCol w:w="1350"/>
      </w:tblGrid>
      <w:tr w:rsidR="00807875" w:rsidRPr="00990768" w14:paraId="1618DA6B" w14:textId="77777777" w:rsidTr="0036683C">
        <w:trPr>
          <w:jc w:val="center"/>
        </w:trPr>
        <w:tc>
          <w:tcPr>
            <w:tcW w:w="2995" w:type="dxa"/>
            <w:shd w:val="clear" w:color="auto" w:fill="BFBA84"/>
            <w:vAlign w:val="center"/>
          </w:tcPr>
          <w:p w14:paraId="064F6861" w14:textId="77777777" w:rsidR="00807875" w:rsidRPr="002F0C5D" w:rsidRDefault="00807875" w:rsidP="002F0C5D">
            <w:pPr>
              <w:rPr>
                <w:rFonts w:eastAsia="Arial Unicode MS"/>
                <w:b/>
                <w:color w:val="000000"/>
              </w:rPr>
            </w:pPr>
            <w:r w:rsidRPr="002F0C5D">
              <w:rPr>
                <w:b/>
              </w:rPr>
              <w:t>Taxable Bonds</w:t>
            </w:r>
          </w:p>
        </w:tc>
        <w:tc>
          <w:tcPr>
            <w:tcW w:w="1620" w:type="dxa"/>
            <w:shd w:val="clear" w:color="auto" w:fill="DBD9B9"/>
            <w:vAlign w:val="center"/>
          </w:tcPr>
          <w:p w14:paraId="2F63FEA5" w14:textId="77777777" w:rsidR="00807875" w:rsidRPr="00990768" w:rsidRDefault="00807875" w:rsidP="00807875">
            <w:pPr>
              <w:jc w:val="center"/>
              <w:rPr>
                <w:rFonts w:eastAsia="Arial Unicode MS"/>
                <w:color w:val="000000"/>
              </w:rPr>
            </w:pPr>
            <w:r w:rsidRPr="00990768">
              <w:t>$4</w:t>
            </w:r>
            <w:r>
              <w:t>66</w:t>
            </w:r>
            <w:r w:rsidRPr="00990768">
              <w:t>,</w:t>
            </w:r>
            <w:r>
              <w:t>667</w:t>
            </w:r>
          </w:p>
        </w:tc>
        <w:tc>
          <w:tcPr>
            <w:tcW w:w="1350" w:type="dxa"/>
            <w:shd w:val="clear" w:color="auto" w:fill="DBD9B9"/>
            <w:vAlign w:val="center"/>
          </w:tcPr>
          <w:p w14:paraId="2A2CDCA1" w14:textId="77777777" w:rsidR="00807875" w:rsidRPr="00990768" w:rsidRDefault="00807875" w:rsidP="00807875">
            <w:pPr>
              <w:jc w:val="center"/>
              <w:rPr>
                <w:b/>
                <w:bCs/>
                <w:color w:val="000000"/>
              </w:rPr>
            </w:pPr>
            <w:r w:rsidRPr="00990768">
              <w:t>3</w:t>
            </w:r>
            <w:r>
              <w:t>9</w:t>
            </w:r>
            <w:r w:rsidRPr="00990768">
              <w:t>%</w:t>
            </w:r>
          </w:p>
        </w:tc>
      </w:tr>
      <w:tr w:rsidR="00807875" w:rsidRPr="00990768" w14:paraId="65EE619B" w14:textId="77777777" w:rsidTr="0036683C">
        <w:trPr>
          <w:jc w:val="center"/>
        </w:trPr>
        <w:tc>
          <w:tcPr>
            <w:tcW w:w="2995" w:type="dxa"/>
            <w:shd w:val="clear" w:color="auto" w:fill="BFBA84"/>
            <w:vAlign w:val="center"/>
          </w:tcPr>
          <w:p w14:paraId="527FEAC0" w14:textId="77777777" w:rsidR="00807875" w:rsidRPr="002F0C5D" w:rsidRDefault="00807875" w:rsidP="002F0C5D">
            <w:pPr>
              <w:rPr>
                <w:rFonts w:eastAsia="Arial Unicode MS"/>
                <w:b/>
                <w:color w:val="000000"/>
              </w:rPr>
            </w:pPr>
            <w:r w:rsidRPr="002F0C5D">
              <w:rPr>
                <w:b/>
              </w:rPr>
              <w:t>Tax-free Bonds</w:t>
            </w:r>
          </w:p>
        </w:tc>
        <w:tc>
          <w:tcPr>
            <w:tcW w:w="1620" w:type="dxa"/>
            <w:shd w:val="clear" w:color="auto" w:fill="DBD9B9"/>
            <w:vAlign w:val="center"/>
          </w:tcPr>
          <w:p w14:paraId="105DA437" w14:textId="77777777" w:rsidR="00807875" w:rsidRPr="00990768" w:rsidRDefault="00807875" w:rsidP="00807875">
            <w:pPr>
              <w:jc w:val="center"/>
              <w:rPr>
                <w:rFonts w:eastAsia="Arial Unicode MS"/>
                <w:color w:val="000000"/>
              </w:rPr>
            </w:pPr>
            <w:r>
              <w:t>$125</w:t>
            </w:r>
            <w:r w:rsidRPr="00990768">
              <w:t>,</w:t>
            </w:r>
            <w:r>
              <w:t>0</w:t>
            </w:r>
            <w:r w:rsidRPr="00990768">
              <w:t>00</w:t>
            </w:r>
          </w:p>
        </w:tc>
        <w:tc>
          <w:tcPr>
            <w:tcW w:w="1350" w:type="dxa"/>
            <w:shd w:val="clear" w:color="auto" w:fill="DBD9B9"/>
            <w:vAlign w:val="center"/>
          </w:tcPr>
          <w:p w14:paraId="73718B00" w14:textId="77777777" w:rsidR="00807875" w:rsidRPr="00990768" w:rsidRDefault="00807875" w:rsidP="00807875">
            <w:pPr>
              <w:jc w:val="center"/>
              <w:rPr>
                <w:color w:val="000000"/>
              </w:rPr>
            </w:pPr>
            <w:r>
              <w:t>11</w:t>
            </w:r>
            <w:r w:rsidRPr="00990768">
              <w:t>%</w:t>
            </w:r>
          </w:p>
        </w:tc>
      </w:tr>
      <w:tr w:rsidR="00807875" w:rsidRPr="00990768" w14:paraId="738BC565" w14:textId="77777777" w:rsidTr="0036683C">
        <w:trPr>
          <w:jc w:val="center"/>
        </w:trPr>
        <w:tc>
          <w:tcPr>
            <w:tcW w:w="2995" w:type="dxa"/>
            <w:shd w:val="clear" w:color="auto" w:fill="BFBA84"/>
            <w:vAlign w:val="center"/>
          </w:tcPr>
          <w:p w14:paraId="052352A6" w14:textId="77777777" w:rsidR="00807875" w:rsidRPr="002F0C5D" w:rsidRDefault="00807875" w:rsidP="002F0C5D">
            <w:pPr>
              <w:rPr>
                <w:rFonts w:eastAsia="Arial Unicode MS"/>
                <w:b/>
                <w:color w:val="000000"/>
              </w:rPr>
            </w:pPr>
            <w:r w:rsidRPr="002F0C5D">
              <w:rPr>
                <w:b/>
              </w:rPr>
              <w:t>Stocks</w:t>
            </w:r>
          </w:p>
        </w:tc>
        <w:tc>
          <w:tcPr>
            <w:tcW w:w="1620" w:type="dxa"/>
            <w:shd w:val="clear" w:color="auto" w:fill="DBD9B9"/>
            <w:vAlign w:val="center"/>
          </w:tcPr>
          <w:p w14:paraId="37266DE4" w14:textId="77777777" w:rsidR="00807875" w:rsidRPr="00990768" w:rsidRDefault="00807875" w:rsidP="00807875">
            <w:pPr>
              <w:jc w:val="center"/>
              <w:rPr>
                <w:rFonts w:eastAsia="Arial Unicode MS"/>
                <w:color w:val="000000"/>
              </w:rPr>
            </w:pPr>
            <w:r w:rsidRPr="00990768">
              <w:t>$600,000</w:t>
            </w:r>
          </w:p>
        </w:tc>
        <w:tc>
          <w:tcPr>
            <w:tcW w:w="1350" w:type="dxa"/>
            <w:shd w:val="clear" w:color="auto" w:fill="DBD9B9"/>
            <w:vAlign w:val="center"/>
          </w:tcPr>
          <w:p w14:paraId="58529786" w14:textId="77777777" w:rsidR="00807875" w:rsidRPr="00990768" w:rsidRDefault="00807875" w:rsidP="00807875">
            <w:pPr>
              <w:jc w:val="center"/>
              <w:rPr>
                <w:color w:val="000000"/>
              </w:rPr>
            </w:pPr>
            <w:r w:rsidRPr="00990768">
              <w:t>5</w:t>
            </w:r>
            <w:r>
              <w:t>0</w:t>
            </w:r>
            <w:r w:rsidRPr="00990768">
              <w:t>%</w:t>
            </w:r>
          </w:p>
        </w:tc>
      </w:tr>
    </w:tbl>
    <w:p w14:paraId="5420AC1A" w14:textId="77777777" w:rsidR="00CA1469" w:rsidRPr="00990768" w:rsidRDefault="00CA1469" w:rsidP="00CA1469">
      <w:r w:rsidRPr="00990768">
        <w:t>As we continue through the return, we will point out other sections of the return that will provide additional information regarding investments.</w:t>
      </w:r>
    </w:p>
    <w:p w14:paraId="04773764" w14:textId="77777777" w:rsidR="00CA1469" w:rsidRPr="00990768" w:rsidRDefault="00CA1469" w:rsidP="00CA1469">
      <w:r w:rsidRPr="00990768">
        <w:t xml:space="preserve">Altogether, this investment information will provide you with sufficient information to initiate an informed investment discussion with the client.  During the course of that discussion, you can ask fact-finding questions that will clarify your understanding and help you determine potential needs.  You will also have opportunities to ask open-ended questions that help </w:t>
      </w:r>
      <w:r w:rsidR="00E220E0">
        <w:t>increase awareness</w:t>
      </w:r>
      <w:r w:rsidRPr="00990768">
        <w:t xml:space="preserve"> about his or her current situation, thereby helping the client see the shortcomings that you find in the current portfolio and foster interest in solutions you can offer.</w:t>
      </w:r>
    </w:p>
    <w:p w14:paraId="6C94B7EA" w14:textId="77777777" w:rsidR="00CA1469" w:rsidRPr="00990768" w:rsidRDefault="00CA1469" w:rsidP="003B5FDE">
      <w:pPr>
        <w:pStyle w:val="CommentText"/>
      </w:pPr>
      <w:r w:rsidRPr="00990768">
        <w:t>Here are some key questions to consider asking.  Note that we have deliberately positioned some of these questions to place responsibility on the current advisor, rather than running the risk of embarrassing the client.</w:t>
      </w:r>
      <w:r w:rsidR="003B5FDE">
        <w:t xml:space="preserve"> </w:t>
      </w:r>
      <w:r w:rsidR="003B5FDE" w:rsidRPr="00C97B1C">
        <w:rPr>
          <w:b/>
          <w:color w:val="FF0000"/>
        </w:rPr>
        <w:t>Click the icon next to each question to see the answer.</w:t>
      </w:r>
    </w:p>
    <w:p w14:paraId="20607BE1" w14:textId="77777777" w:rsidR="002F0C5D" w:rsidRPr="004431DA" w:rsidRDefault="002F0C5D" w:rsidP="00BD7A22">
      <w:pPr>
        <w:spacing w:before="0" w:after="0"/>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FFFFFF"/>
        <w:tblLook w:val="01E0" w:firstRow="1" w:lastRow="1" w:firstColumn="1" w:lastColumn="1" w:noHBand="0" w:noVBand="0"/>
      </w:tblPr>
      <w:tblGrid>
        <w:gridCol w:w="774"/>
        <w:gridCol w:w="12"/>
        <w:gridCol w:w="8504"/>
        <w:gridCol w:w="293"/>
      </w:tblGrid>
      <w:tr w:rsidR="00CA1469" w:rsidRPr="00990768" w14:paraId="1D664658" w14:textId="77777777" w:rsidTr="00351B41">
        <w:trPr>
          <w:gridAfter w:val="1"/>
          <w:wAfter w:w="540" w:type="dxa"/>
        </w:trPr>
        <w:tc>
          <w:tcPr>
            <w:tcW w:w="828" w:type="dxa"/>
            <w:shd w:val="clear" w:color="auto" w:fill="FFFFFF"/>
            <w:tcMar>
              <w:top w:w="72" w:type="dxa"/>
              <w:left w:w="115" w:type="dxa"/>
              <w:bottom w:w="72" w:type="dxa"/>
              <w:right w:w="115" w:type="dxa"/>
            </w:tcMar>
          </w:tcPr>
          <w:p w14:paraId="307D218F" w14:textId="77777777" w:rsidR="00CA1469" w:rsidRPr="00990768" w:rsidRDefault="004534EF" w:rsidP="00D1698D">
            <w:pPr>
              <w:pStyle w:val="NormalWeb"/>
              <w:rPr>
                <w:rFonts w:ascii="Arial" w:hAnsi="Arial" w:cs="Arial"/>
                <w:sz w:val="20"/>
                <w:szCs w:val="20"/>
              </w:rPr>
            </w:pPr>
            <w:r w:rsidRPr="00990768">
              <w:rPr>
                <w:rFonts w:ascii="Arial" w:hAnsi="Arial" w:cs="Arial"/>
                <w:noProof/>
                <w:sz w:val="20"/>
                <w:szCs w:val="20"/>
                <w:lang w:eastAsia="zh-CN"/>
              </w:rPr>
              <w:drawing>
                <wp:inline distT="0" distB="0" distL="0" distR="0" wp14:anchorId="38944122" wp14:editId="2A937CFC">
                  <wp:extent cx="302260" cy="302260"/>
                  <wp:effectExtent l="0" t="0" r="2540" b="2540"/>
                  <wp:docPr id="11" name="Picture 11"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ationIcon_32p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8028" w:type="dxa"/>
            <w:gridSpan w:val="2"/>
            <w:tcBorders>
              <w:bottom w:val="single" w:sz="4" w:space="0" w:color="000000"/>
            </w:tcBorders>
            <w:shd w:val="clear" w:color="auto" w:fill="FFFFFF"/>
            <w:tcMar>
              <w:top w:w="72" w:type="dxa"/>
              <w:bottom w:w="72" w:type="dxa"/>
            </w:tcMar>
            <w:vAlign w:val="center"/>
          </w:tcPr>
          <w:p w14:paraId="4B7D34FA" w14:textId="77777777" w:rsidR="00CA1469" w:rsidRPr="00311013" w:rsidRDefault="00CA1469" w:rsidP="00BD7A22">
            <w:pPr>
              <w:spacing w:before="0" w:after="0"/>
              <w:rPr>
                <w:b/>
              </w:rPr>
            </w:pPr>
            <w:r w:rsidRPr="00311013">
              <w:rPr>
                <w:b/>
              </w:rPr>
              <w:t>What are your goals for your investments?</w:t>
            </w:r>
          </w:p>
        </w:tc>
      </w:tr>
      <w:tr w:rsidR="002F0C5D" w:rsidRPr="00990768" w14:paraId="46A51816" w14:textId="77777777" w:rsidTr="00351B41">
        <w:trPr>
          <w:gridAfter w:val="1"/>
          <w:wAfter w:w="540" w:type="dxa"/>
        </w:trPr>
        <w:tc>
          <w:tcPr>
            <w:tcW w:w="828" w:type="dxa"/>
            <w:tcBorders>
              <w:right w:val="single" w:sz="4" w:space="0" w:color="000000"/>
            </w:tcBorders>
            <w:shd w:val="clear" w:color="auto" w:fill="FFFFFF"/>
            <w:tcMar>
              <w:top w:w="72" w:type="dxa"/>
              <w:left w:w="115" w:type="dxa"/>
              <w:bottom w:w="72" w:type="dxa"/>
              <w:right w:w="115" w:type="dxa"/>
            </w:tcMar>
          </w:tcPr>
          <w:p w14:paraId="77A56A8B" w14:textId="77777777" w:rsidR="002F0C5D" w:rsidRPr="00990768" w:rsidRDefault="002F0C5D" w:rsidP="00161EB4">
            <w:pPr>
              <w:pStyle w:val="NormalWeb"/>
              <w:spacing w:after="240"/>
              <w:rPr>
                <w:rFonts w:ascii="Arial" w:hAnsi="Arial" w:cs="Arial"/>
                <w:color w:val="auto"/>
                <w:sz w:val="20"/>
                <w:szCs w:val="20"/>
              </w:rPr>
            </w:pPr>
          </w:p>
        </w:tc>
        <w:tc>
          <w:tcPr>
            <w:tcW w:w="8028" w:type="dxa"/>
            <w:gridSpan w:val="2"/>
            <w:tcBorders>
              <w:top w:val="single" w:sz="4" w:space="0" w:color="000000"/>
              <w:left w:val="single" w:sz="4" w:space="0" w:color="000000"/>
              <w:bottom w:val="single" w:sz="4" w:space="0" w:color="000000"/>
              <w:right w:val="single" w:sz="4" w:space="0" w:color="000000"/>
            </w:tcBorders>
            <w:shd w:val="clear" w:color="auto" w:fill="D9D9D9"/>
            <w:tcMar>
              <w:top w:w="72" w:type="dxa"/>
              <w:bottom w:w="72" w:type="dxa"/>
            </w:tcMar>
            <w:vAlign w:val="center"/>
          </w:tcPr>
          <w:p w14:paraId="1FF548C4" w14:textId="77777777" w:rsidR="002F0C5D" w:rsidRDefault="002F0C5D" w:rsidP="002F0C5D">
            <w:pPr>
              <w:spacing w:before="0"/>
            </w:pPr>
            <w:r>
              <w:rPr>
                <w:rStyle w:val="Strong"/>
              </w:rPr>
              <w:t xml:space="preserve">Answer:  </w:t>
            </w:r>
            <w:r>
              <w:t>This question opens up a general discussion of the investment portfolio, allowing you to gain insight into the client’s needs, objectives, and concerns, while also allowing you to ask further fact-finding questions like:</w:t>
            </w:r>
          </w:p>
          <w:p w14:paraId="1FF53AD5" w14:textId="77777777" w:rsidR="002F0C5D" w:rsidRDefault="002F0C5D" w:rsidP="00351B41">
            <w:pPr>
              <w:numPr>
                <w:ilvl w:val="0"/>
                <w:numId w:val="14"/>
              </w:numPr>
            </w:pPr>
            <w:r>
              <w:t>What are your short-term and long-term financial needs?</w:t>
            </w:r>
          </w:p>
          <w:p w14:paraId="1DDEB6A0" w14:textId="77777777" w:rsidR="002F0C5D" w:rsidRDefault="002F0C5D" w:rsidP="00351B41">
            <w:pPr>
              <w:numPr>
                <w:ilvl w:val="0"/>
                <w:numId w:val="14"/>
              </w:numPr>
            </w:pPr>
            <w:r>
              <w:t>How much income must your investments generate to meet your current needs?</w:t>
            </w:r>
          </w:p>
          <w:p w14:paraId="0410E947" w14:textId="77777777" w:rsidR="002F0C5D" w:rsidRDefault="002F0C5D" w:rsidP="00351B41">
            <w:pPr>
              <w:numPr>
                <w:ilvl w:val="0"/>
                <w:numId w:val="14"/>
              </w:numPr>
            </w:pPr>
            <w:r>
              <w:t>What are some of the specific holdings in your portfolio?</w:t>
            </w:r>
          </w:p>
          <w:p w14:paraId="17D1F168" w14:textId="77777777" w:rsidR="002F0C5D" w:rsidRDefault="002F0C5D" w:rsidP="00351B41">
            <w:pPr>
              <w:numPr>
                <w:ilvl w:val="0"/>
                <w:numId w:val="14"/>
              </w:numPr>
            </w:pPr>
            <w:r>
              <w:t>How were these investments selected?</w:t>
            </w:r>
          </w:p>
          <w:p w14:paraId="6C26E77D" w14:textId="77777777" w:rsidR="002F0C5D" w:rsidRDefault="002F0C5D" w:rsidP="00351B41">
            <w:pPr>
              <w:numPr>
                <w:ilvl w:val="0"/>
                <w:numId w:val="14"/>
              </w:numPr>
            </w:pPr>
            <w:r>
              <w:t>How concerned would you be if the market value of your investments declined 10% over the course of a year?  20%? 30%?</w:t>
            </w:r>
          </w:p>
          <w:p w14:paraId="2B8B95E8" w14:textId="77777777" w:rsidR="002F0C5D" w:rsidRDefault="002F0C5D" w:rsidP="00351B41">
            <w:pPr>
              <w:numPr>
                <w:ilvl w:val="0"/>
                <w:numId w:val="14"/>
              </w:numPr>
            </w:pPr>
            <w:r>
              <w:t>How satisfied are you with your current investment advisor?  How do you make that assessment?</w:t>
            </w:r>
          </w:p>
          <w:p w14:paraId="2502A38C" w14:textId="77777777" w:rsidR="002F0C5D" w:rsidRDefault="002F0C5D" w:rsidP="002F0C5D">
            <w:r>
              <w:t xml:space="preserve">This discussion will generally shed light on whether or not the invested assets are properly allocated, adequately diversified, and at the proper level of risk.  As these situations present themselves, you can further develop the conversation by </w:t>
            </w:r>
            <w:r>
              <w:lastRenderedPageBreak/>
              <w:t>asking some questions that increase awareness such as:</w:t>
            </w:r>
          </w:p>
          <w:p w14:paraId="71490986" w14:textId="77777777" w:rsidR="002F0C5D" w:rsidRDefault="002F0C5D" w:rsidP="00351B41">
            <w:pPr>
              <w:numPr>
                <w:ilvl w:val="0"/>
                <w:numId w:val="15"/>
              </w:numPr>
            </w:pPr>
            <w:r>
              <w:t>How has your advisor worked with you to establish clearly-defined investment objectives?</w:t>
            </w:r>
          </w:p>
          <w:p w14:paraId="19FF4774" w14:textId="77777777" w:rsidR="002F0C5D" w:rsidRDefault="002F0C5D" w:rsidP="00351B41">
            <w:pPr>
              <w:numPr>
                <w:ilvl w:val="0"/>
                <w:numId w:val="15"/>
              </w:numPr>
            </w:pPr>
            <w:r>
              <w:t>How has your advisor worked with you to select investments that are appropriate for your objectives?</w:t>
            </w:r>
          </w:p>
          <w:p w14:paraId="7164E4A9" w14:textId="77777777" w:rsidR="002F0C5D" w:rsidRPr="002F0C5D" w:rsidRDefault="002F0C5D" w:rsidP="002F0C5D">
            <w:pPr>
              <w:rPr>
                <w:rStyle w:val="Strong"/>
                <w:b w:val="0"/>
              </w:rPr>
            </w:pPr>
            <w:r>
              <w:t>Such awareness questions will help the client recognize a need and incline the client to be receptive to the solutions you deem appropriate.</w:t>
            </w:r>
          </w:p>
        </w:tc>
      </w:tr>
      <w:tr w:rsidR="00CA1469" w:rsidRPr="00990768" w14:paraId="62BCAF9D" w14:textId="77777777" w:rsidTr="00351B41">
        <w:trPr>
          <w:gridAfter w:val="1"/>
          <w:wAfter w:w="540" w:type="dxa"/>
        </w:trPr>
        <w:tc>
          <w:tcPr>
            <w:tcW w:w="828" w:type="dxa"/>
            <w:shd w:val="clear" w:color="auto" w:fill="FFFFFF"/>
            <w:tcMar>
              <w:top w:w="72" w:type="dxa"/>
              <w:left w:w="115" w:type="dxa"/>
              <w:bottom w:w="72" w:type="dxa"/>
              <w:right w:w="115" w:type="dxa"/>
            </w:tcMar>
          </w:tcPr>
          <w:p w14:paraId="4699E506" w14:textId="77777777" w:rsidR="00CA1469" w:rsidRPr="00990768" w:rsidRDefault="004534EF" w:rsidP="00161EB4">
            <w:pPr>
              <w:pStyle w:val="NormalWeb"/>
              <w:spacing w:after="240"/>
              <w:rPr>
                <w:rFonts w:ascii="Arial" w:hAnsi="Arial" w:cs="Arial"/>
                <w:color w:val="auto"/>
                <w:sz w:val="20"/>
                <w:szCs w:val="20"/>
              </w:rPr>
            </w:pPr>
            <w:r w:rsidRPr="00990768">
              <w:rPr>
                <w:rFonts w:ascii="Arial" w:hAnsi="Arial" w:cs="Arial"/>
                <w:noProof/>
                <w:color w:val="auto"/>
                <w:sz w:val="20"/>
                <w:szCs w:val="20"/>
                <w:lang w:eastAsia="zh-CN"/>
              </w:rPr>
              <w:lastRenderedPageBreak/>
              <w:drawing>
                <wp:inline distT="0" distB="0" distL="0" distR="0" wp14:anchorId="772E9BE5" wp14:editId="521FA3EA">
                  <wp:extent cx="302260" cy="302260"/>
                  <wp:effectExtent l="0" t="0" r="2540" b="2540"/>
                  <wp:docPr id="12" name="Picture 12"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umentationIcon_32p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8028" w:type="dxa"/>
            <w:gridSpan w:val="2"/>
            <w:tcBorders>
              <w:top w:val="single" w:sz="4" w:space="0" w:color="000000"/>
            </w:tcBorders>
            <w:shd w:val="clear" w:color="auto" w:fill="FFFFFF"/>
            <w:tcMar>
              <w:top w:w="72" w:type="dxa"/>
              <w:bottom w:w="72" w:type="dxa"/>
            </w:tcMar>
            <w:vAlign w:val="center"/>
          </w:tcPr>
          <w:p w14:paraId="18F3F9A3" w14:textId="77777777" w:rsidR="00CA1469" w:rsidRPr="00F72C42" w:rsidRDefault="00CA1469" w:rsidP="00BD7A22">
            <w:pPr>
              <w:spacing w:before="0" w:after="0"/>
              <w:rPr>
                <w:rStyle w:val="Strong"/>
              </w:rPr>
            </w:pPr>
            <w:r w:rsidRPr="00F72C42">
              <w:rPr>
                <w:rStyle w:val="Strong"/>
              </w:rPr>
              <w:t>How has your current advisor worked with you to identify the proper asset allocation for your portfolio?</w:t>
            </w:r>
          </w:p>
        </w:tc>
      </w:tr>
      <w:tr w:rsidR="00BD7A22" w:rsidRPr="00990768" w14:paraId="3AD5D64A" w14:textId="77777777" w:rsidTr="00351B41">
        <w:trPr>
          <w:trHeight w:val="710"/>
        </w:trPr>
        <w:tc>
          <w:tcPr>
            <w:tcW w:w="835" w:type="dxa"/>
            <w:gridSpan w:val="2"/>
            <w:tcBorders>
              <w:right w:val="single" w:sz="4" w:space="0" w:color="000000"/>
            </w:tcBorders>
            <w:shd w:val="clear" w:color="auto" w:fill="FFFFFF"/>
            <w:tcMar>
              <w:top w:w="72" w:type="dxa"/>
              <w:left w:w="115" w:type="dxa"/>
              <w:bottom w:w="72" w:type="dxa"/>
              <w:right w:w="115" w:type="dxa"/>
            </w:tcMar>
          </w:tcPr>
          <w:p w14:paraId="7BAA0C39" w14:textId="77777777" w:rsidR="00BD7A22" w:rsidRPr="00990768" w:rsidRDefault="00BD7A22" w:rsidP="00161EB4">
            <w:pPr>
              <w:pStyle w:val="NormalWeb"/>
              <w:spacing w:after="240"/>
              <w:rPr>
                <w:rFonts w:ascii="Arial" w:hAnsi="Arial" w:cs="Arial"/>
                <w:sz w:val="20"/>
                <w:szCs w:val="20"/>
              </w:rPr>
            </w:pPr>
          </w:p>
        </w:tc>
        <w:tc>
          <w:tcPr>
            <w:tcW w:w="8561" w:type="dxa"/>
            <w:gridSpan w:val="2"/>
            <w:tcBorders>
              <w:top w:val="single" w:sz="4" w:space="0" w:color="000000"/>
              <w:left w:val="single" w:sz="4" w:space="0" w:color="000000"/>
              <w:bottom w:val="single" w:sz="4" w:space="0" w:color="000000"/>
              <w:right w:val="single" w:sz="4" w:space="0" w:color="000000"/>
            </w:tcBorders>
            <w:shd w:val="clear" w:color="auto" w:fill="D9D9D9"/>
            <w:tcMar>
              <w:top w:w="72" w:type="dxa"/>
              <w:bottom w:w="72" w:type="dxa"/>
            </w:tcMar>
            <w:vAlign w:val="center"/>
          </w:tcPr>
          <w:p w14:paraId="45A3E004" w14:textId="77777777" w:rsidR="00BD7A22" w:rsidRPr="00721360" w:rsidRDefault="00BD7A22" w:rsidP="00BD7A22">
            <w:pPr>
              <w:spacing w:before="0"/>
              <w:rPr>
                <w:rStyle w:val="Strong"/>
              </w:rPr>
            </w:pPr>
            <w:r w:rsidRPr="000C148A">
              <w:rPr>
                <w:rFonts w:ascii="Arial" w:hAnsi="Arial"/>
                <w:b/>
              </w:rPr>
              <w:t xml:space="preserve">Answer: </w:t>
            </w:r>
            <w:r w:rsidRPr="000C148A">
              <w:rPr>
                <w:rFonts w:ascii="Arial" w:hAnsi="Arial"/>
              </w:rPr>
              <w:t xml:space="preserve">As you learn more about the client’s needs and objectives, it may become apparent that the asset allocation is inappropriate.  This is an excellent </w:t>
            </w:r>
            <w:r>
              <w:rPr>
                <w:rFonts w:ascii="Arial" w:hAnsi="Arial"/>
              </w:rPr>
              <w:t xml:space="preserve">awareness </w:t>
            </w:r>
            <w:r w:rsidRPr="000C148A">
              <w:rPr>
                <w:rFonts w:ascii="Arial" w:hAnsi="Arial"/>
              </w:rPr>
              <w:t>question by which you can introduce a discussion regarding asset allocation.</w:t>
            </w:r>
          </w:p>
        </w:tc>
      </w:tr>
      <w:tr w:rsidR="00CA1469" w:rsidRPr="00990768" w14:paraId="382A7C2D" w14:textId="77777777" w:rsidTr="00277470">
        <w:trPr>
          <w:trHeight w:val="710"/>
        </w:trPr>
        <w:tc>
          <w:tcPr>
            <w:tcW w:w="835" w:type="dxa"/>
            <w:gridSpan w:val="2"/>
            <w:shd w:val="clear" w:color="auto" w:fill="FFFFFF"/>
            <w:tcMar>
              <w:top w:w="72" w:type="dxa"/>
              <w:left w:w="115" w:type="dxa"/>
              <w:bottom w:w="72" w:type="dxa"/>
              <w:right w:w="115" w:type="dxa"/>
            </w:tcMar>
          </w:tcPr>
          <w:p w14:paraId="388AB0BF" w14:textId="77777777" w:rsidR="00CA1469" w:rsidRPr="00990768" w:rsidRDefault="004534EF" w:rsidP="00161EB4">
            <w:pPr>
              <w:pStyle w:val="NormalWeb"/>
              <w:spacing w:after="240"/>
              <w:rPr>
                <w:rFonts w:ascii="Arial" w:hAnsi="Arial" w:cs="Arial"/>
                <w:sz w:val="20"/>
                <w:szCs w:val="20"/>
              </w:rPr>
            </w:pPr>
            <w:r w:rsidRPr="00990768">
              <w:rPr>
                <w:rFonts w:ascii="Arial" w:hAnsi="Arial" w:cs="Arial"/>
                <w:noProof/>
                <w:sz w:val="20"/>
                <w:szCs w:val="20"/>
                <w:lang w:eastAsia="zh-CN"/>
              </w:rPr>
              <w:drawing>
                <wp:inline distT="0" distB="0" distL="0" distR="0" wp14:anchorId="22E02E70" wp14:editId="0D623DC8">
                  <wp:extent cx="302260" cy="302260"/>
                  <wp:effectExtent l="0" t="0" r="2540" b="2540"/>
                  <wp:docPr id="13" name="Picture 13"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cumentationIcon_32p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8561" w:type="dxa"/>
            <w:gridSpan w:val="2"/>
            <w:shd w:val="clear" w:color="auto" w:fill="FFFFFF"/>
            <w:tcMar>
              <w:top w:w="72" w:type="dxa"/>
              <w:bottom w:w="72" w:type="dxa"/>
            </w:tcMar>
            <w:vAlign w:val="center"/>
          </w:tcPr>
          <w:p w14:paraId="3BAB5D63" w14:textId="77777777" w:rsidR="00CA1469" w:rsidRPr="00721360" w:rsidRDefault="00CA1469" w:rsidP="00BD7A22">
            <w:pPr>
              <w:spacing w:before="0" w:after="0"/>
              <w:rPr>
                <w:rStyle w:val="Strong"/>
              </w:rPr>
            </w:pPr>
            <w:r w:rsidRPr="00721360">
              <w:rPr>
                <w:rStyle w:val="Strong"/>
              </w:rPr>
              <w:t>How has your advisor worked with you to maximize after-tax returns?</w:t>
            </w:r>
          </w:p>
        </w:tc>
      </w:tr>
      <w:tr w:rsidR="00BD7A22" w:rsidRPr="00990768" w14:paraId="3EB758C0" w14:textId="77777777" w:rsidTr="00351B41">
        <w:trPr>
          <w:gridAfter w:val="1"/>
          <w:wAfter w:w="540" w:type="dxa"/>
        </w:trPr>
        <w:tc>
          <w:tcPr>
            <w:tcW w:w="828" w:type="dxa"/>
            <w:tcBorders>
              <w:right w:val="single" w:sz="4" w:space="0" w:color="000000"/>
            </w:tcBorders>
            <w:shd w:val="clear" w:color="auto" w:fill="FFFFFF"/>
            <w:tcMar>
              <w:top w:w="72" w:type="dxa"/>
              <w:left w:w="115" w:type="dxa"/>
              <w:bottom w:w="72" w:type="dxa"/>
              <w:right w:w="115" w:type="dxa"/>
            </w:tcMar>
          </w:tcPr>
          <w:p w14:paraId="50EAA2B0" w14:textId="77777777" w:rsidR="00BD7A22" w:rsidRPr="00990768" w:rsidRDefault="00BD7A22" w:rsidP="00161EB4">
            <w:pPr>
              <w:pStyle w:val="NormalWeb"/>
              <w:spacing w:after="240"/>
              <w:rPr>
                <w:rFonts w:ascii="Arial" w:hAnsi="Arial" w:cs="Arial"/>
                <w:sz w:val="20"/>
                <w:szCs w:val="20"/>
              </w:rPr>
            </w:pPr>
          </w:p>
        </w:tc>
        <w:tc>
          <w:tcPr>
            <w:tcW w:w="8028" w:type="dxa"/>
            <w:gridSpan w:val="2"/>
            <w:tcBorders>
              <w:top w:val="single" w:sz="4" w:space="0" w:color="000000"/>
              <w:left w:val="single" w:sz="4" w:space="0" w:color="000000"/>
              <w:bottom w:val="single" w:sz="4" w:space="0" w:color="000000"/>
              <w:right w:val="single" w:sz="4" w:space="0" w:color="000000"/>
            </w:tcBorders>
            <w:shd w:val="clear" w:color="auto" w:fill="D9D9D9"/>
            <w:tcMar>
              <w:top w:w="72" w:type="dxa"/>
              <w:bottom w:w="72" w:type="dxa"/>
            </w:tcMar>
            <w:vAlign w:val="center"/>
          </w:tcPr>
          <w:p w14:paraId="547019B2" w14:textId="77777777" w:rsidR="00BD7A22" w:rsidRDefault="00BD7A22" w:rsidP="00BD7A22">
            <w:pPr>
              <w:spacing w:before="0"/>
            </w:pPr>
            <w:r w:rsidRPr="00990768">
              <w:rPr>
                <w:b/>
              </w:rPr>
              <w:t xml:space="preserve">Answer: </w:t>
            </w:r>
            <w:r>
              <w:t>Municipal bonds generally yield an interest rate below corporate bond rates.  Yet, due to the tax-free nature of many of these bonds, tax savings can at times more than compensate for the lost yield.  If a client is in a lower tax bracket, but holding municipal bonds, then the client is not being adequately compensated for the lower yield.  Similarly, if a client is in a higher tax bracket, but holding taxable bonds, then the client’s after-tax income can be increased through a shift to municipal bonds.</w:t>
            </w:r>
          </w:p>
          <w:p w14:paraId="6B96A0BF" w14:textId="77777777" w:rsidR="00BD7A22" w:rsidRDefault="00BD7A22" w:rsidP="00BD7A22">
            <w:r>
              <w:t xml:space="preserve">To identify what is appropriate for your client, you need to know the client’s marginal tax rate.  This can be found by looking at the back of Form 1040 to find the client’s taxable income and then locating that income on a tax rate schedule.  </w:t>
            </w:r>
          </w:p>
          <w:p w14:paraId="0CA1AC7C" w14:textId="4095DBCE" w:rsidR="00BD7A22" w:rsidRPr="00990768" w:rsidRDefault="00BD7A22" w:rsidP="00BD7A22">
            <w:r>
              <w:rPr>
                <w:b/>
              </w:rPr>
              <w:t>Example</w:t>
            </w:r>
            <w:r w:rsidR="00AF4C21">
              <w:t xml:space="preserve"> - Upon examining the </w:t>
            </w:r>
            <w:r w:rsidR="00AC3593">
              <w:t>2016</w:t>
            </w:r>
            <w:r>
              <w:t xml:space="preserve"> return of a married couple filing jointly, you learn that the taxable income is $250,000. Locating this income on the following rate table reveals that the federal marginal bracket is 33%.  </w:t>
            </w:r>
            <w:r w:rsidRPr="00990768">
              <w:t xml:space="preserve"> </w:t>
            </w:r>
          </w:p>
          <w:tbl>
            <w:tblPr>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72" w:type="dxa"/>
                <w:left w:w="115" w:type="dxa"/>
                <w:bottom w:w="72" w:type="dxa"/>
                <w:right w:w="115" w:type="dxa"/>
              </w:tblCellMar>
              <w:tblLook w:val="01E0" w:firstRow="1" w:lastRow="1" w:firstColumn="1" w:lastColumn="1" w:noHBand="0" w:noVBand="0"/>
            </w:tblPr>
            <w:tblGrid>
              <w:gridCol w:w="3600"/>
              <w:gridCol w:w="4680"/>
            </w:tblGrid>
            <w:tr w:rsidR="00BD7A22" w:rsidRPr="00990768" w14:paraId="27750DD9" w14:textId="77777777" w:rsidTr="00BD7A22">
              <w:tc>
                <w:tcPr>
                  <w:tcW w:w="3600" w:type="dxa"/>
                  <w:shd w:val="clear" w:color="auto" w:fill="948A54"/>
                </w:tcPr>
                <w:p w14:paraId="3162D682" w14:textId="77777777" w:rsidR="00BD7A22" w:rsidRPr="00BD7A22" w:rsidRDefault="00BD7A22" w:rsidP="00BD7A22">
                  <w:pPr>
                    <w:spacing w:before="0" w:after="0"/>
                    <w:jc w:val="center"/>
                    <w:rPr>
                      <w:b/>
                    </w:rPr>
                  </w:pPr>
                  <w:r w:rsidRPr="00BD7A22">
                    <w:rPr>
                      <w:b/>
                    </w:rPr>
                    <w:t>If Taxable Income Is:</w:t>
                  </w:r>
                </w:p>
              </w:tc>
              <w:tc>
                <w:tcPr>
                  <w:tcW w:w="4680" w:type="dxa"/>
                  <w:shd w:val="clear" w:color="auto" w:fill="948A54"/>
                </w:tcPr>
                <w:p w14:paraId="37CBFB50" w14:textId="77777777" w:rsidR="00BD7A22" w:rsidRPr="00BD7A22" w:rsidRDefault="00BD7A22" w:rsidP="00BD7A22">
                  <w:pPr>
                    <w:spacing w:before="0" w:after="0"/>
                    <w:jc w:val="center"/>
                    <w:rPr>
                      <w:b/>
                    </w:rPr>
                  </w:pPr>
                  <w:r w:rsidRPr="00BD7A22">
                    <w:rPr>
                      <w:b/>
                    </w:rPr>
                    <w:t>The Tax Is:</w:t>
                  </w:r>
                </w:p>
              </w:tc>
            </w:tr>
            <w:tr w:rsidR="00BD7A22" w:rsidRPr="00990768" w14:paraId="1711069C" w14:textId="77777777" w:rsidTr="00BD7A22">
              <w:tc>
                <w:tcPr>
                  <w:tcW w:w="3600" w:type="dxa"/>
                  <w:shd w:val="clear" w:color="auto" w:fill="DBD9B9"/>
                </w:tcPr>
                <w:p w14:paraId="50A0F2E1" w14:textId="501E57DC" w:rsidR="00BD7A22" w:rsidRPr="008C7EAC" w:rsidRDefault="00BD7A22" w:rsidP="00BD7A22">
                  <w:pPr>
                    <w:pStyle w:val="RolloverText"/>
                    <w:spacing w:before="0" w:after="0"/>
                    <w:rPr>
                      <w:color w:val="000000"/>
                    </w:rPr>
                  </w:pPr>
                  <w:r w:rsidRPr="008C7EAC">
                    <w:rPr>
                      <w:color w:val="000000"/>
                    </w:rPr>
                    <w:t>Not over $</w:t>
                  </w:r>
                  <w:r w:rsidR="00230C4D">
                    <w:rPr>
                      <w:color w:val="000000"/>
                    </w:rPr>
                    <w:t>18,</w:t>
                  </w:r>
                  <w:r w:rsidR="00177BEB">
                    <w:rPr>
                      <w:color w:val="000000"/>
                    </w:rPr>
                    <w:t>5</w:t>
                  </w:r>
                  <w:r w:rsidR="00230C4D">
                    <w:rPr>
                      <w:color w:val="000000"/>
                    </w:rPr>
                    <w:t>50</w:t>
                  </w:r>
                </w:p>
              </w:tc>
              <w:tc>
                <w:tcPr>
                  <w:tcW w:w="4680" w:type="dxa"/>
                  <w:shd w:val="clear" w:color="auto" w:fill="DBD9B9"/>
                </w:tcPr>
                <w:p w14:paraId="499292A8" w14:textId="77777777" w:rsidR="00BD7A22" w:rsidRPr="008C7EAC" w:rsidRDefault="00BD7A22" w:rsidP="00BD7A22">
                  <w:pPr>
                    <w:pStyle w:val="RolloverText"/>
                    <w:spacing w:before="0" w:after="0"/>
                    <w:rPr>
                      <w:color w:val="000000"/>
                    </w:rPr>
                  </w:pPr>
                  <w:r w:rsidRPr="008C7EAC">
                    <w:rPr>
                      <w:color w:val="000000"/>
                    </w:rPr>
                    <w:t>10% of the taxable income</w:t>
                  </w:r>
                </w:p>
              </w:tc>
            </w:tr>
            <w:tr w:rsidR="00BD7A22" w:rsidRPr="00990768" w14:paraId="36A6DC2E" w14:textId="77777777" w:rsidTr="00BD7A22">
              <w:tc>
                <w:tcPr>
                  <w:tcW w:w="3600" w:type="dxa"/>
                  <w:shd w:val="clear" w:color="auto" w:fill="DBD9B9"/>
                </w:tcPr>
                <w:p w14:paraId="03373E68" w14:textId="06BE75C8" w:rsidR="00BD7A22" w:rsidRPr="008C7EAC" w:rsidRDefault="00BD7A22" w:rsidP="00BD7A22">
                  <w:pPr>
                    <w:pStyle w:val="RolloverText"/>
                    <w:spacing w:before="0" w:after="0"/>
                    <w:rPr>
                      <w:color w:val="000000"/>
                    </w:rPr>
                  </w:pPr>
                  <w:r w:rsidRPr="008C7EAC">
                    <w:rPr>
                      <w:color w:val="000000"/>
                    </w:rPr>
                    <w:t>Over $</w:t>
                  </w:r>
                  <w:r w:rsidR="003A0081">
                    <w:rPr>
                      <w:color w:val="000000"/>
                    </w:rPr>
                    <w:t>1</w:t>
                  </w:r>
                  <w:r w:rsidR="00230C4D">
                    <w:rPr>
                      <w:color w:val="000000"/>
                    </w:rPr>
                    <w:t>8,</w:t>
                  </w:r>
                  <w:r w:rsidR="00177BEB">
                    <w:rPr>
                      <w:color w:val="000000"/>
                    </w:rPr>
                    <w:t>5</w:t>
                  </w:r>
                  <w:r w:rsidR="00230C4D">
                    <w:rPr>
                      <w:color w:val="000000"/>
                    </w:rPr>
                    <w:t>50</w:t>
                  </w:r>
                  <w:r w:rsidRPr="008C7EAC">
                    <w:rPr>
                      <w:color w:val="000000"/>
                    </w:rPr>
                    <w:t xml:space="preserve"> but not over $</w:t>
                  </w:r>
                  <w:r w:rsidR="00230C4D">
                    <w:rPr>
                      <w:color w:val="000000"/>
                    </w:rPr>
                    <w:t>7</w:t>
                  </w:r>
                  <w:r w:rsidR="00177BEB">
                    <w:rPr>
                      <w:color w:val="000000"/>
                    </w:rPr>
                    <w:t>5</w:t>
                  </w:r>
                  <w:r w:rsidR="00230C4D">
                    <w:rPr>
                      <w:color w:val="000000"/>
                    </w:rPr>
                    <w:t>,</w:t>
                  </w:r>
                  <w:r w:rsidR="00177BEB">
                    <w:rPr>
                      <w:color w:val="000000"/>
                    </w:rPr>
                    <w:t>3</w:t>
                  </w:r>
                  <w:r w:rsidR="00230C4D">
                    <w:rPr>
                      <w:color w:val="000000"/>
                    </w:rPr>
                    <w:t>00</w:t>
                  </w:r>
                </w:p>
              </w:tc>
              <w:tc>
                <w:tcPr>
                  <w:tcW w:w="4680" w:type="dxa"/>
                  <w:shd w:val="clear" w:color="auto" w:fill="DBD9B9"/>
                </w:tcPr>
                <w:p w14:paraId="7961C3F1" w14:textId="0B67B982" w:rsidR="00BD7A22" w:rsidRPr="008C7EAC" w:rsidRDefault="00BD7A22" w:rsidP="008C00A7">
                  <w:pPr>
                    <w:pStyle w:val="RolloverText"/>
                    <w:spacing w:before="0" w:after="0"/>
                    <w:rPr>
                      <w:color w:val="000000"/>
                    </w:rPr>
                  </w:pPr>
                  <w:r w:rsidRPr="008C7EAC">
                    <w:rPr>
                      <w:color w:val="000000"/>
                    </w:rPr>
                    <w:t>$1,</w:t>
                  </w:r>
                  <w:r w:rsidR="00230C4D">
                    <w:rPr>
                      <w:color w:val="000000"/>
                    </w:rPr>
                    <w:t>8</w:t>
                  </w:r>
                  <w:r w:rsidR="00367474">
                    <w:rPr>
                      <w:color w:val="000000"/>
                    </w:rPr>
                    <w:t>5</w:t>
                  </w:r>
                  <w:r w:rsidR="00230C4D">
                    <w:rPr>
                      <w:color w:val="000000"/>
                    </w:rPr>
                    <w:t>5</w:t>
                  </w:r>
                  <w:r w:rsidR="003A0081">
                    <w:rPr>
                      <w:color w:val="000000"/>
                    </w:rPr>
                    <w:t xml:space="preserve"> </w:t>
                  </w:r>
                  <w:r w:rsidRPr="008C7EAC">
                    <w:rPr>
                      <w:color w:val="000000"/>
                    </w:rPr>
                    <w:t>plus $15% of the excess over $</w:t>
                  </w:r>
                  <w:r w:rsidR="00B72EA6">
                    <w:rPr>
                      <w:color w:val="000000"/>
                    </w:rPr>
                    <w:t>18,550</w:t>
                  </w:r>
                </w:p>
              </w:tc>
            </w:tr>
            <w:tr w:rsidR="00BD7A22" w:rsidRPr="00990768" w14:paraId="2264054C" w14:textId="77777777" w:rsidTr="00BD7A22">
              <w:tc>
                <w:tcPr>
                  <w:tcW w:w="3600" w:type="dxa"/>
                  <w:shd w:val="clear" w:color="auto" w:fill="DBD9B9"/>
                </w:tcPr>
                <w:p w14:paraId="3A59A335" w14:textId="4A16C00F" w:rsidR="00BD7A22" w:rsidRPr="008C7EAC" w:rsidRDefault="00BD7A22" w:rsidP="00137991">
                  <w:pPr>
                    <w:pStyle w:val="RolloverText"/>
                    <w:spacing w:before="0" w:after="0"/>
                    <w:rPr>
                      <w:color w:val="000000"/>
                    </w:rPr>
                  </w:pPr>
                  <w:r w:rsidRPr="008C7EAC">
                    <w:rPr>
                      <w:color w:val="000000"/>
                    </w:rPr>
                    <w:t>Over $</w:t>
                  </w:r>
                  <w:r w:rsidR="00177BEB">
                    <w:rPr>
                      <w:color w:val="000000"/>
                    </w:rPr>
                    <w:t xml:space="preserve">75,300 </w:t>
                  </w:r>
                  <w:r w:rsidRPr="008C7EAC">
                    <w:rPr>
                      <w:color w:val="000000"/>
                    </w:rPr>
                    <w:t>but not over $</w:t>
                  </w:r>
                  <w:r w:rsidR="00137991">
                    <w:rPr>
                      <w:color w:val="000000"/>
                    </w:rPr>
                    <w:t>151,</w:t>
                  </w:r>
                  <w:r w:rsidR="00177BEB">
                    <w:rPr>
                      <w:color w:val="000000"/>
                    </w:rPr>
                    <w:t>9</w:t>
                  </w:r>
                  <w:r w:rsidR="00137991">
                    <w:rPr>
                      <w:color w:val="000000"/>
                    </w:rPr>
                    <w:t>00</w:t>
                  </w:r>
                </w:p>
              </w:tc>
              <w:tc>
                <w:tcPr>
                  <w:tcW w:w="4680" w:type="dxa"/>
                  <w:shd w:val="clear" w:color="auto" w:fill="DBD9B9"/>
                </w:tcPr>
                <w:p w14:paraId="1BD70192" w14:textId="635B7F4C" w:rsidR="00BD7A22" w:rsidRPr="008C7EAC" w:rsidRDefault="00BD7A22" w:rsidP="00367474">
                  <w:pPr>
                    <w:pStyle w:val="RolloverText"/>
                    <w:spacing w:before="0" w:after="0"/>
                    <w:rPr>
                      <w:color w:val="000000"/>
                    </w:rPr>
                  </w:pPr>
                  <w:r w:rsidRPr="008C7EAC">
                    <w:rPr>
                      <w:color w:val="000000"/>
                    </w:rPr>
                    <w:t>$</w:t>
                  </w:r>
                  <w:r w:rsidR="00422A63">
                    <w:rPr>
                      <w:color w:val="000000"/>
                    </w:rPr>
                    <w:t>10,</w:t>
                  </w:r>
                  <w:r w:rsidR="00367474">
                    <w:rPr>
                      <w:color w:val="000000"/>
                    </w:rPr>
                    <w:t>367</w:t>
                  </w:r>
                  <w:r w:rsidR="00422A63">
                    <w:rPr>
                      <w:color w:val="000000"/>
                    </w:rPr>
                    <w:t>.50</w:t>
                  </w:r>
                  <w:r w:rsidRPr="008C7EAC">
                    <w:rPr>
                      <w:color w:val="000000"/>
                    </w:rPr>
                    <w:t xml:space="preserve"> plus 25% of the excess over $</w:t>
                  </w:r>
                  <w:r w:rsidR="00B72EA6">
                    <w:rPr>
                      <w:color w:val="000000"/>
                    </w:rPr>
                    <w:t>75,300</w:t>
                  </w:r>
                </w:p>
              </w:tc>
            </w:tr>
            <w:tr w:rsidR="00BD7A22" w:rsidRPr="00990768" w14:paraId="3D4EC8C9" w14:textId="77777777" w:rsidTr="00BD7A22">
              <w:tc>
                <w:tcPr>
                  <w:tcW w:w="3600" w:type="dxa"/>
                  <w:shd w:val="clear" w:color="auto" w:fill="DBD9B9"/>
                </w:tcPr>
                <w:p w14:paraId="722C047B" w14:textId="606B0138" w:rsidR="00BD7A22" w:rsidRPr="008C7EAC" w:rsidRDefault="00BD7A22" w:rsidP="00177BEB">
                  <w:pPr>
                    <w:pStyle w:val="RolloverText"/>
                    <w:spacing w:before="0" w:after="0"/>
                    <w:rPr>
                      <w:color w:val="000000"/>
                    </w:rPr>
                  </w:pPr>
                  <w:r w:rsidRPr="008C7EAC">
                    <w:rPr>
                      <w:color w:val="000000"/>
                    </w:rPr>
                    <w:t>Over $</w:t>
                  </w:r>
                  <w:r w:rsidR="00177BEB">
                    <w:rPr>
                      <w:color w:val="000000"/>
                    </w:rPr>
                    <w:t xml:space="preserve">151,900 </w:t>
                  </w:r>
                  <w:r w:rsidRPr="008C7EAC">
                    <w:rPr>
                      <w:color w:val="000000"/>
                    </w:rPr>
                    <w:t>but not over $</w:t>
                  </w:r>
                  <w:r w:rsidR="00177BEB">
                    <w:rPr>
                      <w:color w:val="000000"/>
                    </w:rPr>
                    <w:t>231,450</w:t>
                  </w:r>
                </w:p>
              </w:tc>
              <w:tc>
                <w:tcPr>
                  <w:tcW w:w="4680" w:type="dxa"/>
                  <w:shd w:val="clear" w:color="auto" w:fill="DBD9B9"/>
                </w:tcPr>
                <w:p w14:paraId="1DB4D4A7" w14:textId="0D301B32" w:rsidR="00BD7A22" w:rsidRPr="008C7EAC" w:rsidRDefault="00BD7A22" w:rsidP="00367474">
                  <w:pPr>
                    <w:pStyle w:val="RolloverText"/>
                    <w:spacing w:before="0" w:after="0"/>
                    <w:rPr>
                      <w:color w:val="000000"/>
                    </w:rPr>
                  </w:pPr>
                  <w:r w:rsidRPr="008C7EAC">
                    <w:rPr>
                      <w:color w:val="000000"/>
                    </w:rPr>
                    <w:t>$</w:t>
                  </w:r>
                  <w:r w:rsidR="008C00A7">
                    <w:rPr>
                      <w:color w:val="000000"/>
                    </w:rPr>
                    <w:t>29,</w:t>
                  </w:r>
                  <w:r w:rsidR="00367474">
                    <w:rPr>
                      <w:color w:val="000000"/>
                    </w:rPr>
                    <w:t>517</w:t>
                  </w:r>
                  <w:r w:rsidR="008C00A7">
                    <w:rPr>
                      <w:color w:val="000000"/>
                    </w:rPr>
                    <w:t>.50</w:t>
                  </w:r>
                  <w:r w:rsidR="003A0081">
                    <w:rPr>
                      <w:color w:val="000000"/>
                    </w:rPr>
                    <w:t xml:space="preserve"> plus 28% of the excess over $</w:t>
                  </w:r>
                  <w:r w:rsidR="00B72EA6">
                    <w:rPr>
                      <w:color w:val="000000"/>
                    </w:rPr>
                    <w:t>151,900</w:t>
                  </w:r>
                </w:p>
              </w:tc>
            </w:tr>
            <w:tr w:rsidR="00BD7A22" w:rsidRPr="00990768" w14:paraId="5617571D" w14:textId="77777777" w:rsidTr="00BD7A22">
              <w:tc>
                <w:tcPr>
                  <w:tcW w:w="3600" w:type="dxa"/>
                  <w:shd w:val="clear" w:color="auto" w:fill="E7E6CF"/>
                </w:tcPr>
                <w:p w14:paraId="127990C1" w14:textId="6448984C" w:rsidR="00BD7A22" w:rsidRPr="008C7EAC" w:rsidRDefault="00BD7A22" w:rsidP="00177BEB">
                  <w:pPr>
                    <w:pStyle w:val="RolloverText"/>
                    <w:spacing w:before="0" w:after="0"/>
                    <w:rPr>
                      <w:color w:val="000000"/>
                    </w:rPr>
                  </w:pPr>
                  <w:r w:rsidRPr="008C7EAC">
                    <w:rPr>
                      <w:color w:val="000000"/>
                    </w:rPr>
                    <w:t>Over $</w:t>
                  </w:r>
                  <w:r w:rsidR="00177BEB">
                    <w:rPr>
                      <w:color w:val="000000"/>
                    </w:rPr>
                    <w:t xml:space="preserve">231,450 </w:t>
                  </w:r>
                  <w:r w:rsidRPr="008C7EAC">
                    <w:rPr>
                      <w:color w:val="000000"/>
                    </w:rPr>
                    <w:t>but not over $</w:t>
                  </w:r>
                  <w:r w:rsidR="008C00A7">
                    <w:rPr>
                      <w:color w:val="000000"/>
                    </w:rPr>
                    <w:t>41</w:t>
                  </w:r>
                  <w:r w:rsidR="00177BEB">
                    <w:rPr>
                      <w:color w:val="000000"/>
                    </w:rPr>
                    <w:t>3</w:t>
                  </w:r>
                  <w:r w:rsidR="008C00A7">
                    <w:rPr>
                      <w:color w:val="000000"/>
                    </w:rPr>
                    <w:t>,</w:t>
                  </w:r>
                  <w:r w:rsidR="00177BEB">
                    <w:rPr>
                      <w:color w:val="000000"/>
                    </w:rPr>
                    <w:t>350</w:t>
                  </w:r>
                </w:p>
              </w:tc>
              <w:tc>
                <w:tcPr>
                  <w:tcW w:w="4680" w:type="dxa"/>
                  <w:shd w:val="clear" w:color="auto" w:fill="E7E6CF"/>
                </w:tcPr>
                <w:p w14:paraId="5CB2E566" w14:textId="4E50537A" w:rsidR="00BD7A22" w:rsidRPr="008C7EAC" w:rsidRDefault="00BD7A22" w:rsidP="00367474">
                  <w:pPr>
                    <w:pStyle w:val="RolloverText"/>
                    <w:spacing w:before="0" w:after="0"/>
                    <w:rPr>
                      <w:color w:val="000000"/>
                    </w:rPr>
                  </w:pPr>
                  <w:r w:rsidRPr="008C7EAC">
                    <w:rPr>
                      <w:color w:val="000000"/>
                    </w:rPr>
                    <w:t>$</w:t>
                  </w:r>
                  <w:r w:rsidR="008C00A7">
                    <w:rPr>
                      <w:color w:val="000000"/>
                    </w:rPr>
                    <w:t>51,</w:t>
                  </w:r>
                  <w:r w:rsidR="00367474">
                    <w:rPr>
                      <w:color w:val="000000"/>
                    </w:rPr>
                    <w:t>791</w:t>
                  </w:r>
                  <w:r w:rsidR="008C00A7">
                    <w:rPr>
                      <w:color w:val="000000"/>
                    </w:rPr>
                    <w:t>.50</w:t>
                  </w:r>
                  <w:r w:rsidRPr="008C7EAC">
                    <w:rPr>
                      <w:color w:val="000000"/>
                    </w:rPr>
                    <w:t xml:space="preserve"> plus 33% of the excess over $</w:t>
                  </w:r>
                  <w:r w:rsidR="00B72EA6">
                    <w:rPr>
                      <w:color w:val="000000"/>
                    </w:rPr>
                    <w:t>231,450</w:t>
                  </w:r>
                </w:p>
              </w:tc>
            </w:tr>
            <w:tr w:rsidR="00BD7A22" w:rsidRPr="00990768" w14:paraId="2DBD3FCB" w14:textId="77777777" w:rsidTr="00BD7A22">
              <w:tc>
                <w:tcPr>
                  <w:tcW w:w="3600" w:type="dxa"/>
                  <w:shd w:val="clear" w:color="auto" w:fill="DBD9B9"/>
                </w:tcPr>
                <w:p w14:paraId="5875E44D" w14:textId="4BCC3B4F" w:rsidR="00BD7A22" w:rsidRPr="008C7EAC" w:rsidRDefault="003A0081" w:rsidP="00177BEB">
                  <w:pPr>
                    <w:pStyle w:val="RolloverText"/>
                    <w:spacing w:before="0" w:after="0"/>
                    <w:rPr>
                      <w:color w:val="000000"/>
                    </w:rPr>
                  </w:pPr>
                  <w:r>
                    <w:rPr>
                      <w:color w:val="000000"/>
                    </w:rPr>
                    <w:t>Over $</w:t>
                  </w:r>
                  <w:r w:rsidR="00177BEB">
                    <w:rPr>
                      <w:color w:val="000000"/>
                    </w:rPr>
                    <w:t xml:space="preserve">413,350 </w:t>
                  </w:r>
                  <w:r>
                    <w:rPr>
                      <w:color w:val="000000"/>
                    </w:rPr>
                    <w:t>but not over $</w:t>
                  </w:r>
                  <w:r w:rsidR="00177BEB">
                    <w:rPr>
                      <w:color w:val="000000"/>
                    </w:rPr>
                    <w:t>466,950</w:t>
                  </w:r>
                </w:p>
              </w:tc>
              <w:tc>
                <w:tcPr>
                  <w:tcW w:w="4680" w:type="dxa"/>
                  <w:shd w:val="clear" w:color="auto" w:fill="DBD9B9"/>
                </w:tcPr>
                <w:p w14:paraId="3DC445F9" w14:textId="71B0370E" w:rsidR="00BD7A22" w:rsidRPr="008C7EAC" w:rsidRDefault="00BD7A22" w:rsidP="00367474">
                  <w:pPr>
                    <w:pStyle w:val="RolloverText"/>
                    <w:spacing w:before="0" w:after="0"/>
                    <w:rPr>
                      <w:color w:val="000000"/>
                    </w:rPr>
                  </w:pPr>
                  <w:r w:rsidRPr="008C7EAC">
                    <w:rPr>
                      <w:color w:val="000000"/>
                    </w:rPr>
                    <w:t>$</w:t>
                  </w:r>
                  <w:r w:rsidR="008C00A7">
                    <w:rPr>
                      <w:color w:val="000000"/>
                    </w:rPr>
                    <w:t>111,</w:t>
                  </w:r>
                  <w:r w:rsidR="00367474">
                    <w:rPr>
                      <w:color w:val="000000"/>
                    </w:rPr>
                    <w:t>818.50</w:t>
                  </w:r>
                  <w:r w:rsidR="00367474" w:rsidRPr="008C7EAC">
                    <w:rPr>
                      <w:color w:val="000000"/>
                    </w:rPr>
                    <w:t xml:space="preserve"> </w:t>
                  </w:r>
                  <w:r w:rsidRPr="008C7EAC">
                    <w:rPr>
                      <w:color w:val="000000"/>
                    </w:rPr>
                    <w:t>plus 35% of the excess over $</w:t>
                  </w:r>
                  <w:r w:rsidR="00B72EA6">
                    <w:rPr>
                      <w:color w:val="000000"/>
                    </w:rPr>
                    <w:t>413,350</w:t>
                  </w:r>
                </w:p>
              </w:tc>
            </w:tr>
            <w:tr w:rsidR="003A0081" w:rsidRPr="00990768" w14:paraId="46B99040" w14:textId="77777777" w:rsidTr="00BD7A22">
              <w:tc>
                <w:tcPr>
                  <w:tcW w:w="3600" w:type="dxa"/>
                  <w:shd w:val="clear" w:color="auto" w:fill="DBD9B9"/>
                </w:tcPr>
                <w:p w14:paraId="50451C85" w14:textId="103D1198" w:rsidR="003A0081" w:rsidRDefault="003A0081" w:rsidP="00BD7A22">
                  <w:pPr>
                    <w:pStyle w:val="RolloverText"/>
                    <w:spacing w:before="0" w:after="0"/>
                    <w:rPr>
                      <w:color w:val="000000"/>
                    </w:rPr>
                  </w:pPr>
                  <w:r>
                    <w:rPr>
                      <w:color w:val="000000"/>
                    </w:rPr>
                    <w:lastRenderedPageBreak/>
                    <w:t>Over $</w:t>
                  </w:r>
                  <w:r w:rsidR="00177BEB">
                    <w:rPr>
                      <w:color w:val="000000"/>
                    </w:rPr>
                    <w:t>466,950</w:t>
                  </w:r>
                </w:p>
              </w:tc>
              <w:tc>
                <w:tcPr>
                  <w:tcW w:w="4680" w:type="dxa"/>
                  <w:shd w:val="clear" w:color="auto" w:fill="DBD9B9"/>
                </w:tcPr>
                <w:p w14:paraId="066408FD" w14:textId="07C193A4" w:rsidR="003A0081" w:rsidRPr="008C7EAC" w:rsidRDefault="003A0081" w:rsidP="00367474">
                  <w:pPr>
                    <w:pStyle w:val="RolloverText"/>
                    <w:spacing w:before="0" w:after="0"/>
                    <w:rPr>
                      <w:color w:val="000000"/>
                    </w:rPr>
                  </w:pPr>
                  <w:r>
                    <w:rPr>
                      <w:color w:val="000000"/>
                    </w:rPr>
                    <w:t>$</w:t>
                  </w:r>
                  <w:r w:rsidR="00367474">
                    <w:rPr>
                      <w:color w:val="000000"/>
                    </w:rPr>
                    <w:t>130,578.50</w:t>
                  </w:r>
                  <w:r>
                    <w:rPr>
                      <w:color w:val="000000"/>
                    </w:rPr>
                    <w:t xml:space="preserve"> plus 39.6% of the excess over </w:t>
                  </w:r>
                  <w:r w:rsidR="00AF4C21">
                    <w:rPr>
                      <w:color w:val="000000"/>
                    </w:rPr>
                    <w:t>$</w:t>
                  </w:r>
                  <w:r w:rsidR="00367474">
                    <w:rPr>
                      <w:color w:val="000000"/>
                    </w:rPr>
                    <w:t>466,950</w:t>
                  </w:r>
                </w:p>
              </w:tc>
            </w:tr>
          </w:tbl>
          <w:p w14:paraId="57DFC5E2" w14:textId="77777777" w:rsidR="00BD7A22" w:rsidRPr="000975B7" w:rsidRDefault="00BD7A22" w:rsidP="00BD7A22">
            <w:pPr>
              <w:rPr>
                <w:rStyle w:val="Strong"/>
              </w:rPr>
            </w:pPr>
            <w:r w:rsidRPr="00C1048B">
              <w:t>By analyzing the after-tax return of taxable and tax-free investments at a 33% marginal bracket, you can make the determination as to whether a shift in the bond portfolio is appropriate and whether or not this awareness question should be asked.</w:t>
            </w:r>
          </w:p>
        </w:tc>
      </w:tr>
      <w:tr w:rsidR="00CA1469" w:rsidRPr="00990768" w14:paraId="63470B17" w14:textId="77777777" w:rsidTr="00351B41">
        <w:trPr>
          <w:gridAfter w:val="1"/>
          <w:wAfter w:w="540" w:type="dxa"/>
        </w:trPr>
        <w:tc>
          <w:tcPr>
            <w:tcW w:w="828" w:type="dxa"/>
            <w:shd w:val="clear" w:color="auto" w:fill="FFFFFF"/>
            <w:tcMar>
              <w:top w:w="72" w:type="dxa"/>
              <w:left w:w="115" w:type="dxa"/>
              <w:bottom w:w="72" w:type="dxa"/>
              <w:right w:w="115" w:type="dxa"/>
            </w:tcMar>
          </w:tcPr>
          <w:p w14:paraId="1AD49BF0" w14:textId="77777777" w:rsidR="00CA1469" w:rsidRPr="00990768" w:rsidRDefault="004534EF" w:rsidP="00161EB4">
            <w:pPr>
              <w:pStyle w:val="NormalWeb"/>
              <w:spacing w:after="240"/>
              <w:rPr>
                <w:rFonts w:ascii="Arial" w:hAnsi="Arial" w:cs="Arial"/>
                <w:sz w:val="20"/>
                <w:szCs w:val="20"/>
              </w:rPr>
            </w:pPr>
            <w:r w:rsidRPr="00990768">
              <w:rPr>
                <w:rFonts w:ascii="Arial" w:hAnsi="Arial" w:cs="Arial"/>
                <w:noProof/>
                <w:sz w:val="20"/>
                <w:szCs w:val="20"/>
                <w:lang w:eastAsia="zh-CN"/>
              </w:rPr>
              <w:lastRenderedPageBreak/>
              <w:drawing>
                <wp:inline distT="0" distB="0" distL="0" distR="0" wp14:anchorId="0CE8D2E3" wp14:editId="5AEF0EE7">
                  <wp:extent cx="302260" cy="302260"/>
                  <wp:effectExtent l="0" t="0" r="2540" b="2540"/>
                  <wp:docPr id="14" name="Picture 14"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cumentationIcon_32p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8028" w:type="dxa"/>
            <w:gridSpan w:val="2"/>
            <w:tcBorders>
              <w:bottom w:val="single" w:sz="4" w:space="0" w:color="000000"/>
            </w:tcBorders>
            <w:shd w:val="clear" w:color="auto" w:fill="FFFFFF"/>
            <w:tcMar>
              <w:top w:w="72" w:type="dxa"/>
              <w:bottom w:w="72" w:type="dxa"/>
            </w:tcMar>
            <w:vAlign w:val="center"/>
          </w:tcPr>
          <w:p w14:paraId="696F0606" w14:textId="77777777" w:rsidR="00CA1469" w:rsidRPr="000975B7" w:rsidRDefault="00CA1469" w:rsidP="00BD7A22">
            <w:pPr>
              <w:spacing w:before="0" w:after="0"/>
              <w:rPr>
                <w:rStyle w:val="Strong"/>
              </w:rPr>
            </w:pPr>
            <w:r w:rsidRPr="000975B7">
              <w:rPr>
                <w:rStyle w:val="Strong"/>
              </w:rPr>
              <w:t>What process does your advisor use to select securities for your portfolio?</w:t>
            </w:r>
          </w:p>
        </w:tc>
      </w:tr>
      <w:tr w:rsidR="00BD7A22" w:rsidRPr="00E97A8B" w14:paraId="1A4C5860" w14:textId="77777777" w:rsidTr="00351B41">
        <w:trPr>
          <w:gridAfter w:val="1"/>
          <w:wAfter w:w="540" w:type="dxa"/>
        </w:trPr>
        <w:tc>
          <w:tcPr>
            <w:tcW w:w="828" w:type="dxa"/>
            <w:tcBorders>
              <w:right w:val="single" w:sz="4" w:space="0" w:color="000000"/>
            </w:tcBorders>
            <w:shd w:val="clear" w:color="auto" w:fill="FFFFFF"/>
            <w:tcMar>
              <w:top w:w="72" w:type="dxa"/>
              <w:left w:w="115" w:type="dxa"/>
              <w:bottom w:w="72" w:type="dxa"/>
              <w:right w:w="115" w:type="dxa"/>
            </w:tcMar>
          </w:tcPr>
          <w:p w14:paraId="37815550" w14:textId="77777777" w:rsidR="00BD7A22" w:rsidRPr="00E97A8B" w:rsidRDefault="00BD7A22" w:rsidP="00161EB4">
            <w:pPr>
              <w:pStyle w:val="NormalWeb"/>
              <w:spacing w:after="240"/>
              <w:rPr>
                <w:rFonts w:ascii="Arial" w:hAnsi="Arial" w:cs="Arial"/>
                <w:sz w:val="20"/>
                <w:szCs w:val="20"/>
              </w:rPr>
            </w:pPr>
          </w:p>
        </w:tc>
        <w:tc>
          <w:tcPr>
            <w:tcW w:w="8028" w:type="dxa"/>
            <w:gridSpan w:val="2"/>
            <w:tcBorders>
              <w:top w:val="single" w:sz="4" w:space="0" w:color="000000"/>
              <w:left w:val="single" w:sz="4" w:space="0" w:color="000000"/>
              <w:bottom w:val="single" w:sz="4" w:space="0" w:color="000000"/>
              <w:right w:val="single" w:sz="4" w:space="0" w:color="000000"/>
            </w:tcBorders>
            <w:shd w:val="clear" w:color="auto" w:fill="D9D9D9"/>
            <w:tcMar>
              <w:top w:w="72" w:type="dxa"/>
              <w:bottom w:w="72" w:type="dxa"/>
            </w:tcMar>
            <w:vAlign w:val="center"/>
          </w:tcPr>
          <w:p w14:paraId="77B29D60" w14:textId="77777777" w:rsidR="00BD7A22" w:rsidRPr="00BD7A22" w:rsidRDefault="00BD7A22" w:rsidP="00BD7A22">
            <w:pPr>
              <w:spacing w:before="0"/>
              <w:rPr>
                <w:rStyle w:val="Strong"/>
                <w:b w:val="0"/>
                <w:bCs w:val="0"/>
              </w:rPr>
            </w:pPr>
            <w:r w:rsidRPr="00990768">
              <w:rPr>
                <w:b/>
              </w:rPr>
              <w:t xml:space="preserve">Answer: </w:t>
            </w:r>
            <w:r>
              <w:t>Often, you will discover that there is no clear process at work in selecting (or selling) securities.  If so, this is a good question to ask.</w:t>
            </w:r>
          </w:p>
        </w:tc>
      </w:tr>
      <w:tr w:rsidR="00CA1469" w:rsidRPr="00E97A8B" w14:paraId="2F3092D0" w14:textId="77777777" w:rsidTr="00351B41">
        <w:trPr>
          <w:gridAfter w:val="1"/>
          <w:wAfter w:w="540" w:type="dxa"/>
        </w:trPr>
        <w:tc>
          <w:tcPr>
            <w:tcW w:w="828" w:type="dxa"/>
            <w:shd w:val="clear" w:color="auto" w:fill="FFFFFF"/>
            <w:tcMar>
              <w:top w:w="72" w:type="dxa"/>
              <w:left w:w="115" w:type="dxa"/>
              <w:bottom w:w="72" w:type="dxa"/>
              <w:right w:w="115" w:type="dxa"/>
            </w:tcMar>
          </w:tcPr>
          <w:p w14:paraId="7DE70EF2" w14:textId="77777777" w:rsidR="00CA1469" w:rsidRPr="00E97A8B" w:rsidRDefault="004534EF" w:rsidP="00161EB4">
            <w:pPr>
              <w:pStyle w:val="NormalWeb"/>
              <w:spacing w:after="240"/>
              <w:rPr>
                <w:rFonts w:ascii="Arial" w:hAnsi="Arial" w:cs="Arial"/>
                <w:sz w:val="20"/>
                <w:szCs w:val="20"/>
              </w:rPr>
            </w:pPr>
            <w:r w:rsidRPr="00E97A8B">
              <w:rPr>
                <w:rFonts w:ascii="Arial" w:hAnsi="Arial" w:cs="Arial"/>
                <w:noProof/>
                <w:sz w:val="20"/>
                <w:szCs w:val="20"/>
                <w:lang w:eastAsia="zh-CN"/>
              </w:rPr>
              <w:drawing>
                <wp:inline distT="0" distB="0" distL="0" distR="0" wp14:anchorId="201B95DA" wp14:editId="5D508F2E">
                  <wp:extent cx="302260" cy="302260"/>
                  <wp:effectExtent l="0" t="0" r="2540" b="2540"/>
                  <wp:docPr id="15" name="Picture 15"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cumentationIcon_32p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8028" w:type="dxa"/>
            <w:gridSpan w:val="2"/>
            <w:tcBorders>
              <w:top w:val="single" w:sz="4" w:space="0" w:color="000000"/>
              <w:bottom w:val="single" w:sz="4" w:space="0" w:color="000000"/>
            </w:tcBorders>
            <w:shd w:val="clear" w:color="auto" w:fill="FFFFFF"/>
            <w:tcMar>
              <w:top w:w="72" w:type="dxa"/>
              <w:bottom w:w="72" w:type="dxa"/>
            </w:tcMar>
            <w:vAlign w:val="center"/>
          </w:tcPr>
          <w:p w14:paraId="24356356" w14:textId="77777777" w:rsidR="004032AE" w:rsidRPr="00277470" w:rsidRDefault="00CA1469" w:rsidP="00BD7A22">
            <w:pPr>
              <w:spacing w:before="0" w:after="0"/>
              <w:rPr>
                <w:rStyle w:val="Strong"/>
              </w:rPr>
            </w:pPr>
            <w:r w:rsidRPr="00277470">
              <w:rPr>
                <w:rStyle w:val="Strong"/>
              </w:rPr>
              <w:t>How has your advisor worked with you to ensure your portfolio is appropriately diversified?</w:t>
            </w:r>
          </w:p>
        </w:tc>
      </w:tr>
      <w:tr w:rsidR="00BD7A22" w:rsidRPr="00E97A8B" w14:paraId="7FC50E0E" w14:textId="77777777" w:rsidTr="00351B41">
        <w:trPr>
          <w:gridAfter w:val="1"/>
          <w:wAfter w:w="540" w:type="dxa"/>
        </w:trPr>
        <w:tc>
          <w:tcPr>
            <w:tcW w:w="828" w:type="dxa"/>
            <w:tcBorders>
              <w:right w:val="single" w:sz="4" w:space="0" w:color="000000"/>
            </w:tcBorders>
            <w:shd w:val="clear" w:color="auto" w:fill="FFFFFF"/>
            <w:tcMar>
              <w:top w:w="72" w:type="dxa"/>
              <w:left w:w="115" w:type="dxa"/>
              <w:bottom w:w="72" w:type="dxa"/>
              <w:right w:w="115" w:type="dxa"/>
            </w:tcMar>
          </w:tcPr>
          <w:p w14:paraId="757D14B8" w14:textId="77777777" w:rsidR="00BD7A22" w:rsidRPr="00E97A8B" w:rsidRDefault="00BD7A22" w:rsidP="00161EB4">
            <w:pPr>
              <w:pStyle w:val="NormalWeb"/>
              <w:spacing w:after="240"/>
              <w:rPr>
                <w:rFonts w:ascii="Arial" w:hAnsi="Arial" w:cs="Arial"/>
                <w:sz w:val="20"/>
                <w:szCs w:val="20"/>
              </w:rPr>
            </w:pPr>
          </w:p>
        </w:tc>
        <w:tc>
          <w:tcPr>
            <w:tcW w:w="8028" w:type="dxa"/>
            <w:gridSpan w:val="2"/>
            <w:tcBorders>
              <w:top w:val="single" w:sz="4" w:space="0" w:color="000000"/>
              <w:left w:val="single" w:sz="4" w:space="0" w:color="000000"/>
              <w:bottom w:val="single" w:sz="4" w:space="0" w:color="000000"/>
              <w:right w:val="single" w:sz="4" w:space="0" w:color="000000"/>
            </w:tcBorders>
            <w:shd w:val="clear" w:color="auto" w:fill="D9D9D9"/>
            <w:tcMar>
              <w:top w:w="72" w:type="dxa"/>
              <w:bottom w:w="72" w:type="dxa"/>
            </w:tcMar>
            <w:vAlign w:val="center"/>
          </w:tcPr>
          <w:p w14:paraId="5A90CAE8" w14:textId="77777777" w:rsidR="00BD7A22" w:rsidRPr="00BD7A22" w:rsidRDefault="00BD7A22" w:rsidP="00BD7A22">
            <w:pPr>
              <w:spacing w:before="0"/>
              <w:rPr>
                <w:rStyle w:val="Strong"/>
                <w:b w:val="0"/>
                <w:bCs w:val="0"/>
              </w:rPr>
            </w:pPr>
            <w:r>
              <w:t>It is quite common to find inadequate diversification in an account.  When you do, be sure to ask this question.</w:t>
            </w:r>
          </w:p>
        </w:tc>
      </w:tr>
    </w:tbl>
    <w:p w14:paraId="45B91EE1" w14:textId="77777777" w:rsidR="00024586" w:rsidRDefault="00E228AC" w:rsidP="00BA4BFC">
      <w:pPr>
        <w:pStyle w:val="Heading2"/>
      </w:pPr>
      <w:r>
        <w:br w:type="page"/>
      </w:r>
      <w:bookmarkStart w:id="11" w:name="_Toc184624964"/>
      <w:r w:rsidR="00024586">
        <w:lastRenderedPageBreak/>
        <w:t>Business Income</w:t>
      </w:r>
      <w:bookmarkEnd w:id="11"/>
    </w:p>
    <w:p w14:paraId="69E277E0" w14:textId="77777777" w:rsidR="00024586" w:rsidRDefault="00024586">
      <w:r>
        <w:t xml:space="preserve">Business income is reported on line 12 of Form 1040.  </w:t>
      </w:r>
    </w:p>
    <w:p w14:paraId="301DB9EC" w14:textId="77777777" w:rsidR="00C602F5" w:rsidRDefault="004534EF">
      <w:pPr>
        <w:rPr>
          <w:color w:val="000000"/>
        </w:rPr>
      </w:pPr>
      <w:r>
        <w:rPr>
          <w:noProof/>
          <w:lang w:eastAsia="zh-CN"/>
        </w:rPr>
        <w:drawing>
          <wp:inline distT="0" distB="0" distL="0" distR="0" wp14:anchorId="7691C062" wp14:editId="508E664A">
            <wp:extent cx="4410075" cy="358775"/>
            <wp:effectExtent l="0" t="0" r="9525" b="0"/>
            <wp:docPr id="16" name="Picture 16" descr="18-bankingo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8-bankingop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0075" cy="358775"/>
                    </a:xfrm>
                    <a:prstGeom prst="rect">
                      <a:avLst/>
                    </a:prstGeom>
                    <a:noFill/>
                    <a:ln>
                      <a:noFill/>
                    </a:ln>
                  </pic:spPr>
                </pic:pic>
              </a:graphicData>
            </a:graphic>
          </wp:inline>
        </w:drawing>
      </w:r>
    </w:p>
    <w:p w14:paraId="7F725BA3" w14:textId="77777777" w:rsidR="00024586" w:rsidRDefault="00024586">
      <w:r w:rsidRPr="00607901">
        <w:rPr>
          <w:color w:val="000000"/>
        </w:rPr>
        <w:t>The business income detail can be found on Schedule C, a copy of which</w:t>
      </w:r>
      <w:r w:rsidR="00FD7B78">
        <w:rPr>
          <w:color w:val="000000"/>
        </w:rPr>
        <w:t xml:space="preserve"> is below.</w:t>
      </w:r>
      <w:r w:rsidRPr="00607901">
        <w:rPr>
          <w:color w:val="000000"/>
        </w:rPr>
        <w:t xml:space="preserve"> </w:t>
      </w:r>
    </w:p>
    <w:tbl>
      <w:tblPr>
        <w:tblW w:w="8745" w:type="dxa"/>
        <w:tblLayout w:type="fixed"/>
        <w:tblLook w:val="04A0" w:firstRow="1" w:lastRow="0" w:firstColumn="1" w:lastColumn="0" w:noHBand="0" w:noVBand="1"/>
      </w:tblPr>
      <w:tblGrid>
        <w:gridCol w:w="4428"/>
        <w:gridCol w:w="4317"/>
      </w:tblGrid>
      <w:tr w:rsidR="002674C9" w14:paraId="300664A6" w14:textId="77777777" w:rsidTr="0036683C">
        <w:tc>
          <w:tcPr>
            <w:tcW w:w="4428" w:type="dxa"/>
            <w:shd w:val="clear" w:color="auto" w:fill="auto"/>
          </w:tcPr>
          <w:p w14:paraId="6132724D" w14:textId="2849AC08" w:rsidR="002674C9" w:rsidRDefault="00B266AC" w:rsidP="00C856F7">
            <w:pPr>
              <w:ind w:right="2313"/>
            </w:pPr>
            <w:r>
              <w:rPr>
                <w:noProof/>
                <w:lang w:eastAsia="zh-CN"/>
              </w:rPr>
              <w:drawing>
                <wp:inline distT="0" distB="0" distL="0" distR="0" wp14:anchorId="5C3C90E0" wp14:editId="1A8EB705">
                  <wp:extent cx="2674620" cy="3503930"/>
                  <wp:effectExtent l="25400" t="25400" r="1778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5 Schedule C - Page 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74620" cy="3503930"/>
                          </a:xfrm>
                          <a:prstGeom prst="rect">
                            <a:avLst/>
                          </a:prstGeom>
                          <a:ln>
                            <a:solidFill>
                              <a:schemeClr val="tx1"/>
                            </a:solidFill>
                          </a:ln>
                        </pic:spPr>
                      </pic:pic>
                    </a:graphicData>
                  </a:graphic>
                </wp:inline>
              </w:drawing>
            </w:r>
          </w:p>
        </w:tc>
        <w:tc>
          <w:tcPr>
            <w:tcW w:w="4317" w:type="dxa"/>
            <w:shd w:val="clear" w:color="auto" w:fill="auto"/>
          </w:tcPr>
          <w:p w14:paraId="6757D800" w14:textId="15B24ABC" w:rsidR="002674C9" w:rsidRDefault="003B5FDE">
            <w:r>
              <w:rPr>
                <w:noProof/>
                <w:lang w:eastAsia="zh-CN"/>
              </w:rPr>
              <w:drawing>
                <wp:inline distT="0" distB="0" distL="0" distR="0" wp14:anchorId="06DD5066" wp14:editId="73620ACE">
                  <wp:extent cx="2659456" cy="3503141"/>
                  <wp:effectExtent l="25400" t="25400" r="33020" b="279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5 Schedule C - Page 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5100" cy="3510575"/>
                          </a:xfrm>
                          <a:prstGeom prst="rect">
                            <a:avLst/>
                          </a:prstGeom>
                          <a:ln>
                            <a:solidFill>
                              <a:schemeClr val="tx1"/>
                            </a:solidFill>
                          </a:ln>
                        </pic:spPr>
                      </pic:pic>
                    </a:graphicData>
                  </a:graphic>
                </wp:inline>
              </w:drawing>
            </w:r>
          </w:p>
        </w:tc>
      </w:tr>
    </w:tbl>
    <w:p w14:paraId="004FF652" w14:textId="77777777" w:rsidR="00351B41" w:rsidRPr="00351B41" w:rsidRDefault="00351B41" w:rsidP="00351B41">
      <w:pPr>
        <w:spacing w:before="0" w:after="0"/>
        <w:rPr>
          <w:vanish/>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4788"/>
        <w:gridCol w:w="4788"/>
      </w:tblGrid>
      <w:tr w:rsidR="00AF5DCF" w14:paraId="2E7DD836" w14:textId="77777777" w:rsidTr="00161EB4">
        <w:tc>
          <w:tcPr>
            <w:tcW w:w="4788" w:type="dxa"/>
          </w:tcPr>
          <w:p w14:paraId="16A95C3E" w14:textId="77777777" w:rsidR="00AF5DCF" w:rsidRDefault="00AF5DCF" w:rsidP="00FD7B78">
            <w:pPr>
              <w:spacing w:before="0" w:after="0"/>
              <w:ind w:right="702"/>
              <w:jc w:val="center"/>
            </w:pPr>
            <w:r>
              <w:t>Front</w:t>
            </w:r>
          </w:p>
        </w:tc>
        <w:tc>
          <w:tcPr>
            <w:tcW w:w="4788" w:type="dxa"/>
          </w:tcPr>
          <w:p w14:paraId="7A446FB1" w14:textId="77777777" w:rsidR="00AF5DCF" w:rsidRDefault="00AF5DCF" w:rsidP="00FD7B78">
            <w:pPr>
              <w:spacing w:before="0" w:after="0"/>
              <w:ind w:right="1080"/>
              <w:jc w:val="center"/>
            </w:pPr>
            <w:r>
              <w:t>Back</w:t>
            </w:r>
          </w:p>
        </w:tc>
      </w:tr>
    </w:tbl>
    <w:p w14:paraId="2CDC65DC" w14:textId="77777777" w:rsidR="00024586" w:rsidRDefault="00024586">
      <w:r>
        <w:t xml:space="preserve">For our purposes, do not be overly concerned with understanding everything you see on Schedule C.  Think of it is a place where you can identify what the client is interested in or what the client is familiar with.  People generally like to talk about themselves, particularly if they enjoy their profession.  These discussions can help create a common ground between you and the client.  </w:t>
      </w:r>
    </w:p>
    <w:p w14:paraId="1E3C8563" w14:textId="77777777" w:rsidR="003B5FDE" w:rsidRPr="0012564D" w:rsidRDefault="00024586" w:rsidP="003B5FDE">
      <w:pPr>
        <w:pStyle w:val="BodyText"/>
        <w:rPr>
          <w:b/>
          <w:color w:val="FF0000"/>
          <w:szCs w:val="20"/>
        </w:rPr>
      </w:pPr>
      <w:r>
        <w:t xml:space="preserve">As you review the schedule, here are some </w:t>
      </w:r>
      <w:r w:rsidR="0096076D">
        <w:t>questions</w:t>
      </w:r>
      <w:r w:rsidR="00C602F5">
        <w:t xml:space="preserve"> to keep in mind</w:t>
      </w:r>
      <w:r w:rsidR="002241E8">
        <w:t>.</w:t>
      </w:r>
      <w:r w:rsidR="003B5FDE">
        <w:t xml:space="preserve"> </w:t>
      </w:r>
      <w:r w:rsidR="003B5FDE" w:rsidRPr="00C97B1C">
        <w:rPr>
          <w:b/>
          <w:color w:val="FF0000"/>
          <w:szCs w:val="20"/>
        </w:rPr>
        <w:t>Click the icon next to each question to see the answer.</w:t>
      </w:r>
    </w:p>
    <w:p w14:paraId="12D5DFFD" w14:textId="77777777" w:rsidR="00C602F5" w:rsidRPr="002241E8" w:rsidRDefault="00C602F5" w:rsidP="007A0745"/>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FFFFFF"/>
        <w:tblLook w:val="01E0" w:firstRow="1" w:lastRow="1" w:firstColumn="1" w:lastColumn="1" w:noHBand="0" w:noVBand="0"/>
      </w:tblPr>
      <w:tblGrid>
        <w:gridCol w:w="828"/>
        <w:gridCol w:w="8028"/>
      </w:tblGrid>
      <w:tr w:rsidR="00C602F5" w:rsidRPr="000C148A" w14:paraId="1234F6D1" w14:textId="77777777" w:rsidTr="00351B41">
        <w:tc>
          <w:tcPr>
            <w:tcW w:w="828" w:type="dxa"/>
            <w:shd w:val="clear" w:color="auto" w:fill="FFFFFF"/>
            <w:tcMar>
              <w:top w:w="72" w:type="dxa"/>
              <w:left w:w="115" w:type="dxa"/>
              <w:bottom w:w="72" w:type="dxa"/>
              <w:right w:w="115" w:type="dxa"/>
            </w:tcMar>
          </w:tcPr>
          <w:p w14:paraId="31FEA927" w14:textId="77777777" w:rsidR="00C602F5" w:rsidRPr="000C148A" w:rsidRDefault="004534EF" w:rsidP="00161EB4">
            <w:pPr>
              <w:pStyle w:val="NormalWeb"/>
              <w:spacing w:after="240"/>
              <w:rPr>
                <w:rFonts w:ascii="Arial" w:hAnsi="Arial" w:cs="Arial"/>
              </w:rPr>
            </w:pPr>
            <w:r w:rsidRPr="000C148A">
              <w:rPr>
                <w:rFonts w:ascii="Arial" w:hAnsi="Arial" w:cs="Arial"/>
                <w:noProof/>
                <w:lang w:eastAsia="zh-CN"/>
              </w:rPr>
              <w:drawing>
                <wp:inline distT="0" distB="0" distL="0" distR="0" wp14:anchorId="1345720E" wp14:editId="6A35483E">
                  <wp:extent cx="302260" cy="302260"/>
                  <wp:effectExtent l="0" t="0" r="2540" b="2540"/>
                  <wp:docPr id="19" name="Picture 3"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ationIcon_32p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8028" w:type="dxa"/>
            <w:tcBorders>
              <w:bottom w:val="single" w:sz="4" w:space="0" w:color="000000"/>
            </w:tcBorders>
            <w:shd w:val="clear" w:color="auto" w:fill="FFFFFF"/>
            <w:tcMar>
              <w:top w:w="72" w:type="dxa"/>
              <w:bottom w:w="72" w:type="dxa"/>
            </w:tcMar>
            <w:vAlign w:val="center"/>
          </w:tcPr>
          <w:p w14:paraId="11AC1882" w14:textId="77777777" w:rsidR="00C602F5" w:rsidRPr="00241954" w:rsidRDefault="00C602F5" w:rsidP="00FD7B78">
            <w:pPr>
              <w:spacing w:before="0" w:after="0"/>
              <w:rPr>
                <w:rStyle w:val="Strong"/>
              </w:rPr>
            </w:pPr>
            <w:r w:rsidRPr="00241954">
              <w:rPr>
                <w:rStyle w:val="Strong"/>
              </w:rPr>
              <w:t>How aggressive is the person with deducting expenses?</w:t>
            </w:r>
          </w:p>
        </w:tc>
      </w:tr>
      <w:tr w:rsidR="00FD7B78" w:rsidRPr="000C148A" w14:paraId="60E5B8B5" w14:textId="77777777" w:rsidTr="00351B41">
        <w:tc>
          <w:tcPr>
            <w:tcW w:w="828" w:type="dxa"/>
            <w:tcBorders>
              <w:right w:val="single" w:sz="4" w:space="0" w:color="000000"/>
            </w:tcBorders>
            <w:shd w:val="clear" w:color="auto" w:fill="FFFFFF"/>
            <w:tcMar>
              <w:top w:w="72" w:type="dxa"/>
              <w:left w:w="115" w:type="dxa"/>
              <w:bottom w:w="72" w:type="dxa"/>
              <w:right w:w="115" w:type="dxa"/>
            </w:tcMar>
          </w:tcPr>
          <w:p w14:paraId="14ED5D43" w14:textId="77777777" w:rsidR="00FD7B78" w:rsidRPr="000C148A" w:rsidRDefault="00FD7B78" w:rsidP="00161EB4">
            <w:pPr>
              <w:pStyle w:val="NormalWeb"/>
              <w:spacing w:after="240"/>
              <w:rPr>
                <w:rFonts w:ascii="Arial" w:hAnsi="Arial" w:cs="Arial"/>
                <w:noProof/>
              </w:rPr>
            </w:pPr>
          </w:p>
        </w:tc>
        <w:tc>
          <w:tcPr>
            <w:tcW w:w="8028" w:type="dxa"/>
            <w:tcBorders>
              <w:top w:val="single" w:sz="4" w:space="0" w:color="000000"/>
              <w:left w:val="single" w:sz="4" w:space="0" w:color="000000"/>
              <w:bottom w:val="single" w:sz="4" w:space="0" w:color="000000"/>
              <w:right w:val="single" w:sz="4" w:space="0" w:color="000000"/>
            </w:tcBorders>
            <w:shd w:val="clear" w:color="auto" w:fill="D9D9D9"/>
            <w:tcMar>
              <w:top w:w="72" w:type="dxa"/>
              <w:bottom w:w="72" w:type="dxa"/>
            </w:tcMar>
            <w:vAlign w:val="center"/>
          </w:tcPr>
          <w:p w14:paraId="711F82B1" w14:textId="77777777" w:rsidR="00FD7B78" w:rsidRPr="00501084" w:rsidRDefault="00FD7B78" w:rsidP="00FD7B78">
            <w:pPr>
              <w:spacing w:before="0"/>
              <w:rPr>
                <w:rStyle w:val="Strong"/>
              </w:rPr>
            </w:pPr>
            <w:r w:rsidRPr="00241954">
              <w:rPr>
                <w:rStyle w:val="Strong"/>
              </w:rPr>
              <w:t>Answer</w:t>
            </w:r>
            <w:r w:rsidRPr="00241954">
              <w:t>: Take a closer look at the expenses in Part II of the Schedule.  In particular, look at the ratio of expenses to income.  Some business owners can be extremely aggressive in finding expenses that can be deducted.  If this ratio is high, then you can be pretty sure that the client will be equally aggressive regarding investments.</w:t>
            </w:r>
          </w:p>
        </w:tc>
      </w:tr>
      <w:tr w:rsidR="00C602F5" w:rsidRPr="000C148A" w14:paraId="06A79AED" w14:textId="77777777" w:rsidTr="00351B41">
        <w:tc>
          <w:tcPr>
            <w:tcW w:w="828" w:type="dxa"/>
            <w:shd w:val="clear" w:color="auto" w:fill="FFFFFF"/>
            <w:tcMar>
              <w:top w:w="72" w:type="dxa"/>
              <w:left w:w="115" w:type="dxa"/>
              <w:bottom w:w="72" w:type="dxa"/>
              <w:right w:w="115" w:type="dxa"/>
            </w:tcMar>
          </w:tcPr>
          <w:p w14:paraId="67EBF40F" w14:textId="77777777" w:rsidR="00C602F5" w:rsidRPr="000C148A" w:rsidRDefault="004534EF" w:rsidP="00161EB4">
            <w:pPr>
              <w:pStyle w:val="NormalWeb"/>
              <w:spacing w:after="240"/>
              <w:rPr>
                <w:rFonts w:ascii="Arial" w:hAnsi="Arial" w:cs="Arial"/>
              </w:rPr>
            </w:pPr>
            <w:r w:rsidRPr="000C148A">
              <w:rPr>
                <w:rFonts w:ascii="Arial" w:hAnsi="Arial" w:cs="Arial"/>
                <w:noProof/>
                <w:lang w:eastAsia="zh-CN"/>
              </w:rPr>
              <w:lastRenderedPageBreak/>
              <w:drawing>
                <wp:inline distT="0" distB="0" distL="0" distR="0" wp14:anchorId="19216577" wp14:editId="313E5222">
                  <wp:extent cx="302260" cy="302260"/>
                  <wp:effectExtent l="0" t="0" r="2540" b="2540"/>
                  <wp:docPr id="20" name="Picture 3"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ationIcon_32p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8028" w:type="dxa"/>
            <w:tcBorders>
              <w:top w:val="single" w:sz="4" w:space="0" w:color="000000"/>
              <w:bottom w:val="single" w:sz="4" w:space="0" w:color="000000"/>
            </w:tcBorders>
            <w:shd w:val="clear" w:color="auto" w:fill="FFFFFF"/>
            <w:tcMar>
              <w:top w:w="72" w:type="dxa"/>
              <w:bottom w:w="72" w:type="dxa"/>
            </w:tcMar>
            <w:vAlign w:val="center"/>
          </w:tcPr>
          <w:p w14:paraId="61FECA66" w14:textId="77777777" w:rsidR="00C602F5" w:rsidRPr="00501084" w:rsidRDefault="00C602F5" w:rsidP="00FD7B78">
            <w:pPr>
              <w:spacing w:before="0" w:after="0"/>
              <w:rPr>
                <w:rStyle w:val="Strong"/>
              </w:rPr>
            </w:pPr>
            <w:r w:rsidRPr="00501084">
              <w:rPr>
                <w:rStyle w:val="Strong"/>
              </w:rPr>
              <w:t>Are there capital needs?</w:t>
            </w:r>
          </w:p>
        </w:tc>
      </w:tr>
      <w:tr w:rsidR="00FD7B78" w:rsidRPr="000C148A" w14:paraId="65A8D7AF" w14:textId="77777777" w:rsidTr="00351B41">
        <w:tc>
          <w:tcPr>
            <w:tcW w:w="828" w:type="dxa"/>
            <w:tcBorders>
              <w:right w:val="single" w:sz="4" w:space="0" w:color="000000"/>
            </w:tcBorders>
            <w:shd w:val="clear" w:color="auto" w:fill="FFFFFF"/>
            <w:tcMar>
              <w:top w:w="72" w:type="dxa"/>
              <w:left w:w="115" w:type="dxa"/>
              <w:bottom w:w="72" w:type="dxa"/>
              <w:right w:w="115" w:type="dxa"/>
            </w:tcMar>
          </w:tcPr>
          <w:p w14:paraId="66EF30D7" w14:textId="77777777" w:rsidR="00FD7B78" w:rsidRPr="000C148A" w:rsidRDefault="00FD7B78" w:rsidP="00161EB4">
            <w:pPr>
              <w:pStyle w:val="NormalWeb"/>
              <w:spacing w:after="240"/>
              <w:rPr>
                <w:rFonts w:ascii="Arial" w:hAnsi="Arial" w:cs="Arial"/>
                <w:noProof/>
              </w:rPr>
            </w:pPr>
          </w:p>
        </w:tc>
        <w:tc>
          <w:tcPr>
            <w:tcW w:w="8028" w:type="dxa"/>
            <w:tcBorders>
              <w:top w:val="single" w:sz="4" w:space="0" w:color="000000"/>
              <w:left w:val="single" w:sz="4" w:space="0" w:color="000000"/>
              <w:bottom w:val="single" w:sz="4" w:space="0" w:color="000000"/>
              <w:right w:val="single" w:sz="4" w:space="0" w:color="000000"/>
            </w:tcBorders>
            <w:shd w:val="clear" w:color="auto" w:fill="D9D9D9"/>
            <w:tcMar>
              <w:top w:w="72" w:type="dxa"/>
              <w:bottom w:w="72" w:type="dxa"/>
            </w:tcMar>
            <w:vAlign w:val="center"/>
          </w:tcPr>
          <w:p w14:paraId="01319189" w14:textId="77777777" w:rsidR="00FD7B78" w:rsidRPr="000C148A" w:rsidRDefault="00FD7B78" w:rsidP="00FD7B78">
            <w:pPr>
              <w:spacing w:before="0"/>
              <w:rPr>
                <w:b/>
                <w:sz w:val="18"/>
                <w:szCs w:val="18"/>
              </w:rPr>
            </w:pPr>
            <w:r w:rsidRPr="000C148A">
              <w:rPr>
                <w:b/>
                <w:sz w:val="18"/>
                <w:szCs w:val="18"/>
              </w:rPr>
              <w:t xml:space="preserve">Answer: </w:t>
            </w:r>
            <w:r w:rsidRPr="000C148A">
              <w:rPr>
                <w:sz w:val="18"/>
                <w:szCs w:val="18"/>
              </w:rPr>
              <w:t xml:space="preserve">Inquire as to the growth of the business and its capital needs.  There may be lending opportunities if the business needs capital for expansion.  </w:t>
            </w:r>
          </w:p>
        </w:tc>
      </w:tr>
      <w:tr w:rsidR="00C602F5" w:rsidRPr="000C148A" w14:paraId="50AE8C3B" w14:textId="77777777" w:rsidTr="00351B41">
        <w:tc>
          <w:tcPr>
            <w:tcW w:w="828" w:type="dxa"/>
            <w:shd w:val="clear" w:color="auto" w:fill="FFFFFF"/>
            <w:tcMar>
              <w:top w:w="72" w:type="dxa"/>
              <w:left w:w="115" w:type="dxa"/>
              <w:bottom w:w="72" w:type="dxa"/>
              <w:right w:w="115" w:type="dxa"/>
            </w:tcMar>
          </w:tcPr>
          <w:p w14:paraId="19674725" w14:textId="77777777" w:rsidR="00C602F5" w:rsidRPr="000C148A" w:rsidRDefault="004534EF" w:rsidP="00161EB4">
            <w:pPr>
              <w:pStyle w:val="NormalWeb"/>
              <w:spacing w:after="240"/>
              <w:rPr>
                <w:rFonts w:ascii="Arial" w:hAnsi="Arial" w:cs="Arial"/>
              </w:rPr>
            </w:pPr>
            <w:r w:rsidRPr="000C148A">
              <w:rPr>
                <w:rFonts w:ascii="Arial" w:hAnsi="Arial" w:cs="Arial"/>
                <w:noProof/>
                <w:lang w:eastAsia="zh-CN"/>
              </w:rPr>
              <w:drawing>
                <wp:inline distT="0" distB="0" distL="0" distR="0" wp14:anchorId="3EE1BC44" wp14:editId="75005557">
                  <wp:extent cx="302260" cy="302260"/>
                  <wp:effectExtent l="0" t="0" r="2540" b="2540"/>
                  <wp:docPr id="21" name="Picture 3"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ationIcon_32p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8028" w:type="dxa"/>
            <w:tcBorders>
              <w:top w:val="single" w:sz="4" w:space="0" w:color="000000"/>
              <w:bottom w:val="single" w:sz="4" w:space="0" w:color="000000"/>
            </w:tcBorders>
            <w:shd w:val="clear" w:color="auto" w:fill="FFFFFF"/>
            <w:tcMar>
              <w:top w:w="72" w:type="dxa"/>
              <w:bottom w:w="72" w:type="dxa"/>
            </w:tcMar>
            <w:vAlign w:val="center"/>
          </w:tcPr>
          <w:p w14:paraId="2A210AF8" w14:textId="77777777" w:rsidR="00C602F5" w:rsidRPr="000C148A" w:rsidRDefault="00C602F5" w:rsidP="00FD7B78">
            <w:pPr>
              <w:spacing w:before="0" w:after="0"/>
              <w:rPr>
                <w:b/>
                <w:sz w:val="18"/>
                <w:szCs w:val="18"/>
              </w:rPr>
            </w:pPr>
            <w:r w:rsidRPr="000C148A">
              <w:rPr>
                <w:b/>
                <w:sz w:val="18"/>
                <w:szCs w:val="18"/>
              </w:rPr>
              <w:t>Are there estate planning needs?</w:t>
            </w:r>
          </w:p>
        </w:tc>
      </w:tr>
      <w:tr w:rsidR="00FD7B78" w:rsidRPr="000C148A" w14:paraId="3410F7AF" w14:textId="77777777" w:rsidTr="00351B41">
        <w:tc>
          <w:tcPr>
            <w:tcW w:w="828" w:type="dxa"/>
            <w:tcBorders>
              <w:right w:val="single" w:sz="4" w:space="0" w:color="000000"/>
            </w:tcBorders>
            <w:shd w:val="clear" w:color="auto" w:fill="FFFFFF"/>
            <w:tcMar>
              <w:top w:w="72" w:type="dxa"/>
              <w:left w:w="115" w:type="dxa"/>
              <w:bottom w:w="72" w:type="dxa"/>
              <w:right w:w="115" w:type="dxa"/>
            </w:tcMar>
          </w:tcPr>
          <w:p w14:paraId="53469FDB" w14:textId="77777777" w:rsidR="00FD7B78" w:rsidRPr="000C148A" w:rsidRDefault="00FD7B78" w:rsidP="00161EB4">
            <w:pPr>
              <w:pStyle w:val="NormalWeb"/>
              <w:spacing w:after="240"/>
              <w:rPr>
                <w:rFonts w:ascii="Arial" w:hAnsi="Arial" w:cs="Arial"/>
                <w:noProof/>
              </w:rPr>
            </w:pPr>
          </w:p>
        </w:tc>
        <w:tc>
          <w:tcPr>
            <w:tcW w:w="8028" w:type="dxa"/>
            <w:tcBorders>
              <w:top w:val="single" w:sz="4" w:space="0" w:color="000000"/>
              <w:left w:val="single" w:sz="4" w:space="0" w:color="000000"/>
              <w:bottom w:val="single" w:sz="4" w:space="0" w:color="000000"/>
              <w:right w:val="single" w:sz="4" w:space="0" w:color="000000"/>
            </w:tcBorders>
            <w:shd w:val="clear" w:color="auto" w:fill="D9D9D9"/>
            <w:tcMar>
              <w:top w:w="72" w:type="dxa"/>
              <w:bottom w:w="72" w:type="dxa"/>
            </w:tcMar>
            <w:vAlign w:val="center"/>
          </w:tcPr>
          <w:p w14:paraId="576F6807" w14:textId="77777777" w:rsidR="00FD7B78" w:rsidRDefault="00FD7B78" w:rsidP="00FD7B78">
            <w:pPr>
              <w:spacing w:before="0"/>
              <w:rPr>
                <w:sz w:val="18"/>
                <w:szCs w:val="18"/>
              </w:rPr>
            </w:pPr>
            <w:r w:rsidRPr="000C148A">
              <w:rPr>
                <w:b/>
                <w:sz w:val="18"/>
                <w:szCs w:val="18"/>
              </w:rPr>
              <w:t xml:space="preserve">Answer: </w:t>
            </w:r>
            <w:r w:rsidRPr="000C148A">
              <w:rPr>
                <w:sz w:val="18"/>
                <w:szCs w:val="18"/>
              </w:rPr>
              <w:t>Small businesses generally present important estate planning considerations</w:t>
            </w:r>
            <w:r>
              <w:rPr>
                <w:sz w:val="18"/>
                <w:szCs w:val="18"/>
              </w:rPr>
              <w:t>, such as:</w:t>
            </w:r>
            <w:r w:rsidRPr="000C148A">
              <w:rPr>
                <w:sz w:val="18"/>
                <w:szCs w:val="18"/>
              </w:rPr>
              <w:t xml:space="preserve">  </w:t>
            </w:r>
          </w:p>
          <w:p w14:paraId="67F6BBB8" w14:textId="77777777" w:rsidR="00FD7B78" w:rsidRPr="00660803" w:rsidRDefault="00FD7B78" w:rsidP="00351B41">
            <w:pPr>
              <w:numPr>
                <w:ilvl w:val="0"/>
                <w:numId w:val="7"/>
              </w:numPr>
            </w:pPr>
            <w:r w:rsidRPr="00660803">
              <w:t xml:space="preserve">Has the client thought about an exit plan for the business?  </w:t>
            </w:r>
          </w:p>
          <w:p w14:paraId="7F8C6040" w14:textId="77777777" w:rsidR="00FD7B78" w:rsidRPr="00660803" w:rsidRDefault="00FD7B78" w:rsidP="00351B41">
            <w:pPr>
              <w:numPr>
                <w:ilvl w:val="0"/>
                <w:numId w:val="7"/>
              </w:numPr>
            </w:pPr>
            <w:r w:rsidRPr="00660803">
              <w:t xml:space="preserve">Is there a succession plan that involves a child or a partner?  </w:t>
            </w:r>
          </w:p>
          <w:p w14:paraId="4755725B" w14:textId="77777777" w:rsidR="00FD7B78" w:rsidRPr="000C148A" w:rsidRDefault="00FD7B78" w:rsidP="00FD7B78">
            <w:pPr>
              <w:rPr>
                <w:b/>
                <w:sz w:val="18"/>
                <w:szCs w:val="18"/>
              </w:rPr>
            </w:pPr>
            <w:r w:rsidRPr="00660803">
              <w:t>Are there life and health insurance needs related to the business?</w:t>
            </w:r>
            <w:r w:rsidRPr="008341E9">
              <w:t xml:space="preserve">  </w:t>
            </w:r>
          </w:p>
        </w:tc>
      </w:tr>
    </w:tbl>
    <w:p w14:paraId="09FABA43" w14:textId="77777777" w:rsidR="00FF05FF" w:rsidRPr="00062D58" w:rsidRDefault="00FD7B78" w:rsidP="00FD7B78">
      <w:r>
        <w:t xml:space="preserve"> </w:t>
      </w:r>
    </w:p>
    <w:p w14:paraId="72C84CF7" w14:textId="77777777" w:rsidR="0012564D" w:rsidRPr="00687BFB" w:rsidRDefault="00F61EC3" w:rsidP="002442E3">
      <w:pPr>
        <w:pStyle w:val="Heading2"/>
      </w:pPr>
      <w:r>
        <w:br w:type="page"/>
      </w:r>
      <w:r w:rsidR="0012564D" w:rsidRPr="00660803">
        <w:lastRenderedPageBreak/>
        <w:t>Capital Gains</w:t>
      </w:r>
    </w:p>
    <w:p w14:paraId="093D9B84" w14:textId="77777777" w:rsidR="0012564D" w:rsidRDefault="0012564D" w:rsidP="00FD7B78">
      <w:r w:rsidRPr="00687BFB">
        <w:t>The information in the capital gain section reflects sales of assets.</w:t>
      </w:r>
      <w:r w:rsidRPr="00006F84">
        <w:t xml:space="preserve"> </w:t>
      </w:r>
      <w:r w:rsidRPr="00687BFB">
        <w:t xml:space="preserve">The important pieces of information in this section are reported on Schedule D, a copy of which can be viewed </w:t>
      </w:r>
      <w:r w:rsidR="00FD7B78" w:rsidRPr="003B5FDE">
        <w:rPr>
          <w:rStyle w:val="Hyperlink"/>
        </w:rPr>
        <w:t>here</w:t>
      </w:r>
      <w:r w:rsidR="00FD7B78">
        <w:t xml:space="preserve">: </w:t>
      </w:r>
    </w:p>
    <w:tbl>
      <w:tblPr>
        <w:tblW w:w="10039" w:type="dxa"/>
        <w:tblLayout w:type="fixed"/>
        <w:tblLook w:val="04A0" w:firstRow="1" w:lastRow="0" w:firstColumn="1" w:lastColumn="0" w:noHBand="0" w:noVBand="1"/>
      </w:tblPr>
      <w:tblGrid>
        <w:gridCol w:w="4608"/>
        <w:gridCol w:w="5431"/>
      </w:tblGrid>
      <w:tr w:rsidR="00807875" w14:paraId="6CBA974D" w14:textId="77777777" w:rsidTr="00C856F7">
        <w:tc>
          <w:tcPr>
            <w:tcW w:w="4608" w:type="dxa"/>
            <w:shd w:val="clear" w:color="auto" w:fill="auto"/>
          </w:tcPr>
          <w:p w14:paraId="1B83CD21" w14:textId="0442D4EE" w:rsidR="00807875" w:rsidRDefault="003B5FDE" w:rsidP="00A36BB2">
            <w:r>
              <w:rPr>
                <w:noProof/>
                <w:lang w:eastAsia="zh-CN"/>
              </w:rPr>
              <w:drawing>
                <wp:inline distT="0" distB="0" distL="0" distR="0" wp14:anchorId="069D40D1" wp14:editId="59CC410E">
                  <wp:extent cx="2788920" cy="3653790"/>
                  <wp:effectExtent l="25400" t="25400" r="30480" b="292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5 Scheduel D 1040-Page 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88920" cy="3653790"/>
                          </a:xfrm>
                          <a:prstGeom prst="rect">
                            <a:avLst/>
                          </a:prstGeom>
                          <a:ln>
                            <a:solidFill>
                              <a:schemeClr val="tx1"/>
                            </a:solidFill>
                          </a:ln>
                        </pic:spPr>
                      </pic:pic>
                    </a:graphicData>
                  </a:graphic>
                </wp:inline>
              </w:drawing>
            </w:r>
          </w:p>
        </w:tc>
        <w:tc>
          <w:tcPr>
            <w:tcW w:w="5431" w:type="dxa"/>
            <w:shd w:val="clear" w:color="auto" w:fill="auto"/>
          </w:tcPr>
          <w:p w14:paraId="2A612AFB" w14:textId="392EC500" w:rsidR="00807875" w:rsidRDefault="003B5FDE" w:rsidP="00A36BB2">
            <w:r>
              <w:rPr>
                <w:noProof/>
                <w:lang w:eastAsia="zh-CN"/>
              </w:rPr>
              <w:drawing>
                <wp:inline distT="0" distB="0" distL="0" distR="0" wp14:anchorId="75FDE2D9" wp14:editId="27F49D8A">
                  <wp:extent cx="3311525" cy="3295650"/>
                  <wp:effectExtent l="25400" t="25400" r="15875" b="317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5 Scheduel D 1040-Page 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11525" cy="3295650"/>
                          </a:xfrm>
                          <a:prstGeom prst="rect">
                            <a:avLst/>
                          </a:prstGeom>
                          <a:ln>
                            <a:solidFill>
                              <a:schemeClr val="tx1"/>
                            </a:solidFill>
                          </a:ln>
                        </pic:spPr>
                      </pic:pic>
                    </a:graphicData>
                  </a:graphic>
                </wp:inline>
              </w:drawing>
            </w:r>
          </w:p>
        </w:tc>
      </w:tr>
    </w:tbl>
    <w:p w14:paraId="4D4B670C" w14:textId="77777777" w:rsidR="00FD7B78" w:rsidRDefault="00FD7B78" w:rsidP="00E24FAF">
      <w:pPr>
        <w:pStyle w:val="NormalWeb"/>
        <w:spacing w:after="240"/>
      </w:pPr>
      <w:r w:rsidRPr="00FD7B78">
        <w:t xml:space="preserve"> </w:t>
      </w:r>
      <w:r w:rsidRPr="00687BFB">
        <w:t xml:space="preserve">In reviewing this schedule, you should be more concerned with why the assets were sold </w:t>
      </w:r>
      <w:r w:rsidRPr="00E24FAF">
        <w:rPr>
          <w:rFonts w:ascii="Arial" w:hAnsi="Arial" w:cs="Arial"/>
          <w:color w:val="auto"/>
          <w:sz w:val="20"/>
          <w:szCs w:val="20"/>
        </w:rPr>
        <w:t>rather</w:t>
      </w:r>
      <w:r w:rsidRPr="00687BFB">
        <w:t xml:space="preserve"> than what was sold or when the sale occurred.  In particular, you can answer these two questions by examining Schedule D.</w:t>
      </w:r>
    </w:p>
    <w:p w14:paraId="60BD1DC9" w14:textId="77777777" w:rsidR="00FD7B78" w:rsidRDefault="004534EF" w:rsidP="0012564D">
      <w:r>
        <w:rPr>
          <w:noProof/>
          <w:lang w:eastAsia="zh-CN"/>
        </w:rPr>
        <w:drawing>
          <wp:inline distT="0" distB="0" distL="0" distR="0" wp14:anchorId="6E4C709A" wp14:editId="0588AA00">
            <wp:extent cx="5085715" cy="415290"/>
            <wp:effectExtent l="0" t="0" r="0" b="0"/>
            <wp:docPr id="24" name="Picture 24" descr="17-capitalg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7-capitalgai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5715" cy="415290"/>
                    </a:xfrm>
                    <a:prstGeom prst="rect">
                      <a:avLst/>
                    </a:prstGeom>
                    <a:noFill/>
                    <a:ln>
                      <a:noFill/>
                    </a:ln>
                  </pic:spPr>
                </pic:pic>
              </a:graphicData>
            </a:graphic>
          </wp:inline>
        </w:drawing>
      </w:r>
    </w:p>
    <w:p w14:paraId="522C8D79" w14:textId="77777777" w:rsidR="003B5FDE" w:rsidRPr="003B5FDE" w:rsidRDefault="003B5FDE" w:rsidP="003B5FDE">
      <w:pPr>
        <w:pStyle w:val="BodyText"/>
        <w:rPr>
          <w:b/>
          <w:color w:val="FF0000"/>
          <w:szCs w:val="20"/>
        </w:rPr>
      </w:pPr>
      <w:r w:rsidRPr="00C97B1C">
        <w:rPr>
          <w:b/>
          <w:color w:val="FF0000"/>
          <w:szCs w:val="20"/>
        </w:rPr>
        <w:t>Click the icon next to each question to see the answer.</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FFFFFF"/>
        <w:tblLook w:val="01E0" w:firstRow="1" w:lastRow="1" w:firstColumn="1" w:lastColumn="1" w:noHBand="0" w:noVBand="0"/>
      </w:tblPr>
      <w:tblGrid>
        <w:gridCol w:w="1143"/>
        <w:gridCol w:w="8028"/>
      </w:tblGrid>
      <w:tr w:rsidR="0012564D" w:rsidRPr="00687BFB" w14:paraId="0E083454" w14:textId="77777777" w:rsidTr="00351B41">
        <w:tc>
          <w:tcPr>
            <w:tcW w:w="1143" w:type="dxa"/>
            <w:shd w:val="clear" w:color="auto" w:fill="FFFFFF"/>
            <w:tcMar>
              <w:top w:w="72" w:type="dxa"/>
              <w:left w:w="115" w:type="dxa"/>
              <w:bottom w:w="72" w:type="dxa"/>
              <w:right w:w="115" w:type="dxa"/>
            </w:tcMar>
          </w:tcPr>
          <w:p w14:paraId="123C328D" w14:textId="77777777" w:rsidR="0012564D" w:rsidRPr="00687BFB" w:rsidRDefault="004534EF" w:rsidP="00161EB4">
            <w:pPr>
              <w:pStyle w:val="NormalWeb"/>
              <w:spacing w:after="240"/>
              <w:rPr>
                <w:rFonts w:ascii="Arial" w:hAnsi="Arial" w:cs="Arial"/>
                <w:sz w:val="20"/>
                <w:szCs w:val="20"/>
              </w:rPr>
            </w:pPr>
            <w:r w:rsidRPr="00687BFB">
              <w:rPr>
                <w:noProof/>
                <w:lang w:eastAsia="zh-CN"/>
              </w:rPr>
              <mc:AlternateContent>
                <mc:Choice Requires="wps">
                  <w:drawing>
                    <wp:anchor distT="0" distB="0" distL="114300" distR="114300" simplePos="0" relativeHeight="251658240" behindDoc="0" locked="0" layoutInCell="1" allowOverlap="1" wp14:anchorId="66EE84C2" wp14:editId="6768009C">
                      <wp:simplePos x="0" y="0"/>
                      <wp:positionH relativeFrom="column">
                        <wp:posOffset>-4181475</wp:posOffset>
                      </wp:positionH>
                      <wp:positionV relativeFrom="paragraph">
                        <wp:posOffset>874395</wp:posOffset>
                      </wp:positionV>
                      <wp:extent cx="466725" cy="685800"/>
                      <wp:effectExtent l="9525" t="10795" r="31750" b="40005"/>
                      <wp:wrapNone/>
                      <wp:docPr id="45" name="Line 1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8580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AD72F" id="Line_x0020_120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9.25pt,68.85pt" to="-292.5pt,12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">
                      <v:stroke endarrow="block"/>
                    </v:line>
                  </w:pict>
                </mc:Fallback>
              </mc:AlternateContent>
            </w:r>
            <w:r w:rsidRPr="00687BFB">
              <w:rPr>
                <w:noProof/>
                <w:lang w:eastAsia="zh-CN"/>
              </w:rPr>
              <mc:AlternateContent>
                <mc:Choice Requires="wps">
                  <w:drawing>
                    <wp:anchor distT="0" distB="0" distL="114300" distR="114300" simplePos="0" relativeHeight="251657216" behindDoc="0" locked="0" layoutInCell="1" allowOverlap="1" wp14:anchorId="1BEC3D5C" wp14:editId="50FAC059">
                      <wp:simplePos x="0" y="0"/>
                      <wp:positionH relativeFrom="column">
                        <wp:posOffset>-4181475</wp:posOffset>
                      </wp:positionH>
                      <wp:positionV relativeFrom="paragraph">
                        <wp:posOffset>874395</wp:posOffset>
                      </wp:positionV>
                      <wp:extent cx="466725" cy="685800"/>
                      <wp:effectExtent l="9525" t="10795" r="31750" b="40005"/>
                      <wp:wrapNone/>
                      <wp:docPr id="44" name="Line 1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8580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883C5B" id="Line_x0020_1149"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9.25pt,68.85pt" to="-292.5pt,12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">
                      <v:stroke endarrow="block"/>
                    </v:line>
                  </w:pict>
                </mc:Fallback>
              </mc:AlternateContent>
            </w:r>
            <w:r w:rsidRPr="00687BFB">
              <w:rPr>
                <w:rFonts w:ascii="Arial" w:hAnsi="Arial" w:cs="Arial"/>
                <w:noProof/>
                <w:sz w:val="20"/>
                <w:szCs w:val="20"/>
                <w:lang w:eastAsia="zh-CN"/>
              </w:rPr>
              <w:drawing>
                <wp:inline distT="0" distB="0" distL="0" distR="0" wp14:anchorId="3EB1EC93" wp14:editId="4ACD9FDD">
                  <wp:extent cx="302260" cy="302260"/>
                  <wp:effectExtent l="0" t="0" r="2540" b="2540"/>
                  <wp:docPr id="25" name="Picture 25"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cumentationIcon_32p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8028" w:type="dxa"/>
            <w:tcBorders>
              <w:bottom w:val="single" w:sz="4" w:space="0" w:color="000000"/>
            </w:tcBorders>
            <w:shd w:val="clear" w:color="auto" w:fill="FFFFFF"/>
            <w:tcMar>
              <w:top w:w="72" w:type="dxa"/>
              <w:bottom w:w="72" w:type="dxa"/>
            </w:tcMar>
            <w:vAlign w:val="center"/>
          </w:tcPr>
          <w:p w14:paraId="2A6C0BAA" w14:textId="77777777" w:rsidR="0012564D" w:rsidRPr="00687BFB" w:rsidRDefault="0012564D" w:rsidP="00FD7B78">
            <w:pPr>
              <w:spacing w:before="0" w:after="0"/>
              <w:rPr>
                <w:b/>
              </w:rPr>
            </w:pPr>
            <w:r w:rsidRPr="00687BFB">
              <w:rPr>
                <w:b/>
              </w:rPr>
              <w:t>How long were assets held prior to sale?</w:t>
            </w:r>
          </w:p>
        </w:tc>
      </w:tr>
      <w:tr w:rsidR="00FD7B78" w:rsidRPr="00687BFB" w14:paraId="288ACEBF" w14:textId="77777777" w:rsidTr="00351B41">
        <w:tc>
          <w:tcPr>
            <w:tcW w:w="1143" w:type="dxa"/>
            <w:tcBorders>
              <w:right w:val="single" w:sz="4" w:space="0" w:color="000000"/>
            </w:tcBorders>
            <w:shd w:val="clear" w:color="auto" w:fill="FFFFFF"/>
            <w:tcMar>
              <w:top w:w="72" w:type="dxa"/>
              <w:left w:w="115" w:type="dxa"/>
              <w:bottom w:w="72" w:type="dxa"/>
              <w:right w:w="115" w:type="dxa"/>
            </w:tcMar>
          </w:tcPr>
          <w:p w14:paraId="6BCC3D80" w14:textId="77777777" w:rsidR="00FD7B78" w:rsidRPr="00687BFB" w:rsidRDefault="00FD7B78" w:rsidP="00161EB4"/>
        </w:tc>
        <w:tc>
          <w:tcPr>
            <w:tcW w:w="8028" w:type="dxa"/>
            <w:tcBorders>
              <w:top w:val="single" w:sz="4" w:space="0" w:color="000000"/>
              <w:left w:val="single" w:sz="4" w:space="0" w:color="000000"/>
              <w:bottom w:val="single" w:sz="4" w:space="0" w:color="000000"/>
              <w:right w:val="single" w:sz="4" w:space="0" w:color="000000"/>
            </w:tcBorders>
            <w:shd w:val="clear" w:color="auto" w:fill="D9D9D9"/>
            <w:tcMar>
              <w:top w:w="72" w:type="dxa"/>
              <w:bottom w:w="72" w:type="dxa"/>
            </w:tcMar>
            <w:vAlign w:val="center"/>
          </w:tcPr>
          <w:p w14:paraId="1560402E" w14:textId="77777777" w:rsidR="00FD7B78" w:rsidRPr="00687BFB" w:rsidRDefault="00FD7B78" w:rsidP="00FD7B78">
            <w:pPr>
              <w:spacing w:before="0"/>
              <w:rPr>
                <w:b/>
              </w:rPr>
            </w:pPr>
            <w:r w:rsidRPr="00687BFB">
              <w:rPr>
                <w:b/>
              </w:rPr>
              <w:t xml:space="preserve">Answer: </w:t>
            </w:r>
            <w:r w:rsidRPr="00687BFB">
              <w:t xml:space="preserve">A large volume of short-term sales could indicate an aggressive investment posture.  They could also indicate excessive trading on the part of an investment manager.   You might further explore this with the client by asking, “How has your advisor concluded it is in your best interest to have a short-term investment strategy?”  </w:t>
            </w:r>
          </w:p>
        </w:tc>
      </w:tr>
      <w:tr w:rsidR="0012564D" w:rsidRPr="00687BFB" w14:paraId="69C97B10" w14:textId="77777777" w:rsidTr="00351B41">
        <w:tc>
          <w:tcPr>
            <w:tcW w:w="1143" w:type="dxa"/>
            <w:shd w:val="clear" w:color="auto" w:fill="FFFFFF"/>
            <w:tcMar>
              <w:top w:w="72" w:type="dxa"/>
              <w:left w:w="115" w:type="dxa"/>
              <w:bottom w:w="72" w:type="dxa"/>
              <w:right w:w="115" w:type="dxa"/>
            </w:tcMar>
          </w:tcPr>
          <w:p w14:paraId="702A4B67" w14:textId="77777777" w:rsidR="0012564D" w:rsidRPr="00687BFB" w:rsidRDefault="004534EF" w:rsidP="00161EB4">
            <w:r w:rsidRPr="00687BFB">
              <w:rPr>
                <w:noProof/>
                <w:lang w:eastAsia="zh-CN"/>
              </w:rPr>
              <w:drawing>
                <wp:inline distT="0" distB="0" distL="0" distR="0" wp14:anchorId="4D7AC0AB" wp14:editId="793E42B9">
                  <wp:extent cx="302260" cy="302260"/>
                  <wp:effectExtent l="0" t="0" r="2540" b="2540"/>
                  <wp:docPr id="26" name="Picture 26"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cumentationIcon_32p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8028" w:type="dxa"/>
            <w:tcBorders>
              <w:top w:val="single" w:sz="4" w:space="0" w:color="000000"/>
              <w:bottom w:val="single" w:sz="4" w:space="0" w:color="000000"/>
            </w:tcBorders>
            <w:shd w:val="clear" w:color="auto" w:fill="FFFFFF"/>
            <w:tcMar>
              <w:top w:w="72" w:type="dxa"/>
              <w:bottom w:w="72" w:type="dxa"/>
            </w:tcMar>
            <w:vAlign w:val="center"/>
          </w:tcPr>
          <w:p w14:paraId="219B9C57" w14:textId="77777777" w:rsidR="0012564D" w:rsidRPr="00687BFB" w:rsidRDefault="0012564D" w:rsidP="00FD7B78">
            <w:pPr>
              <w:spacing w:before="0" w:after="0"/>
              <w:rPr>
                <w:b/>
                <w:color w:val="0000FF"/>
              </w:rPr>
            </w:pPr>
            <w:r w:rsidRPr="00687BFB">
              <w:rPr>
                <w:b/>
              </w:rPr>
              <w:t xml:space="preserve">Was there a large liquidity event in the client’s life?  </w:t>
            </w:r>
          </w:p>
        </w:tc>
      </w:tr>
      <w:tr w:rsidR="00FD7B78" w:rsidRPr="00687BFB" w14:paraId="710EE1BF" w14:textId="77777777" w:rsidTr="00351B41">
        <w:tc>
          <w:tcPr>
            <w:tcW w:w="1143" w:type="dxa"/>
            <w:tcBorders>
              <w:right w:val="single" w:sz="4" w:space="0" w:color="000000"/>
            </w:tcBorders>
            <w:shd w:val="clear" w:color="auto" w:fill="FFFFFF"/>
            <w:tcMar>
              <w:top w:w="72" w:type="dxa"/>
              <w:left w:w="115" w:type="dxa"/>
              <w:bottom w:w="72" w:type="dxa"/>
              <w:right w:w="115" w:type="dxa"/>
            </w:tcMar>
          </w:tcPr>
          <w:p w14:paraId="7182FD43" w14:textId="77777777" w:rsidR="00FD7B78" w:rsidRPr="00687BFB" w:rsidRDefault="00FD7B78" w:rsidP="00161EB4"/>
        </w:tc>
        <w:tc>
          <w:tcPr>
            <w:tcW w:w="8028" w:type="dxa"/>
            <w:tcBorders>
              <w:top w:val="single" w:sz="4" w:space="0" w:color="000000"/>
              <w:left w:val="single" w:sz="4" w:space="0" w:color="000000"/>
              <w:bottom w:val="single" w:sz="4" w:space="0" w:color="000000"/>
              <w:right w:val="single" w:sz="4" w:space="0" w:color="000000"/>
            </w:tcBorders>
            <w:shd w:val="clear" w:color="auto" w:fill="D9D9D9"/>
            <w:tcMar>
              <w:top w:w="72" w:type="dxa"/>
              <w:bottom w:w="72" w:type="dxa"/>
            </w:tcMar>
            <w:vAlign w:val="center"/>
          </w:tcPr>
          <w:p w14:paraId="493AD51F" w14:textId="77777777" w:rsidR="00FD7B78" w:rsidRPr="00687BFB" w:rsidRDefault="00FD7B78" w:rsidP="00FD7B78">
            <w:pPr>
              <w:spacing w:before="0"/>
              <w:rPr>
                <w:b/>
              </w:rPr>
            </w:pPr>
            <w:r w:rsidRPr="00687BFB">
              <w:rPr>
                <w:b/>
              </w:rPr>
              <w:t xml:space="preserve">Answer: </w:t>
            </w:r>
            <w:r w:rsidRPr="00687BFB">
              <w:t xml:space="preserve">For example, you may see that the client sold a business or that a large holding was liquidated.  These events should prompt further inquiry with the client, which may reveal that </w:t>
            </w:r>
            <w:r>
              <w:t>the client may have additional investment needs</w:t>
            </w:r>
            <w:r w:rsidRPr="00687BFB">
              <w:t xml:space="preserve"> regarding the proceeds from the sale.</w:t>
            </w:r>
          </w:p>
        </w:tc>
      </w:tr>
    </w:tbl>
    <w:p w14:paraId="62F75445" w14:textId="77777777" w:rsidR="00DB0A5E" w:rsidRPr="00687BFB" w:rsidRDefault="00DB0A5E" w:rsidP="00D1698D">
      <w:pPr>
        <w:spacing w:before="0" w:after="0"/>
      </w:pPr>
      <w:r w:rsidRPr="00687BFB">
        <w:t xml:space="preserve"> </w:t>
      </w:r>
    </w:p>
    <w:p w14:paraId="4568CCE2" w14:textId="77777777" w:rsidR="0012564D" w:rsidRPr="00687BFB" w:rsidRDefault="0012564D" w:rsidP="003B5FDE">
      <w:pPr>
        <w:pStyle w:val="CommentText"/>
      </w:pPr>
      <w:r w:rsidRPr="00687BFB">
        <w:t xml:space="preserve">Questions that you might ask the client to gain further clarification include:  </w:t>
      </w:r>
      <w:r w:rsidR="003B5FDE">
        <w:rPr>
          <w:rStyle w:val="CommentReference"/>
        </w:rPr>
        <w:t/>
      </w:r>
      <w:r w:rsidR="003B5FDE" w:rsidRPr="00687BFB">
        <w:rPr>
          <w:rFonts w:ascii="Arial" w:hAnsi="Arial"/>
          <w:b/>
          <w:color w:val="FF0000"/>
        </w:rPr>
        <w:t>Click the icon to view example questions.</w:t>
      </w:r>
      <w:r w:rsidRPr="00687BFB">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9576"/>
      </w:tblGrid>
      <w:tr w:rsidR="0012564D" w:rsidRPr="00687BFB" w14:paraId="3C816454" w14:textId="77777777" w:rsidTr="00351B41">
        <w:tc>
          <w:tcPr>
            <w:tcW w:w="9576" w:type="dxa"/>
            <w:shd w:val="clear" w:color="auto" w:fill="DBD9B9"/>
            <w:tcMar>
              <w:top w:w="72" w:type="dxa"/>
              <w:left w:w="115" w:type="dxa"/>
              <w:bottom w:w="72" w:type="dxa"/>
              <w:right w:w="115" w:type="dxa"/>
            </w:tcMar>
          </w:tcPr>
          <w:p w14:paraId="6088D091" w14:textId="77777777" w:rsidR="0012564D" w:rsidRPr="00B64AAF" w:rsidRDefault="0012564D" w:rsidP="00B64AAF">
            <w:pPr>
              <w:rPr>
                <w:rStyle w:val="Strong"/>
              </w:rPr>
            </w:pPr>
            <w:r w:rsidRPr="00B64AAF">
              <w:rPr>
                <w:rStyle w:val="Strong"/>
              </w:rPr>
              <w:t>Effective Questions</w:t>
            </w:r>
          </w:p>
          <w:p w14:paraId="7BB63C0A" w14:textId="77777777" w:rsidR="0012564D" w:rsidRPr="00B64AAF" w:rsidRDefault="0012564D" w:rsidP="00351B41">
            <w:pPr>
              <w:numPr>
                <w:ilvl w:val="0"/>
                <w:numId w:val="8"/>
              </w:numPr>
            </w:pPr>
            <w:r w:rsidRPr="00B64AAF">
              <w:t xml:space="preserve">What was the motivating factor for the sale?  </w:t>
            </w:r>
          </w:p>
          <w:p w14:paraId="192A4505" w14:textId="77777777" w:rsidR="0012564D" w:rsidRPr="00B64AAF" w:rsidRDefault="0012564D" w:rsidP="00351B41">
            <w:pPr>
              <w:numPr>
                <w:ilvl w:val="0"/>
                <w:numId w:val="8"/>
              </w:numPr>
            </w:pPr>
            <w:r w:rsidRPr="00B64AAF">
              <w:t xml:space="preserve">Was the sale part of a structured plan?  </w:t>
            </w:r>
          </w:p>
          <w:p w14:paraId="05A68E30" w14:textId="77777777" w:rsidR="0012564D" w:rsidRPr="00B64AAF" w:rsidRDefault="0012564D" w:rsidP="00351B41">
            <w:pPr>
              <w:numPr>
                <w:ilvl w:val="0"/>
                <w:numId w:val="8"/>
              </w:numPr>
            </w:pPr>
            <w:r w:rsidRPr="00B64AAF">
              <w:t xml:space="preserve">Did the client authorize the sale or did a financial consultant have discretion in the account?  </w:t>
            </w:r>
          </w:p>
          <w:p w14:paraId="61A971D8" w14:textId="77777777" w:rsidR="0012564D" w:rsidRPr="00687BFB" w:rsidRDefault="0012564D" w:rsidP="00351B41">
            <w:pPr>
              <w:numPr>
                <w:ilvl w:val="0"/>
                <w:numId w:val="8"/>
              </w:numPr>
            </w:pPr>
            <w:r w:rsidRPr="00B64AAF">
              <w:t>Was the portfolio being rebalanced or was the client reducing a concentrated stock position?</w:t>
            </w:r>
            <w:r w:rsidRPr="00687BFB">
              <w:t xml:space="preserve">  </w:t>
            </w:r>
          </w:p>
        </w:tc>
      </w:tr>
    </w:tbl>
    <w:p w14:paraId="4AF2C3D4" w14:textId="77777777" w:rsidR="0012564D" w:rsidRDefault="0012564D" w:rsidP="00D1698D">
      <w:r w:rsidRPr="00687BFB">
        <w:t xml:space="preserve">These questions should lead to a discussion about Financial Planning and proper use of cash in light of goals.  It could also lead very nicely into a discussion about asset choice, assumption of risk and general investment education.  </w:t>
      </w:r>
    </w:p>
    <w:p w14:paraId="5E4F89A2" w14:textId="77777777" w:rsidR="00024586" w:rsidRDefault="0012564D" w:rsidP="00D1698D">
      <w:r w:rsidRPr="00DB0A5E">
        <w:rPr>
          <w:rStyle w:val="BodyTextChar"/>
          <w:i/>
          <w:szCs w:val="20"/>
        </w:rPr>
        <w:t>A good question to get this discussion going is,</w:t>
      </w:r>
      <w:r w:rsidRPr="00687BFB">
        <w:rPr>
          <w:rStyle w:val="BodyTextChar"/>
          <w:b/>
          <w:szCs w:val="20"/>
        </w:rPr>
        <w:t xml:space="preserve"> </w:t>
      </w:r>
      <w:r w:rsidRPr="000C148A">
        <w:rPr>
          <w:rStyle w:val="BodyTextChar"/>
          <w:i/>
          <w:szCs w:val="20"/>
        </w:rPr>
        <w:t>“</w:t>
      </w:r>
      <w:r w:rsidRPr="00DB0A5E">
        <w:rPr>
          <w:rStyle w:val="BodyTextChar"/>
          <w:b/>
          <w:szCs w:val="20"/>
        </w:rPr>
        <w:t>How does your advisor determine when it is appropriate to sell a security?</w:t>
      </w:r>
      <w:r w:rsidRPr="000C148A">
        <w:rPr>
          <w:rStyle w:val="BodyTextChar"/>
          <w:i/>
          <w:szCs w:val="20"/>
        </w:rPr>
        <w:t xml:space="preserve">”  </w:t>
      </w:r>
      <w:r w:rsidRPr="00DB0A5E">
        <w:rPr>
          <w:rStyle w:val="BodyTextChar"/>
          <w:i/>
          <w:szCs w:val="20"/>
        </w:rPr>
        <w:t>Chances are the client will not know the answer, which opens the door for you to position your approach.</w:t>
      </w:r>
    </w:p>
    <w:p w14:paraId="2C600217" w14:textId="77777777" w:rsidR="006A081F" w:rsidRDefault="00E77A42" w:rsidP="00363704">
      <w:pPr>
        <w:pStyle w:val="Heading2"/>
      </w:pPr>
      <w:r>
        <w:br w:type="page"/>
      </w:r>
      <w:bookmarkStart w:id="12" w:name="_Toc184624966"/>
      <w:r w:rsidR="006A081F">
        <w:lastRenderedPageBreak/>
        <w:t xml:space="preserve">Net Investment Income Tax </w:t>
      </w:r>
      <w:r w:rsidR="008803C6">
        <w:t>(NIIT)</w:t>
      </w:r>
    </w:p>
    <w:p w14:paraId="7A3CF7F4" w14:textId="77777777" w:rsidR="00CE7F1E" w:rsidRDefault="00D94F77" w:rsidP="0036683C">
      <w:r>
        <w:t xml:space="preserve">Here’s an opportunity to showcase your investment and tax expertise. </w:t>
      </w:r>
      <w:r w:rsidR="006A081F">
        <w:t>Effective for 2013 and later tax years</w:t>
      </w:r>
      <w:r w:rsidR="003F734A">
        <w:t>,</w:t>
      </w:r>
      <w:r w:rsidR="006A081F">
        <w:t xml:space="preserve"> a 3.8% tax is assessed against </w:t>
      </w:r>
      <w:r w:rsidR="006153CA">
        <w:t xml:space="preserve">certain </w:t>
      </w:r>
      <w:r w:rsidR="006A081F">
        <w:t>unearned income</w:t>
      </w:r>
      <w:r w:rsidR="008803C6">
        <w:t>.</w:t>
      </w:r>
      <w:r w:rsidR="006A081F">
        <w:t xml:space="preserve"> </w:t>
      </w:r>
      <w:r w:rsidR="00CD5CCA">
        <w:t xml:space="preserve">The purpose of the tax is to provide additional funding to Medicare. </w:t>
      </w:r>
      <w:r w:rsidR="00CE7F1E">
        <w:t>Because this tax is commonly misunderstood, we present a detailed review along with suggestions for client dialog.</w:t>
      </w:r>
    </w:p>
    <w:p w14:paraId="10015669" w14:textId="77777777" w:rsidR="008803C6" w:rsidRPr="00990768" w:rsidRDefault="00CE7F1E" w:rsidP="008803C6">
      <w:r>
        <w:t>This</w:t>
      </w:r>
      <w:r w:rsidR="00CD5CCA">
        <w:t xml:space="preserve"> tax is payable on the lesser of</w:t>
      </w:r>
      <w:r>
        <w:t xml:space="preserve"> net investment income or adjusted gross income over the following </w:t>
      </w:r>
      <w:r w:rsidR="00CD5CCA">
        <w:t>threshold</w:t>
      </w:r>
      <w:r>
        <w:t>s.</w:t>
      </w:r>
      <w:r w:rsidR="00E26A9F">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2" w:type="dxa"/>
          <w:left w:w="115" w:type="dxa"/>
          <w:bottom w:w="72" w:type="dxa"/>
          <w:right w:w="115" w:type="dxa"/>
        </w:tblCellMar>
        <w:tblLook w:val="01E0" w:firstRow="1" w:lastRow="1" w:firstColumn="1" w:lastColumn="1" w:noHBand="0" w:noVBand="0"/>
      </w:tblPr>
      <w:tblGrid>
        <w:gridCol w:w="2995"/>
        <w:gridCol w:w="1620"/>
        <w:gridCol w:w="1620"/>
      </w:tblGrid>
      <w:tr w:rsidR="008803C6" w:rsidRPr="00990768" w14:paraId="047DC113" w14:textId="77777777" w:rsidTr="0036683C">
        <w:trPr>
          <w:jc w:val="center"/>
        </w:trPr>
        <w:tc>
          <w:tcPr>
            <w:tcW w:w="2995" w:type="dxa"/>
            <w:vAlign w:val="center"/>
          </w:tcPr>
          <w:p w14:paraId="1E5CBCE8" w14:textId="77777777" w:rsidR="008803C6" w:rsidRPr="00F97C77" w:rsidRDefault="008803C6" w:rsidP="0036683C">
            <w:pPr>
              <w:spacing w:before="0" w:after="0"/>
              <w:jc w:val="center"/>
              <w:rPr>
                <w:rFonts w:eastAsia="Arial Unicode MS"/>
                <w:b/>
                <w:color w:val="000000"/>
              </w:rPr>
            </w:pPr>
            <w:r w:rsidRPr="00F97C77">
              <w:rPr>
                <w:b/>
              </w:rPr>
              <w:t>Filing Status</w:t>
            </w:r>
          </w:p>
        </w:tc>
        <w:tc>
          <w:tcPr>
            <w:tcW w:w="1620" w:type="dxa"/>
            <w:shd w:val="clear" w:color="auto" w:fill="BFBA84"/>
          </w:tcPr>
          <w:p w14:paraId="66C7E40D" w14:textId="6C32EDBD" w:rsidR="008803C6" w:rsidRPr="0036683C" w:rsidRDefault="008803C6" w:rsidP="0036683C">
            <w:pPr>
              <w:spacing w:before="0" w:after="0"/>
              <w:jc w:val="center"/>
              <w:rPr>
                <w:b/>
              </w:rPr>
            </w:pPr>
            <w:r w:rsidRPr="0036683C">
              <w:rPr>
                <w:b/>
              </w:rPr>
              <w:t>201</w:t>
            </w:r>
            <w:r w:rsidR="00AC5A29">
              <w:rPr>
                <w:b/>
              </w:rPr>
              <w:t>6</w:t>
            </w:r>
            <w:r w:rsidRPr="0036683C">
              <w:rPr>
                <w:b/>
              </w:rPr>
              <w:t xml:space="preserve"> AGI Threshold</w:t>
            </w:r>
          </w:p>
        </w:tc>
        <w:tc>
          <w:tcPr>
            <w:tcW w:w="1620" w:type="dxa"/>
            <w:shd w:val="clear" w:color="auto" w:fill="BFBA84"/>
            <w:vAlign w:val="center"/>
          </w:tcPr>
          <w:p w14:paraId="1D84A369" w14:textId="7988C384" w:rsidR="008803C6" w:rsidRPr="0036683C" w:rsidRDefault="00AC3593" w:rsidP="0036683C">
            <w:pPr>
              <w:spacing w:before="0" w:after="0"/>
              <w:jc w:val="center"/>
              <w:rPr>
                <w:rFonts w:eastAsia="Arial Unicode MS"/>
                <w:b/>
                <w:color w:val="000000"/>
              </w:rPr>
            </w:pPr>
            <w:r>
              <w:rPr>
                <w:b/>
              </w:rPr>
              <w:t>201</w:t>
            </w:r>
            <w:r w:rsidR="00AC5A29">
              <w:rPr>
                <w:b/>
              </w:rPr>
              <w:t>5</w:t>
            </w:r>
            <w:r w:rsidR="008803C6" w:rsidRPr="0036683C">
              <w:rPr>
                <w:b/>
              </w:rPr>
              <w:t xml:space="preserve"> AGI Threshold</w:t>
            </w:r>
          </w:p>
        </w:tc>
      </w:tr>
      <w:tr w:rsidR="008803C6" w:rsidRPr="00990768" w14:paraId="081C48C4" w14:textId="77777777" w:rsidTr="0036683C">
        <w:trPr>
          <w:jc w:val="center"/>
        </w:trPr>
        <w:tc>
          <w:tcPr>
            <w:tcW w:w="2995" w:type="dxa"/>
            <w:shd w:val="clear" w:color="auto" w:fill="E7E6CF"/>
            <w:vAlign w:val="center"/>
          </w:tcPr>
          <w:p w14:paraId="6764A5C8" w14:textId="77777777" w:rsidR="008803C6" w:rsidRPr="002F0C5D" w:rsidRDefault="008803C6" w:rsidP="0036683C">
            <w:pPr>
              <w:spacing w:before="0" w:after="0"/>
              <w:rPr>
                <w:rFonts w:eastAsia="Arial Unicode MS"/>
                <w:b/>
                <w:color w:val="000000"/>
              </w:rPr>
            </w:pPr>
            <w:r>
              <w:rPr>
                <w:b/>
              </w:rPr>
              <w:t>Married Filing Jointly</w:t>
            </w:r>
          </w:p>
        </w:tc>
        <w:tc>
          <w:tcPr>
            <w:tcW w:w="1620" w:type="dxa"/>
            <w:shd w:val="clear" w:color="auto" w:fill="E7E6CF"/>
          </w:tcPr>
          <w:p w14:paraId="1B38C61F" w14:textId="77777777" w:rsidR="008803C6" w:rsidRDefault="008803C6" w:rsidP="0036683C">
            <w:pPr>
              <w:spacing w:before="0" w:after="0"/>
              <w:jc w:val="center"/>
            </w:pPr>
            <w:r>
              <w:t>$250,000</w:t>
            </w:r>
          </w:p>
        </w:tc>
        <w:tc>
          <w:tcPr>
            <w:tcW w:w="1620" w:type="dxa"/>
            <w:shd w:val="clear" w:color="auto" w:fill="E7E6CF"/>
            <w:vAlign w:val="center"/>
          </w:tcPr>
          <w:p w14:paraId="6C154C48" w14:textId="77777777" w:rsidR="008803C6" w:rsidRPr="00990768" w:rsidRDefault="008803C6" w:rsidP="0036683C">
            <w:pPr>
              <w:spacing w:before="0" w:after="0"/>
              <w:jc w:val="center"/>
              <w:rPr>
                <w:rFonts w:eastAsia="Arial Unicode MS"/>
                <w:color w:val="000000"/>
              </w:rPr>
            </w:pPr>
            <w:r>
              <w:t>$250,000</w:t>
            </w:r>
          </w:p>
        </w:tc>
      </w:tr>
      <w:tr w:rsidR="008803C6" w:rsidRPr="00990768" w14:paraId="0C06950F" w14:textId="77777777" w:rsidTr="0036683C">
        <w:trPr>
          <w:jc w:val="center"/>
        </w:trPr>
        <w:tc>
          <w:tcPr>
            <w:tcW w:w="2995" w:type="dxa"/>
            <w:shd w:val="clear" w:color="auto" w:fill="E7E6CF"/>
            <w:vAlign w:val="center"/>
          </w:tcPr>
          <w:p w14:paraId="40203C2E" w14:textId="77777777" w:rsidR="008803C6" w:rsidRDefault="008803C6" w:rsidP="0036683C">
            <w:pPr>
              <w:spacing w:before="0" w:after="0"/>
              <w:rPr>
                <w:b/>
              </w:rPr>
            </w:pPr>
            <w:r>
              <w:rPr>
                <w:b/>
              </w:rPr>
              <w:t>Married Filing Separately</w:t>
            </w:r>
          </w:p>
        </w:tc>
        <w:tc>
          <w:tcPr>
            <w:tcW w:w="1620" w:type="dxa"/>
            <w:shd w:val="clear" w:color="auto" w:fill="E7E6CF"/>
            <w:vAlign w:val="center"/>
          </w:tcPr>
          <w:p w14:paraId="2FB1744C" w14:textId="77777777" w:rsidR="008803C6" w:rsidRDefault="008803C6" w:rsidP="0036683C">
            <w:pPr>
              <w:spacing w:before="0" w:after="0"/>
              <w:jc w:val="center"/>
            </w:pPr>
            <w:r>
              <w:t>$125,000</w:t>
            </w:r>
          </w:p>
        </w:tc>
        <w:tc>
          <w:tcPr>
            <w:tcW w:w="1620" w:type="dxa"/>
            <w:shd w:val="clear" w:color="auto" w:fill="E7E6CF"/>
            <w:vAlign w:val="center"/>
          </w:tcPr>
          <w:p w14:paraId="45C75B4E" w14:textId="77777777" w:rsidR="008803C6" w:rsidRDefault="008803C6" w:rsidP="0036683C">
            <w:pPr>
              <w:spacing w:before="0" w:after="0"/>
              <w:jc w:val="center"/>
            </w:pPr>
            <w:r>
              <w:t>$125,000</w:t>
            </w:r>
          </w:p>
        </w:tc>
      </w:tr>
      <w:tr w:rsidR="008803C6" w:rsidRPr="00990768" w14:paraId="20EFF1E3" w14:textId="77777777" w:rsidTr="0036683C">
        <w:trPr>
          <w:jc w:val="center"/>
        </w:trPr>
        <w:tc>
          <w:tcPr>
            <w:tcW w:w="2995" w:type="dxa"/>
            <w:shd w:val="clear" w:color="auto" w:fill="E7E6CF"/>
            <w:vAlign w:val="center"/>
          </w:tcPr>
          <w:p w14:paraId="73910C21" w14:textId="77777777" w:rsidR="008803C6" w:rsidRPr="002F0C5D" w:rsidRDefault="008803C6" w:rsidP="0036683C">
            <w:pPr>
              <w:spacing w:before="0" w:after="0"/>
              <w:rPr>
                <w:rFonts w:eastAsia="Arial Unicode MS"/>
                <w:b/>
                <w:color w:val="000000"/>
              </w:rPr>
            </w:pPr>
            <w:r>
              <w:rPr>
                <w:b/>
              </w:rPr>
              <w:t>Single</w:t>
            </w:r>
          </w:p>
        </w:tc>
        <w:tc>
          <w:tcPr>
            <w:tcW w:w="1620" w:type="dxa"/>
            <w:shd w:val="clear" w:color="auto" w:fill="E7E6CF"/>
          </w:tcPr>
          <w:p w14:paraId="1E8B4A39" w14:textId="77777777" w:rsidR="008803C6" w:rsidRPr="00990768" w:rsidRDefault="008803C6" w:rsidP="0036683C">
            <w:pPr>
              <w:spacing w:before="0" w:after="0"/>
              <w:jc w:val="center"/>
            </w:pPr>
            <w:r w:rsidRPr="00990768">
              <w:t>$</w:t>
            </w:r>
            <w:r>
              <w:t>200,000</w:t>
            </w:r>
          </w:p>
        </w:tc>
        <w:tc>
          <w:tcPr>
            <w:tcW w:w="1620" w:type="dxa"/>
            <w:shd w:val="clear" w:color="auto" w:fill="E7E6CF"/>
            <w:vAlign w:val="center"/>
          </w:tcPr>
          <w:p w14:paraId="60AB267A" w14:textId="77777777" w:rsidR="008803C6" w:rsidRPr="00990768" w:rsidRDefault="008803C6" w:rsidP="0036683C">
            <w:pPr>
              <w:spacing w:before="0" w:after="0"/>
              <w:jc w:val="center"/>
              <w:rPr>
                <w:rFonts w:eastAsia="Arial Unicode MS"/>
                <w:color w:val="000000"/>
              </w:rPr>
            </w:pPr>
            <w:r w:rsidRPr="00990768">
              <w:t>$</w:t>
            </w:r>
            <w:r>
              <w:t>200,000</w:t>
            </w:r>
          </w:p>
        </w:tc>
      </w:tr>
    </w:tbl>
    <w:p w14:paraId="301F4398" w14:textId="77777777" w:rsidR="00CD5CCA" w:rsidRDefault="00CE7F1E" w:rsidP="0036683C">
      <w:r>
        <w:t>The</w:t>
      </w:r>
      <w:r w:rsidR="0016261E">
        <w:t xml:space="preserve"> calculation of this</w:t>
      </w:r>
      <w:r>
        <w:t xml:space="preserve"> </w:t>
      </w:r>
      <w:r w:rsidR="00CD5CCA">
        <w:t>tax is best illustrated by example. Assume that your clients are married and file jointly. Their adjusted gross income is $400,000.  Their investment income is $210,000 and they have $10,000 in investment expenses. Their net investment income tax is $5,700 calculated as follows.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00"/>
        <w:tblLook w:val="04A0" w:firstRow="1" w:lastRow="0" w:firstColumn="1" w:lastColumn="0" w:noHBand="0" w:noVBand="1"/>
      </w:tblPr>
      <w:tblGrid>
        <w:gridCol w:w="3115"/>
        <w:gridCol w:w="3115"/>
      </w:tblGrid>
      <w:tr w:rsidR="00CD5CCA" w14:paraId="18232911" w14:textId="77777777" w:rsidTr="0036683C">
        <w:trPr>
          <w:jc w:val="center"/>
        </w:trPr>
        <w:tc>
          <w:tcPr>
            <w:tcW w:w="6230" w:type="dxa"/>
            <w:gridSpan w:val="2"/>
            <w:shd w:val="clear" w:color="auto" w:fill="BFBA84"/>
          </w:tcPr>
          <w:p w14:paraId="3A70E58D" w14:textId="77777777" w:rsidR="00CD5CCA" w:rsidRPr="0036683C" w:rsidRDefault="00CD5CCA" w:rsidP="0036683C">
            <w:pPr>
              <w:spacing w:before="20" w:after="20"/>
              <w:jc w:val="center"/>
              <w:rPr>
                <w:b/>
              </w:rPr>
            </w:pPr>
            <w:r w:rsidRPr="0036683C">
              <w:rPr>
                <w:b/>
              </w:rPr>
              <w:t>Example of NIIT Calculation</w:t>
            </w:r>
          </w:p>
        </w:tc>
      </w:tr>
      <w:tr w:rsidR="00CD5CCA" w14:paraId="568D0FCD" w14:textId="77777777" w:rsidTr="0036683C">
        <w:trPr>
          <w:jc w:val="center"/>
        </w:trPr>
        <w:tc>
          <w:tcPr>
            <w:tcW w:w="3115" w:type="dxa"/>
            <w:shd w:val="clear" w:color="auto" w:fill="DBD9B9"/>
          </w:tcPr>
          <w:p w14:paraId="17EB38A9" w14:textId="77777777" w:rsidR="00CD5CCA" w:rsidRPr="0036683C" w:rsidRDefault="00CD5CCA" w:rsidP="0036683C">
            <w:pPr>
              <w:spacing w:before="20" w:after="20"/>
              <w:jc w:val="center"/>
              <w:rPr>
                <w:b/>
              </w:rPr>
            </w:pPr>
            <w:r w:rsidRPr="0036683C">
              <w:rPr>
                <w:b/>
              </w:rPr>
              <w:t>Factor</w:t>
            </w:r>
          </w:p>
        </w:tc>
        <w:tc>
          <w:tcPr>
            <w:tcW w:w="3115" w:type="dxa"/>
            <w:shd w:val="clear" w:color="auto" w:fill="DBD9B9"/>
          </w:tcPr>
          <w:p w14:paraId="35E969D0" w14:textId="77777777" w:rsidR="00CD5CCA" w:rsidRPr="0036683C" w:rsidRDefault="00CD5CCA" w:rsidP="0036683C">
            <w:pPr>
              <w:spacing w:before="20" w:after="20"/>
              <w:jc w:val="center"/>
              <w:rPr>
                <w:b/>
              </w:rPr>
            </w:pPr>
            <w:r w:rsidRPr="0036683C">
              <w:rPr>
                <w:b/>
              </w:rPr>
              <w:t>Amount</w:t>
            </w:r>
          </w:p>
        </w:tc>
      </w:tr>
      <w:tr w:rsidR="00CD5CCA" w14:paraId="04214FC9" w14:textId="77777777" w:rsidTr="0036683C">
        <w:trPr>
          <w:jc w:val="center"/>
        </w:trPr>
        <w:tc>
          <w:tcPr>
            <w:tcW w:w="3115" w:type="dxa"/>
            <w:shd w:val="clear" w:color="auto" w:fill="E7E6CF"/>
          </w:tcPr>
          <w:p w14:paraId="7CA410FF" w14:textId="77777777" w:rsidR="00CD5CCA" w:rsidRDefault="00CD5CCA" w:rsidP="0036683C">
            <w:pPr>
              <w:spacing w:before="20" w:after="20"/>
            </w:pPr>
            <w:r>
              <w:t>Adjusted Gross Income</w:t>
            </w:r>
          </w:p>
        </w:tc>
        <w:tc>
          <w:tcPr>
            <w:tcW w:w="3115" w:type="dxa"/>
            <w:shd w:val="clear" w:color="auto" w:fill="E7E6CF"/>
          </w:tcPr>
          <w:p w14:paraId="3D2D0B8F" w14:textId="77777777" w:rsidR="00CD5CCA" w:rsidRDefault="00CD5CCA" w:rsidP="0036683C">
            <w:pPr>
              <w:spacing w:before="20" w:after="20"/>
              <w:jc w:val="center"/>
            </w:pPr>
            <w:r>
              <w:t>$400,000</w:t>
            </w:r>
          </w:p>
        </w:tc>
      </w:tr>
      <w:tr w:rsidR="00CD5CCA" w14:paraId="466505E1" w14:textId="77777777" w:rsidTr="0036683C">
        <w:trPr>
          <w:jc w:val="center"/>
        </w:trPr>
        <w:tc>
          <w:tcPr>
            <w:tcW w:w="3115" w:type="dxa"/>
            <w:shd w:val="clear" w:color="auto" w:fill="E7E6CF"/>
          </w:tcPr>
          <w:p w14:paraId="0CFE758A" w14:textId="77777777" w:rsidR="00CD5CCA" w:rsidRDefault="00CD5CCA" w:rsidP="0036683C">
            <w:pPr>
              <w:spacing w:before="20" w:after="20"/>
            </w:pPr>
            <w:r>
              <w:t>Less threshold AGI, married filing jointly (from chart above)</w:t>
            </w:r>
          </w:p>
        </w:tc>
        <w:tc>
          <w:tcPr>
            <w:tcW w:w="3115" w:type="dxa"/>
            <w:shd w:val="clear" w:color="auto" w:fill="E7E6CF"/>
          </w:tcPr>
          <w:p w14:paraId="18EFE65C" w14:textId="77777777" w:rsidR="00CD5CCA" w:rsidRDefault="00CD5CCA" w:rsidP="0036683C">
            <w:pPr>
              <w:spacing w:before="20" w:after="20"/>
              <w:jc w:val="center"/>
            </w:pPr>
            <w:r>
              <w:t>$250,000</w:t>
            </w:r>
          </w:p>
        </w:tc>
      </w:tr>
      <w:tr w:rsidR="00CD5CCA" w14:paraId="0D432483" w14:textId="77777777" w:rsidTr="0036683C">
        <w:trPr>
          <w:jc w:val="center"/>
        </w:trPr>
        <w:tc>
          <w:tcPr>
            <w:tcW w:w="3115" w:type="dxa"/>
            <w:shd w:val="clear" w:color="auto" w:fill="E7E6CF"/>
          </w:tcPr>
          <w:p w14:paraId="2C9F53E5" w14:textId="77777777" w:rsidR="00CD5CCA" w:rsidRDefault="00CD5CCA" w:rsidP="0036683C">
            <w:pPr>
              <w:spacing w:before="20" w:after="20"/>
            </w:pPr>
            <w:r>
              <w:t>Excess of AGI over threshold</w:t>
            </w:r>
          </w:p>
        </w:tc>
        <w:tc>
          <w:tcPr>
            <w:tcW w:w="3115" w:type="dxa"/>
            <w:shd w:val="clear" w:color="auto" w:fill="E7E6CF"/>
          </w:tcPr>
          <w:p w14:paraId="776232C8" w14:textId="77777777" w:rsidR="00CD5CCA" w:rsidRDefault="00CD5CCA" w:rsidP="0036683C">
            <w:pPr>
              <w:spacing w:before="20" w:after="20"/>
              <w:jc w:val="center"/>
            </w:pPr>
            <w:r>
              <w:t>$150,000</w:t>
            </w:r>
          </w:p>
        </w:tc>
      </w:tr>
      <w:tr w:rsidR="00CD5CCA" w14:paraId="75C91AA0" w14:textId="77777777" w:rsidTr="0036683C">
        <w:trPr>
          <w:jc w:val="center"/>
        </w:trPr>
        <w:tc>
          <w:tcPr>
            <w:tcW w:w="3115" w:type="dxa"/>
            <w:shd w:val="clear" w:color="auto" w:fill="E7E6CF"/>
          </w:tcPr>
          <w:p w14:paraId="63DC60D2" w14:textId="77777777" w:rsidR="00CD5CCA" w:rsidRDefault="00CD5CCA" w:rsidP="0036683C">
            <w:pPr>
              <w:spacing w:before="20" w:after="20"/>
            </w:pPr>
            <w:r>
              <w:t>Net Investment Income</w:t>
            </w:r>
          </w:p>
          <w:p w14:paraId="187B5114" w14:textId="77777777" w:rsidR="00CD5CCA" w:rsidRDefault="00CD5CCA" w:rsidP="0036683C">
            <w:pPr>
              <w:spacing w:before="20" w:after="20"/>
            </w:pPr>
            <w:r>
              <w:t>($210,000-$10,000)</w:t>
            </w:r>
          </w:p>
        </w:tc>
        <w:tc>
          <w:tcPr>
            <w:tcW w:w="3115" w:type="dxa"/>
            <w:shd w:val="clear" w:color="auto" w:fill="E7E6CF"/>
          </w:tcPr>
          <w:p w14:paraId="4DE2183F" w14:textId="77777777" w:rsidR="00CD5CCA" w:rsidRDefault="00CD5CCA" w:rsidP="0036683C">
            <w:pPr>
              <w:spacing w:before="20" w:after="20"/>
              <w:jc w:val="center"/>
            </w:pPr>
            <w:r>
              <w:t>$200,000</w:t>
            </w:r>
          </w:p>
        </w:tc>
      </w:tr>
      <w:tr w:rsidR="00CD5CCA" w14:paraId="40A469C9" w14:textId="77777777" w:rsidTr="0036683C">
        <w:trPr>
          <w:jc w:val="center"/>
        </w:trPr>
        <w:tc>
          <w:tcPr>
            <w:tcW w:w="3115" w:type="dxa"/>
            <w:shd w:val="clear" w:color="auto" w:fill="E7E6CF"/>
          </w:tcPr>
          <w:p w14:paraId="3F0F61FD" w14:textId="77777777" w:rsidR="00CD5CCA" w:rsidRDefault="00CD5CCA" w:rsidP="0036683C">
            <w:pPr>
              <w:spacing w:before="20" w:after="20"/>
            </w:pPr>
            <w:r>
              <w:t>Lesser of excess AGI or Net Investment Income</w:t>
            </w:r>
          </w:p>
        </w:tc>
        <w:tc>
          <w:tcPr>
            <w:tcW w:w="3115" w:type="dxa"/>
            <w:shd w:val="clear" w:color="auto" w:fill="E7E6CF"/>
          </w:tcPr>
          <w:p w14:paraId="4C2EF61C" w14:textId="77777777" w:rsidR="00CD5CCA" w:rsidRDefault="00CD5CCA" w:rsidP="0036683C">
            <w:pPr>
              <w:spacing w:before="20" w:after="20"/>
              <w:jc w:val="center"/>
            </w:pPr>
            <w:r>
              <w:t>$150,000</w:t>
            </w:r>
          </w:p>
        </w:tc>
      </w:tr>
      <w:tr w:rsidR="00CD5CCA" w14:paraId="06C9B534" w14:textId="77777777" w:rsidTr="0036683C">
        <w:trPr>
          <w:jc w:val="center"/>
        </w:trPr>
        <w:tc>
          <w:tcPr>
            <w:tcW w:w="3115" w:type="dxa"/>
            <w:shd w:val="clear" w:color="auto" w:fill="E7E6CF"/>
          </w:tcPr>
          <w:p w14:paraId="7E7B2725" w14:textId="77777777" w:rsidR="00CD5CCA" w:rsidRDefault="00CD5CCA" w:rsidP="0036683C">
            <w:pPr>
              <w:spacing w:before="20" w:after="20"/>
            </w:pPr>
            <w:r>
              <w:t xml:space="preserve">NIIT= 3.8% </w:t>
            </w:r>
            <w:r w:rsidR="0045571D">
              <w:t>of</w:t>
            </w:r>
            <w:r>
              <w:t xml:space="preserve"> $150,000</w:t>
            </w:r>
          </w:p>
        </w:tc>
        <w:tc>
          <w:tcPr>
            <w:tcW w:w="3115" w:type="dxa"/>
            <w:shd w:val="clear" w:color="auto" w:fill="E7E6CF"/>
          </w:tcPr>
          <w:p w14:paraId="5599C28E" w14:textId="77777777" w:rsidR="00CD5CCA" w:rsidRDefault="00CD5CCA" w:rsidP="0036683C">
            <w:pPr>
              <w:spacing w:before="20" w:after="20"/>
              <w:jc w:val="center"/>
            </w:pPr>
            <w:r>
              <w:t>$5,700</w:t>
            </w:r>
          </w:p>
        </w:tc>
      </w:tr>
    </w:tbl>
    <w:p w14:paraId="033949C9" w14:textId="77777777" w:rsidR="009F5C07" w:rsidRDefault="00CD5CCA" w:rsidP="0036683C">
      <w:r>
        <w:t>T</w:t>
      </w:r>
      <w:r w:rsidR="00D651B6">
        <w:t>he NIIT is assessed o</w:t>
      </w:r>
      <w:r w:rsidR="009F5C07">
        <w:t xml:space="preserve">n IRS </w:t>
      </w:r>
      <w:r w:rsidR="00946B17">
        <w:t>F</w:t>
      </w:r>
      <w:r w:rsidR="009F5C07">
        <w:t xml:space="preserve">orm 8960. </w:t>
      </w:r>
    </w:p>
    <w:p w14:paraId="47D058D8" w14:textId="0EC1A1DB" w:rsidR="0036683C" w:rsidRDefault="003B5FDE" w:rsidP="0036683C">
      <w:pPr>
        <w:jc w:val="center"/>
      </w:pPr>
      <w:r w:rsidRPr="00870787">
        <w:rPr>
          <w:noProof/>
          <w:bdr w:val="single" w:sz="6" w:space="0" w:color="000000"/>
          <w:lang w:eastAsia="zh-CN"/>
        </w:rPr>
        <w:lastRenderedPageBreak/>
        <w:drawing>
          <wp:inline distT="0" distB="0" distL="0" distR="0" wp14:anchorId="6492B4E8" wp14:editId="6B33124D">
            <wp:extent cx="5943600" cy="74415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5 Form 8960.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441565"/>
                    </a:xfrm>
                    <a:prstGeom prst="rect">
                      <a:avLst/>
                    </a:prstGeom>
                  </pic:spPr>
                </pic:pic>
              </a:graphicData>
            </a:graphic>
          </wp:inline>
        </w:drawing>
      </w:r>
    </w:p>
    <w:p w14:paraId="1EED327C" w14:textId="77777777" w:rsidR="0036683C" w:rsidRDefault="00A3785B" w:rsidP="00870787">
      <w:pPr>
        <w:tabs>
          <w:tab w:val="left" w:pos="7432"/>
        </w:tabs>
      </w:pPr>
      <w:r>
        <w:tab/>
      </w:r>
    </w:p>
    <w:p w14:paraId="0CB68BA1" w14:textId="77777777" w:rsidR="009F5C07" w:rsidRDefault="009F5C07" w:rsidP="0036683C">
      <w:r>
        <w:t>In reviewing this form</w:t>
      </w:r>
      <w:r w:rsidRPr="00687BFB">
        <w:t xml:space="preserve">, you should be </w:t>
      </w:r>
      <w:r>
        <w:t xml:space="preserve">focused upon helping your client </w:t>
      </w:r>
      <w:r w:rsidR="00CE7F1E">
        <w:t xml:space="preserve">understand how portfolio investment decisions affect </w:t>
      </w:r>
      <w:r>
        <w:t>the NIIT</w:t>
      </w:r>
      <w:r w:rsidR="00CE7F1E">
        <w:t>.</w:t>
      </w:r>
      <w: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9576"/>
      </w:tblGrid>
      <w:tr w:rsidR="00D42E1D" w:rsidRPr="00687BFB" w14:paraId="1C851C26" w14:textId="77777777" w:rsidTr="0036683C">
        <w:trPr>
          <w:trHeight w:val="728"/>
        </w:trPr>
        <w:tc>
          <w:tcPr>
            <w:tcW w:w="9576" w:type="dxa"/>
            <w:shd w:val="clear" w:color="auto" w:fill="DBD9B9"/>
            <w:tcMar>
              <w:top w:w="72" w:type="dxa"/>
              <w:left w:w="115" w:type="dxa"/>
              <w:bottom w:w="72" w:type="dxa"/>
              <w:right w:w="115" w:type="dxa"/>
            </w:tcMar>
          </w:tcPr>
          <w:p w14:paraId="52174507" w14:textId="77777777" w:rsidR="00D42E1D" w:rsidRPr="00B64AAF" w:rsidRDefault="00D42E1D" w:rsidP="001224BB">
            <w:pPr>
              <w:rPr>
                <w:rStyle w:val="Strong"/>
              </w:rPr>
            </w:pPr>
            <w:r w:rsidRPr="00B64AAF">
              <w:rPr>
                <w:rStyle w:val="Strong"/>
              </w:rPr>
              <w:lastRenderedPageBreak/>
              <w:t>Effective Question</w:t>
            </w:r>
          </w:p>
          <w:p w14:paraId="61BFF775" w14:textId="77777777" w:rsidR="00D42E1D" w:rsidRPr="00687BFB" w:rsidRDefault="00D42E1D" w:rsidP="0036683C">
            <w:pPr>
              <w:numPr>
                <w:ilvl w:val="0"/>
                <w:numId w:val="8"/>
              </w:numPr>
            </w:pPr>
            <w:r>
              <w:t xml:space="preserve">How has your advisor </w:t>
            </w:r>
            <w:r w:rsidR="00D651B6">
              <w:t xml:space="preserve">minimized </w:t>
            </w:r>
            <w:r>
              <w:t>this tax in your investment strategy</w:t>
            </w:r>
            <w:r w:rsidRPr="00B64AAF">
              <w:t xml:space="preserve">?  </w:t>
            </w:r>
            <w:r w:rsidRPr="00687BFB">
              <w:t xml:space="preserve"> </w:t>
            </w:r>
          </w:p>
        </w:tc>
      </w:tr>
    </w:tbl>
    <w:p w14:paraId="39958CB6" w14:textId="77777777" w:rsidR="00D42E1D" w:rsidRPr="0036683C" w:rsidRDefault="00D42E1D" w:rsidP="00D42E1D">
      <w:pPr>
        <w:rPr>
          <w:b/>
          <w:color w:val="FF0000"/>
        </w:rPr>
      </w:pPr>
      <w:r>
        <w:t>This question</w:t>
      </w:r>
      <w:r w:rsidR="00CE7F1E">
        <w:t xml:space="preserve"> should lead to a dialog around</w:t>
      </w:r>
      <w:r w:rsidRPr="00687BFB">
        <w:t xml:space="preserve"> </w:t>
      </w:r>
      <w:r>
        <w:t>alternatives for avoiding or minimizing the tax.</w:t>
      </w:r>
      <w:r w:rsidR="0010659F">
        <w:t xml:space="preserve"> </w:t>
      </w:r>
      <w:r w:rsidR="0010659F" w:rsidRPr="0036683C">
        <w:rPr>
          <w:b/>
          <w:color w:val="FF0000"/>
        </w:rPr>
        <w:t xml:space="preserve">Click </w:t>
      </w:r>
      <w:r w:rsidR="0010659F" w:rsidRPr="0036683C">
        <w:rPr>
          <w:rStyle w:val="Hyperlink"/>
        </w:rPr>
        <w:t>here</w:t>
      </w:r>
      <w:r w:rsidR="0010659F" w:rsidRPr="0036683C">
        <w:rPr>
          <w:b/>
          <w:color w:val="FF0000"/>
        </w:rPr>
        <w:t xml:space="preserve"> to learn more.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31210D" w:rsidRPr="008D3CA3" w14:paraId="3A9AECA3" w14:textId="77777777" w:rsidTr="0031210D">
        <w:tc>
          <w:tcPr>
            <w:tcW w:w="9576" w:type="dxa"/>
            <w:shd w:val="clear" w:color="auto" w:fill="D9D9D9"/>
          </w:tcPr>
          <w:p w14:paraId="3943F0B8" w14:textId="77777777" w:rsidR="0031210D" w:rsidRPr="0036683C" w:rsidRDefault="00D42E1D" w:rsidP="0031210D">
            <w:pPr>
              <w:rPr>
                <w:rStyle w:val="Hyperlink"/>
                <w:u w:val="none"/>
              </w:rPr>
            </w:pPr>
            <w:r w:rsidRPr="0036683C">
              <w:rPr>
                <w:rStyle w:val="Hyperlink"/>
                <w:u w:val="none"/>
              </w:rPr>
              <w:t>Avoiding or Minimizing</w:t>
            </w:r>
            <w:r w:rsidR="0031210D" w:rsidRPr="0036683C">
              <w:rPr>
                <w:rStyle w:val="Hyperlink"/>
                <w:u w:val="none"/>
              </w:rPr>
              <w:t xml:space="preserve"> the NIIT</w:t>
            </w:r>
          </w:p>
          <w:p w14:paraId="7E768B12" w14:textId="77777777" w:rsidR="0031210D" w:rsidRDefault="00EA307E" w:rsidP="0036683C">
            <w:r>
              <w:t>Tax counsel or the client’s CPA should be involved in long</w:t>
            </w:r>
            <w:r w:rsidR="003F734A">
              <w:t>-</w:t>
            </w:r>
            <w:r>
              <w:t>term tax planning</w:t>
            </w:r>
            <w:r w:rsidR="0010659F">
              <w:t>;</w:t>
            </w:r>
            <w:r>
              <w:t xml:space="preserve"> however</w:t>
            </w:r>
            <w:r w:rsidR="0010659F">
              <w:t>,</w:t>
            </w:r>
            <w:r>
              <w:t xml:space="preserve"> you should know there are two </w:t>
            </w:r>
            <w:r w:rsidR="00D651B6">
              <w:t xml:space="preserve">broad </w:t>
            </w:r>
            <w:r>
              <w:t>approaches in</w:t>
            </w:r>
            <w:r w:rsidR="0031210D">
              <w:t xml:space="preserve"> manag</w:t>
            </w:r>
            <w:r>
              <w:t>ing</w:t>
            </w:r>
            <w:r w:rsidR="0031210D">
              <w:t xml:space="preserve"> the NIIT.</w:t>
            </w:r>
            <w:r w:rsidR="00B85420">
              <w:t xml:space="preserve"> </w:t>
            </w:r>
          </w:p>
          <w:p w14:paraId="24C235A4" w14:textId="77777777" w:rsidR="0031210D" w:rsidRDefault="0031210D" w:rsidP="0036683C">
            <w:pPr>
              <w:numPr>
                <w:ilvl w:val="0"/>
                <w:numId w:val="41"/>
              </w:numPr>
            </w:pPr>
            <w:r>
              <w:t>Restructure your client’s portfolio to avoid the NIIT</w:t>
            </w:r>
          </w:p>
          <w:p w14:paraId="4990910C" w14:textId="77777777" w:rsidR="0031210D" w:rsidRDefault="004F56E0" w:rsidP="0036683C">
            <w:pPr>
              <w:numPr>
                <w:ilvl w:val="0"/>
                <w:numId w:val="42"/>
              </w:numPr>
            </w:pPr>
            <w:r>
              <w:t xml:space="preserve">Consider the purchase of </w:t>
            </w:r>
            <w:r w:rsidR="00EA307E">
              <w:t>m</w:t>
            </w:r>
            <w:r w:rsidR="0031210D">
              <w:t>unicipal bond</w:t>
            </w:r>
            <w:r w:rsidR="00EA307E">
              <w:t>s</w:t>
            </w:r>
            <w:r>
              <w:t xml:space="preserve"> because the </w:t>
            </w:r>
            <w:r w:rsidR="00D651B6">
              <w:t xml:space="preserve">municipal bond </w:t>
            </w:r>
            <w:r>
              <w:t xml:space="preserve">interest income </w:t>
            </w:r>
            <w:r w:rsidR="0031210D">
              <w:t>is not subject to the NIIT</w:t>
            </w:r>
          </w:p>
          <w:p w14:paraId="4A19433D" w14:textId="77777777" w:rsidR="004F56E0" w:rsidRDefault="001224BB" w:rsidP="0036683C">
            <w:pPr>
              <w:numPr>
                <w:ilvl w:val="0"/>
                <w:numId w:val="42"/>
              </w:numPr>
            </w:pPr>
            <w:r>
              <w:t>Only recognized capital gains are subject to the NIIT</w:t>
            </w:r>
            <w:r w:rsidR="0010659F">
              <w:t>;</w:t>
            </w:r>
            <w:r>
              <w:t xml:space="preserve"> hence</w:t>
            </w:r>
            <w:r w:rsidR="0010659F">
              <w:t>,</w:t>
            </w:r>
            <w:r>
              <w:t xml:space="preserve"> a</w:t>
            </w:r>
            <w:r w:rsidR="005400B1">
              <w:t xml:space="preserve"> “buy and hold” investment strategy, if </w:t>
            </w:r>
            <w:r w:rsidR="006B1B34">
              <w:t>appropriate</w:t>
            </w:r>
            <w:r w:rsidR="005400B1">
              <w:t xml:space="preserve"> for your client’s investmen</w:t>
            </w:r>
            <w:r w:rsidR="004F56E0">
              <w:t>t goals</w:t>
            </w:r>
            <w:r w:rsidR="005400B1">
              <w:t>, will reduce the net investment income subject to the NIIT</w:t>
            </w:r>
            <w:r w:rsidR="004F56E0">
              <w:t xml:space="preserve">. </w:t>
            </w:r>
          </w:p>
          <w:p w14:paraId="463558BF" w14:textId="77777777" w:rsidR="0031210D" w:rsidRDefault="004F56E0" w:rsidP="0036683C">
            <w:pPr>
              <w:numPr>
                <w:ilvl w:val="0"/>
                <w:numId w:val="42"/>
              </w:numPr>
            </w:pPr>
            <w:r>
              <w:t>Charitably</w:t>
            </w:r>
            <w:r w:rsidR="0010659F">
              <w:t>-</w:t>
            </w:r>
            <w:r>
              <w:t xml:space="preserve">inclined clients should consider gifting appreciated securities instead of cash. The gains will not be reported as investment income and your client receives an income tax deduction (generally) for the fair market value of the appreciated security. </w:t>
            </w:r>
          </w:p>
          <w:p w14:paraId="079A6C36" w14:textId="77777777" w:rsidR="00EA307E" w:rsidRDefault="00EA307E" w:rsidP="0036683C">
            <w:pPr>
              <w:numPr>
                <w:ilvl w:val="0"/>
                <w:numId w:val="42"/>
              </w:numPr>
            </w:pPr>
            <w:r>
              <w:t>Harve</w:t>
            </w:r>
            <w:r w:rsidR="00B85420">
              <w:t>st capital losses</w:t>
            </w:r>
            <w:r w:rsidR="0010659F">
              <w:t>,</w:t>
            </w:r>
            <w:r w:rsidR="00B85420">
              <w:t xml:space="preserve"> where appropriate</w:t>
            </w:r>
            <w:r w:rsidR="0010659F">
              <w:t>,</w:t>
            </w:r>
            <w:r>
              <w:t xml:space="preserve"> to offset capital gains.</w:t>
            </w:r>
          </w:p>
          <w:p w14:paraId="4A35F868" w14:textId="77777777" w:rsidR="00FA5D29" w:rsidRDefault="00FA5D29" w:rsidP="0036683C">
            <w:pPr>
              <w:numPr>
                <w:ilvl w:val="0"/>
                <w:numId w:val="42"/>
              </w:numPr>
            </w:pPr>
            <w:r>
              <w:t xml:space="preserve">Income from Subchapter S Corporations or Partnerships in which your client is inactive in the business is called passive income. Passive income is “investment income” for purposes of the NIIT.  If appropriate, your client may wish to become active in the business to avoid the passive income. </w:t>
            </w:r>
            <w:r w:rsidR="005B4D49">
              <w:t>Your client should discuss this with their CPA or tax professional.</w:t>
            </w:r>
          </w:p>
          <w:p w14:paraId="13878EBE" w14:textId="77777777" w:rsidR="0031210D" w:rsidRDefault="0031210D" w:rsidP="0036683C">
            <w:pPr>
              <w:numPr>
                <w:ilvl w:val="0"/>
                <w:numId w:val="41"/>
              </w:numPr>
            </w:pPr>
            <w:r>
              <w:t>Minimize your client’s AGI</w:t>
            </w:r>
          </w:p>
          <w:p w14:paraId="527BC426" w14:textId="77777777" w:rsidR="005400B1" w:rsidRDefault="00EB202F" w:rsidP="0036683C">
            <w:pPr>
              <w:numPr>
                <w:ilvl w:val="0"/>
                <w:numId w:val="43"/>
              </w:numPr>
            </w:pPr>
            <w:r>
              <w:t>Qualifying d</w:t>
            </w:r>
            <w:r w:rsidR="005400B1">
              <w:t>istributions from ROTH IRA, Roth 401(k), Rot</w:t>
            </w:r>
            <w:r>
              <w:t>h 403(b), and Roth 457(b) accounts</w:t>
            </w:r>
            <w:r w:rsidR="005400B1">
              <w:t xml:space="preserve"> are income tax</w:t>
            </w:r>
            <w:r w:rsidR="0010659F">
              <w:t>-</w:t>
            </w:r>
            <w:r w:rsidR="005400B1">
              <w:t>free and NIIT</w:t>
            </w:r>
            <w:r w:rsidR="0010659F">
              <w:t>-</w:t>
            </w:r>
            <w:r w:rsidR="005400B1">
              <w:t>free</w:t>
            </w:r>
            <w:r w:rsidR="006153CA">
              <w:t xml:space="preserve">.  </w:t>
            </w:r>
          </w:p>
          <w:p w14:paraId="7120B753" w14:textId="77777777" w:rsidR="00CE08D0" w:rsidRDefault="005400B1" w:rsidP="0036683C">
            <w:pPr>
              <w:numPr>
                <w:ilvl w:val="0"/>
                <w:numId w:val="43"/>
              </w:numPr>
            </w:pPr>
            <w:r>
              <w:t xml:space="preserve">Distributions from Traditional IRAs and most qualified retirement plans are not </w:t>
            </w:r>
            <w:r w:rsidR="00B85420">
              <w:t xml:space="preserve">“investment income” for </w:t>
            </w:r>
            <w:r>
              <w:t xml:space="preserve">NIIT </w:t>
            </w:r>
            <w:r w:rsidR="00B85420">
              <w:t>purposes</w:t>
            </w:r>
            <w:r w:rsidR="0010659F">
              <w:t>,</w:t>
            </w:r>
            <w:r w:rsidR="00B85420">
              <w:t xml:space="preserve"> </w:t>
            </w:r>
            <w:r>
              <w:t xml:space="preserve">but these </w:t>
            </w:r>
            <w:r w:rsidR="001224BB">
              <w:t xml:space="preserve">taxable </w:t>
            </w:r>
            <w:r>
              <w:t>distributions increase AGI.</w:t>
            </w:r>
            <w:r w:rsidR="00B85420">
              <w:t xml:space="preserve"> </w:t>
            </w:r>
            <w:r>
              <w:t xml:space="preserve">Increases to AGI above </w:t>
            </w:r>
            <w:r w:rsidR="001224BB">
              <w:t xml:space="preserve">the </w:t>
            </w:r>
            <w:r>
              <w:t xml:space="preserve">thresholds </w:t>
            </w:r>
            <w:r w:rsidR="006153CA">
              <w:t xml:space="preserve">listed above </w:t>
            </w:r>
            <w:r>
              <w:t>can expose your client to the NIIT</w:t>
            </w:r>
            <w:r w:rsidR="00EA307E">
              <w:t>.</w:t>
            </w:r>
          </w:p>
          <w:p w14:paraId="0F25DCF9" w14:textId="77777777" w:rsidR="00CE08D0" w:rsidRPr="008D3CA3" w:rsidRDefault="00CE08D0" w:rsidP="0036683C">
            <w:r>
              <w:t xml:space="preserve">While beyond </w:t>
            </w:r>
            <w:r w:rsidR="0010659F">
              <w:t xml:space="preserve">the </w:t>
            </w:r>
            <w:r>
              <w:t xml:space="preserve">scope for this course, the sale of a business or investment property can incur the NIIT. </w:t>
            </w:r>
            <w:r w:rsidR="00CE7F1E">
              <w:t>In these cases, t</w:t>
            </w:r>
            <w:r>
              <w:t xml:space="preserve">ax-deferred exchanges </w:t>
            </w:r>
            <w:r w:rsidR="00CE7F1E">
              <w:t>and/or installment sales may</w:t>
            </w:r>
            <w:r>
              <w:t xml:space="preserve"> be considered where otherwise </w:t>
            </w:r>
            <w:r w:rsidR="00DE0C20">
              <w:t>appropriate</w:t>
            </w:r>
            <w:r>
              <w:t>.</w:t>
            </w:r>
          </w:p>
        </w:tc>
      </w:tr>
    </w:tbl>
    <w:p w14:paraId="6474FB2F" w14:textId="77777777" w:rsidR="0031210D" w:rsidRDefault="0031210D" w:rsidP="0036683C"/>
    <w:p w14:paraId="76D52F55" w14:textId="77777777" w:rsidR="00024586" w:rsidRPr="00363704" w:rsidRDefault="00946B17" w:rsidP="0031210D">
      <w:pPr>
        <w:pStyle w:val="Heading2"/>
      </w:pPr>
      <w:r>
        <w:br w:type="page"/>
      </w:r>
      <w:r w:rsidR="00024586" w:rsidRPr="00363704">
        <w:lastRenderedPageBreak/>
        <w:t>Income</w:t>
      </w:r>
      <w:bookmarkEnd w:id="12"/>
    </w:p>
    <w:p w14:paraId="6B85DA58" w14:textId="77777777" w:rsidR="00A53A22" w:rsidRPr="00A53A22" w:rsidRDefault="00024586">
      <w:r>
        <w:t xml:space="preserve">Retirement income includes distributions from IRA plans, company sponsored plans, pension plans and </w:t>
      </w:r>
      <w:r w:rsidR="00C67AF6">
        <w:t>S</w:t>
      </w:r>
      <w:r>
        <w:t xml:space="preserve">ocial </w:t>
      </w:r>
      <w:r w:rsidR="00C67AF6">
        <w:t>S</w:t>
      </w:r>
      <w:r>
        <w:t>ecurity.  This information can be found on the</w:t>
      </w:r>
      <w:r w:rsidR="00216854">
        <w:t>se</w:t>
      </w:r>
      <w:r w:rsidR="00017862">
        <w:t xml:space="preserve"> highlighted lines of Form 1040.</w:t>
      </w:r>
    </w:p>
    <w:p w14:paraId="09165596" w14:textId="77777777" w:rsidR="00A53A22" w:rsidRDefault="004534EF">
      <w:r>
        <w:rPr>
          <w:noProof/>
          <w:lang w:eastAsia="zh-CN"/>
        </w:rPr>
        <w:drawing>
          <wp:inline distT="0" distB="0" distL="0" distR="0" wp14:anchorId="43CAE9BF" wp14:editId="5A760E7D">
            <wp:extent cx="3685540" cy="773430"/>
            <wp:effectExtent l="0" t="0" r="0" b="0"/>
            <wp:docPr id="28" name="Picture 28" descr="19-ret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9-retire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5540" cy="773430"/>
                    </a:xfrm>
                    <a:prstGeom prst="rect">
                      <a:avLst/>
                    </a:prstGeom>
                    <a:noFill/>
                    <a:ln>
                      <a:noFill/>
                    </a:ln>
                  </pic:spPr>
                </pic:pic>
              </a:graphicData>
            </a:graphic>
          </wp:inline>
        </w:drawing>
      </w:r>
    </w:p>
    <w:p w14:paraId="38DE1975" w14:textId="77777777" w:rsidR="00E972D6" w:rsidRDefault="00216854" w:rsidP="003B5FDE">
      <w:pPr>
        <w:pStyle w:val="CommentText"/>
        <w:rPr>
          <w:rFonts w:ascii="Arial" w:hAnsi="Arial"/>
          <w:b/>
          <w:color w:val="FF0000"/>
        </w:rPr>
      </w:pPr>
      <w:r>
        <w:t xml:space="preserve">If you see entries here, </w:t>
      </w:r>
      <w:r w:rsidR="00E972D6">
        <w:t xml:space="preserve">then there is a potential opportunity to assist the client with retirement </w:t>
      </w:r>
      <w:r w:rsidR="00DC289F">
        <w:t>income</w:t>
      </w:r>
      <w:r w:rsidR="00E972D6">
        <w:t xml:space="preserve"> planning.  </w:t>
      </w:r>
      <w:r w:rsidR="00B51E68">
        <w:t xml:space="preserve">To discern this need, you will need to gather more facts by asking questions such as the following: </w:t>
      </w:r>
      <w:r w:rsidR="003B5FDE">
        <w:rPr>
          <w:rStyle w:val="CommentReference"/>
        </w:rPr>
        <w:t/>
      </w:r>
      <w:r w:rsidR="003B5FDE" w:rsidRPr="00687BFB">
        <w:rPr>
          <w:rFonts w:ascii="Arial" w:hAnsi="Arial"/>
          <w:b/>
          <w:color w:val="FF0000"/>
        </w:rPr>
        <w:t>Click the icon to view example questions.</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FFFFFF"/>
        <w:tblLook w:val="01E0" w:firstRow="1" w:lastRow="1" w:firstColumn="1" w:lastColumn="1" w:noHBand="0" w:noVBand="0"/>
      </w:tblPr>
      <w:tblGrid>
        <w:gridCol w:w="1143"/>
        <w:gridCol w:w="8028"/>
        <w:gridCol w:w="179"/>
      </w:tblGrid>
      <w:tr w:rsidR="00554611" w:rsidRPr="00687BFB" w14:paraId="325922D5" w14:textId="77777777" w:rsidTr="00554611">
        <w:trPr>
          <w:gridAfter w:val="1"/>
          <w:wAfter w:w="179" w:type="dxa"/>
        </w:trPr>
        <w:tc>
          <w:tcPr>
            <w:tcW w:w="1143" w:type="dxa"/>
            <w:tcBorders>
              <w:right w:val="nil"/>
            </w:tcBorders>
            <w:shd w:val="clear" w:color="auto" w:fill="FFFFFF"/>
            <w:tcMar>
              <w:top w:w="72" w:type="dxa"/>
              <w:left w:w="115" w:type="dxa"/>
              <w:bottom w:w="72" w:type="dxa"/>
              <w:right w:w="115" w:type="dxa"/>
            </w:tcMar>
          </w:tcPr>
          <w:p w14:paraId="3B837FA9" w14:textId="77777777" w:rsidR="00554611" w:rsidRPr="00687BFB" w:rsidRDefault="00554611" w:rsidP="00B25065">
            <w:pPr>
              <w:pStyle w:val="NormalWeb"/>
              <w:spacing w:after="240"/>
              <w:rPr>
                <w:rFonts w:ascii="Arial" w:hAnsi="Arial" w:cs="Arial"/>
                <w:sz w:val="20"/>
                <w:szCs w:val="20"/>
              </w:rPr>
            </w:pPr>
            <w:r w:rsidRPr="00687BFB">
              <w:rPr>
                <w:noProof/>
                <w:lang w:eastAsia="zh-CN"/>
              </w:rPr>
              <mc:AlternateContent>
                <mc:Choice Requires="wps">
                  <w:drawing>
                    <wp:anchor distT="0" distB="0" distL="114300" distR="114300" simplePos="0" relativeHeight="251661312" behindDoc="0" locked="0" layoutInCell="1" allowOverlap="1" wp14:anchorId="7E16C3E6" wp14:editId="4A663D60">
                      <wp:simplePos x="0" y="0"/>
                      <wp:positionH relativeFrom="column">
                        <wp:posOffset>-4181475</wp:posOffset>
                      </wp:positionH>
                      <wp:positionV relativeFrom="paragraph">
                        <wp:posOffset>874395</wp:posOffset>
                      </wp:positionV>
                      <wp:extent cx="466725" cy="685800"/>
                      <wp:effectExtent l="9525" t="10795" r="31750" b="40005"/>
                      <wp:wrapNone/>
                      <wp:docPr id="54" name="Line 1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8580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6D0E02" id="Line_x0020_120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9.25pt,68.85pt" to="-292.5pt,12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">
                      <v:stroke endarrow="block"/>
                    </v:line>
                  </w:pict>
                </mc:Fallback>
              </mc:AlternateContent>
            </w:r>
            <w:r w:rsidRPr="00687BFB">
              <w:rPr>
                <w:noProof/>
                <w:lang w:eastAsia="zh-CN"/>
              </w:rPr>
              <mc:AlternateContent>
                <mc:Choice Requires="wps">
                  <w:drawing>
                    <wp:anchor distT="0" distB="0" distL="114300" distR="114300" simplePos="0" relativeHeight="251660288" behindDoc="0" locked="0" layoutInCell="1" allowOverlap="1" wp14:anchorId="4F4D583A" wp14:editId="653E866E">
                      <wp:simplePos x="0" y="0"/>
                      <wp:positionH relativeFrom="column">
                        <wp:posOffset>-4181475</wp:posOffset>
                      </wp:positionH>
                      <wp:positionV relativeFrom="paragraph">
                        <wp:posOffset>874395</wp:posOffset>
                      </wp:positionV>
                      <wp:extent cx="466725" cy="685800"/>
                      <wp:effectExtent l="9525" t="10795" r="31750" b="40005"/>
                      <wp:wrapNone/>
                      <wp:docPr id="55" name="Line 1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8580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08C516" id="Line_x0020_114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9.25pt,68.85pt" to="-292.5pt,12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">
                      <v:stroke endarrow="block"/>
                    </v:line>
                  </w:pict>
                </mc:Fallback>
              </mc:AlternateContent>
            </w:r>
            <w:r w:rsidRPr="00687BFB">
              <w:rPr>
                <w:rFonts w:ascii="Arial" w:hAnsi="Arial" w:cs="Arial"/>
                <w:noProof/>
                <w:sz w:val="20"/>
                <w:szCs w:val="20"/>
                <w:lang w:eastAsia="zh-CN"/>
              </w:rPr>
              <w:drawing>
                <wp:inline distT="0" distB="0" distL="0" distR="0" wp14:anchorId="2AB8103D" wp14:editId="7253CBAC">
                  <wp:extent cx="302260" cy="302260"/>
                  <wp:effectExtent l="0" t="0" r="2540" b="2540"/>
                  <wp:docPr id="56" name="Picture 56"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cumentationIcon_32p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8028" w:type="dxa"/>
            <w:tcBorders>
              <w:top w:val="nil"/>
              <w:left w:val="nil"/>
              <w:bottom w:val="nil"/>
              <w:right w:val="nil"/>
            </w:tcBorders>
            <w:shd w:val="clear" w:color="auto" w:fill="FFFFFF"/>
            <w:tcMar>
              <w:top w:w="72" w:type="dxa"/>
              <w:bottom w:w="72" w:type="dxa"/>
            </w:tcMar>
            <w:vAlign w:val="center"/>
          </w:tcPr>
          <w:p w14:paraId="3EC54E49" w14:textId="77777777" w:rsidR="00554611" w:rsidRPr="00554611" w:rsidRDefault="00554611" w:rsidP="00554611">
            <w:pPr>
              <w:pStyle w:val="CommentText"/>
              <w:rPr>
                <w:rFonts w:ascii="Arial" w:hAnsi="Arial"/>
                <w:b/>
                <w:color w:val="FF0000"/>
              </w:rPr>
            </w:pPr>
            <w:r w:rsidRPr="00687BFB">
              <w:rPr>
                <w:rFonts w:ascii="Arial" w:hAnsi="Arial"/>
                <w:b/>
                <w:color w:val="FF0000"/>
              </w:rPr>
              <w:t>Click the icon to view example questions.</w:t>
            </w:r>
          </w:p>
        </w:tc>
      </w:tr>
      <w:tr w:rsidR="00017862" w:rsidRPr="00687BFB" w14:paraId="6EC32226" w14:textId="77777777" w:rsidTr="0055461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auto"/>
        </w:tblPrEx>
        <w:tc>
          <w:tcPr>
            <w:tcW w:w="9350" w:type="dxa"/>
            <w:gridSpan w:val="3"/>
            <w:shd w:val="clear" w:color="auto" w:fill="DBD9B9"/>
            <w:tcMar>
              <w:top w:w="72" w:type="dxa"/>
              <w:left w:w="115" w:type="dxa"/>
              <w:bottom w:w="72" w:type="dxa"/>
              <w:right w:w="115" w:type="dxa"/>
            </w:tcMar>
          </w:tcPr>
          <w:p w14:paraId="209A16D4" w14:textId="77777777" w:rsidR="00017862" w:rsidRPr="000D3BCC" w:rsidRDefault="00017862" w:rsidP="00351B41">
            <w:pPr>
              <w:numPr>
                <w:ilvl w:val="0"/>
                <w:numId w:val="16"/>
              </w:numPr>
            </w:pPr>
            <w:r w:rsidRPr="000D3BCC">
              <w:t xml:space="preserve">When was retirement?  </w:t>
            </w:r>
          </w:p>
          <w:p w14:paraId="526A8780" w14:textId="77777777" w:rsidR="00017862" w:rsidRPr="000D3BCC" w:rsidRDefault="00017862" w:rsidP="00351B41">
            <w:pPr>
              <w:numPr>
                <w:ilvl w:val="0"/>
                <w:numId w:val="16"/>
              </w:numPr>
            </w:pPr>
            <w:r w:rsidRPr="000D3BCC">
              <w:t xml:space="preserve">What benefits are payable in retirement?  </w:t>
            </w:r>
          </w:p>
          <w:p w14:paraId="5BDD1416" w14:textId="77777777" w:rsidR="00017862" w:rsidRPr="000D3BCC" w:rsidRDefault="00017862" w:rsidP="00351B41">
            <w:pPr>
              <w:numPr>
                <w:ilvl w:val="0"/>
                <w:numId w:val="16"/>
              </w:numPr>
            </w:pPr>
            <w:r w:rsidRPr="000D3BCC">
              <w:t xml:space="preserve">What type of cash flow is the client expecting during retirement?  </w:t>
            </w:r>
          </w:p>
          <w:p w14:paraId="4B5880FC" w14:textId="77777777" w:rsidR="00017862" w:rsidRPr="000D3BCC" w:rsidRDefault="00017862" w:rsidP="00351B41">
            <w:pPr>
              <w:numPr>
                <w:ilvl w:val="0"/>
                <w:numId w:val="16"/>
              </w:numPr>
            </w:pPr>
            <w:r w:rsidRPr="000D3BCC">
              <w:t xml:space="preserve">Are the current payments meeting the cash flow need?  </w:t>
            </w:r>
          </w:p>
          <w:p w14:paraId="1D591A17" w14:textId="77777777" w:rsidR="00017862" w:rsidRPr="000D3BCC" w:rsidRDefault="00017862" w:rsidP="00351B41">
            <w:pPr>
              <w:numPr>
                <w:ilvl w:val="0"/>
                <w:numId w:val="16"/>
              </w:numPr>
            </w:pPr>
            <w:r w:rsidRPr="000D3BCC">
              <w:t>Will the client rollover a company</w:t>
            </w:r>
            <w:r w:rsidR="000D77CE" w:rsidRPr="000D3BCC">
              <w:t>-</w:t>
            </w:r>
            <w:r w:rsidRPr="000D3BCC">
              <w:t xml:space="preserve">sponsored plan into an IRA?  </w:t>
            </w:r>
          </w:p>
          <w:p w14:paraId="7E4AB653" w14:textId="77777777" w:rsidR="00017862" w:rsidRPr="000D3BCC" w:rsidRDefault="00017862" w:rsidP="00351B41">
            <w:pPr>
              <w:numPr>
                <w:ilvl w:val="0"/>
                <w:numId w:val="16"/>
              </w:numPr>
            </w:pPr>
            <w:r w:rsidRPr="000D3BCC">
              <w:t xml:space="preserve">Does the client receive any other benefits that are not being paid in the current year?  </w:t>
            </w:r>
          </w:p>
          <w:p w14:paraId="1341836B" w14:textId="77777777" w:rsidR="00017862" w:rsidRPr="000D3BCC" w:rsidRDefault="00017862" w:rsidP="00351B41">
            <w:pPr>
              <w:numPr>
                <w:ilvl w:val="0"/>
                <w:numId w:val="16"/>
              </w:numPr>
            </w:pPr>
            <w:r w:rsidRPr="000D3BCC">
              <w:t xml:space="preserve">Will the client have access to deferred income?  </w:t>
            </w:r>
          </w:p>
          <w:p w14:paraId="535B5DB0" w14:textId="77777777" w:rsidR="00017862" w:rsidRPr="000D3BCC" w:rsidRDefault="00017862" w:rsidP="00351B41">
            <w:pPr>
              <w:numPr>
                <w:ilvl w:val="0"/>
                <w:numId w:val="16"/>
              </w:numPr>
            </w:pPr>
            <w:r w:rsidRPr="000D3BCC">
              <w:t xml:space="preserve">What are the plans for retirement?  </w:t>
            </w:r>
          </w:p>
          <w:p w14:paraId="7325FD27" w14:textId="77777777" w:rsidR="00017862" w:rsidRPr="000D3BCC" w:rsidRDefault="00017862" w:rsidP="00351B41">
            <w:pPr>
              <w:numPr>
                <w:ilvl w:val="0"/>
                <w:numId w:val="16"/>
              </w:numPr>
            </w:pPr>
            <w:r w:rsidRPr="000D3BCC">
              <w:t xml:space="preserve">Will invested assets need to produce income to supplement retirement plan payments?  </w:t>
            </w:r>
          </w:p>
          <w:p w14:paraId="136DC7AB" w14:textId="77777777" w:rsidR="00017862" w:rsidRPr="000D3BCC" w:rsidRDefault="00017862" w:rsidP="00351B41">
            <w:pPr>
              <w:numPr>
                <w:ilvl w:val="0"/>
                <w:numId w:val="16"/>
              </w:numPr>
            </w:pPr>
            <w:r w:rsidRPr="000D3BCC">
              <w:t>Are your retirement income assets allocated to maximize your after-tax return?</w:t>
            </w:r>
          </w:p>
          <w:p w14:paraId="7591A064" w14:textId="77777777" w:rsidR="00017862" w:rsidRPr="00017862" w:rsidRDefault="00017862" w:rsidP="00351B41">
            <w:pPr>
              <w:numPr>
                <w:ilvl w:val="0"/>
                <w:numId w:val="16"/>
              </w:numPr>
            </w:pPr>
            <w:r w:rsidRPr="000D3BCC">
              <w:t>Are your retirement income assets allocated in accordance with your risk tolerance?</w:t>
            </w:r>
          </w:p>
        </w:tc>
      </w:tr>
    </w:tbl>
    <w:p w14:paraId="4F01F587" w14:textId="77777777" w:rsidR="00017862" w:rsidRDefault="00B51E68" w:rsidP="00017862">
      <w:r>
        <w:t>As these questions are answered, needs may surface.  If so, be sure to ask good open</w:t>
      </w:r>
      <w:r w:rsidR="00A47D80">
        <w:t>-</w:t>
      </w:r>
      <w:r>
        <w:t>ended questions that will help the client question the current approach and seek resolution of the need.  For example, if it appears that cash flow needs are not being met or future needs have not been planned for, you might ask:</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FFFFFF"/>
        <w:tblLook w:val="01E0" w:firstRow="1" w:lastRow="1" w:firstColumn="1" w:lastColumn="1" w:noHBand="0" w:noVBand="0"/>
      </w:tblPr>
      <w:tblGrid>
        <w:gridCol w:w="1143"/>
        <w:gridCol w:w="8028"/>
        <w:gridCol w:w="179"/>
      </w:tblGrid>
      <w:tr w:rsidR="00554611" w:rsidRPr="00687BFB" w14:paraId="091774B4" w14:textId="77777777" w:rsidTr="00B25065">
        <w:trPr>
          <w:gridAfter w:val="1"/>
          <w:wAfter w:w="179" w:type="dxa"/>
        </w:trPr>
        <w:tc>
          <w:tcPr>
            <w:tcW w:w="1143" w:type="dxa"/>
            <w:tcBorders>
              <w:right w:val="nil"/>
            </w:tcBorders>
            <w:shd w:val="clear" w:color="auto" w:fill="FFFFFF"/>
            <w:tcMar>
              <w:top w:w="72" w:type="dxa"/>
              <w:left w:w="115" w:type="dxa"/>
              <w:bottom w:w="72" w:type="dxa"/>
              <w:right w:w="115" w:type="dxa"/>
            </w:tcMar>
          </w:tcPr>
          <w:p w14:paraId="19352146" w14:textId="77777777" w:rsidR="00554611" w:rsidRPr="00687BFB" w:rsidRDefault="00554611" w:rsidP="00B25065">
            <w:pPr>
              <w:pStyle w:val="NormalWeb"/>
              <w:spacing w:after="240"/>
              <w:rPr>
                <w:rFonts w:ascii="Arial" w:hAnsi="Arial" w:cs="Arial"/>
                <w:sz w:val="20"/>
                <w:szCs w:val="20"/>
              </w:rPr>
            </w:pPr>
            <w:r w:rsidRPr="00687BFB">
              <w:rPr>
                <w:noProof/>
                <w:lang w:eastAsia="zh-CN"/>
              </w:rPr>
              <mc:AlternateContent>
                <mc:Choice Requires="wps">
                  <w:drawing>
                    <wp:anchor distT="0" distB="0" distL="114300" distR="114300" simplePos="0" relativeHeight="251664384" behindDoc="0" locked="0" layoutInCell="1" allowOverlap="1" wp14:anchorId="13B98BAF" wp14:editId="50307856">
                      <wp:simplePos x="0" y="0"/>
                      <wp:positionH relativeFrom="column">
                        <wp:posOffset>-4181475</wp:posOffset>
                      </wp:positionH>
                      <wp:positionV relativeFrom="paragraph">
                        <wp:posOffset>874395</wp:posOffset>
                      </wp:positionV>
                      <wp:extent cx="466725" cy="685800"/>
                      <wp:effectExtent l="9525" t="10795" r="31750" b="40005"/>
                      <wp:wrapNone/>
                      <wp:docPr id="57" name="Line 1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8580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288718" id="Line_x0020_120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9.25pt,68.85pt" to="-292.5pt,12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">
                      <v:stroke endarrow="block"/>
                    </v:line>
                  </w:pict>
                </mc:Fallback>
              </mc:AlternateContent>
            </w:r>
            <w:r w:rsidRPr="00687BFB">
              <w:rPr>
                <w:noProof/>
                <w:lang w:eastAsia="zh-CN"/>
              </w:rPr>
              <mc:AlternateContent>
                <mc:Choice Requires="wps">
                  <w:drawing>
                    <wp:anchor distT="0" distB="0" distL="114300" distR="114300" simplePos="0" relativeHeight="251663360" behindDoc="0" locked="0" layoutInCell="1" allowOverlap="1" wp14:anchorId="6E856B2F" wp14:editId="0F6DD227">
                      <wp:simplePos x="0" y="0"/>
                      <wp:positionH relativeFrom="column">
                        <wp:posOffset>-4181475</wp:posOffset>
                      </wp:positionH>
                      <wp:positionV relativeFrom="paragraph">
                        <wp:posOffset>874395</wp:posOffset>
                      </wp:positionV>
                      <wp:extent cx="466725" cy="685800"/>
                      <wp:effectExtent l="9525" t="10795" r="31750" b="40005"/>
                      <wp:wrapNone/>
                      <wp:docPr id="58" name="Line 1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8580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0585BE" id="Line_x0020_1149"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9.25pt,68.85pt" to="-292.5pt,12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">
                      <v:stroke endarrow="block"/>
                    </v:line>
                  </w:pict>
                </mc:Fallback>
              </mc:AlternateContent>
            </w:r>
            <w:r w:rsidRPr="00687BFB">
              <w:rPr>
                <w:rFonts w:ascii="Arial" w:hAnsi="Arial" w:cs="Arial"/>
                <w:noProof/>
                <w:sz w:val="20"/>
                <w:szCs w:val="20"/>
                <w:lang w:eastAsia="zh-CN"/>
              </w:rPr>
              <w:drawing>
                <wp:inline distT="0" distB="0" distL="0" distR="0" wp14:anchorId="0323E130" wp14:editId="128298B3">
                  <wp:extent cx="302260" cy="302260"/>
                  <wp:effectExtent l="0" t="0" r="2540" b="2540"/>
                  <wp:docPr id="59" name="Picture 59"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cumentationIcon_32p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8028" w:type="dxa"/>
            <w:tcBorders>
              <w:top w:val="nil"/>
              <w:left w:val="nil"/>
              <w:bottom w:val="nil"/>
              <w:right w:val="nil"/>
            </w:tcBorders>
            <w:shd w:val="clear" w:color="auto" w:fill="FFFFFF"/>
            <w:tcMar>
              <w:top w:w="72" w:type="dxa"/>
              <w:bottom w:w="72" w:type="dxa"/>
            </w:tcMar>
            <w:vAlign w:val="center"/>
          </w:tcPr>
          <w:p w14:paraId="264A3D1E" w14:textId="77777777" w:rsidR="00554611" w:rsidRPr="00554611" w:rsidRDefault="00554611" w:rsidP="00B25065">
            <w:pPr>
              <w:pStyle w:val="CommentText"/>
              <w:rPr>
                <w:rFonts w:ascii="Arial" w:hAnsi="Arial"/>
                <w:b/>
                <w:color w:val="FF0000"/>
              </w:rPr>
            </w:pPr>
            <w:r w:rsidRPr="00687BFB">
              <w:rPr>
                <w:rFonts w:ascii="Arial" w:hAnsi="Arial"/>
                <w:b/>
                <w:color w:val="FF0000"/>
              </w:rPr>
              <w:t>Click the icon to view example questions.</w:t>
            </w:r>
          </w:p>
        </w:tc>
      </w:tr>
      <w:tr w:rsidR="00017862" w:rsidRPr="00687BFB" w14:paraId="4E85E2CB" w14:textId="77777777" w:rsidTr="0055461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auto"/>
        </w:tblPrEx>
        <w:tc>
          <w:tcPr>
            <w:tcW w:w="9350" w:type="dxa"/>
            <w:gridSpan w:val="3"/>
            <w:shd w:val="clear" w:color="auto" w:fill="DBD9B9"/>
            <w:tcMar>
              <w:top w:w="72" w:type="dxa"/>
              <w:left w:w="115" w:type="dxa"/>
              <w:bottom w:w="72" w:type="dxa"/>
              <w:right w:w="115" w:type="dxa"/>
            </w:tcMar>
          </w:tcPr>
          <w:p w14:paraId="63E4D7D5" w14:textId="77777777" w:rsidR="00017862" w:rsidRPr="00720490" w:rsidRDefault="00017862" w:rsidP="00351B41">
            <w:pPr>
              <w:numPr>
                <w:ilvl w:val="0"/>
                <w:numId w:val="17"/>
              </w:numPr>
            </w:pPr>
            <w:r w:rsidRPr="00720490">
              <w:t>How has your advisor structured your portfolio so that you don’t have to worry about your cash needs?</w:t>
            </w:r>
          </w:p>
          <w:p w14:paraId="5D38FA4B" w14:textId="77777777" w:rsidR="00017862" w:rsidRPr="00720490" w:rsidRDefault="00017862" w:rsidP="00351B41">
            <w:pPr>
              <w:numPr>
                <w:ilvl w:val="0"/>
                <w:numId w:val="17"/>
              </w:numPr>
            </w:pPr>
            <w:r w:rsidRPr="00720490">
              <w:t>How has your advisor structured your portfolio to provide the ongoing income you need without having to resort to untimely sales of assets?</w:t>
            </w:r>
          </w:p>
          <w:p w14:paraId="6DE6E902" w14:textId="77777777" w:rsidR="00017862" w:rsidRPr="00017862" w:rsidRDefault="00017862" w:rsidP="00351B41">
            <w:pPr>
              <w:numPr>
                <w:ilvl w:val="0"/>
                <w:numId w:val="17"/>
              </w:numPr>
            </w:pPr>
            <w:r w:rsidRPr="00720490">
              <w:t xml:space="preserve">How has your advisor anticipated and planned for the cash need you will have </w:t>
            </w:r>
            <w:r w:rsidRPr="00720490">
              <w:lastRenderedPageBreak/>
              <w:t>regarding (a future anticipated event)?</w:t>
            </w:r>
          </w:p>
        </w:tc>
      </w:tr>
    </w:tbl>
    <w:p w14:paraId="015A6356" w14:textId="77777777" w:rsidR="00024586" w:rsidRPr="00D90849" w:rsidRDefault="00024586" w:rsidP="00D90849">
      <w:pPr>
        <w:pStyle w:val="Heading2"/>
      </w:pPr>
      <w:r>
        <w:lastRenderedPageBreak/>
        <w:br w:type="page"/>
      </w:r>
      <w:bookmarkStart w:id="13" w:name="_Toc184624967"/>
      <w:r w:rsidRPr="00D90849">
        <w:lastRenderedPageBreak/>
        <w:t>Rental Income, Royalties, Partnerships, S Corporations, Trusts, etc.</w:t>
      </w:r>
      <w:bookmarkEnd w:id="13"/>
    </w:p>
    <w:p w14:paraId="03A188B4" w14:textId="77777777" w:rsidR="00E23BE9" w:rsidRDefault="00F43845" w:rsidP="009F76D3">
      <w:r w:rsidRPr="00687BFB">
        <w:t>Line 17 shows income from rental real estate, partnerships, S corporations, trusts, etc. The detail for these sources of income can be found on Schedule E, a copy of which can be viewed</w:t>
      </w:r>
      <w:r w:rsidR="00E23BE9">
        <w:t xml:space="preserve"> below.</w:t>
      </w:r>
    </w:p>
    <w:p w14:paraId="6706062E" w14:textId="77777777" w:rsidR="002F5486" w:rsidRDefault="004534EF" w:rsidP="00F43845">
      <w:r>
        <w:rPr>
          <w:noProof/>
          <w:lang w:eastAsia="zh-CN"/>
        </w:rPr>
        <w:drawing>
          <wp:inline distT="0" distB="0" distL="0" distR="0" wp14:anchorId="3728CF97" wp14:editId="33B0A60E">
            <wp:extent cx="5802630" cy="478155"/>
            <wp:effectExtent l="0" t="0" r="0" b="4445"/>
            <wp:docPr id="29" name="Picture 29" descr="20-r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0-renta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02630" cy="478155"/>
                    </a:xfrm>
                    <a:prstGeom prst="rect">
                      <a:avLst/>
                    </a:prstGeom>
                    <a:noFill/>
                    <a:ln>
                      <a:noFill/>
                    </a:ln>
                  </pic:spPr>
                </pic:pic>
              </a:graphicData>
            </a:graphic>
          </wp:inline>
        </w:drawing>
      </w:r>
    </w:p>
    <w:p w14:paraId="6D27FF2A" w14:textId="77777777" w:rsidR="009F76D3" w:rsidRDefault="009F76D3" w:rsidP="009F76D3">
      <w:pPr>
        <w:spacing w:before="0" w:after="0"/>
      </w:pPr>
    </w:p>
    <w:tbl>
      <w:tblPr>
        <w:tblW w:w="0" w:type="auto"/>
        <w:tblLayout w:type="fixed"/>
        <w:tblLook w:val="04A0" w:firstRow="1" w:lastRow="0" w:firstColumn="1" w:lastColumn="0" w:noHBand="0" w:noVBand="1"/>
      </w:tblPr>
      <w:tblGrid>
        <w:gridCol w:w="4428"/>
        <w:gridCol w:w="5085"/>
      </w:tblGrid>
      <w:tr w:rsidR="009F76D3" w14:paraId="6AD1F8B0" w14:textId="77777777" w:rsidTr="00C856F7">
        <w:tc>
          <w:tcPr>
            <w:tcW w:w="4428" w:type="dxa"/>
            <w:shd w:val="clear" w:color="auto" w:fill="auto"/>
          </w:tcPr>
          <w:p w14:paraId="3274D0CA" w14:textId="5538A513" w:rsidR="009F76D3" w:rsidRDefault="00554611" w:rsidP="00F43845">
            <w:r>
              <w:rPr>
                <w:noProof/>
                <w:lang w:eastAsia="zh-CN"/>
              </w:rPr>
              <w:drawing>
                <wp:inline distT="0" distB="0" distL="0" distR="0" wp14:anchorId="11A1BB66" wp14:editId="049EEB89">
                  <wp:extent cx="2674620" cy="3397250"/>
                  <wp:effectExtent l="25400" t="25400" r="17780" b="317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15 Schedule E - Page 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74620" cy="3397250"/>
                          </a:xfrm>
                          <a:prstGeom prst="rect">
                            <a:avLst/>
                          </a:prstGeom>
                          <a:ln>
                            <a:solidFill>
                              <a:schemeClr val="tx1"/>
                            </a:solidFill>
                          </a:ln>
                        </pic:spPr>
                      </pic:pic>
                    </a:graphicData>
                  </a:graphic>
                </wp:inline>
              </w:drawing>
            </w:r>
          </w:p>
        </w:tc>
        <w:tc>
          <w:tcPr>
            <w:tcW w:w="5085" w:type="dxa"/>
            <w:shd w:val="clear" w:color="auto" w:fill="auto"/>
          </w:tcPr>
          <w:p w14:paraId="467AA9D4" w14:textId="1C6EC6D8" w:rsidR="009F76D3" w:rsidRDefault="00554611" w:rsidP="00F43845">
            <w:r>
              <w:rPr>
                <w:noProof/>
                <w:lang w:eastAsia="zh-CN"/>
              </w:rPr>
              <w:drawing>
                <wp:inline distT="0" distB="0" distL="0" distR="0" wp14:anchorId="16621542" wp14:editId="4BD650BB">
                  <wp:extent cx="2579574" cy="3398108"/>
                  <wp:effectExtent l="25400" t="25400" r="36830" b="311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15 Schedule E - Page 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89156" cy="3410730"/>
                          </a:xfrm>
                          <a:prstGeom prst="rect">
                            <a:avLst/>
                          </a:prstGeom>
                          <a:ln>
                            <a:solidFill>
                              <a:schemeClr val="tx1"/>
                            </a:solidFill>
                          </a:ln>
                        </pic:spPr>
                      </pic:pic>
                    </a:graphicData>
                  </a:graphic>
                </wp:inline>
              </w:drawing>
            </w:r>
          </w:p>
        </w:tc>
      </w:tr>
    </w:tbl>
    <w:p w14:paraId="143E6D81" w14:textId="77777777" w:rsidR="009F76D3" w:rsidRDefault="009F76D3" w:rsidP="009F76D3">
      <w:pPr>
        <w:spacing w:before="0" w:after="0"/>
      </w:pPr>
    </w:p>
    <w:p w14:paraId="39FBA131" w14:textId="77777777" w:rsidR="00554611" w:rsidRDefault="002F5486" w:rsidP="00554611">
      <w:r>
        <w:t>T</w:t>
      </w:r>
      <w:r w:rsidR="00F756DD" w:rsidRPr="000460A8">
        <w:t>his Schedule is broken into five sections, but for our purposes you need only concern yourself with the first three sections.</w:t>
      </w:r>
      <w:r w:rsidR="00554611">
        <w:t xml:space="preserve"> </w:t>
      </w:r>
      <w:r w:rsidR="00554611" w:rsidRPr="000460A8">
        <w:rPr>
          <w:b/>
          <w:color w:val="FF0000"/>
        </w:rPr>
        <w:t xml:space="preserve">Click each </w:t>
      </w:r>
      <w:r w:rsidR="00554611">
        <w:rPr>
          <w:b/>
          <w:color w:val="FF0000"/>
        </w:rPr>
        <w:t>section</w:t>
      </w:r>
      <w:r w:rsidR="00554611" w:rsidRPr="000460A8">
        <w:rPr>
          <w:b/>
          <w:color w:val="FF0000"/>
        </w:rPr>
        <w:t xml:space="preserve"> to learn more.</w:t>
      </w:r>
    </w:p>
    <w:p w14:paraId="0563988A" w14:textId="77777777" w:rsidR="00F756DD" w:rsidRPr="000460A8" w:rsidRDefault="00F756DD" w:rsidP="00E23BE9"/>
    <w:p w14:paraId="58DFA166" w14:textId="77777777" w:rsidR="009F76D3" w:rsidRDefault="009F76D3" w:rsidP="00E23BE9">
      <w:pPr>
        <w:spacing w:before="0" w:after="0"/>
      </w:pPr>
    </w:p>
    <w:tbl>
      <w:tblPr>
        <w:tblW w:w="0" w:type="auto"/>
        <w:tblInd w:w="108" w:type="dxa"/>
        <w:tblBorders>
          <w:top w:val="single" w:sz="4" w:space="0" w:color="6CA8CD"/>
          <w:left w:val="single" w:sz="4" w:space="0" w:color="6CA8CD"/>
          <w:bottom w:val="single" w:sz="4" w:space="0" w:color="6CA8CD"/>
          <w:right w:val="single" w:sz="4" w:space="0" w:color="6CA8CD"/>
          <w:insideH w:val="single" w:sz="4" w:space="0" w:color="6CA8CD"/>
          <w:insideV w:val="single" w:sz="4" w:space="0" w:color="6CA8CD"/>
        </w:tblBorders>
        <w:shd w:val="clear" w:color="auto" w:fill="6CA8CD"/>
        <w:tblLook w:val="01E0" w:firstRow="1" w:lastRow="1" w:firstColumn="1" w:lastColumn="1" w:noHBand="0" w:noVBand="0"/>
      </w:tblPr>
      <w:tblGrid>
        <w:gridCol w:w="9468"/>
      </w:tblGrid>
      <w:tr w:rsidR="00F43845" w:rsidRPr="00F34122" w14:paraId="25CB58FD" w14:textId="77777777" w:rsidTr="00F756DD">
        <w:tc>
          <w:tcPr>
            <w:tcW w:w="9468" w:type="dxa"/>
            <w:tcBorders>
              <w:bottom w:val="single" w:sz="4" w:space="0" w:color="6CA8CD"/>
            </w:tcBorders>
            <w:shd w:val="clear" w:color="auto" w:fill="6CA8CD"/>
            <w:tcMar>
              <w:top w:w="72" w:type="dxa"/>
              <w:left w:w="115" w:type="dxa"/>
              <w:bottom w:w="72" w:type="dxa"/>
              <w:right w:w="115" w:type="dxa"/>
            </w:tcMar>
          </w:tcPr>
          <w:p w14:paraId="163FB9E6" w14:textId="77777777" w:rsidR="00F43845" w:rsidRPr="00F756DD" w:rsidRDefault="00B44D5E" w:rsidP="00161EB4">
            <w:pPr>
              <w:rPr>
                <w:b/>
                <w:color w:val="FFFFFF"/>
              </w:rPr>
            </w:pPr>
            <w:r>
              <w:rPr>
                <w:b/>
                <w:color w:val="FFFFFF"/>
              </w:rPr>
              <w:t>Part I</w:t>
            </w:r>
          </w:p>
        </w:tc>
      </w:tr>
      <w:tr w:rsidR="00F43845" w:rsidRPr="00F34122" w14:paraId="2FD0C4A2" w14:textId="77777777" w:rsidTr="00F756DD">
        <w:tc>
          <w:tcPr>
            <w:tcW w:w="9468" w:type="dxa"/>
            <w:shd w:val="clear" w:color="auto" w:fill="FFFFFF"/>
            <w:tcMar>
              <w:top w:w="72" w:type="dxa"/>
              <w:left w:w="115" w:type="dxa"/>
              <w:bottom w:w="72" w:type="dxa"/>
              <w:right w:w="115" w:type="dxa"/>
            </w:tcMar>
          </w:tcPr>
          <w:p w14:paraId="0521B0BD" w14:textId="77777777" w:rsidR="00F43845" w:rsidRDefault="00F43845" w:rsidP="00161EB4">
            <w:pPr>
              <w:rPr>
                <w:b/>
              </w:rPr>
            </w:pPr>
            <w:r w:rsidRPr="000460A8">
              <w:rPr>
                <w:b/>
              </w:rPr>
              <w:t>Income or Loss from Rental Real Estate and Royalties</w:t>
            </w:r>
          </w:p>
          <w:p w14:paraId="7885F96E" w14:textId="77777777" w:rsidR="00554611" w:rsidRPr="000460A8" w:rsidRDefault="00554611" w:rsidP="00161EB4">
            <w:pPr>
              <w:rPr>
                <w:b/>
              </w:rPr>
            </w:pPr>
            <w:r w:rsidRPr="000460A8">
              <w:rPr>
                <w:b/>
                <w:color w:val="FF0000"/>
              </w:rPr>
              <w:t>Click each numbered area to learn more.</w:t>
            </w:r>
          </w:p>
          <w:p w14:paraId="46BEE8B2" w14:textId="29F86517" w:rsidR="00F43845" w:rsidRDefault="0023015B" w:rsidP="00A45743">
            <w:r w:rsidRPr="00870787">
              <w:rPr>
                <w:noProof/>
                <w:bdr w:val="single" w:sz="6" w:space="0" w:color="000000"/>
                <w:lang w:eastAsia="zh-CN"/>
              </w:rPr>
              <w:lastRenderedPageBreak/>
              <w:drawing>
                <wp:inline distT="0" distB="0" distL="0" distR="0" wp14:anchorId="77E3E1E8" wp14:editId="7C5E8886">
                  <wp:extent cx="5715000" cy="43760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5 Schedule E - Part 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027" cy="4388277"/>
                          </a:xfrm>
                          <a:prstGeom prst="rect">
                            <a:avLst/>
                          </a:prstGeom>
                        </pic:spPr>
                      </pic:pic>
                    </a:graphicData>
                  </a:graphic>
                </wp:inline>
              </w:drawing>
            </w:r>
          </w:p>
          <w:p w14:paraId="24F1D8B2" w14:textId="77777777" w:rsidR="009F76D3" w:rsidRDefault="009F76D3" w:rsidP="009F76D3">
            <w:pPr>
              <w:spacing w:before="0" w:after="0"/>
            </w:pPr>
          </w:p>
          <w:tbl>
            <w:tblPr>
              <w:tblW w:w="0" w:type="auto"/>
              <w:tblInd w:w="108"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CellMar>
                <w:top w:w="72" w:type="dxa"/>
                <w:left w:w="115" w:type="dxa"/>
                <w:bottom w:w="72" w:type="dxa"/>
                <w:right w:w="115" w:type="dxa"/>
              </w:tblCellMar>
              <w:tblLook w:val="01E0" w:firstRow="1" w:lastRow="1" w:firstColumn="1" w:lastColumn="1" w:noHBand="0" w:noVBand="0"/>
            </w:tblPr>
            <w:tblGrid>
              <w:gridCol w:w="9120"/>
            </w:tblGrid>
            <w:tr w:rsidR="009F76D3" w:rsidRPr="00687BFB" w14:paraId="4DDDC3BD" w14:textId="77777777" w:rsidTr="009F76D3">
              <w:tc>
                <w:tcPr>
                  <w:tcW w:w="9120" w:type="dxa"/>
                  <w:tcBorders>
                    <w:top w:val="single" w:sz="4" w:space="0" w:color="auto"/>
                    <w:left w:val="single" w:sz="4" w:space="0" w:color="auto"/>
                    <w:bottom w:val="single" w:sz="4" w:space="0" w:color="auto"/>
                    <w:right w:val="single" w:sz="4" w:space="0" w:color="auto"/>
                  </w:tcBorders>
                  <w:shd w:val="clear" w:color="auto" w:fill="DDDDDD"/>
                  <w:tcMar>
                    <w:top w:w="72" w:type="dxa"/>
                    <w:left w:w="115" w:type="dxa"/>
                    <w:bottom w:w="72" w:type="dxa"/>
                    <w:right w:w="115" w:type="dxa"/>
                  </w:tcMar>
                </w:tcPr>
                <w:p w14:paraId="6D12EAF2" w14:textId="77777777" w:rsidR="009F76D3" w:rsidRPr="00FA5411" w:rsidRDefault="009F76D3" w:rsidP="00050142">
                  <w:pPr>
                    <w:rPr>
                      <w:b/>
                    </w:rPr>
                  </w:pPr>
                  <w:r w:rsidRPr="00FA5411">
                    <w:rPr>
                      <w:b/>
                    </w:rPr>
                    <w:t>1 – What, Where, and How Much?</w:t>
                  </w:r>
                </w:p>
                <w:p w14:paraId="09CC2E4B" w14:textId="77777777" w:rsidR="009F76D3" w:rsidRPr="00FA5411" w:rsidRDefault="009F76D3" w:rsidP="00050142">
                  <w:r w:rsidRPr="00FA5411">
                    <w:t>From Part 1 you will learn:</w:t>
                  </w:r>
                </w:p>
                <w:p w14:paraId="7918A7C5" w14:textId="77777777" w:rsidR="009F76D3" w:rsidRPr="00171332" w:rsidRDefault="009F76D3" w:rsidP="00351B41">
                  <w:pPr>
                    <w:numPr>
                      <w:ilvl w:val="0"/>
                      <w:numId w:val="18"/>
                    </w:numPr>
                  </w:pPr>
                  <w:r w:rsidRPr="00171332">
                    <w:t>The kind of property owned (e.g., a commercial building, a house, oil and gas rights, music royalties, etc.).</w:t>
                  </w:r>
                </w:p>
                <w:p w14:paraId="41E91712" w14:textId="77777777" w:rsidR="009F76D3" w:rsidRPr="00171332" w:rsidRDefault="009F76D3" w:rsidP="00351B41">
                  <w:pPr>
                    <w:numPr>
                      <w:ilvl w:val="0"/>
                      <w:numId w:val="18"/>
                    </w:numPr>
                  </w:pPr>
                  <w:r w:rsidRPr="00171332">
                    <w:t>The location of rental property.</w:t>
                  </w:r>
                </w:p>
                <w:p w14:paraId="2626D399" w14:textId="77777777" w:rsidR="009F76D3" w:rsidRPr="00171332" w:rsidRDefault="009F76D3" w:rsidP="00351B41">
                  <w:pPr>
                    <w:numPr>
                      <w:ilvl w:val="0"/>
                      <w:numId w:val="18"/>
                    </w:numPr>
                  </w:pPr>
                  <w:r w:rsidRPr="00171332">
                    <w:t>The amount of gross income it received.</w:t>
                  </w:r>
                </w:p>
                <w:p w14:paraId="3A90680E" w14:textId="77777777" w:rsidR="009F76D3" w:rsidRPr="00FA5411" w:rsidRDefault="009F76D3" w:rsidP="00050142">
                  <w:r w:rsidRPr="00FA5411">
                    <w:t>Depending upon the assets you see, here are some questions and considerations you might wish to explore with the client:</w:t>
                  </w:r>
                </w:p>
                <w:p w14:paraId="50F4A1E6" w14:textId="77777777" w:rsidR="009F76D3" w:rsidRPr="00670C99" w:rsidRDefault="009F76D3" w:rsidP="00351B41">
                  <w:pPr>
                    <w:numPr>
                      <w:ilvl w:val="0"/>
                      <w:numId w:val="19"/>
                    </w:numPr>
                  </w:pPr>
                  <w:r w:rsidRPr="00670C99">
                    <w:t xml:space="preserve">Is the property being held primarily to generate income or for appreciation purposes?  </w:t>
                  </w:r>
                </w:p>
                <w:p w14:paraId="53F3D2F7" w14:textId="77777777" w:rsidR="009F76D3" w:rsidRPr="00670C99" w:rsidRDefault="009F76D3" w:rsidP="00351B41">
                  <w:pPr>
                    <w:numPr>
                      <w:ilvl w:val="0"/>
                      <w:numId w:val="19"/>
                    </w:numPr>
                  </w:pPr>
                  <w:r w:rsidRPr="00670C99">
                    <w:t xml:space="preserve">How is the mortgage on this property structured? You may be able to propose a better solution.  </w:t>
                  </w:r>
                </w:p>
                <w:p w14:paraId="4BF12279" w14:textId="77777777" w:rsidR="009F76D3" w:rsidRPr="00670C99" w:rsidRDefault="009F76D3" w:rsidP="00351B41">
                  <w:pPr>
                    <w:numPr>
                      <w:ilvl w:val="0"/>
                      <w:numId w:val="19"/>
                    </w:numPr>
                  </w:pPr>
                  <w:r w:rsidRPr="00670C99">
                    <w:t xml:space="preserve">Is the client considering selling the property? If so, a tax-free exchange could be attractive to the client.  </w:t>
                  </w:r>
                </w:p>
                <w:p w14:paraId="7CC46680" w14:textId="77777777" w:rsidR="009F76D3" w:rsidRPr="00670C99" w:rsidRDefault="009F76D3" w:rsidP="00351B41">
                  <w:pPr>
                    <w:numPr>
                      <w:ilvl w:val="0"/>
                      <w:numId w:val="19"/>
                    </w:numPr>
                  </w:pPr>
                  <w:r w:rsidRPr="00670C99">
                    <w:t xml:space="preserve">How will this piece of property be handled in the estate?” Real estate can be tricky when dividing an estate. </w:t>
                  </w:r>
                </w:p>
                <w:p w14:paraId="159D47F2" w14:textId="77777777" w:rsidR="009F76D3" w:rsidRPr="00FA5411" w:rsidRDefault="009F76D3" w:rsidP="00351B41">
                  <w:pPr>
                    <w:numPr>
                      <w:ilvl w:val="0"/>
                      <w:numId w:val="19"/>
                    </w:numPr>
                  </w:pPr>
                  <w:r w:rsidRPr="00670C99">
                    <w:lastRenderedPageBreak/>
                    <w:t xml:space="preserve">Does this investment fit into the overall portfolio when considering the client’s goals and needs? Often, affluent clients have a significant amount of their net worth tied up in real estate </w:t>
                  </w:r>
                  <w:r w:rsidR="006B1B34" w:rsidRPr="00670C99">
                    <w:t>investments that</w:t>
                  </w:r>
                  <w:r w:rsidRPr="00670C99">
                    <w:t xml:space="preserve"> can be problematic if they do not consistently review their holdings to ensure they are </w:t>
                  </w:r>
                  <w:r w:rsidR="006B1B34" w:rsidRPr="00670C99">
                    <w:t>well</w:t>
                  </w:r>
                  <w:r w:rsidR="006B1B34">
                    <w:t xml:space="preserve"> diversified</w:t>
                  </w:r>
                  <w:r w:rsidRPr="00670C99">
                    <w:t>.</w:t>
                  </w:r>
                </w:p>
              </w:tc>
            </w:tr>
          </w:tbl>
          <w:p w14:paraId="4FAB05AC" w14:textId="77777777" w:rsidR="009F76D3" w:rsidRDefault="009F76D3" w:rsidP="009F76D3">
            <w:pPr>
              <w:spacing w:before="0" w:after="0"/>
            </w:pPr>
          </w:p>
          <w:tbl>
            <w:tblPr>
              <w:tblW w:w="0" w:type="auto"/>
              <w:tblInd w:w="108"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CellMar>
                <w:top w:w="72" w:type="dxa"/>
                <w:left w:w="115" w:type="dxa"/>
                <w:bottom w:w="72" w:type="dxa"/>
                <w:right w:w="115" w:type="dxa"/>
              </w:tblCellMar>
              <w:tblLook w:val="01E0" w:firstRow="1" w:lastRow="1" w:firstColumn="1" w:lastColumn="1" w:noHBand="0" w:noVBand="0"/>
            </w:tblPr>
            <w:tblGrid>
              <w:gridCol w:w="9120"/>
            </w:tblGrid>
            <w:tr w:rsidR="009F76D3" w:rsidRPr="00687BFB" w14:paraId="41656321" w14:textId="77777777" w:rsidTr="009F76D3">
              <w:tc>
                <w:tcPr>
                  <w:tcW w:w="9120" w:type="dxa"/>
                  <w:tcBorders>
                    <w:top w:val="single" w:sz="4" w:space="0" w:color="auto"/>
                    <w:left w:val="single" w:sz="4" w:space="0" w:color="auto"/>
                    <w:bottom w:val="single" w:sz="4" w:space="0" w:color="auto"/>
                    <w:right w:val="single" w:sz="4" w:space="0" w:color="auto"/>
                  </w:tcBorders>
                  <w:shd w:val="clear" w:color="auto" w:fill="DDDDDD"/>
                  <w:tcMar>
                    <w:top w:w="72" w:type="dxa"/>
                    <w:left w:w="115" w:type="dxa"/>
                    <w:bottom w:w="72" w:type="dxa"/>
                    <w:right w:w="115" w:type="dxa"/>
                  </w:tcMar>
                </w:tcPr>
                <w:p w14:paraId="6F05736B" w14:textId="77777777" w:rsidR="009F76D3" w:rsidRPr="00990768" w:rsidRDefault="009F76D3" w:rsidP="00050142">
                  <w:pPr>
                    <w:rPr>
                      <w:b/>
                    </w:rPr>
                  </w:pPr>
                  <w:r w:rsidRPr="00990768">
                    <w:rPr>
                      <w:b/>
                    </w:rPr>
                    <w:t>2 - Expenses</w:t>
                  </w:r>
                </w:p>
                <w:p w14:paraId="3F29CB34" w14:textId="77777777" w:rsidR="009F76D3" w:rsidRPr="00990768" w:rsidRDefault="009F76D3" w:rsidP="00050142">
                  <w:r w:rsidRPr="00990768">
                    <w:t>These are the expenses associated with the income producing property. Aside from depreciation expense, these items generally require a cash outlay. When compared to the income generated from the property, these will give you an idea of the cash flow from the property, and whether or not there is need for cash from other sources.</w:t>
                  </w:r>
                </w:p>
              </w:tc>
            </w:tr>
          </w:tbl>
          <w:p w14:paraId="6998CFA3" w14:textId="77777777" w:rsidR="009F76D3" w:rsidRDefault="009F76D3" w:rsidP="009F76D3">
            <w:pPr>
              <w:spacing w:before="0" w:after="0"/>
            </w:pPr>
          </w:p>
          <w:p w14:paraId="26629A93" w14:textId="77777777" w:rsidR="009F76D3" w:rsidRPr="000460A8" w:rsidRDefault="009F76D3" w:rsidP="009F76D3">
            <w:pPr>
              <w:spacing w:before="0" w:after="0"/>
              <w:rPr>
                <w:color w:val="FF0000"/>
              </w:rPr>
            </w:pPr>
          </w:p>
        </w:tc>
      </w:tr>
      <w:tr w:rsidR="00F43845" w:rsidRPr="00F34122" w14:paraId="5E5E85DF" w14:textId="77777777" w:rsidTr="00F756DD">
        <w:tc>
          <w:tcPr>
            <w:tcW w:w="9468" w:type="dxa"/>
            <w:tcBorders>
              <w:bottom w:val="single" w:sz="4" w:space="0" w:color="6CA8CD"/>
            </w:tcBorders>
            <w:shd w:val="clear" w:color="auto" w:fill="6CA8CD"/>
            <w:tcMar>
              <w:top w:w="72" w:type="dxa"/>
              <w:left w:w="115" w:type="dxa"/>
              <w:bottom w:w="72" w:type="dxa"/>
              <w:right w:w="115" w:type="dxa"/>
            </w:tcMar>
          </w:tcPr>
          <w:p w14:paraId="77143C69" w14:textId="77777777" w:rsidR="00F43845" w:rsidRPr="00F756DD" w:rsidRDefault="00B44D5E" w:rsidP="00161EB4">
            <w:pPr>
              <w:rPr>
                <w:b/>
                <w:color w:val="FFFFFF"/>
              </w:rPr>
            </w:pPr>
            <w:r>
              <w:rPr>
                <w:b/>
                <w:color w:val="FFFFFF"/>
              </w:rPr>
              <w:lastRenderedPageBreak/>
              <w:t>Part</w:t>
            </w:r>
            <w:r w:rsidR="00F43845" w:rsidRPr="00F756DD">
              <w:rPr>
                <w:b/>
                <w:color w:val="FFFFFF"/>
              </w:rPr>
              <w:t xml:space="preserve"> II</w:t>
            </w:r>
          </w:p>
        </w:tc>
      </w:tr>
      <w:tr w:rsidR="00F43845" w:rsidRPr="00F34122" w14:paraId="512A40D1" w14:textId="77777777" w:rsidTr="00F756DD">
        <w:tc>
          <w:tcPr>
            <w:tcW w:w="9468" w:type="dxa"/>
            <w:shd w:val="clear" w:color="auto" w:fill="FFFFFF"/>
            <w:tcMar>
              <w:top w:w="72" w:type="dxa"/>
              <w:left w:w="115" w:type="dxa"/>
              <w:bottom w:w="72" w:type="dxa"/>
              <w:right w:w="115" w:type="dxa"/>
            </w:tcMar>
          </w:tcPr>
          <w:p w14:paraId="6B42B46B" w14:textId="77777777" w:rsidR="00554611" w:rsidRDefault="00F43845" w:rsidP="00161EB4">
            <w:pPr>
              <w:rPr>
                <w:b/>
              </w:rPr>
            </w:pPr>
            <w:r w:rsidRPr="000460A8">
              <w:rPr>
                <w:b/>
              </w:rPr>
              <w:t>Income or Loss from Partnerships and S Corporations</w:t>
            </w:r>
          </w:p>
          <w:p w14:paraId="79106919" w14:textId="77777777" w:rsidR="00F43845" w:rsidRPr="00554611" w:rsidRDefault="00554611" w:rsidP="00161EB4">
            <w:pPr>
              <w:rPr>
                <w:b/>
                <w:color w:val="FF0000"/>
              </w:rPr>
            </w:pPr>
            <w:r w:rsidRPr="000460A8">
              <w:rPr>
                <w:b/>
                <w:color w:val="FF0000"/>
              </w:rPr>
              <w:t>Click each numbered area to learn more.</w:t>
            </w:r>
          </w:p>
          <w:p w14:paraId="059CEA95" w14:textId="77777777" w:rsidR="00F43845" w:rsidRDefault="004534EF" w:rsidP="00161EB4">
            <w:pPr>
              <w:rPr>
                <w:b/>
                <w:color w:val="FF0000"/>
              </w:rPr>
            </w:pPr>
            <w:r w:rsidRPr="000460A8">
              <w:rPr>
                <w:b/>
                <w:noProof/>
                <w:color w:val="FF0000"/>
                <w:lang w:eastAsia="zh-CN"/>
              </w:rPr>
              <w:drawing>
                <wp:inline distT="0" distB="0" distL="0" distR="0" wp14:anchorId="46B15FD8" wp14:editId="1DB6B7B7">
                  <wp:extent cx="5774690" cy="1934210"/>
                  <wp:effectExtent l="0" t="0" r="0" b="0"/>
                  <wp:docPr id="33" name="Picture 33" descr="20-sec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section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4690" cy="1934210"/>
                          </a:xfrm>
                          <a:prstGeom prst="rect">
                            <a:avLst/>
                          </a:prstGeom>
                          <a:noFill/>
                          <a:ln>
                            <a:noFill/>
                          </a:ln>
                        </pic:spPr>
                      </pic:pic>
                    </a:graphicData>
                  </a:graphic>
                </wp:inline>
              </w:drawing>
            </w:r>
          </w:p>
          <w:p w14:paraId="6FE00B66" w14:textId="77777777" w:rsidR="009F76D3" w:rsidRDefault="009F76D3" w:rsidP="009F76D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9228"/>
            </w:tblGrid>
            <w:tr w:rsidR="009F76D3" w:rsidRPr="007B5562" w14:paraId="5875190B" w14:textId="77777777" w:rsidTr="00554611">
              <w:trPr>
                <w:trHeight w:val="512"/>
              </w:trPr>
              <w:tc>
                <w:tcPr>
                  <w:tcW w:w="9576" w:type="dxa"/>
                  <w:shd w:val="clear" w:color="auto" w:fill="E0E0E0"/>
                </w:tcPr>
                <w:p w14:paraId="01224DE1" w14:textId="77777777" w:rsidR="009F76D3" w:rsidRPr="007B5562" w:rsidRDefault="009F76D3" w:rsidP="00050142">
                  <w:pPr>
                    <w:spacing w:before="60"/>
                    <w:rPr>
                      <w:b/>
                    </w:rPr>
                  </w:pPr>
                  <w:r w:rsidRPr="007B5562">
                    <w:rPr>
                      <w:b/>
                    </w:rPr>
                    <w:t>1 – Partnerships and S Corporations</w:t>
                  </w:r>
                </w:p>
                <w:p w14:paraId="1C12741A" w14:textId="77777777" w:rsidR="009F76D3" w:rsidRPr="007B5562" w:rsidRDefault="009F76D3" w:rsidP="00050142">
                  <w:r w:rsidRPr="007B5562">
                    <w:t>This section reveals any investments in partnerships and S Corporations that generated a K-1 tax reporting form.  All you are interested in at this point is identifying whether or not these are part of the client’s holdings.  If so, then you should recognize that these types of investments generate all sorts of issues:</w:t>
                  </w:r>
                </w:p>
                <w:p w14:paraId="0AFCC83D" w14:textId="77777777" w:rsidR="009F76D3" w:rsidRPr="007B5562" w:rsidRDefault="009F76D3" w:rsidP="00351B41">
                  <w:pPr>
                    <w:numPr>
                      <w:ilvl w:val="0"/>
                      <w:numId w:val="20"/>
                    </w:numPr>
                  </w:pPr>
                  <w:r w:rsidRPr="007B5562">
                    <w:t>What is the nature of the business and is the client directly involved in the day-to-day business?</w:t>
                  </w:r>
                </w:p>
                <w:p w14:paraId="1E9A9362" w14:textId="77777777" w:rsidR="009F76D3" w:rsidRPr="007B5562" w:rsidRDefault="009F76D3" w:rsidP="00351B41">
                  <w:pPr>
                    <w:numPr>
                      <w:ilvl w:val="0"/>
                      <w:numId w:val="20"/>
                    </w:numPr>
                  </w:pPr>
                  <w:r w:rsidRPr="007B5562">
                    <w:t xml:space="preserve">What is the client’s long-term intention with regard to any of the investments in this area?  </w:t>
                  </w:r>
                </w:p>
                <w:p w14:paraId="2B14CFD0" w14:textId="77777777" w:rsidR="009F76D3" w:rsidRPr="007B5562" w:rsidRDefault="009F76D3" w:rsidP="00351B41">
                  <w:pPr>
                    <w:numPr>
                      <w:ilvl w:val="0"/>
                      <w:numId w:val="20"/>
                    </w:numPr>
                    <w:rPr>
                      <w:b/>
                    </w:rPr>
                  </w:pPr>
                  <w:r w:rsidRPr="007B5562">
                    <w:t>How are these investments managed in context with the overall portfolio?</w:t>
                  </w:r>
                </w:p>
              </w:tc>
            </w:tr>
          </w:tbl>
          <w:p w14:paraId="1F4E9F37" w14:textId="77777777" w:rsidR="009F76D3" w:rsidRDefault="009F76D3" w:rsidP="009F76D3">
            <w:pPr>
              <w:spacing w:before="0" w:after="0"/>
            </w:pPr>
          </w:p>
          <w:p w14:paraId="263EC578" w14:textId="77777777" w:rsidR="009F76D3" w:rsidRPr="000460A8" w:rsidRDefault="009F76D3" w:rsidP="009F76D3">
            <w:pPr>
              <w:spacing w:before="0" w:after="0"/>
              <w:rPr>
                <w:b/>
                <w:color w:val="FF0000"/>
              </w:rPr>
            </w:pPr>
          </w:p>
        </w:tc>
      </w:tr>
      <w:tr w:rsidR="00F43845" w:rsidRPr="00F34122" w14:paraId="377C47EA" w14:textId="77777777" w:rsidTr="00F756DD">
        <w:tc>
          <w:tcPr>
            <w:tcW w:w="9468" w:type="dxa"/>
            <w:tcBorders>
              <w:bottom w:val="single" w:sz="4" w:space="0" w:color="6CA8CD"/>
            </w:tcBorders>
            <w:shd w:val="clear" w:color="auto" w:fill="6CA8CD"/>
            <w:tcMar>
              <w:top w:w="72" w:type="dxa"/>
              <w:left w:w="115" w:type="dxa"/>
              <w:bottom w:w="72" w:type="dxa"/>
              <w:right w:w="115" w:type="dxa"/>
            </w:tcMar>
          </w:tcPr>
          <w:p w14:paraId="5D0582EB" w14:textId="77777777" w:rsidR="00F43845" w:rsidRPr="00F756DD" w:rsidRDefault="00B44D5E" w:rsidP="00161EB4">
            <w:pPr>
              <w:rPr>
                <w:b/>
                <w:color w:val="FFFFFF"/>
              </w:rPr>
            </w:pPr>
            <w:r>
              <w:rPr>
                <w:b/>
                <w:color w:val="FFFFFF"/>
              </w:rPr>
              <w:lastRenderedPageBreak/>
              <w:t>Part</w:t>
            </w:r>
            <w:r w:rsidR="00F43845" w:rsidRPr="00F756DD">
              <w:rPr>
                <w:b/>
                <w:color w:val="FFFFFF"/>
              </w:rPr>
              <w:t xml:space="preserve"> III</w:t>
            </w:r>
          </w:p>
        </w:tc>
      </w:tr>
      <w:tr w:rsidR="00F43845" w:rsidRPr="00F34122" w14:paraId="1A722DA4" w14:textId="77777777" w:rsidTr="00F756DD">
        <w:tc>
          <w:tcPr>
            <w:tcW w:w="9468" w:type="dxa"/>
            <w:shd w:val="clear" w:color="auto" w:fill="FFFFFF"/>
            <w:tcMar>
              <w:top w:w="72" w:type="dxa"/>
              <w:left w:w="115" w:type="dxa"/>
              <w:bottom w:w="72" w:type="dxa"/>
              <w:right w:w="115" w:type="dxa"/>
            </w:tcMar>
          </w:tcPr>
          <w:p w14:paraId="35DFADFB" w14:textId="77777777" w:rsidR="00554611" w:rsidRDefault="00F43845" w:rsidP="00161EB4">
            <w:pPr>
              <w:rPr>
                <w:b/>
              </w:rPr>
            </w:pPr>
            <w:r w:rsidRPr="000460A8">
              <w:rPr>
                <w:b/>
              </w:rPr>
              <w:t>Income or Loss from Estates or Trusts</w:t>
            </w:r>
          </w:p>
          <w:p w14:paraId="61224515" w14:textId="77777777" w:rsidR="00F43845" w:rsidRPr="00554611" w:rsidRDefault="00554611" w:rsidP="00161EB4">
            <w:pPr>
              <w:rPr>
                <w:b/>
                <w:color w:val="FF0000"/>
              </w:rPr>
            </w:pPr>
            <w:r w:rsidRPr="000460A8">
              <w:rPr>
                <w:b/>
                <w:color w:val="FF0000"/>
              </w:rPr>
              <w:t>Click the numbered area to learn more</w:t>
            </w:r>
            <w:r>
              <w:rPr>
                <w:rStyle w:val="CommentReference"/>
              </w:rPr>
              <w:t/>
            </w:r>
            <w:r w:rsidRPr="000460A8">
              <w:rPr>
                <w:b/>
                <w:color w:val="FF0000"/>
              </w:rPr>
              <w:t>.</w:t>
            </w:r>
          </w:p>
          <w:p w14:paraId="7AC11ABB" w14:textId="77777777" w:rsidR="00F43845" w:rsidRDefault="004534EF" w:rsidP="00161EB4">
            <w:pPr>
              <w:rPr>
                <w:noProof/>
              </w:rPr>
            </w:pPr>
            <w:r w:rsidRPr="00FC522A">
              <w:rPr>
                <w:noProof/>
                <w:lang w:eastAsia="zh-CN"/>
              </w:rPr>
              <w:drawing>
                <wp:inline distT="0" distB="0" distL="0" distR="0" wp14:anchorId="05B29D95" wp14:editId="30541627">
                  <wp:extent cx="5718810" cy="190627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8810" cy="1906270"/>
                          </a:xfrm>
                          <a:prstGeom prst="rect">
                            <a:avLst/>
                          </a:prstGeom>
                          <a:noFill/>
                          <a:ln>
                            <a:noFill/>
                          </a:ln>
                        </pic:spPr>
                      </pic:pic>
                    </a:graphicData>
                  </a:graphic>
                </wp:inline>
              </w:drawing>
            </w:r>
          </w:p>
          <w:p w14:paraId="5D2B6B8C" w14:textId="77777777" w:rsidR="009F76D3" w:rsidRDefault="009F76D3" w:rsidP="00161EB4">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9228"/>
            </w:tblGrid>
            <w:tr w:rsidR="009F76D3" w:rsidRPr="007B5562" w14:paraId="4DDF1A59" w14:textId="77777777" w:rsidTr="00050142">
              <w:trPr>
                <w:trHeight w:val="2393"/>
              </w:trPr>
              <w:tc>
                <w:tcPr>
                  <w:tcW w:w="9576" w:type="dxa"/>
                  <w:shd w:val="clear" w:color="auto" w:fill="E0E0E0"/>
                </w:tcPr>
                <w:p w14:paraId="65C9BE30" w14:textId="77777777" w:rsidR="009F76D3" w:rsidRPr="007B5562" w:rsidRDefault="009F76D3" w:rsidP="00050142">
                  <w:pPr>
                    <w:spacing w:before="60"/>
                    <w:rPr>
                      <w:b/>
                    </w:rPr>
                  </w:pPr>
                  <w:r w:rsidRPr="007B5562">
                    <w:rPr>
                      <w:b/>
                    </w:rPr>
                    <w:t>1 – Estates and Trusts</w:t>
                  </w:r>
                </w:p>
                <w:p w14:paraId="07921999" w14:textId="77777777" w:rsidR="009F76D3" w:rsidRPr="007B5562" w:rsidRDefault="009F76D3" w:rsidP="00050142">
                  <w:r w:rsidRPr="007B5562">
                    <w:t xml:space="preserve">Trusts and estates also generate K-1 tax reporting to beneficiaries.  If you see an estate listed, find out what assets will ultimately be distributed to the client.  This may </w:t>
                  </w:r>
                  <w:r>
                    <w:t>identify a need</w:t>
                  </w:r>
                  <w:r w:rsidRPr="007B5562">
                    <w:t xml:space="preserve"> to assist the client with investing the inheritance.</w:t>
                  </w:r>
                </w:p>
                <w:p w14:paraId="0AECB41D" w14:textId="77777777" w:rsidR="009F76D3" w:rsidRPr="007B5562" w:rsidRDefault="009F76D3" w:rsidP="00050142">
                  <w:r w:rsidRPr="007B5562">
                    <w:t xml:space="preserve">If you see a trust listed, find out more about the trust.  </w:t>
                  </w:r>
                </w:p>
                <w:p w14:paraId="35C6727C" w14:textId="77777777" w:rsidR="009F76D3" w:rsidRPr="007B5562" w:rsidRDefault="009F76D3" w:rsidP="00351B41">
                  <w:pPr>
                    <w:numPr>
                      <w:ilvl w:val="0"/>
                      <w:numId w:val="21"/>
                    </w:numPr>
                  </w:pPr>
                  <w:r w:rsidRPr="007B5562">
                    <w:t>What are the terms of the trust?</w:t>
                  </w:r>
                </w:p>
                <w:p w14:paraId="1922D07F" w14:textId="77777777" w:rsidR="009F76D3" w:rsidRPr="007B5562" w:rsidRDefault="009F76D3" w:rsidP="00351B41">
                  <w:pPr>
                    <w:numPr>
                      <w:ilvl w:val="0"/>
                      <w:numId w:val="21"/>
                    </w:numPr>
                  </w:pPr>
                  <w:r w:rsidRPr="007B5562">
                    <w:t xml:space="preserve">When does the trust terminate? Some trusts have specific termination dates, which allow planning for the disbursement.  </w:t>
                  </w:r>
                </w:p>
                <w:p w14:paraId="67A55C9E" w14:textId="77777777" w:rsidR="009F76D3" w:rsidRPr="009F76D3" w:rsidRDefault="009F76D3" w:rsidP="00351B41">
                  <w:pPr>
                    <w:numPr>
                      <w:ilvl w:val="0"/>
                      <w:numId w:val="21"/>
                    </w:numPr>
                    <w:rPr>
                      <w:b/>
                    </w:rPr>
                  </w:pPr>
                  <w:r w:rsidRPr="007B5562">
                    <w:t xml:space="preserve">Who acts as trustee? If it is a family member, </w:t>
                  </w:r>
                  <w:r>
                    <w:t>it may be appropriate to discuss the advantages and disadvantages to using a family member versus a professional to ensure the client would prefer having the family member</w:t>
                  </w:r>
                  <w:r w:rsidRPr="007B5562">
                    <w:t xml:space="preserve">.  </w:t>
                  </w:r>
                </w:p>
              </w:tc>
            </w:tr>
          </w:tbl>
          <w:p w14:paraId="0302B954" w14:textId="77777777" w:rsidR="009F76D3" w:rsidRDefault="009F76D3" w:rsidP="009F76D3">
            <w:pPr>
              <w:spacing w:before="0" w:after="0"/>
              <w:rPr>
                <w:noProof/>
              </w:rPr>
            </w:pPr>
          </w:p>
          <w:p w14:paraId="1A8C7BB2" w14:textId="77777777" w:rsidR="009F76D3" w:rsidRPr="000460A8" w:rsidRDefault="009F76D3" w:rsidP="009F76D3">
            <w:pPr>
              <w:spacing w:before="0" w:after="0"/>
              <w:rPr>
                <w:b/>
                <w:color w:val="FF0000"/>
              </w:rPr>
            </w:pPr>
          </w:p>
        </w:tc>
      </w:tr>
    </w:tbl>
    <w:p w14:paraId="294DAC1E" w14:textId="77777777" w:rsidR="00024586" w:rsidRDefault="00024586"/>
    <w:p w14:paraId="23D0D5F0" w14:textId="77777777" w:rsidR="000A55E3" w:rsidRPr="00A53D14" w:rsidRDefault="00D53563" w:rsidP="00A53D14">
      <w:pPr>
        <w:pStyle w:val="Heading2"/>
      </w:pPr>
      <w:r>
        <w:br w:type="page"/>
      </w:r>
      <w:r w:rsidR="000A55E3" w:rsidRPr="00A53D14">
        <w:lastRenderedPageBreak/>
        <w:t>Other Income</w:t>
      </w:r>
    </w:p>
    <w:p w14:paraId="1DAC2644" w14:textId="77777777" w:rsidR="000A55E3" w:rsidRPr="00687BFB" w:rsidRDefault="000A55E3" w:rsidP="000A55E3">
      <w:r w:rsidRPr="00687BFB">
        <w:t xml:space="preserve">The “other” income section is reported on the line on the tax return with the same name – “Other Income”.  </w:t>
      </w:r>
    </w:p>
    <w:p w14:paraId="7044BC84" w14:textId="77777777" w:rsidR="000A55E3" w:rsidRPr="00687BFB" w:rsidRDefault="000A55E3" w:rsidP="000A55E3">
      <w:r w:rsidRPr="00986531">
        <w:t xml:space="preserve"> </w:t>
      </w:r>
      <w:r w:rsidR="004534EF">
        <w:rPr>
          <w:noProof/>
          <w:lang w:eastAsia="zh-CN"/>
        </w:rPr>
        <w:drawing>
          <wp:inline distT="0" distB="0" distL="0" distR="0" wp14:anchorId="24E2926A" wp14:editId="2317A17C">
            <wp:extent cx="5148580" cy="422275"/>
            <wp:effectExtent l="0" t="0" r="7620" b="9525"/>
            <wp:docPr id="35" name="Picture 35" descr="21-otherin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1-otherincom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8580" cy="422275"/>
                    </a:xfrm>
                    <a:prstGeom prst="rect">
                      <a:avLst/>
                    </a:prstGeom>
                    <a:noFill/>
                    <a:ln>
                      <a:noFill/>
                    </a:ln>
                  </pic:spPr>
                </pic:pic>
              </a:graphicData>
            </a:graphic>
          </wp:inline>
        </w:drawing>
      </w:r>
    </w:p>
    <w:p w14:paraId="18010E8A" w14:textId="77777777" w:rsidR="000A55E3" w:rsidRPr="00687BFB" w:rsidRDefault="000A55E3" w:rsidP="0056016A">
      <w:pPr>
        <w:spacing w:before="0" w:after="0"/>
      </w:pPr>
    </w:p>
    <w:tbl>
      <w:tblPr>
        <w:tblW w:w="0" w:type="auto"/>
        <w:tblInd w:w="115" w:type="dxa"/>
        <w:tblBorders>
          <w:top w:val="single" w:sz="6" w:space="0" w:color="auto"/>
          <w:left w:val="single" w:sz="6" w:space="0" w:color="auto"/>
          <w:bottom w:val="single" w:sz="6" w:space="0" w:color="auto"/>
          <w:right w:val="single" w:sz="6" w:space="0" w:color="auto"/>
          <w:insideH w:val="single" w:sz="6" w:space="0" w:color="808080"/>
          <w:insideV w:val="single" w:sz="6" w:space="0" w:color="808080"/>
        </w:tblBorders>
        <w:tblCellMar>
          <w:top w:w="72" w:type="dxa"/>
          <w:left w:w="115" w:type="dxa"/>
          <w:bottom w:w="72" w:type="dxa"/>
          <w:right w:w="115" w:type="dxa"/>
        </w:tblCellMar>
        <w:tblLook w:val="01E0" w:firstRow="1" w:lastRow="1" w:firstColumn="1" w:lastColumn="1" w:noHBand="0" w:noVBand="0"/>
      </w:tblPr>
      <w:tblGrid>
        <w:gridCol w:w="1980"/>
        <w:gridCol w:w="6775"/>
      </w:tblGrid>
      <w:tr w:rsidR="000A55E3" w:rsidRPr="00687BFB" w14:paraId="10388280" w14:textId="77777777" w:rsidTr="00161EB4">
        <w:tc>
          <w:tcPr>
            <w:tcW w:w="1980" w:type="dxa"/>
            <w:tcMar>
              <w:top w:w="72" w:type="dxa"/>
              <w:bottom w:w="72" w:type="dxa"/>
            </w:tcMar>
          </w:tcPr>
          <w:p w14:paraId="7B977DE6" w14:textId="77777777" w:rsidR="000A55E3" w:rsidRPr="00687BFB" w:rsidRDefault="000A55E3" w:rsidP="00161EB4">
            <w:pPr>
              <w:rPr>
                <w:b/>
              </w:rPr>
            </w:pPr>
            <w:r w:rsidRPr="00687BFB">
              <w:rPr>
                <w:b/>
              </w:rPr>
              <w:t>Overview</w:t>
            </w:r>
          </w:p>
          <w:p w14:paraId="7DC5E27A" w14:textId="77777777" w:rsidR="000A55E3" w:rsidRPr="00687BFB" w:rsidRDefault="000A55E3" w:rsidP="00161EB4">
            <w:pPr>
              <w:rPr>
                <w:b/>
              </w:rPr>
            </w:pPr>
          </w:p>
        </w:tc>
        <w:tc>
          <w:tcPr>
            <w:tcW w:w="6775" w:type="dxa"/>
            <w:tcMar>
              <w:top w:w="72" w:type="dxa"/>
              <w:bottom w:w="72" w:type="dxa"/>
            </w:tcMar>
          </w:tcPr>
          <w:p w14:paraId="2B8E6153" w14:textId="77777777" w:rsidR="000A55E3" w:rsidRPr="00687BFB" w:rsidRDefault="000A55E3" w:rsidP="00554611">
            <w:pPr>
              <w:pStyle w:val="CommentText"/>
            </w:pPr>
            <w:r w:rsidRPr="00687BFB">
              <w:t xml:space="preserve">Director’s fees and trustee fees are the two most common entries found here.  Knowledge of these items will give you an idea of where the client spends time.  </w:t>
            </w:r>
            <w:r w:rsidR="00554611">
              <w:rPr>
                <w:rStyle w:val="CommentReference"/>
              </w:rPr>
              <w:t/>
            </w:r>
            <w:r w:rsidR="00554611" w:rsidRPr="00687BFB">
              <w:rPr>
                <w:b/>
                <w:color w:val="FF0000"/>
              </w:rPr>
              <w:t>Click each term to learn more.</w:t>
            </w:r>
          </w:p>
        </w:tc>
      </w:tr>
      <w:tr w:rsidR="000A55E3" w:rsidRPr="00687BFB" w14:paraId="36358265" w14:textId="77777777" w:rsidTr="00161EB4">
        <w:tc>
          <w:tcPr>
            <w:tcW w:w="1980" w:type="dxa"/>
            <w:shd w:val="clear" w:color="auto" w:fill="6CA8CD"/>
            <w:tcMar>
              <w:top w:w="72" w:type="dxa"/>
              <w:bottom w:w="72" w:type="dxa"/>
            </w:tcMar>
          </w:tcPr>
          <w:p w14:paraId="62F317B4" w14:textId="77777777" w:rsidR="000A55E3" w:rsidRPr="00687BFB" w:rsidRDefault="000A55E3" w:rsidP="00161EB4">
            <w:pPr>
              <w:rPr>
                <w:b/>
              </w:rPr>
            </w:pPr>
            <w:r w:rsidRPr="00687BFB">
              <w:rPr>
                <w:b/>
                <w:lang w:val="en"/>
              </w:rPr>
              <w:t>Directors</w:t>
            </w:r>
          </w:p>
        </w:tc>
        <w:tc>
          <w:tcPr>
            <w:tcW w:w="6775" w:type="dxa"/>
            <w:tcMar>
              <w:top w:w="72" w:type="dxa"/>
              <w:bottom w:w="72" w:type="dxa"/>
            </w:tcMar>
          </w:tcPr>
          <w:p w14:paraId="22E13EDE" w14:textId="77777777" w:rsidR="000A55E3" w:rsidRPr="00687BFB" w:rsidRDefault="000A55E3" w:rsidP="00161EB4">
            <w:pPr>
              <w:pStyle w:val="RolloverText"/>
              <w:rPr>
                <w:color w:val="auto"/>
              </w:rPr>
            </w:pPr>
            <w:r w:rsidRPr="00687BFB">
              <w:rPr>
                <w:color w:val="auto"/>
              </w:rPr>
              <w:t xml:space="preserve">In recent years, greater scrutiny has been focused on Boards of publicly traded companies.  As such, a director is held to a higher standard of performance and an individual holding such a position will spend more time now than someone in such a position would have spent five years ago.  Since these positions are more time-consuming and carry a much greater likelihood of public criticism, directors are more carefully chosen and are more thoughtful in acceptance.  If a client is a current board member, it tells the consultant that the client is serious about the business affiliation and directorship duties.  </w:t>
            </w:r>
          </w:p>
        </w:tc>
      </w:tr>
      <w:tr w:rsidR="000A55E3" w:rsidRPr="00687BFB" w14:paraId="1CBED530" w14:textId="77777777" w:rsidTr="00161EB4">
        <w:tc>
          <w:tcPr>
            <w:tcW w:w="1980" w:type="dxa"/>
            <w:shd w:val="clear" w:color="auto" w:fill="6CA8CD"/>
            <w:tcMar>
              <w:top w:w="72" w:type="dxa"/>
              <w:bottom w:w="72" w:type="dxa"/>
            </w:tcMar>
          </w:tcPr>
          <w:p w14:paraId="3DD83BED" w14:textId="77777777" w:rsidR="000A55E3" w:rsidRPr="00687BFB" w:rsidRDefault="000A55E3" w:rsidP="00161EB4">
            <w:pPr>
              <w:rPr>
                <w:b/>
              </w:rPr>
            </w:pPr>
            <w:r w:rsidRPr="00687BFB">
              <w:rPr>
                <w:b/>
                <w:lang w:val="en"/>
              </w:rPr>
              <w:t>Trustees</w:t>
            </w:r>
          </w:p>
        </w:tc>
        <w:tc>
          <w:tcPr>
            <w:tcW w:w="6775" w:type="dxa"/>
            <w:tcMar>
              <w:top w:w="72" w:type="dxa"/>
              <w:bottom w:w="72" w:type="dxa"/>
            </w:tcMar>
          </w:tcPr>
          <w:p w14:paraId="2B7FC7C5" w14:textId="77777777" w:rsidR="000A55E3" w:rsidRPr="00687BFB" w:rsidRDefault="000A55E3" w:rsidP="00161EB4">
            <w:pPr>
              <w:pStyle w:val="RolloverText"/>
              <w:rPr>
                <w:color w:val="auto"/>
              </w:rPr>
            </w:pPr>
            <w:r w:rsidRPr="00687BFB">
              <w:rPr>
                <w:color w:val="auto"/>
              </w:rPr>
              <w:t>Trustee fees generally indicate a level of trust that the client enjoys within the family or close friends.  Since the job of trustee is not subject to public scrutiny, it is sometimes a thankless job.  Furthermore, the duties that accompany the fees are often unpleasant and can be quite time</w:t>
            </w:r>
            <w:r w:rsidR="00C132C7">
              <w:rPr>
                <w:color w:val="auto"/>
              </w:rPr>
              <w:t>-</w:t>
            </w:r>
            <w:r w:rsidRPr="00687BFB">
              <w:rPr>
                <w:color w:val="auto"/>
              </w:rPr>
              <w:t>consuming.  You may be able to offer professional services to assist the client in fulfilling the trustee duties</w:t>
            </w:r>
            <w:r w:rsidR="0083116B">
              <w:rPr>
                <w:color w:val="auto"/>
              </w:rPr>
              <w:t>, should the client so desire</w:t>
            </w:r>
            <w:r w:rsidRPr="00687BFB">
              <w:rPr>
                <w:color w:val="auto"/>
              </w:rPr>
              <w:t xml:space="preserve">. </w:t>
            </w:r>
          </w:p>
          <w:p w14:paraId="601F8DC8" w14:textId="77777777" w:rsidR="000A55E3" w:rsidRPr="00687BFB" w:rsidRDefault="000A55E3" w:rsidP="00161EB4">
            <w:pPr>
              <w:pStyle w:val="RolloverText"/>
              <w:rPr>
                <w:color w:val="auto"/>
              </w:rPr>
            </w:pPr>
            <w:r w:rsidRPr="00687BFB">
              <w:rPr>
                <w:color w:val="auto"/>
              </w:rPr>
              <w:t>The key to suggesting assistance is to find out how comfortable the client is with the duties that accompany the trustee title.  It is also possible that the client has never seriously considered the liability associated with acting as trustee.</w:t>
            </w:r>
          </w:p>
          <w:p w14:paraId="358F1ADB" w14:textId="77777777" w:rsidR="000A55E3" w:rsidRPr="00687BFB" w:rsidRDefault="000A55E3" w:rsidP="00161EB4">
            <w:pPr>
              <w:pStyle w:val="RolloverText"/>
              <w:rPr>
                <w:b/>
                <w:color w:val="auto"/>
              </w:rPr>
            </w:pPr>
            <w:r w:rsidRPr="00687BFB">
              <w:rPr>
                <w:color w:val="auto"/>
              </w:rPr>
              <w:t xml:space="preserve">Begin by asking some fact-based questions.  These will help you surface potential needs.  </w:t>
            </w:r>
          </w:p>
          <w:p w14:paraId="4E061E4C" w14:textId="77777777" w:rsidR="000A55E3" w:rsidRPr="00687BFB" w:rsidRDefault="000A55E3" w:rsidP="00351B41">
            <w:pPr>
              <w:numPr>
                <w:ilvl w:val="0"/>
                <w:numId w:val="22"/>
              </w:numPr>
            </w:pPr>
            <w:r w:rsidRPr="00687BFB">
              <w:t>When was the trust created?</w:t>
            </w:r>
          </w:p>
          <w:p w14:paraId="5BC5222C" w14:textId="77777777" w:rsidR="000A55E3" w:rsidRPr="00687BFB" w:rsidRDefault="000A55E3" w:rsidP="00351B41">
            <w:pPr>
              <w:numPr>
                <w:ilvl w:val="0"/>
                <w:numId w:val="22"/>
              </w:numPr>
            </w:pPr>
            <w:r w:rsidRPr="00687BFB">
              <w:t>How did the trust come about (due to death or some other event)?</w:t>
            </w:r>
          </w:p>
          <w:p w14:paraId="34BCE6A6" w14:textId="77777777" w:rsidR="000A55E3" w:rsidRPr="00687BFB" w:rsidRDefault="000A55E3" w:rsidP="00351B41">
            <w:pPr>
              <w:numPr>
                <w:ilvl w:val="0"/>
                <w:numId w:val="22"/>
              </w:numPr>
            </w:pPr>
            <w:r w:rsidRPr="00687BFB">
              <w:t>Who are the beneficiaries?</w:t>
            </w:r>
          </w:p>
          <w:p w14:paraId="4DE94106" w14:textId="77777777" w:rsidR="000A55E3" w:rsidRPr="00687BFB" w:rsidRDefault="000A55E3" w:rsidP="00351B41">
            <w:pPr>
              <w:numPr>
                <w:ilvl w:val="0"/>
                <w:numId w:val="22"/>
              </w:numPr>
            </w:pPr>
            <w:r w:rsidRPr="00687BFB">
              <w:t>What is the size of the trust?</w:t>
            </w:r>
          </w:p>
          <w:p w14:paraId="08707167" w14:textId="77777777" w:rsidR="000A55E3" w:rsidRPr="00687BFB" w:rsidRDefault="000A55E3" w:rsidP="00351B41">
            <w:pPr>
              <w:numPr>
                <w:ilvl w:val="0"/>
                <w:numId w:val="22"/>
              </w:numPr>
            </w:pPr>
            <w:r w:rsidRPr="00687BFB">
              <w:t>Can the client name a successor trustee?</w:t>
            </w:r>
          </w:p>
          <w:p w14:paraId="5CBB374F" w14:textId="77777777" w:rsidR="000A55E3" w:rsidRPr="00687BFB" w:rsidRDefault="000A55E3" w:rsidP="00351B41">
            <w:pPr>
              <w:numPr>
                <w:ilvl w:val="0"/>
                <w:numId w:val="22"/>
              </w:numPr>
              <w:rPr>
                <w:b/>
              </w:rPr>
            </w:pPr>
            <w:r w:rsidRPr="00687BFB">
              <w:t xml:space="preserve">What does the document say about the client’s power to name a co-trustee or an investment agent?  </w:t>
            </w:r>
          </w:p>
          <w:p w14:paraId="1545C910" w14:textId="77777777" w:rsidR="000A55E3" w:rsidRPr="00687BFB" w:rsidRDefault="000A55E3" w:rsidP="00161EB4">
            <w:pPr>
              <w:pStyle w:val="RolloverText"/>
              <w:rPr>
                <w:b/>
                <w:color w:val="auto"/>
              </w:rPr>
            </w:pPr>
            <w:r w:rsidRPr="00687BFB">
              <w:rPr>
                <w:color w:val="auto"/>
              </w:rPr>
              <w:lastRenderedPageBreak/>
              <w:t>Once you have a clearer picture of the nature of the trust, asking more open</w:t>
            </w:r>
            <w:r w:rsidR="00A86B8F">
              <w:rPr>
                <w:color w:val="auto"/>
              </w:rPr>
              <w:t>-</w:t>
            </w:r>
            <w:r w:rsidRPr="00687BFB">
              <w:rPr>
                <w:color w:val="auto"/>
              </w:rPr>
              <w:t xml:space="preserve">ended, </w:t>
            </w:r>
            <w:r w:rsidR="00B41276">
              <w:rPr>
                <w:color w:val="auto"/>
              </w:rPr>
              <w:t xml:space="preserve">awareness </w:t>
            </w:r>
            <w:r w:rsidRPr="00687BFB">
              <w:rPr>
                <w:color w:val="auto"/>
              </w:rPr>
              <w:t>questions may introduce opportunities for you to provide assistance.  Consider the following examples:</w:t>
            </w:r>
          </w:p>
          <w:p w14:paraId="313F2BDA" w14:textId="77777777" w:rsidR="000A55E3" w:rsidRPr="00687BFB" w:rsidRDefault="000A55E3" w:rsidP="00351B41">
            <w:pPr>
              <w:numPr>
                <w:ilvl w:val="0"/>
                <w:numId w:val="23"/>
              </w:numPr>
            </w:pPr>
            <w:r w:rsidRPr="00687BFB">
              <w:t>How do you feel about the risks associated with acting as trustee?</w:t>
            </w:r>
          </w:p>
          <w:p w14:paraId="5F821725" w14:textId="77777777" w:rsidR="000A55E3" w:rsidRPr="00687BFB" w:rsidRDefault="000A55E3" w:rsidP="00351B41">
            <w:pPr>
              <w:numPr>
                <w:ilvl w:val="0"/>
                <w:numId w:val="23"/>
              </w:numPr>
            </w:pPr>
            <w:r w:rsidRPr="00687BFB">
              <w:t>How have you balanced your desire to have close family relations against the risk that your decisions as trustee could be divisive (if the beneficiaries are family members)?</w:t>
            </w:r>
          </w:p>
        </w:tc>
      </w:tr>
    </w:tbl>
    <w:p w14:paraId="600557BF" w14:textId="77777777" w:rsidR="000A55E3" w:rsidRPr="00A31ED1" w:rsidRDefault="000A55E3" w:rsidP="00A31ED1">
      <w:pPr>
        <w:pStyle w:val="Heading2"/>
      </w:pPr>
      <w:r w:rsidRPr="00687BFB">
        <w:lastRenderedPageBreak/>
        <w:br w:type="page"/>
      </w:r>
      <w:r w:rsidRPr="00A31ED1">
        <w:lastRenderedPageBreak/>
        <w:t>Above the Line Deductions</w:t>
      </w:r>
    </w:p>
    <w:p w14:paraId="480414E6" w14:textId="77777777" w:rsidR="000A55E3" w:rsidRPr="00990768" w:rsidRDefault="000A55E3" w:rsidP="000A55E3">
      <w:r w:rsidRPr="00990768">
        <w:t xml:space="preserve">Unlike individuals in the U.S., not all deductions are created equal.  Some provide much more benefit than others.  The Internal Revenue Code divides deductions into two categories: those “above the line” and those “below the line.”  “The line” is a magic number called </w:t>
      </w:r>
      <w:r w:rsidRPr="00990768">
        <w:rPr>
          <w:b/>
          <w:i/>
        </w:rPr>
        <w:t>Adjusted Gross Income (AGI)</w:t>
      </w:r>
      <w:r w:rsidRPr="00990768">
        <w:t xml:space="preserve"> and it appears twice on the tax return.  It is the last number on the first page and the first number on the last page.  Adjusted Gross Income is used throughout the return to calculate the deductibility of expenses, the deductibility of exemptions, the calculation of tax and the application of tax credits.  Generally speaking, deductions “above the line” provide more benefit than those “below the line” due to the importance of the AGI number.  </w:t>
      </w:r>
    </w:p>
    <w:p w14:paraId="5FA2A594" w14:textId="77777777" w:rsidR="00554611" w:rsidRPr="00990768" w:rsidRDefault="000A55E3" w:rsidP="00554611">
      <w:pPr>
        <w:rPr>
          <w:b/>
          <w:color w:val="FF0000"/>
        </w:rPr>
      </w:pPr>
      <w:r w:rsidRPr="00990768">
        <w:t>What are “above the line” deductions?  They are the deductions that are taken to transform Gross Income into Adjusted Gross Income.  The three primary deductions of importance to us are those allowed for: (1) IRA and other retirement plan contributions</w:t>
      </w:r>
      <w:r>
        <w:t>;</w:t>
      </w:r>
      <w:r w:rsidRPr="00990768">
        <w:t xml:space="preserve"> (</w:t>
      </w:r>
      <w:r>
        <w:t>2</w:t>
      </w:r>
      <w:r w:rsidRPr="00990768">
        <w:t>) self-employed health insurance payments</w:t>
      </w:r>
      <w:r>
        <w:t>;</w:t>
      </w:r>
      <w:r w:rsidRPr="00990768">
        <w:t xml:space="preserve"> and</w:t>
      </w:r>
      <w:r>
        <w:t xml:space="preserve"> </w:t>
      </w:r>
      <w:r w:rsidRPr="00990768">
        <w:t>(</w:t>
      </w:r>
      <w:r>
        <w:t>3</w:t>
      </w:r>
      <w:r w:rsidRPr="00990768">
        <w:t>) education</w:t>
      </w:r>
      <w:r w:rsidR="00713A57">
        <w:t xml:space="preserve"> expenses</w:t>
      </w:r>
      <w:r w:rsidRPr="00990768">
        <w:t xml:space="preserve">.  </w:t>
      </w:r>
      <w:r w:rsidR="00554611">
        <w:rPr>
          <w:rStyle w:val="CommentReference"/>
        </w:rPr>
        <w:t/>
      </w:r>
      <w:r w:rsidR="00554611" w:rsidRPr="00990768">
        <w:rPr>
          <w:b/>
          <w:color w:val="FF0000"/>
        </w:rPr>
        <w:t xml:space="preserve">Click each numbered </w:t>
      </w:r>
      <w:r w:rsidR="00554611">
        <w:rPr>
          <w:b/>
          <w:color w:val="FF0000"/>
        </w:rPr>
        <w:t>area</w:t>
      </w:r>
      <w:r w:rsidR="00554611" w:rsidRPr="00990768">
        <w:rPr>
          <w:b/>
          <w:color w:val="FF0000"/>
        </w:rPr>
        <w:t xml:space="preserve"> to learn more.</w:t>
      </w:r>
    </w:p>
    <w:p w14:paraId="7DB6F96D" w14:textId="77777777" w:rsidR="000A55E3" w:rsidRPr="00990768" w:rsidRDefault="000A55E3" w:rsidP="000A55E3"/>
    <w:p w14:paraId="6F8BC28E" w14:textId="77777777" w:rsidR="000A55E3" w:rsidRPr="0056016A" w:rsidRDefault="004534EF" w:rsidP="0056016A">
      <w:pPr>
        <w:spacing w:before="0" w:after="0"/>
      </w:pPr>
      <w:r>
        <w:rPr>
          <w:noProof/>
          <w:lang w:eastAsia="zh-CN"/>
        </w:rPr>
        <w:drawing>
          <wp:inline distT="0" distB="0" distL="0" distR="0" wp14:anchorId="5C9AD5A1" wp14:editId="3B027B8C">
            <wp:extent cx="5943600" cy="2046605"/>
            <wp:effectExtent l="0" t="0" r="0" b="10795"/>
            <wp:docPr id="36" name="Picture 36" descr="2013 Form 1040 AGI Above the Line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013 Form 1040 AGI Above the Line copy"/>
                    <pic:cNvPicPr>
                      <a:picLocks noChangeAspect="1" noChangeArrowheads="1"/>
                    </pic:cNvPicPr>
                  </pic:nvPicPr>
                  <pic:blipFill>
                    <a:blip r:embed="rId33" cstate="print">
                      <a:extLst>
                        <a:ext uri="{28A0092B-C50C-407E-A947-70E740481C1C}">
                          <a14:useLocalDpi xmlns:a14="http://schemas.microsoft.com/office/drawing/2010/main" val="0"/>
                        </a:ext>
                      </a:extLst>
                    </a:blip>
                    <a:srcRect b="44923"/>
                    <a:stretch>
                      <a:fillRect/>
                    </a:stretch>
                  </pic:blipFill>
                  <pic:spPr bwMode="auto">
                    <a:xfrm>
                      <a:off x="0" y="0"/>
                      <a:ext cx="5943600" cy="2046605"/>
                    </a:xfrm>
                    <a:prstGeom prst="rect">
                      <a:avLst/>
                    </a:prstGeom>
                    <a:noFill/>
                    <a:ln>
                      <a:noFill/>
                    </a:ln>
                  </pic:spPr>
                </pic:pic>
              </a:graphicData>
            </a:graphic>
          </wp:inline>
        </w:drawing>
      </w:r>
    </w:p>
    <w:p w14:paraId="5FB3BA72" w14:textId="77777777" w:rsidR="000A55E3" w:rsidRDefault="000A55E3" w:rsidP="0056016A">
      <w:pPr>
        <w:spacing w:before="0" w:after="0"/>
      </w:pPr>
      <w:r w:rsidRPr="00986531">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56016A" w:rsidRPr="008D3CA3" w14:paraId="00A38A92" w14:textId="77777777" w:rsidTr="00050142">
        <w:tc>
          <w:tcPr>
            <w:tcW w:w="9576" w:type="dxa"/>
            <w:shd w:val="clear" w:color="auto" w:fill="D9D9D9"/>
          </w:tcPr>
          <w:p w14:paraId="0D0480CF" w14:textId="77777777" w:rsidR="0056016A" w:rsidRPr="00EF13F7" w:rsidRDefault="0056016A" w:rsidP="00050142">
            <w:pPr>
              <w:rPr>
                <w:rStyle w:val="Strong"/>
              </w:rPr>
            </w:pPr>
            <w:r>
              <w:rPr>
                <w:rStyle w:val="Strong"/>
              </w:rPr>
              <w:t>1 – Retirement Planning Information</w:t>
            </w:r>
          </w:p>
          <w:p w14:paraId="00CE2D11" w14:textId="77777777" w:rsidR="0056016A" w:rsidRPr="008D3CA3" w:rsidRDefault="0056016A" w:rsidP="00050142">
            <w:r w:rsidRPr="00CD332F">
              <w:t xml:space="preserve">With regard to retirement plan contributions, the client is using cash to save for retirement.   You should ask about the client’s plans for retirement, timing for retirement and the need for additional savings.  If the plan includes an IRA, is the client happy with the current provider?  Has the asset allocation been properly adhered to in light of the stated goals?  </w:t>
            </w:r>
            <w:r>
              <w:t>Would a rollover be appropriate to meet the client’s goals</w:t>
            </w:r>
            <w:r w:rsidRPr="00CD332F">
              <w:t xml:space="preserve">?  </w:t>
            </w:r>
          </w:p>
        </w:tc>
      </w:tr>
    </w:tbl>
    <w:p w14:paraId="1D07A8A8" w14:textId="77777777" w:rsidR="0056016A" w:rsidRDefault="0056016A" w:rsidP="0056016A">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56016A" w:rsidRPr="008D3CA3" w14:paraId="122653D4" w14:textId="77777777" w:rsidTr="00050142">
        <w:tc>
          <w:tcPr>
            <w:tcW w:w="9576" w:type="dxa"/>
            <w:shd w:val="clear" w:color="auto" w:fill="D9D9D9"/>
          </w:tcPr>
          <w:p w14:paraId="49DDFB0D" w14:textId="77777777" w:rsidR="0056016A" w:rsidRPr="00EF13F7" w:rsidRDefault="0056016A" w:rsidP="00050142">
            <w:pPr>
              <w:rPr>
                <w:rStyle w:val="Strong"/>
              </w:rPr>
            </w:pPr>
            <w:r>
              <w:rPr>
                <w:rStyle w:val="Strong"/>
              </w:rPr>
              <w:t>2 – Insurance Information</w:t>
            </w:r>
          </w:p>
          <w:p w14:paraId="63F4EDE3" w14:textId="77777777" w:rsidR="0056016A" w:rsidRDefault="0056016A" w:rsidP="0056016A">
            <w:r w:rsidRPr="00CD332F">
              <w:t xml:space="preserve">Self-employed health insurance payments indicate the client is a business owner.  This information should be included with other information on the return regarding the business, and is useful in discussing other business-related insurance needs such as life insurance and umbrella liability coverage.  </w:t>
            </w:r>
          </w:p>
          <w:p w14:paraId="4656FCA0" w14:textId="77777777" w:rsidR="0056016A" w:rsidRPr="008D3CA3" w:rsidRDefault="0056016A" w:rsidP="0056016A">
            <w:r>
              <w:t>The use of an Archer Savings Account indicates a tax-savvy client and offers the opportunity to ask about the current custodial services and ensure the client’s needs are being met.</w:t>
            </w:r>
          </w:p>
        </w:tc>
      </w:tr>
    </w:tbl>
    <w:p w14:paraId="636AAD5A" w14:textId="77777777" w:rsidR="0056016A" w:rsidRDefault="0056016A" w:rsidP="0056016A">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56016A" w:rsidRPr="008D3CA3" w14:paraId="52DCBE92" w14:textId="77777777" w:rsidTr="00050142">
        <w:tc>
          <w:tcPr>
            <w:tcW w:w="9576" w:type="dxa"/>
            <w:shd w:val="clear" w:color="auto" w:fill="D9D9D9"/>
          </w:tcPr>
          <w:p w14:paraId="0E893E86" w14:textId="77777777" w:rsidR="0056016A" w:rsidRPr="00EF13F7" w:rsidRDefault="0056016A" w:rsidP="00050142">
            <w:pPr>
              <w:rPr>
                <w:rStyle w:val="Strong"/>
              </w:rPr>
            </w:pPr>
            <w:r>
              <w:rPr>
                <w:rStyle w:val="Strong"/>
              </w:rPr>
              <w:lastRenderedPageBreak/>
              <w:t>3 – Education Planning Information</w:t>
            </w:r>
          </w:p>
          <w:p w14:paraId="42305294" w14:textId="77777777" w:rsidR="0056016A" w:rsidRPr="008D3CA3" w:rsidRDefault="0056016A" w:rsidP="00050142">
            <w:r w:rsidRPr="00CD332F">
              <w:t>A deduction for education expenses indicates that someone in the household is engaged in higher learning.  Who is that person?  Is a dependent, the client, or a spouse in school?  Is additional funding needed for education expenses?  You should discuss the various lending products that might fill a cash flow need for the client.  The presence of education expenses can also lead into a discussion of future cash flow needs and plans for career changes.</w:t>
            </w:r>
          </w:p>
        </w:tc>
      </w:tr>
    </w:tbl>
    <w:p w14:paraId="7987D9D3" w14:textId="77777777" w:rsidR="0056016A" w:rsidRDefault="0056016A" w:rsidP="0056016A">
      <w:pPr>
        <w:spacing w:before="0" w:after="0"/>
      </w:pPr>
    </w:p>
    <w:p w14:paraId="6BBC7E58" w14:textId="77777777" w:rsidR="00024586" w:rsidRDefault="00024586" w:rsidP="007640FC">
      <w:pPr>
        <w:pStyle w:val="Heading2"/>
      </w:pPr>
      <w:r>
        <w:br w:type="page"/>
      </w:r>
      <w:bookmarkStart w:id="14" w:name="_Toc184624973"/>
      <w:r>
        <w:lastRenderedPageBreak/>
        <w:t>Below the Line Deductions</w:t>
      </w:r>
      <w:bookmarkEnd w:id="14"/>
    </w:p>
    <w:p w14:paraId="3947D833" w14:textId="77777777" w:rsidR="004171C4" w:rsidRDefault="004171C4" w:rsidP="004171C4">
      <w:r w:rsidRPr="00CD332F">
        <w:t xml:space="preserve">What are “below the line” deductions?  These are deductions most commonly referred to as itemized deductions, by which AGI is adjusted to derive taxable income.  These deductions are made up of medical expenses, taxes, interest, charitable contributions, casualty losses and miscellaneous deductions.  While itemized deductions are reported on a single line of the return, the details behind the deductions are shown on </w:t>
      </w:r>
      <w:r w:rsidRPr="00CD332F">
        <w:rPr>
          <w:b/>
        </w:rPr>
        <w:t>Schedule A</w:t>
      </w:r>
      <w:r w:rsidRPr="00CD332F">
        <w:t xml:space="preserve">, which shall be examined more closely </w:t>
      </w:r>
      <w:r>
        <w:t>below</w:t>
      </w:r>
      <w:r w:rsidR="0056016A">
        <w:t>.</w:t>
      </w:r>
      <w:r w:rsidR="00554611">
        <w:t xml:space="preserve"> </w:t>
      </w:r>
    </w:p>
    <w:p w14:paraId="143DFB77" w14:textId="77777777" w:rsidR="00554611" w:rsidRDefault="004534EF" w:rsidP="00E94853">
      <w:r>
        <w:rPr>
          <w:noProof/>
          <w:lang w:eastAsia="zh-CN"/>
        </w:rPr>
        <w:drawing>
          <wp:inline distT="0" distB="0" distL="0" distR="0" wp14:anchorId="694A7F93" wp14:editId="6A0D22CF">
            <wp:extent cx="5802630" cy="478155"/>
            <wp:effectExtent l="0" t="0" r="0" b="4445"/>
            <wp:docPr id="37" name="Picture 37" descr="23-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3-belo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02630" cy="478155"/>
                    </a:xfrm>
                    <a:prstGeom prst="rect">
                      <a:avLst/>
                    </a:prstGeom>
                    <a:noFill/>
                    <a:ln>
                      <a:noFill/>
                    </a:ln>
                  </pic:spPr>
                </pic:pic>
              </a:graphicData>
            </a:graphic>
          </wp:inline>
        </w:drawing>
      </w:r>
      <w:r w:rsidR="00554611">
        <w:rPr>
          <w:b/>
          <w:color w:val="FF0000"/>
        </w:rPr>
        <w:t>Scroll through the docu</w:t>
      </w:r>
      <w:r w:rsidR="00554611" w:rsidRPr="00E63083">
        <w:rPr>
          <w:b/>
          <w:color w:val="FF0000"/>
        </w:rPr>
        <w:t xml:space="preserve">ment and click on each highlighted </w:t>
      </w:r>
      <w:r w:rsidR="00554611">
        <w:rPr>
          <w:b/>
          <w:color w:val="FF0000"/>
        </w:rPr>
        <w:t xml:space="preserve">area </w:t>
      </w:r>
      <w:r w:rsidR="00554611" w:rsidRPr="00E63083">
        <w:rPr>
          <w:b/>
          <w:color w:val="FF0000"/>
        </w:rPr>
        <w:t>to view more information.</w:t>
      </w:r>
    </w:p>
    <w:p w14:paraId="28E4BD07" w14:textId="77777777" w:rsidR="004171C4" w:rsidRDefault="004171C4" w:rsidP="0056016A">
      <w:pPr>
        <w:spacing w:before="0" w:after="0"/>
      </w:pPr>
    </w:p>
    <w:p w14:paraId="6A34833E" w14:textId="625AC982" w:rsidR="004171C4" w:rsidRDefault="00D81311" w:rsidP="0036683C">
      <w:pPr>
        <w:jc w:val="center"/>
        <w:rPr>
          <w:b/>
          <w:color w:val="FF0000"/>
        </w:rPr>
      </w:pPr>
      <w:r w:rsidRPr="00870787">
        <w:rPr>
          <w:noProof/>
          <w:bdr w:val="single" w:sz="6" w:space="0" w:color="000000"/>
          <w:lang w:eastAsia="zh-CN"/>
        </w:rPr>
        <w:lastRenderedPageBreak/>
        <w:drawing>
          <wp:inline distT="0" distB="0" distL="0" distR="0" wp14:anchorId="14FD5B6F" wp14:editId="56A96AF1">
            <wp:extent cx="5943600" cy="7405370"/>
            <wp:effectExtent l="0" t="0" r="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15 Schedule A - Below the Line Ded.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7405370"/>
                    </a:xfrm>
                    <a:prstGeom prst="rect">
                      <a:avLst/>
                    </a:prstGeom>
                  </pic:spPr>
                </pic:pic>
              </a:graphicData>
            </a:graphic>
          </wp:inline>
        </w:drawing>
      </w:r>
    </w:p>
    <w:p w14:paraId="7B9BC939" w14:textId="77777777" w:rsidR="004171C4" w:rsidRPr="00CD332F" w:rsidRDefault="004171C4" w:rsidP="0056016A">
      <w:pPr>
        <w:spacing w:before="0" w:after="0"/>
      </w:pPr>
    </w:p>
    <w:tbl>
      <w:tblPr>
        <w:tblW w:w="0" w:type="auto"/>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72" w:type="dxa"/>
          <w:left w:w="115" w:type="dxa"/>
          <w:bottom w:w="72" w:type="dxa"/>
          <w:right w:w="115" w:type="dxa"/>
        </w:tblCellMar>
        <w:tblLook w:val="01E0" w:firstRow="1" w:lastRow="1" w:firstColumn="1" w:lastColumn="1" w:noHBand="0" w:noVBand="0"/>
      </w:tblPr>
      <w:tblGrid>
        <w:gridCol w:w="9468"/>
      </w:tblGrid>
      <w:tr w:rsidR="004171C4" w:rsidRPr="00CD332F" w14:paraId="3D7CBDC7" w14:textId="77777777" w:rsidTr="0056016A">
        <w:tc>
          <w:tcPr>
            <w:tcW w:w="9468" w:type="dxa"/>
            <w:shd w:val="clear" w:color="auto" w:fill="DDDDDD"/>
            <w:tcMar>
              <w:top w:w="72" w:type="dxa"/>
              <w:left w:w="115" w:type="dxa"/>
              <w:bottom w:w="72" w:type="dxa"/>
              <w:right w:w="115" w:type="dxa"/>
            </w:tcMar>
          </w:tcPr>
          <w:p w14:paraId="22837889" w14:textId="77777777" w:rsidR="004171C4" w:rsidRPr="00CD332F" w:rsidRDefault="00D1698D" w:rsidP="00161EB4">
            <w:pPr>
              <w:rPr>
                <w:b/>
              </w:rPr>
            </w:pPr>
            <w:r>
              <w:rPr>
                <w:b/>
              </w:rPr>
              <w:t xml:space="preserve">1 - </w:t>
            </w:r>
            <w:r w:rsidR="004171C4" w:rsidRPr="00CD332F">
              <w:rPr>
                <w:b/>
              </w:rPr>
              <w:t>Medical Expenses</w:t>
            </w:r>
          </w:p>
          <w:p w14:paraId="28B3D7BE" w14:textId="77777777" w:rsidR="005042AC" w:rsidRDefault="004171C4" w:rsidP="00161EB4">
            <w:r w:rsidRPr="00CD332F">
              <w:lastRenderedPageBreak/>
              <w:t xml:space="preserve">It is difficult to receive a tax benefit from medical expenses due to a “floor” </w:t>
            </w:r>
            <w:r w:rsidR="00203B3E">
              <w:t>(costs that exceed 10</w:t>
            </w:r>
            <w:r w:rsidR="0036384D">
              <w:t xml:space="preserve">% of the taxpayer's AGI) that </w:t>
            </w:r>
            <w:r w:rsidRPr="00CD332F">
              <w:t xml:space="preserve">the IRS requires </w:t>
            </w:r>
            <w:r w:rsidR="0036384D">
              <w:t>before the taxpayer can deduct any of these expenses</w:t>
            </w:r>
            <w:r w:rsidRPr="00CD332F">
              <w:t xml:space="preserve">.  Unless the client is paying for nursing home expenses or has experienced a catastrophic medical event, most taxpayers are unable to gain benefit from medical expenses.  </w:t>
            </w:r>
          </w:p>
          <w:p w14:paraId="166861CD" w14:textId="77777777" w:rsidR="004171C4" w:rsidRPr="00CD332F" w:rsidRDefault="004171C4" w:rsidP="00161EB4">
            <w:r w:rsidRPr="00CD332F">
              <w:t xml:space="preserve">Thus, an entry in this area indicates long-term medical care costs or a one-time event.  Inquiry should be made to identify any possible implications regarding estate planning needs.   </w:t>
            </w:r>
          </w:p>
        </w:tc>
      </w:tr>
    </w:tbl>
    <w:p w14:paraId="75895FFE" w14:textId="77777777" w:rsidR="00807875" w:rsidRPr="00CD332F" w:rsidRDefault="00807875" w:rsidP="0056016A">
      <w:pPr>
        <w:spacing w:before="0" w:after="0"/>
      </w:pPr>
    </w:p>
    <w:tbl>
      <w:tblPr>
        <w:tblW w:w="0" w:type="auto"/>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72" w:type="dxa"/>
          <w:left w:w="115" w:type="dxa"/>
          <w:bottom w:w="72" w:type="dxa"/>
          <w:right w:w="115" w:type="dxa"/>
        </w:tblCellMar>
        <w:tblLook w:val="01E0" w:firstRow="1" w:lastRow="1" w:firstColumn="1" w:lastColumn="1" w:noHBand="0" w:noVBand="0"/>
      </w:tblPr>
      <w:tblGrid>
        <w:gridCol w:w="9468"/>
      </w:tblGrid>
      <w:tr w:rsidR="004171C4" w:rsidRPr="00CD332F" w14:paraId="4B73A655" w14:textId="77777777" w:rsidTr="0056016A">
        <w:tc>
          <w:tcPr>
            <w:tcW w:w="9468" w:type="dxa"/>
            <w:shd w:val="clear" w:color="auto" w:fill="DDDDDD"/>
            <w:tcMar>
              <w:top w:w="72" w:type="dxa"/>
              <w:left w:w="115" w:type="dxa"/>
              <w:bottom w:w="72" w:type="dxa"/>
              <w:right w:w="115" w:type="dxa"/>
            </w:tcMar>
          </w:tcPr>
          <w:p w14:paraId="32349846" w14:textId="77777777" w:rsidR="004171C4" w:rsidRPr="00CD332F" w:rsidRDefault="00D1698D" w:rsidP="00161EB4">
            <w:pPr>
              <w:rPr>
                <w:b/>
              </w:rPr>
            </w:pPr>
            <w:r>
              <w:rPr>
                <w:b/>
              </w:rPr>
              <w:t xml:space="preserve">2 - </w:t>
            </w:r>
            <w:r w:rsidR="004171C4" w:rsidRPr="00CD332F">
              <w:rPr>
                <w:b/>
              </w:rPr>
              <w:t>Taxes</w:t>
            </w:r>
          </w:p>
          <w:p w14:paraId="26C278CB" w14:textId="77777777" w:rsidR="004171C4" w:rsidRPr="00CD332F" w:rsidRDefault="004171C4" w:rsidP="00161EB4">
            <w:r w:rsidRPr="00CD332F">
              <w:t>Yes, taxes are deductible.  Which ones?  State income tax payments, real estate taxes, and personal property taxes are most common in this area.  You can learn several things from this section:</w:t>
            </w:r>
          </w:p>
          <w:p w14:paraId="0DA0C28A" w14:textId="77777777" w:rsidR="004171C4" w:rsidRPr="00CD332F" w:rsidRDefault="004171C4" w:rsidP="00351B41">
            <w:pPr>
              <w:numPr>
                <w:ilvl w:val="0"/>
                <w:numId w:val="24"/>
              </w:numPr>
            </w:pPr>
            <w:r w:rsidRPr="00CD332F">
              <w:t>You can identify the person’s home state based on the state income tax payments.</w:t>
            </w:r>
          </w:p>
          <w:p w14:paraId="6B53E3D9" w14:textId="77777777" w:rsidR="004171C4" w:rsidRDefault="004171C4" w:rsidP="00351B41">
            <w:pPr>
              <w:numPr>
                <w:ilvl w:val="0"/>
                <w:numId w:val="24"/>
              </w:numPr>
            </w:pPr>
            <w:r w:rsidRPr="00CD332F">
              <w:t>The payment of real estate taxes indicates a possible mortgage opportunity.  In fact, further discussion about what type of property is generating the real estate taxes could reveal multiple properties, such as a main home and a vacation property, all mortgage opportunities.</w:t>
            </w:r>
          </w:p>
          <w:p w14:paraId="0C58F31F" w14:textId="77777777" w:rsidR="004171C4" w:rsidRPr="00CD332F" w:rsidRDefault="004171C4" w:rsidP="00351B41">
            <w:pPr>
              <w:numPr>
                <w:ilvl w:val="0"/>
                <w:numId w:val="24"/>
              </w:numPr>
            </w:pPr>
            <w:r w:rsidRPr="00CD332F">
              <w:t>The presence of state income taxes serves as a reminder to consider both Federal and State taxes when examining the tax effectiveness of investments.</w:t>
            </w:r>
          </w:p>
        </w:tc>
      </w:tr>
    </w:tbl>
    <w:p w14:paraId="2EC0DBF4" w14:textId="77777777" w:rsidR="00807875" w:rsidRDefault="00807875" w:rsidP="0056016A">
      <w:pPr>
        <w:spacing w:before="0" w:after="0"/>
      </w:pPr>
    </w:p>
    <w:tbl>
      <w:tblPr>
        <w:tblW w:w="95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235643" w14:paraId="1352A2BF" w14:textId="77777777" w:rsidTr="0056016A">
        <w:tc>
          <w:tcPr>
            <w:tcW w:w="9576" w:type="dxa"/>
            <w:shd w:val="clear" w:color="auto" w:fill="D9D9D9"/>
          </w:tcPr>
          <w:p w14:paraId="37C2E7A6" w14:textId="77777777" w:rsidR="00235643" w:rsidRPr="00720901" w:rsidRDefault="00D1698D" w:rsidP="00720901">
            <w:pPr>
              <w:rPr>
                <w:rStyle w:val="Strong"/>
              </w:rPr>
            </w:pPr>
            <w:r>
              <w:rPr>
                <w:rStyle w:val="Strong"/>
              </w:rPr>
              <w:t xml:space="preserve">3 - </w:t>
            </w:r>
            <w:r w:rsidR="00235643" w:rsidRPr="00720901">
              <w:rPr>
                <w:rStyle w:val="Strong"/>
              </w:rPr>
              <w:t>Interest Expense</w:t>
            </w:r>
          </w:p>
          <w:p w14:paraId="4B3D9422" w14:textId="77777777" w:rsidR="00235643" w:rsidRPr="00720901" w:rsidRDefault="00235643" w:rsidP="00720901">
            <w:r w:rsidRPr="00720901">
              <w:t>The presence of interest expense should always lead to a discussion of mortgage products. In doing so, you should be mindful of the use of the proceeds and the ability to deduct the interest expense. Even though mortgage interest is reported on a tax return, it doesn’t mean it is always deductible. The general rules for deducting interest expense take into consideration the purpose of the loan. If the proceeds of the loan are used for personal expenses, the interest is generally not deductible. The exception to the rule is a mortgage on the main home. If the main home secures the loan, then the interest is deductible.  Most people think of the exception as the general rule because they have a mortgage on their home. For details regarding the deductibility of mortgage interest, refer your client to a qualified tax advisor.</w:t>
            </w:r>
          </w:p>
          <w:p w14:paraId="1468CB79" w14:textId="77777777" w:rsidR="00235643" w:rsidRPr="0056016A" w:rsidRDefault="00235643" w:rsidP="00842F97">
            <w:r w:rsidRPr="00720901">
              <w:t>Investment interest is also reported in this section. This can lead to inquiries regarding the nature of the debt(s), the size of the debts relative to the collateral assets, the cash flow requirements, and possib</w:t>
            </w:r>
            <w:r w:rsidR="0056016A">
              <w:t xml:space="preserve">le restructuring of the debt.  </w:t>
            </w:r>
          </w:p>
        </w:tc>
      </w:tr>
    </w:tbl>
    <w:p w14:paraId="643A3F4B" w14:textId="77777777" w:rsidR="00807875" w:rsidRPr="00CD332F" w:rsidRDefault="00807875" w:rsidP="0056016A">
      <w:pPr>
        <w:spacing w:before="0" w:after="0"/>
      </w:pPr>
    </w:p>
    <w:tbl>
      <w:tblPr>
        <w:tblW w:w="0" w:type="auto"/>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72" w:type="dxa"/>
          <w:left w:w="115" w:type="dxa"/>
          <w:bottom w:w="72" w:type="dxa"/>
          <w:right w:w="115" w:type="dxa"/>
        </w:tblCellMar>
        <w:tblLook w:val="01E0" w:firstRow="1" w:lastRow="1" w:firstColumn="1" w:lastColumn="1" w:noHBand="0" w:noVBand="0"/>
      </w:tblPr>
      <w:tblGrid>
        <w:gridCol w:w="9468"/>
      </w:tblGrid>
      <w:tr w:rsidR="004171C4" w:rsidRPr="00CD332F" w14:paraId="1543F43C" w14:textId="77777777" w:rsidTr="0056016A">
        <w:tc>
          <w:tcPr>
            <w:tcW w:w="9468" w:type="dxa"/>
            <w:shd w:val="clear" w:color="auto" w:fill="DDDDDD"/>
            <w:tcMar>
              <w:top w:w="72" w:type="dxa"/>
              <w:left w:w="115" w:type="dxa"/>
              <w:bottom w:w="72" w:type="dxa"/>
              <w:right w:w="115" w:type="dxa"/>
            </w:tcMar>
          </w:tcPr>
          <w:p w14:paraId="299B0C25" w14:textId="77777777" w:rsidR="004171C4" w:rsidRPr="00CD332F" w:rsidRDefault="00D1698D" w:rsidP="00161EB4">
            <w:pPr>
              <w:rPr>
                <w:b/>
              </w:rPr>
            </w:pPr>
            <w:r>
              <w:rPr>
                <w:b/>
              </w:rPr>
              <w:t xml:space="preserve">4 - </w:t>
            </w:r>
            <w:r w:rsidR="004171C4" w:rsidRPr="00CD332F">
              <w:rPr>
                <w:b/>
              </w:rPr>
              <w:t>Charitable Contributions</w:t>
            </w:r>
          </w:p>
          <w:p w14:paraId="3C2DB07F" w14:textId="77777777" w:rsidR="004171C4" w:rsidRPr="00CD332F" w:rsidRDefault="004171C4" w:rsidP="00161EB4">
            <w:r w:rsidRPr="00CD332F">
              <w:t xml:space="preserve">Charitable contributions indicate the client’s philanthropic intentions.  Large deductions could lead to a discussion of the benefits of a charitable trust, a private foundation, or a community foundation as alternatives to outright gifting.  Also of importance is the nature of the property being contributed.  </w:t>
            </w:r>
          </w:p>
          <w:p w14:paraId="3FD8D5CC" w14:textId="77777777" w:rsidR="004171C4" w:rsidRPr="00CD332F" w:rsidRDefault="004171C4" w:rsidP="00161EB4">
            <w:r w:rsidRPr="00CD332F">
              <w:t xml:space="preserve">A number of fact-finding questions are appropriate regarding this matter, some of which </w:t>
            </w:r>
            <w:r w:rsidRPr="00CD332F">
              <w:lastRenderedPageBreak/>
              <w:t>you can discern without even asking the question:</w:t>
            </w:r>
          </w:p>
          <w:p w14:paraId="7C8ECEE5" w14:textId="77777777" w:rsidR="004171C4" w:rsidRPr="00CD332F" w:rsidRDefault="004171C4" w:rsidP="00351B41">
            <w:pPr>
              <w:numPr>
                <w:ilvl w:val="0"/>
                <w:numId w:val="25"/>
              </w:numPr>
            </w:pPr>
            <w:r w:rsidRPr="00CD332F">
              <w:t xml:space="preserve">Is cash being used?  </w:t>
            </w:r>
          </w:p>
          <w:p w14:paraId="0DA41497" w14:textId="77777777" w:rsidR="004171C4" w:rsidRPr="00CD332F" w:rsidRDefault="004171C4" w:rsidP="00351B41">
            <w:pPr>
              <w:numPr>
                <w:ilvl w:val="0"/>
                <w:numId w:val="25"/>
              </w:numPr>
            </w:pPr>
            <w:r w:rsidRPr="00CD332F">
              <w:t xml:space="preserve">Are there other assets that would serve this purpose better?  </w:t>
            </w:r>
          </w:p>
          <w:p w14:paraId="6AB69FD2" w14:textId="77777777" w:rsidR="004171C4" w:rsidRPr="00CD332F" w:rsidRDefault="004171C4" w:rsidP="00351B41">
            <w:pPr>
              <w:numPr>
                <w:ilvl w:val="0"/>
                <w:numId w:val="25"/>
              </w:numPr>
            </w:pPr>
            <w:r w:rsidRPr="00CD332F">
              <w:t>Did the client contribute more than was deductible in one year and is there a carry</w:t>
            </w:r>
            <w:r w:rsidR="00673939">
              <w:t>-</w:t>
            </w:r>
            <w:r w:rsidRPr="00CD332F">
              <w:t>forward of the benefit?</w:t>
            </w:r>
          </w:p>
          <w:p w14:paraId="7B1E399D" w14:textId="77777777" w:rsidR="004171C4" w:rsidRPr="00CD332F" w:rsidRDefault="004171C4" w:rsidP="00351B41">
            <w:pPr>
              <w:numPr>
                <w:ilvl w:val="0"/>
                <w:numId w:val="25"/>
              </w:numPr>
            </w:pPr>
            <w:r w:rsidRPr="00CD332F">
              <w:t xml:space="preserve">Does the client realize when the deduction provides benefits?  </w:t>
            </w:r>
          </w:p>
          <w:p w14:paraId="519545AD" w14:textId="77777777" w:rsidR="004171C4" w:rsidRPr="00CD332F" w:rsidRDefault="004171C4" w:rsidP="00351B41">
            <w:pPr>
              <w:numPr>
                <w:ilvl w:val="0"/>
                <w:numId w:val="25"/>
              </w:numPr>
            </w:pPr>
            <w:r w:rsidRPr="00CD332F">
              <w:t xml:space="preserve">What are the client’s long-term intentions for charitable contributions?  </w:t>
            </w:r>
          </w:p>
          <w:p w14:paraId="669EF19C" w14:textId="77777777" w:rsidR="004171C4" w:rsidRPr="00CD332F" w:rsidRDefault="004171C4" w:rsidP="00351B41">
            <w:pPr>
              <w:numPr>
                <w:ilvl w:val="0"/>
                <w:numId w:val="25"/>
              </w:numPr>
            </w:pPr>
            <w:r w:rsidRPr="00CD332F">
              <w:t xml:space="preserve">Are those intentions reflected in the client’s day-to-day activities, in the portfolio of investments, and in the estate plan?  </w:t>
            </w:r>
          </w:p>
          <w:p w14:paraId="7AA7DFDC" w14:textId="77777777" w:rsidR="004171C4" w:rsidRPr="00CD332F" w:rsidRDefault="004171C4" w:rsidP="00161EB4">
            <w:r w:rsidRPr="00CD332F">
              <w:t xml:space="preserve">By gathering this information, you can use this topic to open a discussion regarding the next generation of a wealthy client.  For example, you might ask an open-ended question like, “How do you balance your desire to make charitable contributions against your desire to leave behind an estate for your family?”  The client might be surprised to find that there are techniques available to maximize the lifetime benefit of making gifts to charities (e.g., gifting appreciated property, charitable remainder trusts, etc.), while also preserving the estate for loved ones (e.g., using the proceeds from a charitable remainder trust to purchase life insurance).  You should be prepared to discuss these options with the client.  There are many planning opportunities for charitable contributions and the </w:t>
            </w:r>
            <w:r w:rsidR="00757C2D">
              <w:t>Advisor</w:t>
            </w:r>
            <w:r w:rsidR="00757C2D" w:rsidRPr="00CD332F">
              <w:t xml:space="preserve"> </w:t>
            </w:r>
            <w:r w:rsidRPr="00CD332F">
              <w:t>should discuss these options with the client.</w:t>
            </w:r>
          </w:p>
        </w:tc>
      </w:tr>
    </w:tbl>
    <w:p w14:paraId="6AFD5844" w14:textId="77777777" w:rsidR="00807875" w:rsidRPr="00CD332F" w:rsidRDefault="00807875" w:rsidP="0056016A">
      <w:pPr>
        <w:spacing w:before="0" w:after="0"/>
      </w:pP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72" w:type="dxa"/>
          <w:left w:w="115" w:type="dxa"/>
          <w:bottom w:w="72" w:type="dxa"/>
          <w:right w:w="115" w:type="dxa"/>
        </w:tblCellMar>
        <w:tblLook w:val="01E0" w:firstRow="1" w:lastRow="1" w:firstColumn="1" w:lastColumn="1" w:noHBand="0" w:noVBand="0"/>
      </w:tblPr>
      <w:tblGrid>
        <w:gridCol w:w="9468"/>
      </w:tblGrid>
      <w:tr w:rsidR="004171C4" w:rsidRPr="00CD332F" w14:paraId="51B9D0DE" w14:textId="77777777" w:rsidTr="00AC738B">
        <w:tc>
          <w:tcPr>
            <w:tcW w:w="9468" w:type="dxa"/>
            <w:shd w:val="clear" w:color="auto" w:fill="E0E0E0"/>
            <w:tcMar>
              <w:top w:w="72" w:type="dxa"/>
              <w:left w:w="115" w:type="dxa"/>
              <w:bottom w:w="72" w:type="dxa"/>
              <w:right w:w="115" w:type="dxa"/>
            </w:tcMar>
          </w:tcPr>
          <w:p w14:paraId="14302AEE" w14:textId="77777777" w:rsidR="004171C4" w:rsidRPr="00CD332F" w:rsidRDefault="00D1698D" w:rsidP="00161EB4">
            <w:pPr>
              <w:rPr>
                <w:b/>
              </w:rPr>
            </w:pPr>
            <w:r>
              <w:rPr>
                <w:b/>
              </w:rPr>
              <w:t xml:space="preserve">5 - </w:t>
            </w:r>
            <w:r w:rsidR="004171C4" w:rsidRPr="00CD332F">
              <w:rPr>
                <w:b/>
              </w:rPr>
              <w:t>Miscellaneous Itemized Deductions</w:t>
            </w:r>
          </w:p>
          <w:p w14:paraId="16EBBA9D" w14:textId="77777777" w:rsidR="004171C4" w:rsidRPr="00CD332F" w:rsidRDefault="004171C4" w:rsidP="00161EB4">
            <w:r w:rsidRPr="00CD332F">
              <w:t>Last are miscellaneous itemized deductions.  The tax preparation fee and investment/trust fees are reported here.  The consultant can get an idea of what the competition is billing for investment management and for trust services.  You should discern the answer to the following questions:</w:t>
            </w:r>
          </w:p>
          <w:p w14:paraId="6C62DDD1" w14:textId="77777777" w:rsidR="004171C4" w:rsidRPr="00CD332F" w:rsidRDefault="004171C4" w:rsidP="00351B41">
            <w:pPr>
              <w:numPr>
                <w:ilvl w:val="0"/>
                <w:numId w:val="26"/>
              </w:numPr>
            </w:pPr>
            <w:r w:rsidRPr="00CD332F">
              <w:t>What do you value in your relationship with these advisors?</w:t>
            </w:r>
          </w:p>
          <w:p w14:paraId="27E49164" w14:textId="77777777" w:rsidR="004171C4" w:rsidRPr="00CD332F" w:rsidRDefault="004171C4" w:rsidP="00351B41">
            <w:pPr>
              <w:numPr>
                <w:ilvl w:val="0"/>
                <w:numId w:val="26"/>
              </w:numPr>
            </w:pPr>
            <w:r w:rsidRPr="00CD332F">
              <w:t>What changes would you make in these relationships?</w:t>
            </w:r>
          </w:p>
          <w:p w14:paraId="06AA638D" w14:textId="77777777" w:rsidR="004171C4" w:rsidRPr="00CD332F" w:rsidRDefault="004171C4" w:rsidP="00351B41">
            <w:pPr>
              <w:numPr>
                <w:ilvl w:val="0"/>
                <w:numId w:val="26"/>
              </w:numPr>
            </w:pPr>
            <w:r w:rsidRPr="00CD332F">
              <w:t xml:space="preserve">How have you evaluated the fees they are charging to ensure they are competitive?  </w:t>
            </w:r>
          </w:p>
        </w:tc>
      </w:tr>
    </w:tbl>
    <w:p w14:paraId="608EBAC6" w14:textId="77777777" w:rsidR="00CE3BC1" w:rsidRPr="00344260" w:rsidRDefault="00024586" w:rsidP="00344260">
      <w:pPr>
        <w:pStyle w:val="Heading2"/>
      </w:pPr>
      <w:r>
        <w:br w:type="page"/>
      </w:r>
      <w:bookmarkStart w:id="15" w:name="_Toc184624975"/>
      <w:r w:rsidR="00CE3BC1" w:rsidRPr="00344260">
        <w:lastRenderedPageBreak/>
        <w:t>Taxes and Credits</w:t>
      </w:r>
    </w:p>
    <w:p w14:paraId="5EA02DDF" w14:textId="77777777" w:rsidR="001429E0" w:rsidRDefault="00CE3BC1" w:rsidP="003519A1">
      <w:pPr>
        <w:pStyle w:val="CommentText"/>
      </w:pPr>
      <w:r w:rsidRPr="00CE3BC1">
        <w:t xml:space="preserve">The “regular” tax responsibility, along with extra taxes, is calculated in the last section of the tax return.  There are some key issues to note in this section.  </w:t>
      </w:r>
      <w:r w:rsidR="003519A1">
        <w:rPr>
          <w:rStyle w:val="CommentReference"/>
        </w:rPr>
        <w:t/>
      </w:r>
      <w:r w:rsidR="003519A1" w:rsidRPr="00990768">
        <w:rPr>
          <w:b/>
          <w:color w:val="FF0000"/>
        </w:rPr>
        <w:t xml:space="preserve">Click each numbered </w:t>
      </w:r>
      <w:r w:rsidR="003519A1">
        <w:rPr>
          <w:b/>
          <w:color w:val="FF0000"/>
        </w:rPr>
        <w:t>area</w:t>
      </w:r>
      <w:r w:rsidR="003519A1" w:rsidRPr="00990768">
        <w:rPr>
          <w:b/>
          <w:color w:val="FF0000"/>
        </w:rPr>
        <w:t xml:space="preserve"> to learn more.</w:t>
      </w:r>
    </w:p>
    <w:p w14:paraId="420CAC16" w14:textId="77777777" w:rsidR="00E24FAF" w:rsidRDefault="00E24FAF" w:rsidP="00E24FAF">
      <w:pPr>
        <w:spacing w:before="0" w:after="0"/>
      </w:pPr>
    </w:p>
    <w:bookmarkEnd w:id="15"/>
    <w:p w14:paraId="7B32AD4B" w14:textId="16C63334" w:rsidR="00BE0861" w:rsidRDefault="00A506C3" w:rsidP="00BE0861">
      <w:r>
        <w:rPr>
          <w:noProof/>
          <w:lang w:eastAsia="zh-CN"/>
        </w:rPr>
        <w:drawing>
          <wp:inline distT="0" distB="0" distL="0" distR="0" wp14:anchorId="3F5200DC" wp14:editId="47F7D0B6">
            <wp:extent cx="5943600" cy="37141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orm 1040 Page 2 Tax and Credits Section.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14:paraId="622F0643" w14:textId="77777777" w:rsidR="005936B6" w:rsidRPr="008F6DC4" w:rsidRDefault="005936B6" w:rsidP="00B722F8">
      <w:pPr>
        <w:spacing w:before="0" w:after="0"/>
      </w:pPr>
    </w:p>
    <w:tbl>
      <w:tblPr>
        <w:tblW w:w="0" w:type="auto"/>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72" w:type="dxa"/>
          <w:left w:w="115" w:type="dxa"/>
          <w:bottom w:w="72" w:type="dxa"/>
          <w:right w:w="115" w:type="dxa"/>
        </w:tblCellMar>
        <w:tblLook w:val="01E0" w:firstRow="1" w:lastRow="1" w:firstColumn="1" w:lastColumn="1" w:noHBand="0" w:noVBand="0"/>
      </w:tblPr>
      <w:tblGrid>
        <w:gridCol w:w="9468"/>
      </w:tblGrid>
      <w:tr w:rsidR="00BE0861" w:rsidRPr="00416491" w14:paraId="154E41F1" w14:textId="77777777" w:rsidTr="00B722F8">
        <w:tc>
          <w:tcPr>
            <w:tcW w:w="9468" w:type="dxa"/>
            <w:shd w:val="clear" w:color="auto" w:fill="DDDDDD"/>
            <w:tcMar>
              <w:top w:w="72" w:type="dxa"/>
              <w:left w:w="115" w:type="dxa"/>
              <w:bottom w:w="72" w:type="dxa"/>
              <w:right w:w="115" w:type="dxa"/>
            </w:tcMar>
          </w:tcPr>
          <w:p w14:paraId="41102775" w14:textId="77777777" w:rsidR="00BE0861" w:rsidRPr="00144E26" w:rsidRDefault="00B722F8" w:rsidP="00B722F8">
            <w:pPr>
              <w:rPr>
                <w:b/>
              </w:rPr>
            </w:pPr>
            <w:r>
              <w:rPr>
                <w:b/>
              </w:rPr>
              <w:t xml:space="preserve">1 - </w:t>
            </w:r>
            <w:r w:rsidR="00BE0861" w:rsidRPr="00BE0861">
              <w:rPr>
                <w:b/>
              </w:rPr>
              <w:t>Regular Tax</w:t>
            </w:r>
          </w:p>
          <w:p w14:paraId="23C69BA8" w14:textId="77777777" w:rsidR="00BE0861" w:rsidRPr="00BE0861" w:rsidRDefault="00BE0861" w:rsidP="00161EB4">
            <w:r>
              <w:t xml:space="preserve">The </w:t>
            </w:r>
            <w:r w:rsidRPr="00D51C4C">
              <w:rPr>
                <w:b/>
              </w:rPr>
              <w:t>“</w:t>
            </w:r>
            <w:r w:rsidRPr="00D51C4C">
              <w:rPr>
                <w:b/>
                <w:i/>
              </w:rPr>
              <w:t>regular tax</w:t>
            </w:r>
            <w:r>
              <w:rPr>
                <w:b/>
                <w:i/>
              </w:rPr>
              <w:t>”</w:t>
            </w:r>
            <w:r>
              <w:t xml:space="preserve"> is the tax that most people think of.  It is calculated based on income less deductions and exemptions.  </w:t>
            </w:r>
          </w:p>
        </w:tc>
      </w:tr>
    </w:tbl>
    <w:p w14:paraId="76448015" w14:textId="77777777" w:rsidR="00FE3870" w:rsidRPr="00416491" w:rsidRDefault="00FE3870" w:rsidP="00B722F8">
      <w:pPr>
        <w:spacing w:before="0" w:after="0"/>
      </w:pPr>
    </w:p>
    <w:tbl>
      <w:tblPr>
        <w:tblW w:w="9468"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72" w:type="dxa"/>
          <w:left w:w="115" w:type="dxa"/>
          <w:bottom w:w="72" w:type="dxa"/>
          <w:right w:w="115" w:type="dxa"/>
        </w:tblCellMar>
        <w:tblLook w:val="01E0" w:firstRow="1" w:lastRow="1" w:firstColumn="1" w:lastColumn="1" w:noHBand="0" w:noVBand="0"/>
      </w:tblPr>
      <w:tblGrid>
        <w:gridCol w:w="9468"/>
      </w:tblGrid>
      <w:tr w:rsidR="00BE0861" w:rsidRPr="00416491" w14:paraId="4E881D3B" w14:textId="77777777" w:rsidTr="00B722F8">
        <w:tc>
          <w:tcPr>
            <w:tcW w:w="9468" w:type="dxa"/>
            <w:shd w:val="clear" w:color="auto" w:fill="DDDDDD"/>
            <w:tcMar>
              <w:top w:w="72" w:type="dxa"/>
              <w:left w:w="115" w:type="dxa"/>
              <w:bottom w:w="72" w:type="dxa"/>
              <w:right w:w="115" w:type="dxa"/>
            </w:tcMar>
          </w:tcPr>
          <w:p w14:paraId="3CF2950C" w14:textId="77777777" w:rsidR="00BE0861" w:rsidRPr="00BE0861" w:rsidRDefault="00B722F8" w:rsidP="00BE0861">
            <w:pPr>
              <w:rPr>
                <w:b/>
              </w:rPr>
            </w:pPr>
            <w:r>
              <w:rPr>
                <w:b/>
              </w:rPr>
              <w:t xml:space="preserve">2 - </w:t>
            </w:r>
            <w:r w:rsidR="00BE0861" w:rsidRPr="00BE0861">
              <w:rPr>
                <w:b/>
              </w:rPr>
              <w:t>Alternative Minimum Tax (</w:t>
            </w:r>
            <w:r w:rsidR="00144E26">
              <w:rPr>
                <w:b/>
              </w:rPr>
              <w:t>AMT)</w:t>
            </w:r>
          </w:p>
          <w:p w14:paraId="414CCB18" w14:textId="77777777" w:rsidR="00BE0861" w:rsidRDefault="00BE0861" w:rsidP="00BE0861">
            <w:r>
              <w:t xml:space="preserve">Another extra tax is the </w:t>
            </w:r>
            <w:r w:rsidRPr="00D51C4C">
              <w:rPr>
                <w:b/>
                <w:i/>
              </w:rPr>
              <w:t>Alternative Minimum Tax</w:t>
            </w:r>
            <w:r>
              <w:t xml:space="preserve"> or </w:t>
            </w:r>
            <w:r w:rsidRPr="00D51C4C">
              <w:rPr>
                <w:b/>
                <w:i/>
              </w:rPr>
              <w:t>AMT</w:t>
            </w:r>
            <w:r>
              <w:t>.  This tax is a misunderstood tax.  It is calculated for every person filing a tax return for every year that a return is filed.  Many people are unaware of this tax because it is a minimum tax, and their calculated “regular” income tax is above this minimum tax.  However, once a client deducts enough expenses to cause the “regular” tax to be calculated below the minimum tax number, that client will</w:t>
            </w:r>
            <w:r w:rsidR="00144E26">
              <w:t xml:space="preserve"> become painfully aware of AMT.</w:t>
            </w:r>
          </w:p>
          <w:p w14:paraId="3A183A7A" w14:textId="77777777" w:rsidR="00BE0861" w:rsidRPr="00BE0861" w:rsidRDefault="00BE0861" w:rsidP="00161EB4">
            <w:r>
              <w:t>If you see an entry on this line, then you should look for Form 6251, which will be part of the return.  There are several items you should explore on that form, which will be discussed on the next page.</w:t>
            </w:r>
          </w:p>
        </w:tc>
      </w:tr>
    </w:tbl>
    <w:p w14:paraId="56D64224" w14:textId="77777777" w:rsidR="00CD4663" w:rsidRDefault="00CD4663" w:rsidP="00B722F8">
      <w:pPr>
        <w:spacing w:before="0" w:after="0"/>
      </w:pP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72" w:type="dxa"/>
          <w:left w:w="115" w:type="dxa"/>
          <w:bottom w:w="72" w:type="dxa"/>
          <w:right w:w="115" w:type="dxa"/>
        </w:tblCellMar>
        <w:tblLook w:val="01E0" w:firstRow="1" w:lastRow="1" w:firstColumn="1" w:lastColumn="1" w:noHBand="0" w:noVBand="0"/>
      </w:tblPr>
      <w:tblGrid>
        <w:gridCol w:w="9468"/>
      </w:tblGrid>
      <w:tr w:rsidR="00BE0861" w:rsidRPr="00416491" w14:paraId="40296A5B" w14:textId="77777777" w:rsidTr="004213A5">
        <w:tc>
          <w:tcPr>
            <w:tcW w:w="9468" w:type="dxa"/>
            <w:shd w:val="clear" w:color="auto" w:fill="DDDDDD"/>
            <w:tcMar>
              <w:top w:w="72" w:type="dxa"/>
              <w:left w:w="115" w:type="dxa"/>
              <w:bottom w:w="72" w:type="dxa"/>
              <w:right w:w="115" w:type="dxa"/>
            </w:tcMar>
          </w:tcPr>
          <w:p w14:paraId="74B43385" w14:textId="77777777" w:rsidR="00BE0861" w:rsidRPr="00BE0861" w:rsidRDefault="00B722F8" w:rsidP="00FE3870">
            <w:r>
              <w:rPr>
                <w:b/>
              </w:rPr>
              <w:t xml:space="preserve">3 - </w:t>
            </w:r>
            <w:r w:rsidR="00BE0861" w:rsidRPr="00BE0861">
              <w:rPr>
                <w:b/>
              </w:rPr>
              <w:t>Tax Credits</w:t>
            </w:r>
            <w:r w:rsidR="00BE0861" w:rsidRPr="00BE0861">
              <w:rPr>
                <w:b/>
              </w:rPr>
              <w:br/>
            </w:r>
            <w:r w:rsidR="00BE0861">
              <w:t xml:space="preserve">Foreign tax credits, child tax credits, dependent care credit, and education credits are the most common credits reported in this section.  For our purposes here, you are most concerned with the presence of a foreign tax credit on Line 44.  This is an indicator that there are international investments in the client’s portfolio.  This provides additional information to help you flesh out a picture of the client’s current investments.   </w:t>
            </w:r>
          </w:p>
        </w:tc>
      </w:tr>
    </w:tbl>
    <w:p w14:paraId="0FE1F469" w14:textId="77777777" w:rsidR="00FE3870" w:rsidRPr="00416491" w:rsidRDefault="00FE3870" w:rsidP="00B722F8">
      <w:pPr>
        <w:spacing w:before="0" w:after="0"/>
      </w:pP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72" w:type="dxa"/>
          <w:left w:w="115" w:type="dxa"/>
          <w:bottom w:w="72" w:type="dxa"/>
          <w:right w:w="115" w:type="dxa"/>
        </w:tblCellMar>
        <w:tblLook w:val="01E0" w:firstRow="1" w:lastRow="1" w:firstColumn="1" w:lastColumn="1" w:noHBand="0" w:noVBand="0"/>
      </w:tblPr>
      <w:tblGrid>
        <w:gridCol w:w="9468"/>
      </w:tblGrid>
      <w:tr w:rsidR="00BE0861" w:rsidRPr="00416491" w14:paraId="048D94C5" w14:textId="77777777" w:rsidTr="00FD387C">
        <w:tc>
          <w:tcPr>
            <w:tcW w:w="9468" w:type="dxa"/>
            <w:shd w:val="clear" w:color="auto" w:fill="DDDDDD"/>
            <w:tcMar>
              <w:top w:w="72" w:type="dxa"/>
              <w:left w:w="115" w:type="dxa"/>
              <w:bottom w:w="72" w:type="dxa"/>
              <w:right w:w="115" w:type="dxa"/>
            </w:tcMar>
          </w:tcPr>
          <w:p w14:paraId="6A6A2154" w14:textId="77777777" w:rsidR="00BE0861" w:rsidRPr="00BE0861" w:rsidRDefault="00B722F8" w:rsidP="0024769C">
            <w:r>
              <w:rPr>
                <w:b/>
              </w:rPr>
              <w:t xml:space="preserve">4 - </w:t>
            </w:r>
            <w:r w:rsidR="00BE0861" w:rsidRPr="00BE0861">
              <w:rPr>
                <w:b/>
              </w:rPr>
              <w:t>Extra Taxes</w:t>
            </w:r>
            <w:r w:rsidR="00BE0861" w:rsidRPr="00BE0861">
              <w:rPr>
                <w:b/>
              </w:rPr>
              <w:br/>
            </w:r>
            <w:r w:rsidR="00BE0861">
              <w:t>The extra taxes are calculated based on extra items such as business income (self-employment tax) and whether or not the client employs workers like a housekeeper or a nanny.  This is simply supplemental information that may be useful to know when discussing the client’s current needs.</w:t>
            </w:r>
            <w:r w:rsidR="00F21498">
              <w:t xml:space="preserve"> </w:t>
            </w:r>
            <w:r w:rsidR="00E26A9F">
              <w:t xml:space="preserve">The Net Investment Income Tax (NIIT) is reported in this section. </w:t>
            </w:r>
            <w:r w:rsidR="001365F5">
              <w:t>Please refer to our earlier discussion of uncovering client needs in connection with the NIIT.</w:t>
            </w:r>
          </w:p>
        </w:tc>
      </w:tr>
    </w:tbl>
    <w:p w14:paraId="469109B4" w14:textId="77777777" w:rsidR="001A3E58" w:rsidRDefault="00024586" w:rsidP="008F616B">
      <w:pPr>
        <w:pStyle w:val="Heading2"/>
      </w:pPr>
      <w:r>
        <w:br w:type="page"/>
      </w:r>
      <w:bookmarkStart w:id="16" w:name="_Toc184624976"/>
      <w:r w:rsidR="00224323">
        <w:lastRenderedPageBreak/>
        <w:t>Alternative Minimum Tax</w:t>
      </w:r>
      <w:bookmarkEnd w:id="16"/>
    </w:p>
    <w:p w14:paraId="452E2AD0" w14:textId="77777777" w:rsidR="00BE0861" w:rsidRDefault="008B32FE" w:rsidP="00A506C3">
      <w:pPr>
        <w:pStyle w:val="CommentText"/>
      </w:pPr>
      <w:r w:rsidRPr="001147BD">
        <w:t xml:space="preserve">The “regular” income tax is calculated based </w:t>
      </w:r>
      <w:r w:rsidR="009C4B9E" w:rsidRPr="001147BD">
        <w:t xml:space="preserve">on </w:t>
      </w:r>
      <w:r w:rsidRPr="001147BD">
        <w:t>a set of rules, and the AMT is calculated on another set of rules.  Those two sets of rules do not match.  While the rules associated with the Alternative Minimum Tax are complex and far outside of the scope of this lesson, there are several items captured on Form 6251 that are worth noting.</w:t>
      </w:r>
      <w:r>
        <w:t xml:space="preserve">  </w:t>
      </w:r>
      <w:r w:rsidR="00A506C3">
        <w:rPr>
          <w:rStyle w:val="CommentReference"/>
        </w:rPr>
        <w:t/>
      </w:r>
      <w:r w:rsidR="00A506C3" w:rsidRPr="00990768">
        <w:rPr>
          <w:b/>
          <w:color w:val="FF0000"/>
        </w:rPr>
        <w:t xml:space="preserve">Click each numbered </w:t>
      </w:r>
      <w:r w:rsidR="00A506C3">
        <w:rPr>
          <w:b/>
          <w:color w:val="FF0000"/>
        </w:rPr>
        <w:t>area</w:t>
      </w:r>
      <w:r w:rsidR="00A506C3" w:rsidRPr="00990768">
        <w:rPr>
          <w:b/>
          <w:color w:val="FF0000"/>
        </w:rPr>
        <w:t xml:space="preserve"> to learn more.</w:t>
      </w:r>
    </w:p>
    <w:p w14:paraId="172D4109" w14:textId="77777777" w:rsidR="001A5971" w:rsidRPr="00990768" w:rsidRDefault="001A5971" w:rsidP="00E24FAF">
      <w:pPr>
        <w:spacing w:before="0" w:after="0"/>
      </w:pPr>
    </w:p>
    <w:p w14:paraId="3E24B715" w14:textId="68B2839D" w:rsidR="003B0884" w:rsidRDefault="00B06748" w:rsidP="00FE3870">
      <w:pPr>
        <w:pStyle w:val="RolloverText"/>
      </w:pPr>
      <w:r>
        <w:rPr>
          <w:noProof/>
          <w:lang w:eastAsia="zh-CN"/>
        </w:rPr>
        <w:drawing>
          <wp:inline distT="0" distB="0" distL="0" distR="0" wp14:anchorId="33714992" wp14:editId="1C203CBC">
            <wp:extent cx="5943600" cy="3443605"/>
            <wp:effectExtent l="0" t="0" r="0" b="107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orm 6251 - AMT Graphic.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43605"/>
                    </a:xfrm>
                    <a:prstGeom prst="rect">
                      <a:avLst/>
                    </a:prstGeom>
                  </pic:spPr>
                </pic:pic>
              </a:graphicData>
            </a:graphic>
          </wp:inline>
        </w:drawing>
      </w:r>
    </w:p>
    <w:p w14:paraId="21907F0A" w14:textId="77777777" w:rsidR="00BE0861" w:rsidRPr="008F6DC4" w:rsidRDefault="00BE0861" w:rsidP="00050142">
      <w:pPr>
        <w:spacing w:before="0" w:after="0"/>
      </w:pP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72" w:type="dxa"/>
          <w:left w:w="115" w:type="dxa"/>
          <w:bottom w:w="72" w:type="dxa"/>
          <w:right w:w="115" w:type="dxa"/>
        </w:tblCellMar>
        <w:tblLook w:val="01E0" w:firstRow="1" w:lastRow="1" w:firstColumn="1" w:lastColumn="1" w:noHBand="0" w:noVBand="0"/>
      </w:tblPr>
      <w:tblGrid>
        <w:gridCol w:w="9468"/>
      </w:tblGrid>
      <w:tr w:rsidR="00BE0861" w:rsidRPr="00416491" w14:paraId="37C47C50" w14:textId="77777777" w:rsidTr="00886389">
        <w:tc>
          <w:tcPr>
            <w:tcW w:w="9468" w:type="dxa"/>
            <w:shd w:val="clear" w:color="auto" w:fill="DDDDDD"/>
            <w:tcMar>
              <w:top w:w="72" w:type="dxa"/>
              <w:left w:w="115" w:type="dxa"/>
              <w:bottom w:w="72" w:type="dxa"/>
              <w:right w:w="115" w:type="dxa"/>
            </w:tcMar>
          </w:tcPr>
          <w:p w14:paraId="3F667761" w14:textId="77777777" w:rsidR="00040A80" w:rsidRDefault="00A7781C" w:rsidP="00BE0861">
            <w:r w:rsidRPr="00C70651">
              <w:rPr>
                <w:b/>
              </w:rPr>
              <w:t xml:space="preserve">1 </w:t>
            </w:r>
            <w:r>
              <w:t xml:space="preserve">- </w:t>
            </w:r>
            <w:r w:rsidR="00BE0861">
              <w:t xml:space="preserve">If the client uses the proceeds of a home equity line of credit for something other than a home improvement, the interest is not deductible for AMT purposes.  Thus, the client may not be achieving the favorable after-tax rate that was expected.  When you see an entry here, it </w:t>
            </w:r>
            <w:r w:rsidR="00040A80">
              <w:t>may mean the client</w:t>
            </w:r>
          </w:p>
          <w:p w14:paraId="58FE886C" w14:textId="77777777" w:rsidR="00BE0861" w:rsidRPr="00BE0861" w:rsidRDefault="00040A80" w:rsidP="00BE0861">
            <w:r>
              <w:t>should</w:t>
            </w:r>
            <w:r w:rsidR="00BE0861">
              <w:t xml:space="preserve"> consider other modes of financing to see if a better after-tax rate can be achieved.</w:t>
            </w:r>
          </w:p>
        </w:tc>
      </w:tr>
    </w:tbl>
    <w:p w14:paraId="07E1E42E" w14:textId="77777777" w:rsidR="00FE3870" w:rsidRPr="00416491" w:rsidRDefault="00FE3870" w:rsidP="00050142">
      <w:pPr>
        <w:spacing w:before="0" w:after="0"/>
      </w:pP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72" w:type="dxa"/>
          <w:left w:w="115" w:type="dxa"/>
          <w:bottom w:w="72" w:type="dxa"/>
          <w:right w:w="115" w:type="dxa"/>
        </w:tblCellMar>
        <w:tblLook w:val="01E0" w:firstRow="1" w:lastRow="1" w:firstColumn="1" w:lastColumn="1" w:noHBand="0" w:noVBand="0"/>
      </w:tblPr>
      <w:tblGrid>
        <w:gridCol w:w="9468"/>
      </w:tblGrid>
      <w:tr w:rsidR="00BE0861" w:rsidRPr="00416491" w14:paraId="6ABA4762" w14:textId="77777777" w:rsidTr="00886389">
        <w:tc>
          <w:tcPr>
            <w:tcW w:w="9468" w:type="dxa"/>
            <w:shd w:val="clear" w:color="auto" w:fill="DDDDDD"/>
            <w:tcMar>
              <w:top w:w="72" w:type="dxa"/>
              <w:left w:w="115" w:type="dxa"/>
              <w:bottom w:w="72" w:type="dxa"/>
              <w:right w:w="115" w:type="dxa"/>
            </w:tcMar>
          </w:tcPr>
          <w:p w14:paraId="7FFB6763" w14:textId="77777777" w:rsidR="00BE0861" w:rsidRPr="00BE0861" w:rsidRDefault="00A7781C" w:rsidP="00BE0861">
            <w:r w:rsidRPr="00C70651">
              <w:rPr>
                <w:b/>
              </w:rPr>
              <w:t>2</w:t>
            </w:r>
            <w:r>
              <w:t xml:space="preserve"> - </w:t>
            </w:r>
            <w:r w:rsidR="00BE0861">
              <w:t>Private activity bonds are special municipal bonds.  While the interest from these bonds is not included in the “regular income tax,” it is included for AMT purposes.  The presence of an entry on this line warrants an examination of the client’s asset allocation and consideration of alternatives that will not be included in AMT.</w:t>
            </w:r>
          </w:p>
        </w:tc>
      </w:tr>
    </w:tbl>
    <w:p w14:paraId="075175B6" w14:textId="77777777" w:rsidR="00FE3870" w:rsidRPr="00416491" w:rsidRDefault="00FE3870" w:rsidP="00050142">
      <w:pPr>
        <w:spacing w:before="0" w:after="0"/>
      </w:pP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72" w:type="dxa"/>
          <w:left w:w="115" w:type="dxa"/>
          <w:bottom w:w="72" w:type="dxa"/>
          <w:right w:w="115" w:type="dxa"/>
        </w:tblCellMar>
        <w:tblLook w:val="01E0" w:firstRow="1" w:lastRow="1" w:firstColumn="1" w:lastColumn="1" w:noHBand="0" w:noVBand="0"/>
      </w:tblPr>
      <w:tblGrid>
        <w:gridCol w:w="9468"/>
      </w:tblGrid>
      <w:tr w:rsidR="00BE0861" w:rsidRPr="00416491" w14:paraId="72D7C5B9" w14:textId="77777777" w:rsidTr="00886389">
        <w:tc>
          <w:tcPr>
            <w:tcW w:w="9468" w:type="dxa"/>
            <w:shd w:val="clear" w:color="auto" w:fill="DDDDDD"/>
            <w:tcMar>
              <w:top w:w="72" w:type="dxa"/>
              <w:left w:w="115" w:type="dxa"/>
              <w:bottom w:w="72" w:type="dxa"/>
              <w:right w:w="115" w:type="dxa"/>
            </w:tcMar>
          </w:tcPr>
          <w:p w14:paraId="5B1D8B4D" w14:textId="77777777" w:rsidR="00BE0861" w:rsidRDefault="00224938" w:rsidP="00BE0861">
            <w:r w:rsidRPr="00C70651">
              <w:rPr>
                <w:b/>
              </w:rPr>
              <w:t>3</w:t>
            </w:r>
            <w:r>
              <w:t xml:space="preserve"> - </w:t>
            </w:r>
            <w:r w:rsidR="00BE0861">
              <w:t xml:space="preserve">When incentive stock options are exercised, the spread between the exercise price and the current market price is not treated as income for “regular taxes,” but it is included as income for AMT purposes.  The additional tax generated can be substantial, generating a </w:t>
            </w:r>
            <w:r w:rsidR="00BE0861">
              <w:lastRenderedPageBreak/>
              <w:t xml:space="preserve">cash flow problem for the client, especially if the client wishes to hold onto the exercised securities as required by the tax rules (if they are to receive long-term capital gain treatment upon sale).  Furthermore, when you see one exercise, there are likely to be additional exercises in the future.  </w:t>
            </w:r>
          </w:p>
          <w:p w14:paraId="1775EE0E" w14:textId="77777777" w:rsidR="00BE0861" w:rsidRDefault="00BE0861" w:rsidP="00BE0861">
            <w:r>
              <w:t xml:space="preserve">In short, the presence of incentive stock options offers a number of </w:t>
            </w:r>
            <w:r w:rsidR="00040A80">
              <w:t xml:space="preserve">potential </w:t>
            </w:r>
            <w:r w:rsidR="00F30037">
              <w:t xml:space="preserve">areas the client may have </w:t>
            </w:r>
            <w:r w:rsidR="00040A80">
              <w:t>needs</w:t>
            </w:r>
            <w:r>
              <w:t xml:space="preserve">, </w:t>
            </w:r>
            <w:r w:rsidR="00F30037">
              <w:t xml:space="preserve">leading the Advisor </w:t>
            </w:r>
            <w:r>
              <w:t>to:</w:t>
            </w:r>
          </w:p>
          <w:p w14:paraId="223A43D6" w14:textId="77777777" w:rsidR="00BE0861" w:rsidRDefault="00BE0861" w:rsidP="00351B41">
            <w:pPr>
              <w:numPr>
                <w:ilvl w:val="0"/>
                <w:numId w:val="27"/>
              </w:numPr>
            </w:pPr>
            <w:r>
              <w:t>Assist with planning and financing the exercise of options.</w:t>
            </w:r>
          </w:p>
          <w:p w14:paraId="30493DC9" w14:textId="77777777" w:rsidR="00BE0861" w:rsidRDefault="00BE0861" w:rsidP="00351B41">
            <w:pPr>
              <w:numPr>
                <w:ilvl w:val="0"/>
                <w:numId w:val="27"/>
              </w:numPr>
            </w:pPr>
            <w:r>
              <w:t>Provide liquidity to pay the tax.</w:t>
            </w:r>
          </w:p>
          <w:p w14:paraId="04D42815" w14:textId="77777777" w:rsidR="00BE0861" w:rsidRDefault="00BE0861" w:rsidP="00351B41">
            <w:pPr>
              <w:numPr>
                <w:ilvl w:val="0"/>
                <w:numId w:val="27"/>
              </w:numPr>
            </w:pPr>
            <w:r>
              <w:t>Offer strategies by which the client can reduce the risk of holding a concentration.  Many institutions offer some sophisticated planning in this regard.</w:t>
            </w:r>
          </w:p>
          <w:p w14:paraId="5A125BDC" w14:textId="77777777" w:rsidR="00BE0861" w:rsidRDefault="00BE0861" w:rsidP="00351B41">
            <w:pPr>
              <w:numPr>
                <w:ilvl w:val="0"/>
                <w:numId w:val="27"/>
              </w:numPr>
            </w:pPr>
            <w:r>
              <w:t xml:space="preserve">Provide additional planning services once the stock concentration is ultimately liquidated.  </w:t>
            </w:r>
          </w:p>
          <w:p w14:paraId="0D5AE389" w14:textId="77777777" w:rsidR="00BE0861" w:rsidRPr="00050142" w:rsidRDefault="00BE0861" w:rsidP="00161EB4">
            <w:r>
              <w:t>A good open-ended question for a client who hopes to pay lower taxes by holding exercised stock for a year is to ask, “Given today’s volatile market, how have you addressed the risk of holding a large stock concentration?”  Of course, like any good question, don’t ask the question without being prepared to prese</w:t>
            </w:r>
            <w:r w:rsidR="00050142">
              <w:t>nt the solutions you can offer.</w:t>
            </w:r>
          </w:p>
        </w:tc>
      </w:tr>
    </w:tbl>
    <w:p w14:paraId="5AC94AEF" w14:textId="77777777" w:rsidR="00024586" w:rsidRDefault="00BE0861" w:rsidP="00E75BBC">
      <w:pPr>
        <w:pStyle w:val="Heading2"/>
      </w:pPr>
      <w:bookmarkStart w:id="17" w:name="_Toc184624977"/>
      <w:r>
        <w:lastRenderedPageBreak/>
        <w:br w:type="page"/>
      </w:r>
      <w:r w:rsidR="00024586">
        <w:lastRenderedPageBreak/>
        <w:t>Cash Flow and Payment of Taxes</w:t>
      </w:r>
      <w:bookmarkEnd w:id="17"/>
    </w:p>
    <w:p w14:paraId="774C8F0F" w14:textId="77777777" w:rsidR="00CC0A72" w:rsidRPr="00CC0A72" w:rsidRDefault="00F823C2" w:rsidP="00F823C2">
      <w:r>
        <w:t xml:space="preserve">The IRS requires all taxes to be paid evenly or ratably throughout the year.  If the client does not have a withholding mechanism that will satisfy this even payment requirement, that client will be required to make quarterly estimated tax payments.  </w:t>
      </w:r>
      <w:r w:rsidR="00571651">
        <w:t xml:space="preserve">You can discover which method is being utilized by the client, and the size of those payments, </w:t>
      </w:r>
      <w:r w:rsidR="00105E30">
        <w:t>by</w:t>
      </w:r>
      <w:r w:rsidR="00571651">
        <w:t xml:space="preserve"> </w:t>
      </w:r>
      <w:r w:rsidR="00236685">
        <w:t xml:space="preserve">looking </w:t>
      </w:r>
      <w:r w:rsidR="00236685" w:rsidRPr="00236685">
        <w:t>at the following lines (below).</w:t>
      </w:r>
    </w:p>
    <w:p w14:paraId="4F19234A" w14:textId="77777777" w:rsidR="00571651" w:rsidRDefault="004534EF" w:rsidP="00F823C2">
      <w:r>
        <w:rPr>
          <w:noProof/>
          <w:lang w:eastAsia="zh-CN"/>
        </w:rPr>
        <w:drawing>
          <wp:inline distT="0" distB="0" distL="0" distR="0" wp14:anchorId="1BC6B1D8" wp14:editId="30A17221">
            <wp:extent cx="5943600" cy="232410"/>
            <wp:effectExtent l="0" t="0" r="0" b="0"/>
            <wp:docPr id="41" name="Picture 41" descr="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0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32410"/>
                    </a:xfrm>
                    <a:prstGeom prst="rect">
                      <a:avLst/>
                    </a:prstGeom>
                    <a:noFill/>
                    <a:ln>
                      <a:noFill/>
                    </a:ln>
                  </pic:spPr>
                </pic:pic>
              </a:graphicData>
            </a:graphic>
          </wp:inline>
        </w:drawing>
      </w:r>
    </w:p>
    <w:p w14:paraId="126BBD01" w14:textId="77777777" w:rsidR="00B152BE" w:rsidRDefault="00B152BE" w:rsidP="00F823C2"/>
    <w:p w14:paraId="4A3E9126" w14:textId="77777777" w:rsidR="00F823C2" w:rsidRDefault="00571651" w:rsidP="00F823C2">
      <w:r>
        <w:t>If the client is making estimated payments, these payments</w:t>
      </w:r>
      <w:r w:rsidR="00F823C2">
        <w:t xml:space="preserve"> should be considered when cash flow is discussed</w:t>
      </w:r>
      <w:r>
        <w:t>,</w:t>
      </w:r>
      <w:r w:rsidR="00F823C2">
        <w:t xml:space="preserve"> as many clients discount this requirement.  </w:t>
      </w:r>
      <w:r>
        <w:t>To assist in this matter, you might be able to offer a line of credit or might propose the laddering of bonds with maturity dates in line with the payments so as to avoid selling securities to make the tax payments.</w:t>
      </w:r>
    </w:p>
    <w:p w14:paraId="5D534B13" w14:textId="77777777" w:rsidR="00024586" w:rsidRDefault="00024586" w:rsidP="0078467C">
      <w:pPr>
        <w:pStyle w:val="Heading2"/>
      </w:pPr>
      <w:r>
        <w:br w:type="page"/>
      </w:r>
      <w:bookmarkStart w:id="18" w:name="_Toc184624978"/>
      <w:r>
        <w:lastRenderedPageBreak/>
        <w:t>Two-Year Comparison</w:t>
      </w:r>
      <w:bookmarkEnd w:id="18"/>
    </w:p>
    <w:p w14:paraId="5F7403CC" w14:textId="77777777" w:rsidR="00DB1926" w:rsidRDefault="00366AD7">
      <w:r>
        <w:t>Thus far, we have discussed the examination of a single tax return.  However, m</w:t>
      </w:r>
      <w:r w:rsidR="00024586">
        <w:t xml:space="preserve">any tax </w:t>
      </w:r>
      <w:r>
        <w:t>preparers and software packages offer</w:t>
      </w:r>
      <w:r w:rsidR="00024586">
        <w:t xml:space="preserve"> a </w:t>
      </w:r>
      <w:r w:rsidR="00024586">
        <w:rPr>
          <w:b/>
          <w:i/>
        </w:rPr>
        <w:t>2-year comparison</w:t>
      </w:r>
      <w:r w:rsidR="00024586">
        <w:t xml:space="preserve"> along with the tax return.  If this comparison is included with the tax information you are </w:t>
      </w:r>
      <w:r w:rsidR="00105E30">
        <w:t>reviewing</w:t>
      </w:r>
      <w:r w:rsidR="00024586">
        <w:t>, take note of any changes from the prior year to the current year</w:t>
      </w:r>
      <w:r w:rsidR="00DB1926">
        <w:t>:</w:t>
      </w:r>
    </w:p>
    <w:p w14:paraId="00C29888" w14:textId="77777777" w:rsidR="00DB1926" w:rsidRDefault="00024586" w:rsidP="00351B41">
      <w:pPr>
        <w:numPr>
          <w:ilvl w:val="0"/>
          <w:numId w:val="28"/>
        </w:numPr>
      </w:pPr>
      <w:r>
        <w:t xml:space="preserve">Has there been a change in the number of dependents?  </w:t>
      </w:r>
    </w:p>
    <w:p w14:paraId="446250B4" w14:textId="77777777" w:rsidR="00DB1926" w:rsidRDefault="00024586" w:rsidP="00351B41">
      <w:pPr>
        <w:numPr>
          <w:ilvl w:val="0"/>
          <w:numId w:val="28"/>
        </w:numPr>
      </w:pPr>
      <w:r>
        <w:t xml:space="preserve">Has there been a significant change in income or deduction amounts?  </w:t>
      </w:r>
    </w:p>
    <w:p w14:paraId="0ABEE52F" w14:textId="77777777" w:rsidR="00024586" w:rsidRDefault="00024586">
      <w:r>
        <w:t>These changes reflected in the tax data can mirror changes in the client’s life situation.  Children may be moving out of the house, creating a situation where the client may be looking to downsize their home or add a vacation home.  The client may have also added a dependent, indicating a birth or financial responsibility for a dependent.  This may indicate the need for additional cash flow.</w:t>
      </w:r>
    </w:p>
    <w:p w14:paraId="586AE835" w14:textId="77777777" w:rsidR="00366AD7" w:rsidRDefault="00366AD7" w:rsidP="0083399B">
      <w:pPr>
        <w:pStyle w:val="Heading2"/>
      </w:pPr>
      <w:r>
        <w:br w:type="page"/>
      </w:r>
      <w:bookmarkStart w:id="19" w:name="_Toc184624988"/>
      <w:r>
        <w:lastRenderedPageBreak/>
        <w:t>Conclusion</w:t>
      </w:r>
      <w:bookmarkEnd w:id="19"/>
    </w:p>
    <w:p w14:paraId="185B1292" w14:textId="77777777" w:rsidR="0083399B" w:rsidRDefault="0083399B" w:rsidP="0083399B">
      <w:r w:rsidRPr="00391FA6">
        <w:t xml:space="preserve">This concludes this course on </w:t>
      </w:r>
      <w:r>
        <w:t>the client 1040.</w:t>
      </w:r>
      <w:r w:rsidRPr="00391FA6">
        <w:t xml:space="preserve">  </w:t>
      </w:r>
      <w:r>
        <w:t>T</w:t>
      </w:r>
      <w:r w:rsidRPr="00391FA6">
        <w:t>he knowledge contained herein will allow you to add greater value for your client and increase the level of service you offer in meeting the client’s needs.</w:t>
      </w:r>
    </w:p>
    <w:p w14:paraId="78E4324B" w14:textId="77777777" w:rsidR="0083399B" w:rsidRPr="0083399B" w:rsidRDefault="0083399B" w:rsidP="0083399B">
      <w:pPr>
        <w:rPr>
          <w:rStyle w:val="Strong"/>
        </w:rPr>
      </w:pPr>
      <w:r w:rsidRPr="0083399B">
        <w:rPr>
          <w:rStyle w:val="Strong"/>
        </w:rPr>
        <w:t>Review Guide</w:t>
      </w:r>
    </w:p>
    <w:p w14:paraId="656A5D7B" w14:textId="77777777" w:rsidR="0083399B" w:rsidRDefault="0083399B" w:rsidP="0083399B">
      <w:r>
        <w:t xml:space="preserve">We have covered a lot of material in a fairly short time and, quite possibly, you may feel a bit overwhelmed with all the things to remember.  To assist you with your next review of a client’s Form 1040, we have created a Review Guide, which may be viewed </w:t>
      </w:r>
      <w:r w:rsidR="00792830">
        <w:t>and printed by clicking the icon below.</w:t>
      </w:r>
    </w:p>
    <w:p w14:paraId="3C9129CD" w14:textId="77777777" w:rsidR="00792830" w:rsidRDefault="00792830" w:rsidP="0083399B"/>
    <w:tbl>
      <w:tblPr>
        <w:tblW w:w="0" w:type="auto"/>
        <w:tblLook w:val="01E0" w:firstRow="1" w:lastRow="1" w:firstColumn="1" w:lastColumn="1" w:noHBand="0" w:noVBand="0"/>
      </w:tblPr>
      <w:tblGrid>
        <w:gridCol w:w="9576"/>
      </w:tblGrid>
      <w:tr w:rsidR="00792830" w:rsidRPr="00396697" w14:paraId="090843C0" w14:textId="77777777" w:rsidTr="00792830">
        <w:tc>
          <w:tcPr>
            <w:tcW w:w="9576" w:type="dxa"/>
            <w:shd w:val="clear" w:color="auto" w:fill="FFFFFF"/>
            <w:tcMar>
              <w:top w:w="72" w:type="dxa"/>
              <w:left w:w="115" w:type="dxa"/>
              <w:bottom w:w="72" w:type="dxa"/>
              <w:right w:w="115" w:type="dxa"/>
            </w:tcMar>
          </w:tcPr>
          <w:tbl>
            <w:tblPr>
              <w:tblW w:w="8635" w:type="dxa"/>
              <w:tblLook w:val="01E0" w:firstRow="1" w:lastRow="1" w:firstColumn="1" w:lastColumn="1" w:noHBand="0" w:noVBand="0"/>
            </w:tblPr>
            <w:tblGrid>
              <w:gridCol w:w="715"/>
              <w:gridCol w:w="7920"/>
            </w:tblGrid>
            <w:tr w:rsidR="00792830" w:rsidRPr="00396697" w14:paraId="40BAC4EA" w14:textId="77777777" w:rsidTr="00792830">
              <w:tc>
                <w:tcPr>
                  <w:tcW w:w="715" w:type="dxa"/>
                  <w:shd w:val="clear" w:color="auto" w:fill="FFFFFF"/>
                  <w:tcMar>
                    <w:top w:w="72" w:type="dxa"/>
                    <w:left w:w="115" w:type="dxa"/>
                    <w:bottom w:w="72" w:type="dxa"/>
                    <w:right w:w="115" w:type="dxa"/>
                  </w:tcMar>
                </w:tcPr>
                <w:p w14:paraId="27FD6974" w14:textId="77777777" w:rsidR="00792830" w:rsidRPr="00396697" w:rsidRDefault="00792830" w:rsidP="005F6EBA">
                  <w:pPr>
                    <w:pStyle w:val="NormalWeb"/>
                    <w:spacing w:after="240"/>
                    <w:rPr>
                      <w:rFonts w:cs="Arial"/>
                    </w:rPr>
                  </w:pPr>
                  <w:r>
                    <w:rPr>
                      <w:rFonts w:cs="Arial"/>
                      <w:noProof/>
                      <w:lang w:eastAsia="zh-CN"/>
                    </w:rPr>
                    <w:drawing>
                      <wp:inline distT="0" distB="0" distL="0" distR="0" wp14:anchorId="3CA41A7B" wp14:editId="7E98A6E3">
                        <wp:extent cx="307340" cy="307340"/>
                        <wp:effectExtent l="0" t="0" r="0" b="0"/>
                        <wp:docPr id="50" name="Picture 5"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ationIcon_32p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p>
              </w:tc>
              <w:tc>
                <w:tcPr>
                  <w:tcW w:w="7920" w:type="dxa"/>
                  <w:shd w:val="clear" w:color="auto" w:fill="FFFFFF"/>
                  <w:tcMar>
                    <w:top w:w="72" w:type="dxa"/>
                    <w:bottom w:w="72" w:type="dxa"/>
                  </w:tcMar>
                  <w:vAlign w:val="center"/>
                </w:tcPr>
                <w:p w14:paraId="3FC341A9" w14:textId="77777777" w:rsidR="00792830" w:rsidRPr="00396697" w:rsidRDefault="00792830" w:rsidP="00792830">
                  <w:pPr>
                    <w:pStyle w:val="NormalWeb"/>
                    <w:spacing w:after="240"/>
                    <w:rPr>
                      <w:rFonts w:cs="Arial"/>
                    </w:rPr>
                  </w:pPr>
                  <w:r w:rsidRPr="00396697">
                    <w:rPr>
                      <w:rFonts w:cs="Arial"/>
                      <w:b/>
                      <w:color w:val="FF0000"/>
                    </w:rPr>
                    <w:t xml:space="preserve">Click the icon to </w:t>
                  </w:r>
                  <w:r>
                    <w:rPr>
                      <w:rFonts w:cs="Arial"/>
                      <w:b/>
                      <w:color w:val="FF0000"/>
                    </w:rPr>
                    <w:t>access the Review Guide.</w:t>
                  </w:r>
                </w:p>
              </w:tc>
            </w:tr>
          </w:tbl>
          <w:p w14:paraId="58211AA6" w14:textId="77777777" w:rsidR="00792830" w:rsidRPr="00396697" w:rsidRDefault="00792830" w:rsidP="005F6EBA">
            <w:pPr>
              <w:rPr>
                <w:rFonts w:ascii="Arial" w:hAnsi="Arial"/>
                <w:b/>
                <w:color w:val="800000"/>
              </w:rPr>
            </w:pPr>
          </w:p>
        </w:tc>
      </w:tr>
    </w:tbl>
    <w:p w14:paraId="1D1BD061" w14:textId="77777777" w:rsidR="00792830" w:rsidRDefault="00792830" w:rsidP="0083399B"/>
    <w:p w14:paraId="4F15D27C" w14:textId="77777777" w:rsidR="00792830" w:rsidRDefault="00792830" w:rsidP="0083399B"/>
    <w:p w14:paraId="1338B033" w14:textId="77777777" w:rsidR="00792830" w:rsidRDefault="00792830" w:rsidP="0083399B"/>
    <w:p w14:paraId="00CC3D25" w14:textId="77777777" w:rsidR="005D4801" w:rsidRPr="00537A9F" w:rsidRDefault="00FE3870" w:rsidP="00050142">
      <w:pPr>
        <w:pStyle w:val="Heading2"/>
      </w:pPr>
      <w:r>
        <w:rPr>
          <w:color w:val="auto"/>
        </w:rPr>
        <w:br w:type="page"/>
      </w:r>
      <w:r w:rsidR="00203B3E">
        <w:lastRenderedPageBreak/>
        <w:t xml:space="preserve">Form 1040 Review Guide </w:t>
      </w:r>
    </w:p>
    <w:p w14:paraId="365252CA" w14:textId="77777777" w:rsidR="005D4801" w:rsidRPr="00537A9F" w:rsidRDefault="005D4801" w:rsidP="005D4801">
      <w:r w:rsidRPr="00537A9F">
        <w:t xml:space="preserve">The following guide is for use in identifying planning </w:t>
      </w:r>
      <w:r w:rsidR="00F30037">
        <w:t>needs</w:t>
      </w:r>
      <w:r w:rsidR="00F30037" w:rsidRPr="00537A9F">
        <w:t xml:space="preserve"> </w:t>
      </w:r>
      <w:r w:rsidRPr="00537A9F">
        <w:t>through a review of a client’s Federal Income Tax Return.</w:t>
      </w:r>
      <w:r w:rsidR="00BF50D4">
        <w:t xml:space="preserve">  The headings </w:t>
      </w:r>
      <w:r w:rsidRPr="00537A9F">
        <w:t>parallel the tax form.</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2" w:type="dxa"/>
          <w:left w:w="115" w:type="dxa"/>
          <w:bottom w:w="72" w:type="dxa"/>
          <w:right w:w="115" w:type="dxa"/>
        </w:tblCellMar>
        <w:tblLook w:val="01E0" w:firstRow="1" w:lastRow="1" w:firstColumn="1" w:lastColumn="1" w:noHBand="0" w:noVBand="0"/>
      </w:tblPr>
      <w:tblGrid>
        <w:gridCol w:w="9468"/>
      </w:tblGrid>
      <w:tr w:rsidR="005D4801" w:rsidRPr="007B5562" w14:paraId="790509AE" w14:textId="77777777" w:rsidTr="00351B41">
        <w:tc>
          <w:tcPr>
            <w:tcW w:w="9468" w:type="dxa"/>
            <w:shd w:val="clear" w:color="auto" w:fill="D8A428"/>
          </w:tcPr>
          <w:p w14:paraId="0F3ED884" w14:textId="77777777" w:rsidR="005D4801" w:rsidRPr="007B5562" w:rsidRDefault="005D4801" w:rsidP="00C9072E">
            <w:pPr>
              <w:rPr>
                <w:b/>
                <w:color w:val="800000"/>
              </w:rPr>
            </w:pPr>
            <w:r w:rsidRPr="007B5562">
              <w:rPr>
                <w:b/>
              </w:rPr>
              <w:t>Filing Status</w:t>
            </w:r>
          </w:p>
        </w:tc>
      </w:tr>
      <w:tr w:rsidR="005D4801" w:rsidRPr="007B5562" w14:paraId="3732BDD8" w14:textId="77777777" w:rsidTr="00351B41">
        <w:tc>
          <w:tcPr>
            <w:tcW w:w="9468" w:type="dxa"/>
            <w:shd w:val="clear" w:color="auto" w:fill="EAEAEA"/>
          </w:tcPr>
          <w:p w14:paraId="51514E39" w14:textId="77777777" w:rsidR="005D4801" w:rsidRPr="007B5562" w:rsidRDefault="005D4801" w:rsidP="00C9072E">
            <w:pPr>
              <w:rPr>
                <w:b/>
                <w:color w:val="000000"/>
              </w:rPr>
            </w:pPr>
            <w:r w:rsidRPr="007B5562">
              <w:rPr>
                <w:b/>
                <w:color w:val="000000"/>
              </w:rPr>
              <w:t xml:space="preserve">Label; Line 2 – What is the name of the spouse?  </w:t>
            </w:r>
          </w:p>
        </w:tc>
      </w:tr>
    </w:tbl>
    <w:p w14:paraId="30A9D8D8" w14:textId="77777777" w:rsidR="005D4801" w:rsidRPr="007535D8" w:rsidRDefault="005D4801" w:rsidP="00050142">
      <w:pPr>
        <w:spacing w:before="0" w:after="0"/>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2" w:type="dxa"/>
          <w:left w:w="115" w:type="dxa"/>
          <w:bottom w:w="72" w:type="dxa"/>
          <w:right w:w="115" w:type="dxa"/>
        </w:tblCellMar>
        <w:tblLook w:val="01E0" w:firstRow="1" w:lastRow="1" w:firstColumn="1" w:lastColumn="1" w:noHBand="0" w:noVBand="0"/>
      </w:tblPr>
      <w:tblGrid>
        <w:gridCol w:w="9468"/>
      </w:tblGrid>
      <w:tr w:rsidR="005D4801" w:rsidRPr="007B5562" w14:paraId="6E6A0941" w14:textId="77777777" w:rsidTr="00351B41">
        <w:tc>
          <w:tcPr>
            <w:tcW w:w="9468" w:type="dxa"/>
            <w:shd w:val="clear" w:color="auto" w:fill="D8A428"/>
          </w:tcPr>
          <w:p w14:paraId="7EF093FB" w14:textId="77777777" w:rsidR="005D4801" w:rsidRPr="007B5562" w:rsidRDefault="005D4801" w:rsidP="00C9072E">
            <w:pPr>
              <w:rPr>
                <w:b/>
                <w:color w:val="800000"/>
              </w:rPr>
            </w:pPr>
            <w:r w:rsidRPr="007B5562">
              <w:rPr>
                <w:b/>
              </w:rPr>
              <w:t>Exemptions</w:t>
            </w:r>
          </w:p>
        </w:tc>
      </w:tr>
      <w:tr w:rsidR="005D4801" w:rsidRPr="007B5562" w14:paraId="628E7B22" w14:textId="77777777" w:rsidTr="00351B41">
        <w:tc>
          <w:tcPr>
            <w:tcW w:w="9468" w:type="dxa"/>
            <w:shd w:val="clear" w:color="auto" w:fill="EAEAEA"/>
          </w:tcPr>
          <w:p w14:paraId="74F1F33A" w14:textId="77777777" w:rsidR="005D4801" w:rsidRPr="007B5562" w:rsidRDefault="005D4801" w:rsidP="00C9072E">
            <w:pPr>
              <w:rPr>
                <w:b/>
              </w:rPr>
            </w:pPr>
            <w:r w:rsidRPr="007B5562">
              <w:rPr>
                <w:b/>
              </w:rPr>
              <w:t>Who are the dependents?</w:t>
            </w:r>
          </w:p>
          <w:p w14:paraId="010CF894" w14:textId="77777777" w:rsidR="00050142" w:rsidRPr="002E41BA" w:rsidRDefault="00050142" w:rsidP="00351B41">
            <w:pPr>
              <w:numPr>
                <w:ilvl w:val="0"/>
                <w:numId w:val="31"/>
              </w:numPr>
            </w:pPr>
            <w:r w:rsidRPr="002E41BA">
              <w:t>For children – Potential needs are educational savings, banking needs of older children, or special care needs.</w:t>
            </w:r>
          </w:p>
          <w:p w14:paraId="69A8E6A8" w14:textId="77777777" w:rsidR="00050142" w:rsidRPr="002E41BA" w:rsidRDefault="00050142" w:rsidP="00351B41">
            <w:pPr>
              <w:numPr>
                <w:ilvl w:val="0"/>
                <w:numId w:val="31"/>
              </w:numPr>
            </w:pPr>
            <w:r w:rsidRPr="002E41BA">
              <w:t>For parents – Potential needs are elder care, investment management of the parent’s assets, or insurance.</w:t>
            </w:r>
          </w:p>
          <w:p w14:paraId="0FA5B146" w14:textId="77777777" w:rsidR="005D4801" w:rsidRPr="007B5562" w:rsidRDefault="00050142" w:rsidP="00351B41">
            <w:pPr>
              <w:numPr>
                <w:ilvl w:val="0"/>
                <w:numId w:val="31"/>
              </w:numPr>
            </w:pPr>
            <w:r w:rsidRPr="002E41BA">
              <w:t>For others – Needs will be specific to the situation that has created the dependency.</w:t>
            </w:r>
          </w:p>
        </w:tc>
      </w:tr>
    </w:tbl>
    <w:p w14:paraId="0F16A3BE" w14:textId="77777777" w:rsidR="005D4801" w:rsidRPr="007535D8" w:rsidRDefault="005D4801" w:rsidP="00050142">
      <w:pPr>
        <w:spacing w:before="0" w:after="0"/>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2" w:type="dxa"/>
          <w:left w:w="115" w:type="dxa"/>
          <w:bottom w:w="72" w:type="dxa"/>
          <w:right w:w="115" w:type="dxa"/>
        </w:tblCellMar>
        <w:tblLook w:val="01E0" w:firstRow="1" w:lastRow="1" w:firstColumn="1" w:lastColumn="1" w:noHBand="0" w:noVBand="0"/>
      </w:tblPr>
      <w:tblGrid>
        <w:gridCol w:w="9468"/>
      </w:tblGrid>
      <w:tr w:rsidR="005D4801" w:rsidRPr="007B5562" w14:paraId="418359A1" w14:textId="77777777" w:rsidTr="00351B41">
        <w:tc>
          <w:tcPr>
            <w:tcW w:w="9468" w:type="dxa"/>
            <w:shd w:val="clear" w:color="auto" w:fill="D8A428"/>
          </w:tcPr>
          <w:p w14:paraId="72946213" w14:textId="77777777" w:rsidR="005D4801" w:rsidRPr="007B5562" w:rsidRDefault="005D4801" w:rsidP="00C9072E">
            <w:pPr>
              <w:rPr>
                <w:b/>
              </w:rPr>
            </w:pPr>
            <w:r w:rsidRPr="007B5562">
              <w:rPr>
                <w:b/>
              </w:rPr>
              <w:t xml:space="preserve">Income </w:t>
            </w:r>
          </w:p>
        </w:tc>
      </w:tr>
      <w:tr w:rsidR="005D4801" w:rsidRPr="007B5562" w14:paraId="3902CB16" w14:textId="77777777" w:rsidTr="00351B41">
        <w:tc>
          <w:tcPr>
            <w:tcW w:w="9468" w:type="dxa"/>
            <w:shd w:val="clear" w:color="auto" w:fill="EAEAEA"/>
          </w:tcPr>
          <w:p w14:paraId="67125086" w14:textId="77777777" w:rsidR="005D4801" w:rsidRPr="007B5562" w:rsidRDefault="005D4801" w:rsidP="00C9072E">
            <w:pPr>
              <w:rPr>
                <w:b/>
              </w:rPr>
            </w:pPr>
            <w:r w:rsidRPr="007B5562">
              <w:rPr>
                <w:b/>
              </w:rPr>
              <w:t>What is the salary or compensation?</w:t>
            </w:r>
          </w:p>
          <w:p w14:paraId="44A8191E" w14:textId="77777777" w:rsidR="00050142" w:rsidRPr="00F529D1" w:rsidRDefault="00050142" w:rsidP="00351B41">
            <w:pPr>
              <w:numPr>
                <w:ilvl w:val="0"/>
                <w:numId w:val="30"/>
              </w:numPr>
            </w:pPr>
            <w:r w:rsidRPr="00F529D1">
              <w:t>See if any of these codes are in boxes 12a through 12d of the attached W-2 Wage and Tax Statement:</w:t>
            </w:r>
          </w:p>
          <w:p w14:paraId="7FD87813" w14:textId="77777777" w:rsidR="00050142" w:rsidRPr="007B5562" w:rsidRDefault="00050142" w:rsidP="00050142">
            <w:pPr>
              <w:ind w:left="1440"/>
            </w:pPr>
            <w:r w:rsidRPr="007B5562">
              <w:rPr>
                <w:b/>
                <w:i/>
              </w:rPr>
              <w:t>C = Group term life insurance beyond $50,000.</w:t>
            </w:r>
            <w:r w:rsidRPr="007B5562">
              <w:t xml:space="preserve"> What other life insurance does the client have?  Is it adequate?</w:t>
            </w:r>
          </w:p>
          <w:p w14:paraId="2E836B7D" w14:textId="77777777" w:rsidR="00050142" w:rsidRPr="007B5562" w:rsidRDefault="00050142" w:rsidP="00050142">
            <w:pPr>
              <w:ind w:left="1440"/>
            </w:pPr>
            <w:r w:rsidRPr="007B5562">
              <w:rPr>
                <w:b/>
                <w:i/>
              </w:rPr>
              <w:t>D, E, F, G, H, S = Elective deferrals to various retirement plans.</w:t>
            </w:r>
            <w:r w:rsidRPr="007B5562">
              <w:t xml:space="preserve"> Is the client maximizing tax-advantaged opportunities to defer income and save for retirement?</w:t>
            </w:r>
          </w:p>
          <w:p w14:paraId="02BF542F" w14:textId="77777777" w:rsidR="00050142" w:rsidRPr="007B5562" w:rsidRDefault="00050142" w:rsidP="00050142">
            <w:pPr>
              <w:ind w:left="1440"/>
            </w:pPr>
            <w:r w:rsidRPr="007B5562">
              <w:rPr>
                <w:b/>
                <w:i/>
              </w:rPr>
              <w:t>T – Benefits paid under an adoption assistance program.</w:t>
            </w:r>
            <w:r w:rsidRPr="007B5562">
              <w:rPr>
                <w:b/>
              </w:rPr>
              <w:t xml:space="preserve"> </w:t>
            </w:r>
            <w:r w:rsidRPr="007B5562">
              <w:t>This life-changing event opens up the possibility to discuss estate planning and education planning.</w:t>
            </w:r>
          </w:p>
          <w:p w14:paraId="010D4447" w14:textId="77777777" w:rsidR="00050142" w:rsidRDefault="00050142" w:rsidP="00050142">
            <w:pPr>
              <w:ind w:left="1440"/>
            </w:pPr>
            <w:r w:rsidRPr="007B5562">
              <w:rPr>
                <w:b/>
                <w:i/>
              </w:rPr>
              <w:t>V –</w:t>
            </w:r>
            <w:r w:rsidRPr="007B5562">
              <w:rPr>
                <w:i/>
              </w:rPr>
              <w:t xml:space="preserve"> </w:t>
            </w:r>
            <w:r w:rsidRPr="007B5562">
              <w:rPr>
                <w:b/>
                <w:i/>
              </w:rPr>
              <w:t>Income from the exercise of a nonqualified stock option.</w:t>
            </w:r>
            <w:r w:rsidRPr="007B5562">
              <w:t xml:space="preserve"> Such sales may generate liquidity needs and/or investment management needs.</w:t>
            </w:r>
          </w:p>
          <w:p w14:paraId="750109EB" w14:textId="77777777" w:rsidR="001A6979" w:rsidRDefault="00050142" w:rsidP="00050142">
            <w:pPr>
              <w:ind w:left="1440"/>
            </w:pPr>
            <w:r>
              <w:rPr>
                <w:b/>
                <w:i/>
              </w:rPr>
              <w:t>W -</w:t>
            </w:r>
            <w:r>
              <w:t xml:space="preserve"> </w:t>
            </w:r>
            <w:r w:rsidRPr="00B17F82">
              <w:rPr>
                <w:b/>
                <w:i/>
              </w:rPr>
              <w:t>Employer contributions to a health savings account.</w:t>
            </w:r>
            <w:r>
              <w:t xml:space="preserve"> Is the client maximizing the efficiency of his medical coverage? How extensive are his employee benefits? What provisions has the client made for the potential risk of disability?</w:t>
            </w:r>
          </w:p>
          <w:p w14:paraId="43E68110" w14:textId="77777777" w:rsidR="005D4801" w:rsidRDefault="005D4801" w:rsidP="001A6979">
            <w:r w:rsidRPr="007B5562">
              <w:rPr>
                <w:b/>
              </w:rPr>
              <w:t>What are the client’s investments?</w:t>
            </w:r>
            <w:r w:rsidRPr="007B5562">
              <w:t xml:space="preserve">  </w:t>
            </w:r>
            <w:r w:rsidR="00050142" w:rsidRPr="007B5562">
              <w:t>Examine Schedule B for details.</w:t>
            </w:r>
          </w:p>
          <w:p w14:paraId="7CF223D7" w14:textId="77777777" w:rsidR="00050142" w:rsidRPr="00B06A3E" w:rsidRDefault="00050142" w:rsidP="00351B41">
            <w:pPr>
              <w:numPr>
                <w:ilvl w:val="0"/>
                <w:numId w:val="9"/>
              </w:numPr>
            </w:pPr>
            <w:r w:rsidRPr="00B06A3E">
              <w:t>From the level and type of income, estimate the value of the assets and how they are allocated.</w:t>
            </w:r>
          </w:p>
          <w:p w14:paraId="7055F7EC" w14:textId="77777777" w:rsidR="00050142" w:rsidRPr="00B06A3E" w:rsidRDefault="00050142" w:rsidP="00351B41">
            <w:pPr>
              <w:numPr>
                <w:ilvl w:val="0"/>
                <w:numId w:val="9"/>
              </w:numPr>
            </w:pPr>
            <w:r w:rsidRPr="00B06A3E">
              <w:lastRenderedPageBreak/>
              <w:t>Look at where the assets are held.  This is your competition.</w:t>
            </w:r>
          </w:p>
          <w:p w14:paraId="2D150CA6" w14:textId="77777777" w:rsidR="00050142" w:rsidRPr="00B06A3E" w:rsidRDefault="00050142" w:rsidP="00351B41">
            <w:pPr>
              <w:numPr>
                <w:ilvl w:val="0"/>
                <w:numId w:val="9"/>
              </w:numPr>
            </w:pPr>
            <w:r w:rsidRPr="00B06A3E">
              <w:t>Is the client taking advantage of qualified dividend rates, or are assets being sold too soon?</w:t>
            </w:r>
          </w:p>
          <w:p w14:paraId="1B931625" w14:textId="77777777" w:rsidR="00050142" w:rsidRPr="00050142" w:rsidRDefault="00050142" w:rsidP="00351B41">
            <w:pPr>
              <w:numPr>
                <w:ilvl w:val="0"/>
                <w:numId w:val="9"/>
              </w:numPr>
              <w:rPr>
                <w:b/>
                <w:bCs/>
                <w:i/>
              </w:rPr>
            </w:pPr>
            <w:r w:rsidRPr="00050142">
              <w:rPr>
                <w:b/>
                <w:bCs/>
                <w:i/>
              </w:rPr>
              <w:t>Key questions to ask are:</w:t>
            </w:r>
          </w:p>
          <w:p w14:paraId="74C55B1C" w14:textId="77777777" w:rsidR="00050142" w:rsidRPr="00796D00" w:rsidRDefault="00050142" w:rsidP="00351B41">
            <w:pPr>
              <w:numPr>
                <w:ilvl w:val="1"/>
                <w:numId w:val="9"/>
              </w:numPr>
            </w:pPr>
            <w:r w:rsidRPr="00796D00">
              <w:t>What are your goals for your investments?</w:t>
            </w:r>
          </w:p>
          <w:p w14:paraId="524540EC" w14:textId="77777777" w:rsidR="00050142" w:rsidRPr="00796D00" w:rsidRDefault="00050142" w:rsidP="00351B41">
            <w:pPr>
              <w:numPr>
                <w:ilvl w:val="1"/>
                <w:numId w:val="9"/>
              </w:numPr>
            </w:pPr>
            <w:r w:rsidRPr="00796D00">
              <w:t>How has your current advisor worked with you to identify the proper asset allocation for your investments?</w:t>
            </w:r>
          </w:p>
          <w:p w14:paraId="45D89266" w14:textId="77777777" w:rsidR="00050142" w:rsidRPr="00796D00" w:rsidRDefault="00050142" w:rsidP="00351B41">
            <w:pPr>
              <w:numPr>
                <w:ilvl w:val="1"/>
                <w:numId w:val="9"/>
              </w:numPr>
            </w:pPr>
            <w:r w:rsidRPr="00796D00">
              <w:t>How has your advisor worked with you to maximize after-tax returns?</w:t>
            </w:r>
          </w:p>
          <w:p w14:paraId="207525C7" w14:textId="77777777" w:rsidR="00050142" w:rsidRPr="00796D00" w:rsidRDefault="00050142" w:rsidP="00351B41">
            <w:pPr>
              <w:numPr>
                <w:ilvl w:val="1"/>
                <w:numId w:val="9"/>
              </w:numPr>
            </w:pPr>
            <w:r w:rsidRPr="00796D00">
              <w:t>What process does your advisor use to select securities for your portfolio?</w:t>
            </w:r>
          </w:p>
          <w:p w14:paraId="49370B26" w14:textId="77777777" w:rsidR="001A6979" w:rsidRPr="00796D00" w:rsidRDefault="00050142" w:rsidP="00351B41">
            <w:pPr>
              <w:numPr>
                <w:ilvl w:val="1"/>
                <w:numId w:val="9"/>
              </w:numPr>
            </w:pPr>
            <w:r w:rsidRPr="00796D00">
              <w:t>How has your advisor worked with you to ensure your investments are appropriately diversified?</w:t>
            </w:r>
          </w:p>
          <w:p w14:paraId="5FB3920F" w14:textId="77777777" w:rsidR="005D4801" w:rsidRDefault="005D4801" w:rsidP="009E6C66">
            <w:r w:rsidRPr="007B5562">
              <w:rPr>
                <w:b/>
              </w:rPr>
              <w:t>Does the client have business income?</w:t>
            </w:r>
            <w:r w:rsidRPr="007B5562">
              <w:t xml:space="preserve">  </w:t>
            </w:r>
            <w:r w:rsidR="00050142" w:rsidRPr="007B5562">
              <w:t xml:space="preserve">If so, review Schedule C.  </w:t>
            </w:r>
          </w:p>
          <w:p w14:paraId="06F740D0" w14:textId="77777777" w:rsidR="00050142" w:rsidRPr="00D612EA" w:rsidRDefault="00050142" w:rsidP="00351B41">
            <w:pPr>
              <w:numPr>
                <w:ilvl w:val="0"/>
                <w:numId w:val="29"/>
              </w:numPr>
            </w:pPr>
            <w:r w:rsidRPr="00D612EA">
              <w:t>Is the client aggressive in deducting expenses?</w:t>
            </w:r>
          </w:p>
          <w:p w14:paraId="567E2C99" w14:textId="77777777" w:rsidR="00050142" w:rsidRPr="00D612EA" w:rsidRDefault="00050142" w:rsidP="00351B41">
            <w:pPr>
              <w:numPr>
                <w:ilvl w:val="0"/>
                <w:numId w:val="29"/>
              </w:numPr>
            </w:pPr>
            <w:r w:rsidRPr="00D612EA">
              <w:t>Are there capital needs associated with the business?</w:t>
            </w:r>
          </w:p>
          <w:p w14:paraId="4181DCE6" w14:textId="77777777" w:rsidR="009E6C66" w:rsidRPr="00D612EA" w:rsidRDefault="00050142" w:rsidP="00351B41">
            <w:pPr>
              <w:numPr>
                <w:ilvl w:val="0"/>
                <w:numId w:val="29"/>
              </w:numPr>
            </w:pPr>
            <w:r w:rsidRPr="00D612EA">
              <w:t>Are there estate planning needs associated with the business?</w:t>
            </w:r>
          </w:p>
          <w:p w14:paraId="2E042BF0" w14:textId="77777777" w:rsidR="00050142" w:rsidRPr="007B5562" w:rsidRDefault="005D4801" w:rsidP="00050142">
            <w:r w:rsidRPr="007B5562">
              <w:rPr>
                <w:b/>
              </w:rPr>
              <w:t>Does the client have capital gains or losses?</w:t>
            </w:r>
            <w:r w:rsidRPr="007B5562">
              <w:t xml:space="preserve">  </w:t>
            </w:r>
            <w:r w:rsidR="00050142" w:rsidRPr="007B5562">
              <w:t>Details are found on Schedule D.</w:t>
            </w:r>
          </w:p>
          <w:p w14:paraId="71165B7E" w14:textId="77777777" w:rsidR="00050142" w:rsidRPr="0017204A" w:rsidRDefault="00050142" w:rsidP="00351B41">
            <w:pPr>
              <w:numPr>
                <w:ilvl w:val="0"/>
                <w:numId w:val="32"/>
              </w:numPr>
            </w:pPr>
            <w:r w:rsidRPr="0017204A">
              <w:t>How long were assets held prior to sale?  If there were a lot of short-term gains, you might ask: “How has your advisor concluded it is in your best interest to have a short-term investment strategy?”</w:t>
            </w:r>
          </w:p>
          <w:p w14:paraId="01C0F1A7" w14:textId="77777777" w:rsidR="00050142" w:rsidRPr="0017204A" w:rsidRDefault="00050142" w:rsidP="00351B41">
            <w:pPr>
              <w:numPr>
                <w:ilvl w:val="0"/>
                <w:numId w:val="32"/>
              </w:numPr>
            </w:pPr>
            <w:r w:rsidRPr="0017204A">
              <w:t>Was there a large liquidity event?  This should prompt further inquiry to reveal potential investment opportunities.</w:t>
            </w:r>
          </w:p>
          <w:p w14:paraId="62035754" w14:textId="77777777" w:rsidR="00050142" w:rsidRPr="0017204A" w:rsidRDefault="00050142" w:rsidP="00351B41">
            <w:pPr>
              <w:numPr>
                <w:ilvl w:val="0"/>
                <w:numId w:val="32"/>
              </w:numPr>
            </w:pPr>
            <w:r w:rsidRPr="0017204A">
              <w:t>A good open-ended question to ask is, “How does your advisor determine when it is appropriate to sell a security?”</w:t>
            </w:r>
          </w:p>
          <w:p w14:paraId="353A0C2F" w14:textId="77777777" w:rsidR="00050142" w:rsidRPr="007B5562" w:rsidRDefault="005D4801" w:rsidP="00050142">
            <w:r w:rsidRPr="007B5562">
              <w:rPr>
                <w:b/>
              </w:rPr>
              <w:t>Is the client receiving retirement and/or Social Security income?</w:t>
            </w:r>
            <w:r w:rsidRPr="007B5562">
              <w:t xml:space="preserve">  </w:t>
            </w:r>
            <w:r w:rsidR="00050142" w:rsidRPr="007B5562">
              <w:t xml:space="preserve">If so, ask some fact-finding questions to discern the overall retirement plan and the client’s need for retirement income.  Then ask some open-ended questions like: </w:t>
            </w:r>
          </w:p>
          <w:p w14:paraId="0EF22950" w14:textId="77777777" w:rsidR="00050142" w:rsidRPr="006C637A" w:rsidRDefault="00050142" w:rsidP="00351B41">
            <w:pPr>
              <w:numPr>
                <w:ilvl w:val="0"/>
                <w:numId w:val="33"/>
              </w:numPr>
            </w:pPr>
            <w:r w:rsidRPr="006C637A">
              <w:t>How has your advisor structured your portfolio so that you don’t have to worry about your cash needs?</w:t>
            </w:r>
          </w:p>
          <w:p w14:paraId="7B27AB6A" w14:textId="77777777" w:rsidR="00050142" w:rsidRPr="006C637A" w:rsidRDefault="00050142" w:rsidP="00351B41">
            <w:pPr>
              <w:numPr>
                <w:ilvl w:val="0"/>
                <w:numId w:val="33"/>
              </w:numPr>
            </w:pPr>
            <w:r w:rsidRPr="006C637A">
              <w:t>How has your advisor structured your portfolio to provide the ongoing income you need without having to resort to untimely sales of assets?</w:t>
            </w:r>
          </w:p>
          <w:p w14:paraId="3BE7FB0B" w14:textId="77777777" w:rsidR="00050142" w:rsidRPr="006C637A" w:rsidRDefault="00050142" w:rsidP="00351B41">
            <w:pPr>
              <w:numPr>
                <w:ilvl w:val="0"/>
                <w:numId w:val="33"/>
              </w:numPr>
            </w:pPr>
            <w:r w:rsidRPr="006C637A">
              <w:t>Is the client receiving Social Security income for retirement benefits or for another reason?</w:t>
            </w:r>
          </w:p>
          <w:p w14:paraId="4D96A073" w14:textId="77777777" w:rsidR="00050142" w:rsidRPr="007B5562" w:rsidRDefault="005D4801" w:rsidP="00050142">
            <w:r w:rsidRPr="007B5562">
              <w:rPr>
                <w:b/>
              </w:rPr>
              <w:t>Does the client have income or loss from rental real estate,</w:t>
            </w:r>
            <w:r w:rsidRPr="007B5562">
              <w:t xml:space="preserve"> </w:t>
            </w:r>
            <w:r w:rsidRPr="007B5562">
              <w:rPr>
                <w:b/>
              </w:rPr>
              <w:t>partnerships, S corporations, or trusts?</w:t>
            </w:r>
            <w:r w:rsidRPr="007B5562">
              <w:t xml:space="preserve">  </w:t>
            </w:r>
            <w:r w:rsidR="00050142" w:rsidRPr="007B5562">
              <w:t>If so, ask fact-finding questions to learn more about these items and the client’s involvement with them.  Key issues to discern include:</w:t>
            </w:r>
          </w:p>
          <w:p w14:paraId="2696323F" w14:textId="77777777" w:rsidR="00050142" w:rsidRPr="004C1094" w:rsidRDefault="00050142" w:rsidP="00351B41">
            <w:pPr>
              <w:numPr>
                <w:ilvl w:val="0"/>
                <w:numId w:val="34"/>
              </w:numPr>
            </w:pPr>
            <w:r w:rsidRPr="004C1094">
              <w:t>Are there expenses associated with these that might impact the client’s cash flow?</w:t>
            </w:r>
          </w:p>
          <w:p w14:paraId="6B1265E3" w14:textId="77777777" w:rsidR="00050142" w:rsidRPr="004C1094" w:rsidRDefault="00050142" w:rsidP="00351B41">
            <w:pPr>
              <w:numPr>
                <w:ilvl w:val="0"/>
                <w:numId w:val="34"/>
              </w:numPr>
            </w:pPr>
            <w:r w:rsidRPr="004C1094">
              <w:t>Do these items make sense in the client’s overall portfolio?</w:t>
            </w:r>
          </w:p>
          <w:p w14:paraId="3BDBAED9" w14:textId="77777777" w:rsidR="00050142" w:rsidRPr="004C1094" w:rsidRDefault="00050142" w:rsidP="00351B41">
            <w:pPr>
              <w:numPr>
                <w:ilvl w:val="0"/>
                <w:numId w:val="34"/>
              </w:numPr>
            </w:pPr>
            <w:r w:rsidRPr="004C1094">
              <w:t>Is the client anticipating a sizeable future distribution for which you could provide investment assistance?</w:t>
            </w:r>
          </w:p>
          <w:p w14:paraId="75CF9E8F" w14:textId="77777777" w:rsidR="00050142" w:rsidRPr="007B5562" w:rsidRDefault="005D4801" w:rsidP="00F01822">
            <w:r w:rsidRPr="007B5562">
              <w:rPr>
                <w:b/>
              </w:rPr>
              <w:t>Is the client receiving any “other” income</w:t>
            </w:r>
            <w:proofErr w:type="gramStart"/>
            <w:r w:rsidRPr="007B5562">
              <w:rPr>
                <w:b/>
              </w:rPr>
              <w:t>?</w:t>
            </w:r>
            <w:r w:rsidRPr="007B5562">
              <w:t xml:space="preserve">  </w:t>
            </w:r>
            <w:r w:rsidR="00194FC9" w:rsidRPr="007B5562">
              <w:rPr>
                <w:b/>
              </w:rPr>
              <w:t>?</w:t>
            </w:r>
            <w:proofErr w:type="gramEnd"/>
            <w:r w:rsidR="00194FC9" w:rsidRPr="007B5562">
              <w:t xml:space="preserve">  In particular, look for trustee fees.  The </w:t>
            </w:r>
            <w:r w:rsidR="00194FC9" w:rsidRPr="007B5562">
              <w:lastRenderedPageBreak/>
              <w:t>client may need assistance in fulfilling trustee duties or may prefer to reduce the risk associated with acting as trustee.</w:t>
            </w:r>
          </w:p>
        </w:tc>
      </w:tr>
    </w:tbl>
    <w:p w14:paraId="3B35DDA4" w14:textId="77777777" w:rsidR="005D4801" w:rsidRPr="007535D8" w:rsidRDefault="005D4801" w:rsidP="00194FC9">
      <w:pPr>
        <w:spacing w:before="0" w:after="0"/>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2" w:type="dxa"/>
          <w:left w:w="115" w:type="dxa"/>
          <w:bottom w:w="72" w:type="dxa"/>
          <w:right w:w="115" w:type="dxa"/>
        </w:tblCellMar>
        <w:tblLook w:val="01E0" w:firstRow="1" w:lastRow="1" w:firstColumn="1" w:lastColumn="1" w:noHBand="0" w:noVBand="0"/>
      </w:tblPr>
      <w:tblGrid>
        <w:gridCol w:w="9468"/>
      </w:tblGrid>
      <w:tr w:rsidR="005D4801" w:rsidRPr="007B5562" w14:paraId="2699C39C" w14:textId="77777777" w:rsidTr="00351B41">
        <w:tc>
          <w:tcPr>
            <w:tcW w:w="9468" w:type="dxa"/>
            <w:shd w:val="clear" w:color="auto" w:fill="D8A428"/>
          </w:tcPr>
          <w:p w14:paraId="1C849D78" w14:textId="77777777" w:rsidR="005D4801" w:rsidRPr="007B5562" w:rsidRDefault="005D4801" w:rsidP="00C9072E">
            <w:pPr>
              <w:rPr>
                <w:b/>
              </w:rPr>
            </w:pPr>
            <w:r w:rsidRPr="007B5562">
              <w:rPr>
                <w:b/>
              </w:rPr>
              <w:t>Adjusted Gross Income</w:t>
            </w:r>
          </w:p>
        </w:tc>
      </w:tr>
      <w:tr w:rsidR="005D4801" w:rsidRPr="007B5562" w14:paraId="5D8689FE" w14:textId="77777777" w:rsidTr="00351B41">
        <w:tc>
          <w:tcPr>
            <w:tcW w:w="9468" w:type="dxa"/>
            <w:shd w:val="clear" w:color="auto" w:fill="EAEAEA"/>
          </w:tcPr>
          <w:p w14:paraId="73F2084B" w14:textId="77777777" w:rsidR="00194FC9" w:rsidRPr="007B5562" w:rsidRDefault="005D4801" w:rsidP="00194FC9">
            <w:r w:rsidRPr="007B5562">
              <w:rPr>
                <w:b/>
              </w:rPr>
              <w:t>Is the client saving for retirement?</w:t>
            </w:r>
            <w:r w:rsidRPr="007B5562">
              <w:t xml:space="preserve">  </w:t>
            </w:r>
            <w:r w:rsidR="00194FC9" w:rsidRPr="007B5562">
              <w:t xml:space="preserve">Ask about the client’s plans for retirement, timing for retirement and the need for additional savings.  </w:t>
            </w:r>
          </w:p>
          <w:p w14:paraId="2735102C" w14:textId="77777777" w:rsidR="00194FC9" w:rsidRPr="00362F7A" w:rsidRDefault="00194FC9" w:rsidP="00351B41">
            <w:pPr>
              <w:numPr>
                <w:ilvl w:val="0"/>
                <w:numId w:val="35"/>
              </w:numPr>
            </w:pPr>
            <w:r w:rsidRPr="00362F7A">
              <w:t>If the plan includes an IRA, is the client happy with the current provider?</w:t>
            </w:r>
          </w:p>
          <w:p w14:paraId="39BA2341" w14:textId="77777777" w:rsidR="00194FC9" w:rsidRPr="00362F7A" w:rsidRDefault="00194FC9" w:rsidP="00351B41">
            <w:pPr>
              <w:numPr>
                <w:ilvl w:val="0"/>
                <w:numId w:val="35"/>
              </w:numPr>
            </w:pPr>
            <w:r w:rsidRPr="00362F7A">
              <w:t>Is there a rollover opportunity?</w:t>
            </w:r>
          </w:p>
          <w:p w14:paraId="34E74217" w14:textId="77777777" w:rsidR="00194FC9" w:rsidRPr="007B5562" w:rsidRDefault="005D4801" w:rsidP="00194FC9">
            <w:r w:rsidRPr="007B5562">
              <w:rPr>
                <w:b/>
              </w:rPr>
              <w:t>Is the client paying for self-employed health insurance?</w:t>
            </w:r>
            <w:r w:rsidRPr="007B5562">
              <w:t xml:space="preserve">  </w:t>
            </w:r>
            <w:r w:rsidR="00194FC9" w:rsidRPr="007B5562">
              <w:t>If so, you should explore other potential business-related insurance needs, such as life insurance and liability coverage.</w:t>
            </w:r>
          </w:p>
          <w:p w14:paraId="26DF3F27" w14:textId="77777777" w:rsidR="005D4801" w:rsidRPr="007B5562" w:rsidRDefault="005D4801" w:rsidP="001E0BAE">
            <w:r w:rsidRPr="007B5562">
              <w:rPr>
                <w:b/>
              </w:rPr>
              <w:t>Is there an educational deduction?</w:t>
            </w:r>
            <w:r w:rsidRPr="007B5562">
              <w:t xml:space="preserve">  </w:t>
            </w:r>
            <w:r w:rsidR="00194FC9" w:rsidRPr="007B5562">
              <w:t>If so, there may be cash flow needs.</w:t>
            </w:r>
          </w:p>
        </w:tc>
      </w:tr>
    </w:tbl>
    <w:p w14:paraId="0D68B26A" w14:textId="77777777" w:rsidR="005D4801" w:rsidRPr="007535D8" w:rsidRDefault="005D4801" w:rsidP="00194FC9">
      <w:pPr>
        <w:spacing w:before="0" w:after="0"/>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2" w:type="dxa"/>
          <w:left w:w="115" w:type="dxa"/>
          <w:bottom w:w="72" w:type="dxa"/>
          <w:right w:w="115" w:type="dxa"/>
        </w:tblCellMar>
        <w:tblLook w:val="01E0" w:firstRow="1" w:lastRow="1" w:firstColumn="1" w:lastColumn="1" w:noHBand="0" w:noVBand="0"/>
      </w:tblPr>
      <w:tblGrid>
        <w:gridCol w:w="9468"/>
      </w:tblGrid>
      <w:tr w:rsidR="005D4801" w:rsidRPr="007B5562" w14:paraId="520BA6D5" w14:textId="77777777" w:rsidTr="00351B41">
        <w:tc>
          <w:tcPr>
            <w:tcW w:w="9468" w:type="dxa"/>
            <w:shd w:val="clear" w:color="auto" w:fill="D8A428"/>
          </w:tcPr>
          <w:p w14:paraId="04913785" w14:textId="77777777" w:rsidR="005D4801" w:rsidRPr="007B5562" w:rsidRDefault="005D4801" w:rsidP="00C9072E">
            <w:pPr>
              <w:rPr>
                <w:b/>
                <w:color w:val="800000"/>
              </w:rPr>
            </w:pPr>
            <w:r w:rsidRPr="007B5562">
              <w:rPr>
                <w:b/>
              </w:rPr>
              <w:t>Tax and Credits</w:t>
            </w:r>
          </w:p>
        </w:tc>
      </w:tr>
      <w:tr w:rsidR="005D4801" w:rsidRPr="007B5562" w14:paraId="39178F66" w14:textId="77777777" w:rsidTr="00351B41">
        <w:tc>
          <w:tcPr>
            <w:tcW w:w="9468" w:type="dxa"/>
            <w:shd w:val="clear" w:color="auto" w:fill="EAEAEA"/>
          </w:tcPr>
          <w:p w14:paraId="240C1817" w14:textId="77777777" w:rsidR="00194FC9" w:rsidRDefault="005D4801" w:rsidP="00194FC9">
            <w:r w:rsidRPr="00BE0861">
              <w:rPr>
                <w:b/>
              </w:rPr>
              <w:t>Did the client itemize deductions?</w:t>
            </w:r>
            <w:r>
              <w:t xml:space="preserve"> </w:t>
            </w:r>
            <w:r w:rsidR="00194FC9">
              <w:t>If so, look at Schedule A.</w:t>
            </w:r>
          </w:p>
          <w:p w14:paraId="7F04F49B" w14:textId="77777777" w:rsidR="00194FC9" w:rsidRPr="007E4768" w:rsidRDefault="00194FC9" w:rsidP="00351B41">
            <w:pPr>
              <w:numPr>
                <w:ilvl w:val="0"/>
                <w:numId w:val="36"/>
              </w:numPr>
            </w:pPr>
            <w:r w:rsidRPr="007E4768">
              <w:t>Schedule A, Line 4 – Was there a deduction for medical expenses?  If so, find out if this represents a one-time event or a long-term care need.</w:t>
            </w:r>
          </w:p>
          <w:p w14:paraId="7C28DEBB" w14:textId="77777777" w:rsidR="00194FC9" w:rsidRPr="007E4768" w:rsidRDefault="00194FC9" w:rsidP="00351B41">
            <w:pPr>
              <w:numPr>
                <w:ilvl w:val="0"/>
                <w:numId w:val="36"/>
              </w:numPr>
            </w:pPr>
            <w:r w:rsidRPr="007E4768">
              <w:t>Schedule A, Lines 10 and 11 – Are there deductions for mortgage interest?  If so, there may be an opportunity for refinancing.</w:t>
            </w:r>
          </w:p>
          <w:p w14:paraId="46F5B906" w14:textId="77777777" w:rsidR="00194FC9" w:rsidRPr="007E4768" w:rsidRDefault="00194FC9" w:rsidP="00351B41">
            <w:pPr>
              <w:numPr>
                <w:ilvl w:val="0"/>
                <w:numId w:val="36"/>
              </w:numPr>
            </w:pPr>
            <w:r w:rsidRPr="007E4768">
              <w:t>Schedule A, Line 14 – Was there an investment interest deduction?  Will the client have sufficient investment income by which to deduct interest expenses in the future?</w:t>
            </w:r>
          </w:p>
          <w:p w14:paraId="5BC7F637" w14:textId="77777777" w:rsidR="00194FC9" w:rsidRPr="007E4768" w:rsidRDefault="00194FC9" w:rsidP="00351B41">
            <w:pPr>
              <w:numPr>
                <w:ilvl w:val="0"/>
                <w:numId w:val="36"/>
              </w:numPr>
            </w:pPr>
            <w:r w:rsidRPr="007E4768">
              <w:t>Schedule A, Line 19 – Is the client charitably inclined?  If so, examine the types of property being given, the client’s ability to maximize the current benefit of such gifts, and the long-term goals of the client.  This may open up a broader discussion of various planned giving approaches.</w:t>
            </w:r>
          </w:p>
          <w:p w14:paraId="213D906C" w14:textId="77777777" w:rsidR="00194FC9" w:rsidRPr="007E4768" w:rsidRDefault="00194FC9" w:rsidP="00351B41">
            <w:pPr>
              <w:numPr>
                <w:ilvl w:val="0"/>
                <w:numId w:val="36"/>
              </w:numPr>
            </w:pPr>
            <w:r w:rsidRPr="007E4768">
              <w:t>Schedule A, Lines 22 and 23 – What are other professionals charging for their services?  What levels of services are being offered and is the client happy with them?  Can you better meet their needs?</w:t>
            </w:r>
          </w:p>
          <w:p w14:paraId="51DA3D0D" w14:textId="77777777" w:rsidR="00194FC9" w:rsidRDefault="005D4801" w:rsidP="00194FC9">
            <w:r w:rsidRPr="00BE0861">
              <w:rPr>
                <w:b/>
              </w:rPr>
              <w:t>Is there an AMT tax?</w:t>
            </w:r>
            <w:r>
              <w:t xml:space="preserve"> </w:t>
            </w:r>
            <w:r w:rsidR="00194FC9">
              <w:t>If so, examine the following lines on Form 6251:</w:t>
            </w:r>
          </w:p>
          <w:p w14:paraId="3C64EFF1" w14:textId="77777777" w:rsidR="00194FC9" w:rsidRPr="00162DD5" w:rsidRDefault="00194FC9" w:rsidP="00351B41">
            <w:pPr>
              <w:numPr>
                <w:ilvl w:val="0"/>
                <w:numId w:val="37"/>
              </w:numPr>
            </w:pPr>
            <w:r w:rsidRPr="00162DD5">
              <w:t>Form 6251, Line 4 – Is the client using a home equity line for purposes other than buying, building, or improving a home?  If so, this may be contributing to the AMT tax.  You may be able to offer a preferable means of financing.</w:t>
            </w:r>
          </w:p>
          <w:p w14:paraId="0755D0B0" w14:textId="77777777" w:rsidR="00194FC9" w:rsidRPr="00162DD5" w:rsidRDefault="00194FC9" w:rsidP="00351B41">
            <w:pPr>
              <w:numPr>
                <w:ilvl w:val="0"/>
                <w:numId w:val="37"/>
              </w:numPr>
            </w:pPr>
            <w:r w:rsidRPr="00162DD5">
              <w:t>Form 6251, Line 12 – Does the client have interest from a private activity bond?  If so, this may be contributing to the AMT tax.  You may be able to offer an alternative investment.</w:t>
            </w:r>
          </w:p>
          <w:p w14:paraId="0233A524" w14:textId="77777777" w:rsidR="00194FC9" w:rsidRPr="00162DD5" w:rsidRDefault="00194FC9" w:rsidP="00351B41">
            <w:pPr>
              <w:numPr>
                <w:ilvl w:val="0"/>
                <w:numId w:val="37"/>
              </w:numPr>
            </w:pPr>
            <w:r w:rsidRPr="00162DD5">
              <w:t>Form 6251, Line 14 – Did the client exercise incentive stock options?  If so, the client may have a number of associated needs:</w:t>
            </w:r>
          </w:p>
          <w:p w14:paraId="12530835" w14:textId="77777777" w:rsidR="00194FC9" w:rsidRPr="00C35635" w:rsidRDefault="00194FC9" w:rsidP="00351B41">
            <w:pPr>
              <w:numPr>
                <w:ilvl w:val="1"/>
                <w:numId w:val="37"/>
              </w:numPr>
            </w:pPr>
            <w:r w:rsidRPr="00C35635">
              <w:lastRenderedPageBreak/>
              <w:t xml:space="preserve">Liquidity with which to pay the additional taxes. </w:t>
            </w:r>
          </w:p>
          <w:p w14:paraId="166EA097" w14:textId="77777777" w:rsidR="00194FC9" w:rsidRPr="00C35635" w:rsidRDefault="00194FC9" w:rsidP="00351B41">
            <w:pPr>
              <w:numPr>
                <w:ilvl w:val="1"/>
                <w:numId w:val="37"/>
              </w:numPr>
            </w:pPr>
            <w:r w:rsidRPr="00C35635">
              <w:t>Professional assistance in planning for future exercises.</w:t>
            </w:r>
          </w:p>
          <w:p w14:paraId="2D138857" w14:textId="77777777" w:rsidR="00194FC9" w:rsidRPr="00C35635" w:rsidRDefault="00194FC9" w:rsidP="00351B41">
            <w:pPr>
              <w:numPr>
                <w:ilvl w:val="1"/>
                <w:numId w:val="37"/>
              </w:numPr>
            </w:pPr>
            <w:r w:rsidRPr="00C35635">
              <w:t>Professional investment management that will reduce the risk of holding stock concentrations and properly diversify investments once the holdings are liquidated.</w:t>
            </w:r>
          </w:p>
          <w:p w14:paraId="61623005" w14:textId="77777777" w:rsidR="00194FC9" w:rsidRDefault="005D4801" w:rsidP="00194FC9">
            <w:r w:rsidRPr="00BE0861">
              <w:rPr>
                <w:b/>
              </w:rPr>
              <w:t>Is there a foreign tax credit?</w:t>
            </w:r>
            <w:r>
              <w:t xml:space="preserve">  </w:t>
            </w:r>
            <w:r w:rsidR="00194FC9">
              <w:t>If not, the client may not be realizing the benefit of investing in international or global funds.</w:t>
            </w:r>
          </w:p>
          <w:p w14:paraId="0ED9156C" w14:textId="77777777" w:rsidR="005D4801" w:rsidRPr="00BE0861" w:rsidRDefault="00194FC9" w:rsidP="00C9072E">
            <w:r>
              <w:t>If this is confirmed, you might ask, “How has your advisor worked with you to make the determination that you should not participate in the diversification and additional return that is available by adding international investments to your portfolio?”</w:t>
            </w:r>
          </w:p>
        </w:tc>
      </w:tr>
    </w:tbl>
    <w:p w14:paraId="57E51A9D" w14:textId="77777777" w:rsidR="005D4801" w:rsidRDefault="005D4801" w:rsidP="00194FC9">
      <w:pPr>
        <w:spacing w:before="0" w:after="0"/>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2" w:type="dxa"/>
          <w:left w:w="115" w:type="dxa"/>
          <w:bottom w:w="72" w:type="dxa"/>
          <w:right w:w="115" w:type="dxa"/>
        </w:tblCellMar>
        <w:tblLook w:val="01E0" w:firstRow="1" w:lastRow="1" w:firstColumn="1" w:lastColumn="1" w:noHBand="0" w:noVBand="0"/>
      </w:tblPr>
      <w:tblGrid>
        <w:gridCol w:w="9468"/>
      </w:tblGrid>
      <w:tr w:rsidR="005D4801" w:rsidRPr="007B5562" w14:paraId="6C0BDDC9" w14:textId="77777777" w:rsidTr="00351B41">
        <w:tc>
          <w:tcPr>
            <w:tcW w:w="9468" w:type="dxa"/>
            <w:shd w:val="clear" w:color="auto" w:fill="D8A428"/>
          </w:tcPr>
          <w:p w14:paraId="0B3ADBB8" w14:textId="77777777" w:rsidR="005D4801" w:rsidRPr="007B5562" w:rsidRDefault="005D4801" w:rsidP="00C9072E">
            <w:pPr>
              <w:rPr>
                <w:b/>
                <w:color w:val="800000"/>
              </w:rPr>
            </w:pPr>
            <w:r>
              <w:rPr>
                <w:b/>
              </w:rPr>
              <w:t>Payments</w:t>
            </w:r>
          </w:p>
        </w:tc>
      </w:tr>
      <w:tr w:rsidR="005D4801" w:rsidRPr="007B5562" w14:paraId="56DF51FA" w14:textId="77777777" w:rsidTr="00351B41">
        <w:tc>
          <w:tcPr>
            <w:tcW w:w="9468" w:type="dxa"/>
            <w:shd w:val="clear" w:color="auto" w:fill="EAEAEA"/>
          </w:tcPr>
          <w:p w14:paraId="1E484DD9" w14:textId="77777777" w:rsidR="005D4801" w:rsidRPr="0038115F" w:rsidRDefault="005D4801" w:rsidP="001E0BAE">
            <w:r w:rsidRPr="0038115F">
              <w:rPr>
                <w:b/>
              </w:rPr>
              <w:t>Is the client making estimated tax payments?</w:t>
            </w:r>
            <w:r w:rsidRPr="0038115F">
              <w:t xml:space="preserve">  </w:t>
            </w:r>
            <w:r w:rsidR="00194FC9" w:rsidRPr="0038115F">
              <w:t>If so, you might be able to assist with providing a line of credit or restructuring the portfolio to provide the necessary cash flow.</w:t>
            </w:r>
          </w:p>
        </w:tc>
      </w:tr>
    </w:tbl>
    <w:p w14:paraId="5058BCFC" w14:textId="77777777" w:rsidR="00DE1A8C" w:rsidRPr="00667725" w:rsidRDefault="00DE1A8C" w:rsidP="00194FC9"/>
    <w:sectPr w:rsidR="00DE1A8C" w:rsidRPr="00667725" w:rsidSect="001049FA">
      <w:headerReference w:type="default" r:id="rId39"/>
      <w:footerReference w:type="default" r:id="rId4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D71832" w14:textId="77777777" w:rsidR="00F77156" w:rsidRDefault="00F77156">
      <w:r>
        <w:separator/>
      </w:r>
    </w:p>
  </w:endnote>
  <w:endnote w:type="continuationSeparator" w:id="0">
    <w:p w14:paraId="5E544572" w14:textId="77777777" w:rsidR="00F77156" w:rsidRDefault="00F771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Trebuchet MS">
    <w:panose1 w:val="020B0603020202020204"/>
    <w:charset w:val="00"/>
    <w:family w:val="auto"/>
    <w:pitch w:val="variable"/>
    <w:sig w:usb0="00000287" w:usb1="00000000" w:usb2="00000000" w:usb3="00000000" w:csb0="000000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3FC6DC" w14:textId="217BF371" w:rsidR="00B25065" w:rsidRPr="007A09C7" w:rsidRDefault="00B25065" w:rsidP="00FE3870">
    <w:pPr>
      <w:tabs>
        <w:tab w:val="left" w:pos="7560"/>
      </w:tabs>
      <w:autoSpaceDE w:val="0"/>
      <w:autoSpaceDN w:val="0"/>
      <w:adjustRightInd w:val="0"/>
      <w:spacing w:before="0" w:after="0"/>
      <w:rPr>
        <w:sz w:val="16"/>
        <w:szCs w:val="16"/>
      </w:rPr>
    </w:pPr>
    <w:r>
      <w:rPr>
        <w:sz w:val="16"/>
        <w:szCs w:val="16"/>
      </w:rPr>
      <w:t>© 2016</w:t>
    </w:r>
    <w:r w:rsidRPr="007A09C7">
      <w:rPr>
        <w:sz w:val="16"/>
        <w:szCs w:val="16"/>
      </w:rPr>
      <w:t xml:space="preserve"> Greene Consulting Associates, LLC. All Rights Reserved.  </w:t>
    </w:r>
    <w:r w:rsidRPr="007A09C7">
      <w:rPr>
        <w:sz w:val="16"/>
        <w:szCs w:val="16"/>
      </w:rPr>
      <w:tab/>
    </w:r>
    <w:r w:rsidRPr="007A09C7">
      <w:rPr>
        <w:rStyle w:val="PageNumber"/>
        <w:sz w:val="16"/>
        <w:szCs w:val="16"/>
      </w:rPr>
      <w:fldChar w:fldCharType="begin"/>
    </w:r>
    <w:r w:rsidRPr="007A09C7">
      <w:rPr>
        <w:rStyle w:val="PageNumber"/>
        <w:sz w:val="16"/>
        <w:szCs w:val="16"/>
      </w:rPr>
      <w:instrText xml:space="preserve"> PAGE </w:instrText>
    </w:r>
    <w:r w:rsidRPr="007A09C7">
      <w:rPr>
        <w:rStyle w:val="PageNumber"/>
        <w:sz w:val="16"/>
        <w:szCs w:val="16"/>
      </w:rPr>
      <w:fldChar w:fldCharType="separate"/>
    </w:r>
    <w:r w:rsidR="00870787">
      <w:rPr>
        <w:rStyle w:val="PageNumber"/>
        <w:noProof/>
        <w:sz w:val="16"/>
        <w:szCs w:val="16"/>
      </w:rPr>
      <w:t>1</w:t>
    </w:r>
    <w:r w:rsidRPr="007A09C7">
      <w:rPr>
        <w:rStyle w:val="PageNumber"/>
        <w:sz w:val="16"/>
        <w:szCs w:val="16"/>
      </w:rPr>
      <w:fldChar w:fldCharType="end"/>
    </w:r>
  </w:p>
  <w:p w14:paraId="61BCB438" w14:textId="77777777" w:rsidR="00B25065" w:rsidRPr="007A09C7" w:rsidRDefault="00B25065" w:rsidP="00FE3870">
    <w:pPr>
      <w:pStyle w:val="Footer"/>
      <w:rPr>
        <w:szCs w:val="16"/>
      </w:rPr>
    </w:pPr>
    <w:r w:rsidRPr="007A09C7">
      <w:rPr>
        <w:szCs w:val="16"/>
      </w:rPr>
      <w:t xml:space="preserve">Intended solely for use by licensed users. </w:t>
    </w:r>
  </w:p>
  <w:p w14:paraId="1F5AC16E" w14:textId="77777777" w:rsidR="00B25065" w:rsidRPr="007A09C7" w:rsidRDefault="00B25065" w:rsidP="00FE3870">
    <w:pPr>
      <w:pStyle w:val="Footer"/>
      <w:rPr>
        <w:szCs w:val="16"/>
      </w:rPr>
    </w:pPr>
    <w:r w:rsidRPr="007A09C7">
      <w:rPr>
        <w:szCs w:val="16"/>
      </w:rPr>
      <w:t xml:space="preserve">Not to be reproduced or circulated without prior approval. </w:t>
    </w:r>
    <w:r w:rsidRPr="007A09C7">
      <w:rPr>
        <w:noProof/>
        <w:szCs w:val="16"/>
        <w:lang w:eastAsia="zh-CN"/>
      </w:rPr>
      <w:drawing>
        <wp:anchor distT="0" distB="0" distL="114300" distR="114300" simplePos="0" relativeHeight="251657216" behindDoc="1" locked="0" layoutInCell="1" allowOverlap="1" wp14:anchorId="69706E49" wp14:editId="1943C6A8">
          <wp:simplePos x="0" y="0"/>
          <wp:positionH relativeFrom="column">
            <wp:posOffset>5486400</wp:posOffset>
          </wp:positionH>
          <wp:positionV relativeFrom="paragraph">
            <wp:posOffset>-196215</wp:posOffset>
          </wp:positionV>
          <wp:extent cx="933450" cy="485775"/>
          <wp:effectExtent l="0" t="0" r="6350" b="0"/>
          <wp:wrapTight wrapText="bothSides">
            <wp:wrapPolygon edited="0">
              <wp:start x="0" y="0"/>
              <wp:lineTo x="0" y="20329"/>
              <wp:lineTo x="21159" y="20329"/>
              <wp:lineTo x="21159" y="0"/>
              <wp:lineTo x="0" y="0"/>
            </wp:wrapPolygon>
          </wp:wrapTight>
          <wp:docPr id="10" name="Picture 10" descr="gca logo_whit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ca logo_whitespa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3450" cy="48577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2E9451" w14:textId="77777777" w:rsidR="00F77156" w:rsidRDefault="00F77156">
      <w:r>
        <w:separator/>
      </w:r>
    </w:p>
  </w:footnote>
  <w:footnote w:type="continuationSeparator" w:id="0">
    <w:p w14:paraId="27052596" w14:textId="77777777" w:rsidR="00F77156" w:rsidRDefault="00F7715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A69EB" w14:textId="77777777" w:rsidR="00B25065" w:rsidRDefault="00B25065" w:rsidP="00FE3870">
    <w:pPr>
      <w:pStyle w:val="Header"/>
      <w:ind w:right="-270"/>
      <w:jc w:val="right"/>
      <w:rPr>
        <w:b/>
        <w:bCs/>
      </w:rPr>
    </w:pPr>
    <w:r>
      <w:rPr>
        <w:noProof/>
        <w:lang w:eastAsia="zh-CN"/>
      </w:rPr>
      <mc:AlternateContent>
        <mc:Choice Requires="wps">
          <w:drawing>
            <wp:anchor distT="0" distB="0" distL="114300" distR="114300" simplePos="0" relativeHeight="251658240" behindDoc="0" locked="0" layoutInCell="1" allowOverlap="1" wp14:anchorId="01B2C33A" wp14:editId="41F830AF">
              <wp:simplePos x="0" y="0"/>
              <wp:positionH relativeFrom="column">
                <wp:posOffset>-34925</wp:posOffset>
              </wp:positionH>
              <wp:positionV relativeFrom="paragraph">
                <wp:posOffset>234950</wp:posOffset>
              </wp:positionV>
              <wp:extent cx="6181725" cy="100330"/>
              <wp:effectExtent l="3175" t="635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1725" cy="100330"/>
                      </a:xfrm>
                      <a:prstGeom prst="rect">
                        <a:avLst/>
                      </a:prstGeom>
                      <a:gradFill rotWithShape="1">
                        <a:gsLst>
                          <a:gs pos="0">
                            <a:srgbClr val="000000"/>
                          </a:gs>
                          <a:gs pos="100000">
                            <a:srgbClr val="333399"/>
                          </a:gs>
                        </a:gsLst>
                        <a:lin ang="0" scaled="1"/>
                      </a:gra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D64B93" id="Rectangle_x0020_19" o:spid="_x0000_s1026" style="position:absolute;margin-left:-2.75pt;margin-top:18.5pt;width:486.75pt;height:7.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" fillcolor="black" stroked="f">
              <v:fill color2="#339" rotate="t" angle="-90" focus="100%" type="gradient"/>
            </v:rect>
          </w:pict>
        </mc:Fallback>
      </mc:AlternateContent>
    </w:r>
    <w:r>
      <w:rPr>
        <w:b/>
        <w:bCs/>
        <w:noProof/>
      </w:rPr>
      <w:t>Identifying Planning Opportunities in a Client’s 1040</w:t>
    </w:r>
  </w:p>
  <w:p w14:paraId="1E1E4593" w14:textId="77777777" w:rsidR="00B25065" w:rsidRDefault="00B2506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8.15pt;height:28.15pt" o:bullet="t">
        <v:imagedata r:id="rId1" o:title=""/>
      </v:shape>
    </w:pict>
  </w:numPicBullet>
  <w:numPicBullet w:numPicBulletId="1">
    <w:pict>
      <v:shape id="_x0000_i1033" type="#_x0000_t75" style="width:15.75pt;height:15.75pt" o:bullet="t">
        <v:imagedata r:id="rId2" o:title=""/>
      </v:shape>
    </w:pict>
  </w:numPicBullet>
  <w:abstractNum w:abstractNumId="0">
    <w:nsid w:val="FFFFFF1D"/>
    <w:multiLevelType w:val="multilevel"/>
    <w:tmpl w:val="9F76D85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852AD4"/>
    <w:multiLevelType w:val="hybridMultilevel"/>
    <w:tmpl w:val="7116D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1A2496"/>
    <w:multiLevelType w:val="hybridMultilevel"/>
    <w:tmpl w:val="84703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EB1470"/>
    <w:multiLevelType w:val="hybridMultilevel"/>
    <w:tmpl w:val="84868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B72250"/>
    <w:multiLevelType w:val="hybridMultilevel"/>
    <w:tmpl w:val="1242D7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EDD686C"/>
    <w:multiLevelType w:val="hybridMultilevel"/>
    <w:tmpl w:val="AF6A2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5E0086"/>
    <w:multiLevelType w:val="hybridMultilevel"/>
    <w:tmpl w:val="74241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CE1CDE"/>
    <w:multiLevelType w:val="hybridMultilevel"/>
    <w:tmpl w:val="47B42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2246FE"/>
    <w:multiLevelType w:val="hybridMultilevel"/>
    <w:tmpl w:val="A6D02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B67912"/>
    <w:multiLevelType w:val="hybridMultilevel"/>
    <w:tmpl w:val="EF58C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4D1640"/>
    <w:multiLevelType w:val="hybridMultilevel"/>
    <w:tmpl w:val="B2A01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F04780"/>
    <w:multiLevelType w:val="hybridMultilevel"/>
    <w:tmpl w:val="6F7C6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E86C97"/>
    <w:multiLevelType w:val="hybridMultilevel"/>
    <w:tmpl w:val="5822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5C401B"/>
    <w:multiLevelType w:val="hybridMultilevel"/>
    <w:tmpl w:val="FACAAD1A"/>
    <w:lvl w:ilvl="0" w:tplc="5B92833C">
      <w:start w:val="1"/>
      <w:numFmt w:val="bullet"/>
      <w:pStyle w:val="Text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DD1636"/>
    <w:multiLevelType w:val="hybridMultilevel"/>
    <w:tmpl w:val="8BF6B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013795E"/>
    <w:multiLevelType w:val="hybridMultilevel"/>
    <w:tmpl w:val="DE645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A66D65"/>
    <w:multiLevelType w:val="hybridMultilevel"/>
    <w:tmpl w:val="3592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704BE2"/>
    <w:multiLevelType w:val="hybridMultilevel"/>
    <w:tmpl w:val="AC7EF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7311A6F"/>
    <w:multiLevelType w:val="hybridMultilevel"/>
    <w:tmpl w:val="97447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560E53"/>
    <w:multiLevelType w:val="hybridMultilevel"/>
    <w:tmpl w:val="4B80C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A35A60"/>
    <w:multiLevelType w:val="hybridMultilevel"/>
    <w:tmpl w:val="B03A4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E8948AF"/>
    <w:multiLevelType w:val="hybridMultilevel"/>
    <w:tmpl w:val="400A5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FFB4FD5"/>
    <w:multiLevelType w:val="hybridMultilevel"/>
    <w:tmpl w:val="BBCAC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8EA78D4"/>
    <w:multiLevelType w:val="hybridMultilevel"/>
    <w:tmpl w:val="3BD83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AB70725"/>
    <w:multiLevelType w:val="hybridMultilevel"/>
    <w:tmpl w:val="79B6C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ADE7AC0"/>
    <w:multiLevelType w:val="multilevel"/>
    <w:tmpl w:val="D8782F5A"/>
    <w:lvl w:ilvl="0">
      <w:start w:val="1"/>
      <w:numFmt w:val="decimal"/>
      <w:pStyle w:val="Rollover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nsid w:val="4AE20AB7"/>
    <w:multiLevelType w:val="hybridMultilevel"/>
    <w:tmpl w:val="6AEC6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1F525C"/>
    <w:multiLevelType w:val="hybridMultilevel"/>
    <w:tmpl w:val="D7824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613694"/>
    <w:multiLevelType w:val="hybridMultilevel"/>
    <w:tmpl w:val="01D80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125944"/>
    <w:multiLevelType w:val="hybridMultilevel"/>
    <w:tmpl w:val="B1F23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E23CD6"/>
    <w:multiLevelType w:val="hybridMultilevel"/>
    <w:tmpl w:val="40F44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CD7903"/>
    <w:multiLevelType w:val="hybridMultilevel"/>
    <w:tmpl w:val="69321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833579D"/>
    <w:multiLevelType w:val="hybridMultilevel"/>
    <w:tmpl w:val="E0526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4F1C30"/>
    <w:multiLevelType w:val="hybridMultilevel"/>
    <w:tmpl w:val="0CC08C84"/>
    <w:lvl w:ilvl="0" w:tplc="E0EAF9DA">
      <w:start w:val="1"/>
      <w:numFmt w:val="decimal"/>
      <w:pStyle w:val="ReviewQuestions"/>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BEF2D82"/>
    <w:multiLevelType w:val="hybridMultilevel"/>
    <w:tmpl w:val="22522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0846167"/>
    <w:multiLevelType w:val="hybridMultilevel"/>
    <w:tmpl w:val="90A6AA08"/>
    <w:lvl w:ilvl="0" w:tplc="1E248EFA">
      <w:start w:val="1"/>
      <w:numFmt w:val="bullet"/>
      <w:pStyle w:val="TextBullet2"/>
      <w:lvlText w:val=""/>
      <w:lvlJc w:val="left"/>
      <w:pPr>
        <w:tabs>
          <w:tab w:val="num" w:pos="1800"/>
        </w:tabs>
        <w:ind w:left="1800" w:hanging="360"/>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63364994"/>
    <w:multiLevelType w:val="hybridMultilevel"/>
    <w:tmpl w:val="F29CD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7F0461"/>
    <w:multiLevelType w:val="hybridMultilevel"/>
    <w:tmpl w:val="3F9A5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9FF1A60"/>
    <w:multiLevelType w:val="multilevel"/>
    <w:tmpl w:val="3AA88958"/>
    <w:lvl w:ilvl="0">
      <w:start w:val="1"/>
      <w:numFmt w:val="decimal"/>
      <w:pStyle w:val="TextNumbering"/>
      <w:lvlText w:val="%1."/>
      <w:lvlJc w:val="left"/>
      <w:pPr>
        <w:tabs>
          <w:tab w:val="num" w:pos="1080"/>
        </w:tabs>
        <w:ind w:left="1080" w:hanging="360"/>
      </w:pPr>
      <w:rPr>
        <w:rFonts w:ascii="Arial" w:hAnsi="Arial" w:hint="default"/>
        <w:b w:val="0"/>
        <w:i w:val="0"/>
        <w:caps w:val="0"/>
        <w:strike w:val="0"/>
        <w:dstrike w:val="0"/>
        <w:vanish w:val="0"/>
        <w:color w:val="00000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
      <w:lvlJc w:val="left"/>
      <w:pPr>
        <w:tabs>
          <w:tab w:val="num" w:pos="1800"/>
        </w:tabs>
        <w:ind w:left="1800" w:hanging="360"/>
      </w:pPr>
      <w:rPr>
        <w:rFonts w:ascii="Symbol" w:hAnsi="Symbol" w:hint="default"/>
        <w:color w:val="000080"/>
      </w:rPr>
    </w:lvl>
    <w:lvl w:ilvl="2">
      <w:start w:val="1"/>
      <w:numFmt w:val="bullet"/>
      <w:lvlText w:val=""/>
      <w:lvlJc w:val="left"/>
      <w:pPr>
        <w:tabs>
          <w:tab w:val="num" w:pos="2520"/>
        </w:tabs>
        <w:ind w:left="2520" w:hanging="360"/>
      </w:pPr>
      <w:rPr>
        <w:rFonts w:ascii="Symbol" w:hAnsi="Symbol" w:hint="default"/>
        <w:color w:val="000080"/>
      </w:rPr>
    </w:lvl>
    <w:lvl w:ilvl="3">
      <w:start w:val="1"/>
      <w:numFmt w:val="bullet"/>
      <w:lvlText w:val=""/>
      <w:lvlJc w:val="left"/>
      <w:pPr>
        <w:tabs>
          <w:tab w:val="num" w:pos="3600"/>
        </w:tabs>
        <w:ind w:left="3600" w:hanging="360"/>
      </w:pPr>
      <w:rPr>
        <w:rFonts w:ascii="Wingdings" w:hAnsi="Wingdings" w:hint="default"/>
      </w:rPr>
    </w:lvl>
    <w:lvl w:ilvl="4">
      <w:start w:val="1"/>
      <w:numFmt w:val="decimal"/>
      <w:lvlText w:val="%1.%2.%3.%4.%5."/>
      <w:lvlJc w:val="left"/>
      <w:pPr>
        <w:tabs>
          <w:tab w:val="num" w:pos="3960"/>
        </w:tabs>
        <w:ind w:left="2952" w:hanging="792"/>
      </w:pPr>
      <w:rPr>
        <w:rFonts w:hint="default"/>
      </w:rPr>
    </w:lvl>
    <w:lvl w:ilvl="5">
      <w:start w:val="1"/>
      <w:numFmt w:val="decimal"/>
      <w:lvlText w:val="%1.%2.%3.%4.%5.%6."/>
      <w:lvlJc w:val="left"/>
      <w:pPr>
        <w:tabs>
          <w:tab w:val="num" w:pos="4680"/>
        </w:tabs>
        <w:ind w:left="3456" w:hanging="936"/>
      </w:pPr>
      <w:rPr>
        <w:rFonts w:hint="default"/>
      </w:rPr>
    </w:lvl>
    <w:lvl w:ilvl="6">
      <w:start w:val="1"/>
      <w:numFmt w:val="decimal"/>
      <w:lvlText w:val="%1.%2.%3.%4.%5.%6.%7."/>
      <w:lvlJc w:val="left"/>
      <w:pPr>
        <w:tabs>
          <w:tab w:val="num" w:pos="5400"/>
        </w:tabs>
        <w:ind w:left="3960" w:hanging="1080"/>
      </w:pPr>
      <w:rPr>
        <w:rFonts w:hint="default"/>
      </w:rPr>
    </w:lvl>
    <w:lvl w:ilvl="7">
      <w:start w:val="1"/>
      <w:numFmt w:val="decimal"/>
      <w:lvlText w:val="%1.%2.%3.%4.%5.%6.%7.%8."/>
      <w:lvlJc w:val="left"/>
      <w:pPr>
        <w:tabs>
          <w:tab w:val="num" w:pos="6120"/>
        </w:tabs>
        <w:ind w:left="4464" w:hanging="1224"/>
      </w:pPr>
      <w:rPr>
        <w:rFonts w:hint="default"/>
      </w:rPr>
    </w:lvl>
    <w:lvl w:ilvl="8">
      <w:start w:val="1"/>
      <w:numFmt w:val="decimal"/>
      <w:lvlText w:val="%1.%2.%3.%4.%5.%6.%7.%8.%9."/>
      <w:lvlJc w:val="left"/>
      <w:pPr>
        <w:tabs>
          <w:tab w:val="num" w:pos="6840"/>
        </w:tabs>
        <w:ind w:left="5040" w:hanging="1440"/>
      </w:pPr>
      <w:rPr>
        <w:rFonts w:hint="default"/>
      </w:rPr>
    </w:lvl>
  </w:abstractNum>
  <w:abstractNum w:abstractNumId="39">
    <w:nsid w:val="6AAE59D8"/>
    <w:multiLevelType w:val="hybridMultilevel"/>
    <w:tmpl w:val="0EB0E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44555BC"/>
    <w:multiLevelType w:val="hybridMultilevel"/>
    <w:tmpl w:val="BAF60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60F7477"/>
    <w:multiLevelType w:val="hybridMultilevel"/>
    <w:tmpl w:val="79B6A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B066AFD"/>
    <w:multiLevelType w:val="hybridMultilevel"/>
    <w:tmpl w:val="B0B8FA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35"/>
  </w:num>
  <w:num w:numId="3">
    <w:abstractNumId w:val="13"/>
  </w:num>
  <w:num w:numId="4">
    <w:abstractNumId w:val="33"/>
  </w:num>
  <w:num w:numId="5">
    <w:abstractNumId w:val="25"/>
  </w:num>
  <w:num w:numId="6">
    <w:abstractNumId w:val="22"/>
  </w:num>
  <w:num w:numId="7">
    <w:abstractNumId w:val="10"/>
  </w:num>
  <w:num w:numId="8">
    <w:abstractNumId w:val="19"/>
  </w:num>
  <w:num w:numId="9">
    <w:abstractNumId w:val="42"/>
  </w:num>
  <w:num w:numId="10">
    <w:abstractNumId w:val="41"/>
  </w:num>
  <w:num w:numId="11">
    <w:abstractNumId w:val="18"/>
  </w:num>
  <w:num w:numId="12">
    <w:abstractNumId w:val="36"/>
  </w:num>
  <w:num w:numId="13">
    <w:abstractNumId w:val="23"/>
  </w:num>
  <w:num w:numId="14">
    <w:abstractNumId w:val="28"/>
  </w:num>
  <w:num w:numId="15">
    <w:abstractNumId w:val="15"/>
  </w:num>
  <w:num w:numId="16">
    <w:abstractNumId w:val="29"/>
  </w:num>
  <w:num w:numId="17">
    <w:abstractNumId w:val="39"/>
  </w:num>
  <w:num w:numId="18">
    <w:abstractNumId w:val="27"/>
  </w:num>
  <w:num w:numId="19">
    <w:abstractNumId w:val="2"/>
  </w:num>
  <w:num w:numId="20">
    <w:abstractNumId w:val="40"/>
  </w:num>
  <w:num w:numId="21">
    <w:abstractNumId w:val="16"/>
  </w:num>
  <w:num w:numId="22">
    <w:abstractNumId w:val="24"/>
  </w:num>
  <w:num w:numId="23">
    <w:abstractNumId w:val="34"/>
  </w:num>
  <w:num w:numId="24">
    <w:abstractNumId w:val="6"/>
  </w:num>
  <w:num w:numId="25">
    <w:abstractNumId w:val="9"/>
  </w:num>
  <w:num w:numId="26">
    <w:abstractNumId w:val="8"/>
  </w:num>
  <w:num w:numId="27">
    <w:abstractNumId w:val="12"/>
  </w:num>
  <w:num w:numId="28">
    <w:abstractNumId w:val="11"/>
  </w:num>
  <w:num w:numId="29">
    <w:abstractNumId w:val="26"/>
  </w:num>
  <w:num w:numId="30">
    <w:abstractNumId w:val="14"/>
  </w:num>
  <w:num w:numId="31">
    <w:abstractNumId w:val="3"/>
  </w:num>
  <w:num w:numId="32">
    <w:abstractNumId w:val="7"/>
  </w:num>
  <w:num w:numId="33">
    <w:abstractNumId w:val="32"/>
  </w:num>
  <w:num w:numId="34">
    <w:abstractNumId w:val="21"/>
  </w:num>
  <w:num w:numId="35">
    <w:abstractNumId w:val="30"/>
  </w:num>
  <w:num w:numId="36">
    <w:abstractNumId w:val="1"/>
  </w:num>
  <w:num w:numId="37">
    <w:abstractNumId w:val="31"/>
  </w:num>
  <w:num w:numId="38">
    <w:abstractNumId w:val="17"/>
  </w:num>
  <w:num w:numId="39">
    <w:abstractNumId w:val="20"/>
  </w:num>
  <w:num w:numId="40">
    <w:abstractNumId w:val="0"/>
  </w:num>
  <w:num w:numId="41">
    <w:abstractNumId w:val="5"/>
  </w:num>
  <w:num w:numId="42">
    <w:abstractNumId w:val="4"/>
  </w:num>
  <w:num w:numId="43">
    <w:abstractNumId w:val="3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displayBackgroundShape/>
  <w:embedSystemFonts/>
  <w:proofState w:spelling="clean" w:grammar="clean"/>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noPunctuationKerning/>
  <w:characterSpacingControl w:val="doNotCompress"/>
  <w:hdrShapeDefaults>
    <o:shapedefaults v:ext="edit" spidmax="2049" style="mso-position-horizontal:right" fill="f" fillcolor="white" stroke="f">
      <v:fill color="white" on="f"/>
      <v:stroke on="f"/>
      <v:shadow blur="0" color="gray" opacity="1" offset="2pt,2pt"/>
      <o:colormru v:ext="edit" colors="#ff9,yellow,#ffc,#c60,#96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4F5E"/>
    <w:rsid w:val="00001329"/>
    <w:rsid w:val="00001FB3"/>
    <w:rsid w:val="000052C5"/>
    <w:rsid w:val="00006A2C"/>
    <w:rsid w:val="000118C8"/>
    <w:rsid w:val="000128C5"/>
    <w:rsid w:val="00013733"/>
    <w:rsid w:val="00014538"/>
    <w:rsid w:val="00014901"/>
    <w:rsid w:val="00017862"/>
    <w:rsid w:val="0002360C"/>
    <w:rsid w:val="00024586"/>
    <w:rsid w:val="0002779A"/>
    <w:rsid w:val="00030C4F"/>
    <w:rsid w:val="00031BC6"/>
    <w:rsid w:val="000336AB"/>
    <w:rsid w:val="00040A80"/>
    <w:rsid w:val="00042E1D"/>
    <w:rsid w:val="00042EC0"/>
    <w:rsid w:val="0004324D"/>
    <w:rsid w:val="000446A2"/>
    <w:rsid w:val="000447A2"/>
    <w:rsid w:val="000462D8"/>
    <w:rsid w:val="00050142"/>
    <w:rsid w:val="00051A12"/>
    <w:rsid w:val="000541C4"/>
    <w:rsid w:val="000547E4"/>
    <w:rsid w:val="00055417"/>
    <w:rsid w:val="000616A3"/>
    <w:rsid w:val="00062D02"/>
    <w:rsid w:val="00062D58"/>
    <w:rsid w:val="00062F49"/>
    <w:rsid w:val="000644B5"/>
    <w:rsid w:val="00065FE3"/>
    <w:rsid w:val="000753CD"/>
    <w:rsid w:val="00081843"/>
    <w:rsid w:val="000831A6"/>
    <w:rsid w:val="000846FE"/>
    <w:rsid w:val="000879AA"/>
    <w:rsid w:val="00087F9F"/>
    <w:rsid w:val="00090423"/>
    <w:rsid w:val="00091FB5"/>
    <w:rsid w:val="000925FD"/>
    <w:rsid w:val="00092B80"/>
    <w:rsid w:val="00096118"/>
    <w:rsid w:val="000975B7"/>
    <w:rsid w:val="000A400D"/>
    <w:rsid w:val="000A55E3"/>
    <w:rsid w:val="000A61B4"/>
    <w:rsid w:val="000A7448"/>
    <w:rsid w:val="000A7D66"/>
    <w:rsid w:val="000B04B9"/>
    <w:rsid w:val="000C05B8"/>
    <w:rsid w:val="000C148A"/>
    <w:rsid w:val="000C174A"/>
    <w:rsid w:val="000C462C"/>
    <w:rsid w:val="000D0E89"/>
    <w:rsid w:val="000D2367"/>
    <w:rsid w:val="000D3BCC"/>
    <w:rsid w:val="000D430D"/>
    <w:rsid w:val="000D4F2B"/>
    <w:rsid w:val="000D5EA6"/>
    <w:rsid w:val="000D77CE"/>
    <w:rsid w:val="000E0EAD"/>
    <w:rsid w:val="000E17E6"/>
    <w:rsid w:val="000E1B7B"/>
    <w:rsid w:val="000E23D9"/>
    <w:rsid w:val="000F1B61"/>
    <w:rsid w:val="000F26B1"/>
    <w:rsid w:val="000F2FD2"/>
    <w:rsid w:val="000F5584"/>
    <w:rsid w:val="000F5ED5"/>
    <w:rsid w:val="000F5EF8"/>
    <w:rsid w:val="00101DBD"/>
    <w:rsid w:val="001024F5"/>
    <w:rsid w:val="00102E23"/>
    <w:rsid w:val="001033F8"/>
    <w:rsid w:val="0010345E"/>
    <w:rsid w:val="001049FA"/>
    <w:rsid w:val="001056BE"/>
    <w:rsid w:val="00105E30"/>
    <w:rsid w:val="0010659F"/>
    <w:rsid w:val="00107006"/>
    <w:rsid w:val="00113B15"/>
    <w:rsid w:val="00113E86"/>
    <w:rsid w:val="001147BD"/>
    <w:rsid w:val="0011499A"/>
    <w:rsid w:val="00117DA7"/>
    <w:rsid w:val="00121F5A"/>
    <w:rsid w:val="001224BB"/>
    <w:rsid w:val="00125060"/>
    <w:rsid w:val="0012564D"/>
    <w:rsid w:val="00127F2C"/>
    <w:rsid w:val="00132E06"/>
    <w:rsid w:val="00132F86"/>
    <w:rsid w:val="0013384D"/>
    <w:rsid w:val="00133963"/>
    <w:rsid w:val="00135D0D"/>
    <w:rsid w:val="00136043"/>
    <w:rsid w:val="001365F5"/>
    <w:rsid w:val="00137991"/>
    <w:rsid w:val="001413CB"/>
    <w:rsid w:val="00141BB8"/>
    <w:rsid w:val="001429E0"/>
    <w:rsid w:val="00142E07"/>
    <w:rsid w:val="00143940"/>
    <w:rsid w:val="001439F1"/>
    <w:rsid w:val="00144E26"/>
    <w:rsid w:val="00144E74"/>
    <w:rsid w:val="001500B2"/>
    <w:rsid w:val="00153A78"/>
    <w:rsid w:val="00157CA7"/>
    <w:rsid w:val="00161EB4"/>
    <w:rsid w:val="0016261E"/>
    <w:rsid w:val="00162752"/>
    <w:rsid w:val="00162DD5"/>
    <w:rsid w:val="00163F42"/>
    <w:rsid w:val="00164155"/>
    <w:rsid w:val="001703A0"/>
    <w:rsid w:val="00171332"/>
    <w:rsid w:val="0017204A"/>
    <w:rsid w:val="00172E37"/>
    <w:rsid w:val="00177BEB"/>
    <w:rsid w:val="00180BF0"/>
    <w:rsid w:val="0018214D"/>
    <w:rsid w:val="00182753"/>
    <w:rsid w:val="00183CB9"/>
    <w:rsid w:val="00190B11"/>
    <w:rsid w:val="00190E3B"/>
    <w:rsid w:val="00192B0F"/>
    <w:rsid w:val="00194FC9"/>
    <w:rsid w:val="001A040C"/>
    <w:rsid w:val="001A0D1B"/>
    <w:rsid w:val="001A2CB6"/>
    <w:rsid w:val="001A3E58"/>
    <w:rsid w:val="001A4218"/>
    <w:rsid w:val="001A43FB"/>
    <w:rsid w:val="001A46D2"/>
    <w:rsid w:val="001A5971"/>
    <w:rsid w:val="001A6979"/>
    <w:rsid w:val="001A6AAB"/>
    <w:rsid w:val="001B3373"/>
    <w:rsid w:val="001B3495"/>
    <w:rsid w:val="001B7560"/>
    <w:rsid w:val="001C04D7"/>
    <w:rsid w:val="001C704F"/>
    <w:rsid w:val="001D0655"/>
    <w:rsid w:val="001D1329"/>
    <w:rsid w:val="001D3FD8"/>
    <w:rsid w:val="001D46D0"/>
    <w:rsid w:val="001D5438"/>
    <w:rsid w:val="001D6086"/>
    <w:rsid w:val="001D666D"/>
    <w:rsid w:val="001E0564"/>
    <w:rsid w:val="001E0BAE"/>
    <w:rsid w:val="001E1408"/>
    <w:rsid w:val="001E1FD4"/>
    <w:rsid w:val="001E23D9"/>
    <w:rsid w:val="001E251B"/>
    <w:rsid w:val="001F04B1"/>
    <w:rsid w:val="001F3D6B"/>
    <w:rsid w:val="001F4918"/>
    <w:rsid w:val="001F5EFD"/>
    <w:rsid w:val="00201538"/>
    <w:rsid w:val="00203830"/>
    <w:rsid w:val="00203B3E"/>
    <w:rsid w:val="00207970"/>
    <w:rsid w:val="00214FAE"/>
    <w:rsid w:val="00215720"/>
    <w:rsid w:val="00216854"/>
    <w:rsid w:val="002206EE"/>
    <w:rsid w:val="00220EE2"/>
    <w:rsid w:val="002241E8"/>
    <w:rsid w:val="00224323"/>
    <w:rsid w:val="00224938"/>
    <w:rsid w:val="0023015B"/>
    <w:rsid w:val="002304DF"/>
    <w:rsid w:val="00230C4D"/>
    <w:rsid w:val="0023252E"/>
    <w:rsid w:val="00235643"/>
    <w:rsid w:val="00236685"/>
    <w:rsid w:val="0023751B"/>
    <w:rsid w:val="00241954"/>
    <w:rsid w:val="00242176"/>
    <w:rsid w:val="00243404"/>
    <w:rsid w:val="002442E3"/>
    <w:rsid w:val="00244FDF"/>
    <w:rsid w:val="00246B50"/>
    <w:rsid w:val="0024769C"/>
    <w:rsid w:val="00250770"/>
    <w:rsid w:val="002530E7"/>
    <w:rsid w:val="00256EBE"/>
    <w:rsid w:val="00267105"/>
    <w:rsid w:val="002674C9"/>
    <w:rsid w:val="002716C0"/>
    <w:rsid w:val="002728A1"/>
    <w:rsid w:val="00274039"/>
    <w:rsid w:val="00277470"/>
    <w:rsid w:val="002779CF"/>
    <w:rsid w:val="00280DD5"/>
    <w:rsid w:val="002829EE"/>
    <w:rsid w:val="00283A20"/>
    <w:rsid w:val="0029381C"/>
    <w:rsid w:val="00297E65"/>
    <w:rsid w:val="002A0597"/>
    <w:rsid w:val="002A16C6"/>
    <w:rsid w:val="002A1CE8"/>
    <w:rsid w:val="002A2D67"/>
    <w:rsid w:val="002B04ED"/>
    <w:rsid w:val="002B5A4C"/>
    <w:rsid w:val="002B63BE"/>
    <w:rsid w:val="002C0614"/>
    <w:rsid w:val="002C1107"/>
    <w:rsid w:val="002C1BF4"/>
    <w:rsid w:val="002C78E6"/>
    <w:rsid w:val="002D2A41"/>
    <w:rsid w:val="002E105B"/>
    <w:rsid w:val="002E17F0"/>
    <w:rsid w:val="002E41BA"/>
    <w:rsid w:val="002E4A42"/>
    <w:rsid w:val="002E6BAB"/>
    <w:rsid w:val="002F0C5D"/>
    <w:rsid w:val="002F37EF"/>
    <w:rsid w:val="002F4FA0"/>
    <w:rsid w:val="002F5486"/>
    <w:rsid w:val="002F63A1"/>
    <w:rsid w:val="002F63F5"/>
    <w:rsid w:val="00305BE2"/>
    <w:rsid w:val="0030602D"/>
    <w:rsid w:val="00307E2C"/>
    <w:rsid w:val="00311013"/>
    <w:rsid w:val="003118E1"/>
    <w:rsid w:val="0031210D"/>
    <w:rsid w:val="003123AE"/>
    <w:rsid w:val="00313AF6"/>
    <w:rsid w:val="00313D87"/>
    <w:rsid w:val="00330AD7"/>
    <w:rsid w:val="00330C2E"/>
    <w:rsid w:val="0033247B"/>
    <w:rsid w:val="003341E0"/>
    <w:rsid w:val="003344B6"/>
    <w:rsid w:val="00337252"/>
    <w:rsid w:val="003377F7"/>
    <w:rsid w:val="00337DB7"/>
    <w:rsid w:val="00342CA8"/>
    <w:rsid w:val="003430DB"/>
    <w:rsid w:val="0034354D"/>
    <w:rsid w:val="00343F9F"/>
    <w:rsid w:val="00344260"/>
    <w:rsid w:val="00350A1C"/>
    <w:rsid w:val="003519A1"/>
    <w:rsid w:val="00351B41"/>
    <w:rsid w:val="00353477"/>
    <w:rsid w:val="003549B8"/>
    <w:rsid w:val="00355D18"/>
    <w:rsid w:val="003579F9"/>
    <w:rsid w:val="00362F7A"/>
    <w:rsid w:val="00363704"/>
    <w:rsid w:val="0036384D"/>
    <w:rsid w:val="003656BB"/>
    <w:rsid w:val="0036683C"/>
    <w:rsid w:val="00366AD7"/>
    <w:rsid w:val="0036721F"/>
    <w:rsid w:val="00367474"/>
    <w:rsid w:val="00371BBF"/>
    <w:rsid w:val="003728BC"/>
    <w:rsid w:val="00372ECC"/>
    <w:rsid w:val="0037520C"/>
    <w:rsid w:val="0037613B"/>
    <w:rsid w:val="00377289"/>
    <w:rsid w:val="0038115F"/>
    <w:rsid w:val="00387A6C"/>
    <w:rsid w:val="00391DA0"/>
    <w:rsid w:val="00391FA6"/>
    <w:rsid w:val="00395304"/>
    <w:rsid w:val="00397696"/>
    <w:rsid w:val="003A0081"/>
    <w:rsid w:val="003A180C"/>
    <w:rsid w:val="003A23CB"/>
    <w:rsid w:val="003A3D31"/>
    <w:rsid w:val="003A73C8"/>
    <w:rsid w:val="003B0884"/>
    <w:rsid w:val="003B21B0"/>
    <w:rsid w:val="003B5FDE"/>
    <w:rsid w:val="003B79BD"/>
    <w:rsid w:val="003C2A47"/>
    <w:rsid w:val="003C72E3"/>
    <w:rsid w:val="003D478A"/>
    <w:rsid w:val="003D5438"/>
    <w:rsid w:val="003E087D"/>
    <w:rsid w:val="003E5D78"/>
    <w:rsid w:val="003F0FC2"/>
    <w:rsid w:val="003F13AC"/>
    <w:rsid w:val="003F4CBC"/>
    <w:rsid w:val="003F4F5C"/>
    <w:rsid w:val="003F5BBD"/>
    <w:rsid w:val="003F734A"/>
    <w:rsid w:val="004032AE"/>
    <w:rsid w:val="00403E20"/>
    <w:rsid w:val="00410B2B"/>
    <w:rsid w:val="004150E3"/>
    <w:rsid w:val="004171C4"/>
    <w:rsid w:val="00420EEC"/>
    <w:rsid w:val="00421117"/>
    <w:rsid w:val="004213A5"/>
    <w:rsid w:val="0042235B"/>
    <w:rsid w:val="00422A63"/>
    <w:rsid w:val="00422DEC"/>
    <w:rsid w:val="00425A39"/>
    <w:rsid w:val="004303FA"/>
    <w:rsid w:val="004326BF"/>
    <w:rsid w:val="00432F03"/>
    <w:rsid w:val="00433DA6"/>
    <w:rsid w:val="0043774E"/>
    <w:rsid w:val="0044067A"/>
    <w:rsid w:val="0044213E"/>
    <w:rsid w:val="004431DA"/>
    <w:rsid w:val="004446DA"/>
    <w:rsid w:val="0044731C"/>
    <w:rsid w:val="00450EC1"/>
    <w:rsid w:val="0045201E"/>
    <w:rsid w:val="004534EF"/>
    <w:rsid w:val="0045571D"/>
    <w:rsid w:val="004574C3"/>
    <w:rsid w:val="00460D95"/>
    <w:rsid w:val="00464A4B"/>
    <w:rsid w:val="004659AE"/>
    <w:rsid w:val="00465A3A"/>
    <w:rsid w:val="00466200"/>
    <w:rsid w:val="00473B6A"/>
    <w:rsid w:val="0047538D"/>
    <w:rsid w:val="00476102"/>
    <w:rsid w:val="00482405"/>
    <w:rsid w:val="00483476"/>
    <w:rsid w:val="004841D4"/>
    <w:rsid w:val="00485230"/>
    <w:rsid w:val="0049006D"/>
    <w:rsid w:val="0049508A"/>
    <w:rsid w:val="00495455"/>
    <w:rsid w:val="004A4AD2"/>
    <w:rsid w:val="004B0AB3"/>
    <w:rsid w:val="004B0F4E"/>
    <w:rsid w:val="004B34C1"/>
    <w:rsid w:val="004B4066"/>
    <w:rsid w:val="004B6984"/>
    <w:rsid w:val="004B7542"/>
    <w:rsid w:val="004C1094"/>
    <w:rsid w:val="004C5B32"/>
    <w:rsid w:val="004C75C7"/>
    <w:rsid w:val="004D00DD"/>
    <w:rsid w:val="004D0108"/>
    <w:rsid w:val="004D0AA4"/>
    <w:rsid w:val="004D5278"/>
    <w:rsid w:val="004D6456"/>
    <w:rsid w:val="004D7C36"/>
    <w:rsid w:val="004E00B8"/>
    <w:rsid w:val="004E0281"/>
    <w:rsid w:val="004E2B25"/>
    <w:rsid w:val="004E4805"/>
    <w:rsid w:val="004E6D3F"/>
    <w:rsid w:val="004F0B3A"/>
    <w:rsid w:val="004F0E14"/>
    <w:rsid w:val="004F2985"/>
    <w:rsid w:val="004F56E0"/>
    <w:rsid w:val="00501084"/>
    <w:rsid w:val="005024A2"/>
    <w:rsid w:val="00502A65"/>
    <w:rsid w:val="0050308E"/>
    <w:rsid w:val="00503E1F"/>
    <w:rsid w:val="005042AC"/>
    <w:rsid w:val="00504B37"/>
    <w:rsid w:val="00511661"/>
    <w:rsid w:val="00511A60"/>
    <w:rsid w:val="005133E7"/>
    <w:rsid w:val="00516CA2"/>
    <w:rsid w:val="00520DE0"/>
    <w:rsid w:val="00522BE2"/>
    <w:rsid w:val="005251BD"/>
    <w:rsid w:val="005300D1"/>
    <w:rsid w:val="005300ED"/>
    <w:rsid w:val="00531AEC"/>
    <w:rsid w:val="00532A01"/>
    <w:rsid w:val="00535016"/>
    <w:rsid w:val="00535C39"/>
    <w:rsid w:val="00536D31"/>
    <w:rsid w:val="005400B1"/>
    <w:rsid w:val="00540787"/>
    <w:rsid w:val="005417AB"/>
    <w:rsid w:val="00541942"/>
    <w:rsid w:val="00541B00"/>
    <w:rsid w:val="005431DA"/>
    <w:rsid w:val="00543793"/>
    <w:rsid w:val="00545C8D"/>
    <w:rsid w:val="00547492"/>
    <w:rsid w:val="00547C1A"/>
    <w:rsid w:val="005515DC"/>
    <w:rsid w:val="00551BD2"/>
    <w:rsid w:val="00552E59"/>
    <w:rsid w:val="005535E4"/>
    <w:rsid w:val="00554611"/>
    <w:rsid w:val="00554CA0"/>
    <w:rsid w:val="0056016A"/>
    <w:rsid w:val="005643EE"/>
    <w:rsid w:val="005649EB"/>
    <w:rsid w:val="00564A72"/>
    <w:rsid w:val="00570D62"/>
    <w:rsid w:val="00571651"/>
    <w:rsid w:val="00573294"/>
    <w:rsid w:val="00574B88"/>
    <w:rsid w:val="005750B5"/>
    <w:rsid w:val="0058177B"/>
    <w:rsid w:val="00583791"/>
    <w:rsid w:val="005900E6"/>
    <w:rsid w:val="005936B6"/>
    <w:rsid w:val="005A0A91"/>
    <w:rsid w:val="005A1174"/>
    <w:rsid w:val="005A7341"/>
    <w:rsid w:val="005A73D6"/>
    <w:rsid w:val="005B4D49"/>
    <w:rsid w:val="005B517C"/>
    <w:rsid w:val="005C22CB"/>
    <w:rsid w:val="005C2E53"/>
    <w:rsid w:val="005C391C"/>
    <w:rsid w:val="005C6D78"/>
    <w:rsid w:val="005D2534"/>
    <w:rsid w:val="005D2B80"/>
    <w:rsid w:val="005D3DF4"/>
    <w:rsid w:val="005D3FF6"/>
    <w:rsid w:val="005D4801"/>
    <w:rsid w:val="005D6651"/>
    <w:rsid w:val="005D6CBF"/>
    <w:rsid w:val="005D745B"/>
    <w:rsid w:val="005E09F2"/>
    <w:rsid w:val="005E2D16"/>
    <w:rsid w:val="005E2E07"/>
    <w:rsid w:val="005E3860"/>
    <w:rsid w:val="005E5B7E"/>
    <w:rsid w:val="005E5DA4"/>
    <w:rsid w:val="005E6EAD"/>
    <w:rsid w:val="005E71E1"/>
    <w:rsid w:val="005F47CB"/>
    <w:rsid w:val="005F6202"/>
    <w:rsid w:val="005F7663"/>
    <w:rsid w:val="0060052D"/>
    <w:rsid w:val="006009E6"/>
    <w:rsid w:val="00600EB6"/>
    <w:rsid w:val="00602005"/>
    <w:rsid w:val="00602CD6"/>
    <w:rsid w:val="00603595"/>
    <w:rsid w:val="006045C6"/>
    <w:rsid w:val="00606DE8"/>
    <w:rsid w:val="00607901"/>
    <w:rsid w:val="00607FCC"/>
    <w:rsid w:val="00610C48"/>
    <w:rsid w:val="0061106E"/>
    <w:rsid w:val="00611732"/>
    <w:rsid w:val="006153CA"/>
    <w:rsid w:val="00616589"/>
    <w:rsid w:val="00616ACD"/>
    <w:rsid w:val="00617BA5"/>
    <w:rsid w:val="006226BD"/>
    <w:rsid w:val="00623BCB"/>
    <w:rsid w:val="00625296"/>
    <w:rsid w:val="00625F4C"/>
    <w:rsid w:val="0062706B"/>
    <w:rsid w:val="006333FB"/>
    <w:rsid w:val="0064368A"/>
    <w:rsid w:val="00645560"/>
    <w:rsid w:val="00654127"/>
    <w:rsid w:val="00656719"/>
    <w:rsid w:val="00660803"/>
    <w:rsid w:val="00661F6B"/>
    <w:rsid w:val="006632F9"/>
    <w:rsid w:val="00664850"/>
    <w:rsid w:val="00665521"/>
    <w:rsid w:val="006658F9"/>
    <w:rsid w:val="00670C99"/>
    <w:rsid w:val="00672263"/>
    <w:rsid w:val="00672592"/>
    <w:rsid w:val="00673939"/>
    <w:rsid w:val="00674B17"/>
    <w:rsid w:val="00675477"/>
    <w:rsid w:val="00677297"/>
    <w:rsid w:val="00677FA8"/>
    <w:rsid w:val="006831A7"/>
    <w:rsid w:val="00694B72"/>
    <w:rsid w:val="006A081F"/>
    <w:rsid w:val="006A1A17"/>
    <w:rsid w:val="006A4F2D"/>
    <w:rsid w:val="006A5665"/>
    <w:rsid w:val="006A5DEF"/>
    <w:rsid w:val="006A603F"/>
    <w:rsid w:val="006A63D5"/>
    <w:rsid w:val="006A7100"/>
    <w:rsid w:val="006B020F"/>
    <w:rsid w:val="006B1658"/>
    <w:rsid w:val="006B1B16"/>
    <w:rsid w:val="006B1B34"/>
    <w:rsid w:val="006B1E4F"/>
    <w:rsid w:val="006B2B37"/>
    <w:rsid w:val="006B2DA1"/>
    <w:rsid w:val="006B4172"/>
    <w:rsid w:val="006B4517"/>
    <w:rsid w:val="006B5941"/>
    <w:rsid w:val="006B6441"/>
    <w:rsid w:val="006C03E4"/>
    <w:rsid w:val="006C3419"/>
    <w:rsid w:val="006C637A"/>
    <w:rsid w:val="006C7013"/>
    <w:rsid w:val="006C734E"/>
    <w:rsid w:val="006D05E0"/>
    <w:rsid w:val="006D0C94"/>
    <w:rsid w:val="006D3507"/>
    <w:rsid w:val="006E01B5"/>
    <w:rsid w:val="006E11B3"/>
    <w:rsid w:val="006E175B"/>
    <w:rsid w:val="006E2694"/>
    <w:rsid w:val="006E47E4"/>
    <w:rsid w:val="006E4A9C"/>
    <w:rsid w:val="006E4EA9"/>
    <w:rsid w:val="006F4643"/>
    <w:rsid w:val="006F4EB0"/>
    <w:rsid w:val="006F7E5F"/>
    <w:rsid w:val="00706230"/>
    <w:rsid w:val="00707F06"/>
    <w:rsid w:val="0071212F"/>
    <w:rsid w:val="00713A57"/>
    <w:rsid w:val="007145BF"/>
    <w:rsid w:val="007171EE"/>
    <w:rsid w:val="00720490"/>
    <w:rsid w:val="00720901"/>
    <w:rsid w:val="00720CA1"/>
    <w:rsid w:val="00721360"/>
    <w:rsid w:val="00722A36"/>
    <w:rsid w:val="00724A6B"/>
    <w:rsid w:val="00727805"/>
    <w:rsid w:val="00730DE3"/>
    <w:rsid w:val="00732C36"/>
    <w:rsid w:val="00732E3A"/>
    <w:rsid w:val="0074088D"/>
    <w:rsid w:val="00742B23"/>
    <w:rsid w:val="007431F7"/>
    <w:rsid w:val="00744C35"/>
    <w:rsid w:val="007507B4"/>
    <w:rsid w:val="0075229A"/>
    <w:rsid w:val="00755E7E"/>
    <w:rsid w:val="00757C2D"/>
    <w:rsid w:val="00757D5C"/>
    <w:rsid w:val="00761A1F"/>
    <w:rsid w:val="007640FC"/>
    <w:rsid w:val="00764615"/>
    <w:rsid w:val="007670D8"/>
    <w:rsid w:val="007706FD"/>
    <w:rsid w:val="00770A97"/>
    <w:rsid w:val="00770F6D"/>
    <w:rsid w:val="00771424"/>
    <w:rsid w:val="00773188"/>
    <w:rsid w:val="007750A5"/>
    <w:rsid w:val="007834AC"/>
    <w:rsid w:val="0078467C"/>
    <w:rsid w:val="0078623D"/>
    <w:rsid w:val="007879AD"/>
    <w:rsid w:val="007918BF"/>
    <w:rsid w:val="00792830"/>
    <w:rsid w:val="00792F06"/>
    <w:rsid w:val="00793902"/>
    <w:rsid w:val="00796D00"/>
    <w:rsid w:val="00797535"/>
    <w:rsid w:val="007A0745"/>
    <w:rsid w:val="007A09C7"/>
    <w:rsid w:val="007A533C"/>
    <w:rsid w:val="007B1258"/>
    <w:rsid w:val="007B2744"/>
    <w:rsid w:val="007B60EB"/>
    <w:rsid w:val="007C0BB1"/>
    <w:rsid w:val="007C2169"/>
    <w:rsid w:val="007C2371"/>
    <w:rsid w:val="007C560C"/>
    <w:rsid w:val="007C6574"/>
    <w:rsid w:val="007C755A"/>
    <w:rsid w:val="007D7969"/>
    <w:rsid w:val="007E0789"/>
    <w:rsid w:val="007E4602"/>
    <w:rsid w:val="007E4768"/>
    <w:rsid w:val="007E4A0D"/>
    <w:rsid w:val="007E5245"/>
    <w:rsid w:val="007E54DC"/>
    <w:rsid w:val="007F2F6C"/>
    <w:rsid w:val="007F4E5C"/>
    <w:rsid w:val="007F5078"/>
    <w:rsid w:val="0080072E"/>
    <w:rsid w:val="00807875"/>
    <w:rsid w:val="008116B2"/>
    <w:rsid w:val="00815124"/>
    <w:rsid w:val="00823C4B"/>
    <w:rsid w:val="00823FB6"/>
    <w:rsid w:val="0082567F"/>
    <w:rsid w:val="00826EAB"/>
    <w:rsid w:val="008273CE"/>
    <w:rsid w:val="00830F8E"/>
    <w:rsid w:val="0083116B"/>
    <w:rsid w:val="0083399B"/>
    <w:rsid w:val="00833A11"/>
    <w:rsid w:val="00833A7B"/>
    <w:rsid w:val="008341E9"/>
    <w:rsid w:val="00836CF5"/>
    <w:rsid w:val="00842F97"/>
    <w:rsid w:val="00846F55"/>
    <w:rsid w:val="00850087"/>
    <w:rsid w:val="00851325"/>
    <w:rsid w:val="008541EC"/>
    <w:rsid w:val="00857185"/>
    <w:rsid w:val="00862C6A"/>
    <w:rsid w:val="008650F8"/>
    <w:rsid w:val="008653ED"/>
    <w:rsid w:val="00867C65"/>
    <w:rsid w:val="00870787"/>
    <w:rsid w:val="0087291C"/>
    <w:rsid w:val="00874147"/>
    <w:rsid w:val="00874C6D"/>
    <w:rsid w:val="008769DC"/>
    <w:rsid w:val="008803C6"/>
    <w:rsid w:val="00881389"/>
    <w:rsid w:val="0088199C"/>
    <w:rsid w:val="00883B3A"/>
    <w:rsid w:val="00883D00"/>
    <w:rsid w:val="00886389"/>
    <w:rsid w:val="00891BD6"/>
    <w:rsid w:val="0089583E"/>
    <w:rsid w:val="00897B73"/>
    <w:rsid w:val="00897FA9"/>
    <w:rsid w:val="008A2839"/>
    <w:rsid w:val="008A477A"/>
    <w:rsid w:val="008B12B1"/>
    <w:rsid w:val="008B32FE"/>
    <w:rsid w:val="008B39F5"/>
    <w:rsid w:val="008B4D81"/>
    <w:rsid w:val="008B5078"/>
    <w:rsid w:val="008B5F95"/>
    <w:rsid w:val="008B77F4"/>
    <w:rsid w:val="008C00A7"/>
    <w:rsid w:val="008C1946"/>
    <w:rsid w:val="008C570A"/>
    <w:rsid w:val="008C7EAC"/>
    <w:rsid w:val="008D1668"/>
    <w:rsid w:val="008D1A38"/>
    <w:rsid w:val="008D2A25"/>
    <w:rsid w:val="008D366F"/>
    <w:rsid w:val="008D379C"/>
    <w:rsid w:val="008D3A2E"/>
    <w:rsid w:val="008D531C"/>
    <w:rsid w:val="008D582F"/>
    <w:rsid w:val="008D59AB"/>
    <w:rsid w:val="008E4A4E"/>
    <w:rsid w:val="008E4A57"/>
    <w:rsid w:val="008E4CA5"/>
    <w:rsid w:val="008E5F8B"/>
    <w:rsid w:val="008E66D0"/>
    <w:rsid w:val="008F0349"/>
    <w:rsid w:val="008F0485"/>
    <w:rsid w:val="008F35B0"/>
    <w:rsid w:val="008F37BC"/>
    <w:rsid w:val="008F49E0"/>
    <w:rsid w:val="008F4A01"/>
    <w:rsid w:val="008F5014"/>
    <w:rsid w:val="008F616B"/>
    <w:rsid w:val="00900BB7"/>
    <w:rsid w:val="00903DC0"/>
    <w:rsid w:val="0090517A"/>
    <w:rsid w:val="00914F60"/>
    <w:rsid w:val="00915BBF"/>
    <w:rsid w:val="00920619"/>
    <w:rsid w:val="00920E2F"/>
    <w:rsid w:val="00923967"/>
    <w:rsid w:val="009248C0"/>
    <w:rsid w:val="0092766A"/>
    <w:rsid w:val="00931613"/>
    <w:rsid w:val="009330B8"/>
    <w:rsid w:val="00934D15"/>
    <w:rsid w:val="00942BF5"/>
    <w:rsid w:val="009440EA"/>
    <w:rsid w:val="00944995"/>
    <w:rsid w:val="00946B17"/>
    <w:rsid w:val="00947638"/>
    <w:rsid w:val="00947D78"/>
    <w:rsid w:val="00950824"/>
    <w:rsid w:val="00952B32"/>
    <w:rsid w:val="00952CEE"/>
    <w:rsid w:val="009536D9"/>
    <w:rsid w:val="009540A2"/>
    <w:rsid w:val="0096019F"/>
    <w:rsid w:val="0096076D"/>
    <w:rsid w:val="00965DEA"/>
    <w:rsid w:val="0096760B"/>
    <w:rsid w:val="009737CC"/>
    <w:rsid w:val="009810A5"/>
    <w:rsid w:val="0098296E"/>
    <w:rsid w:val="00985B6D"/>
    <w:rsid w:val="00996563"/>
    <w:rsid w:val="009A17CD"/>
    <w:rsid w:val="009A2716"/>
    <w:rsid w:val="009A6E5C"/>
    <w:rsid w:val="009B123C"/>
    <w:rsid w:val="009B4523"/>
    <w:rsid w:val="009C0FE6"/>
    <w:rsid w:val="009C11CA"/>
    <w:rsid w:val="009C1710"/>
    <w:rsid w:val="009C2829"/>
    <w:rsid w:val="009C322B"/>
    <w:rsid w:val="009C4B9E"/>
    <w:rsid w:val="009C616B"/>
    <w:rsid w:val="009C7AEC"/>
    <w:rsid w:val="009D24D4"/>
    <w:rsid w:val="009D426E"/>
    <w:rsid w:val="009D4833"/>
    <w:rsid w:val="009D58AD"/>
    <w:rsid w:val="009D5C2E"/>
    <w:rsid w:val="009E0F91"/>
    <w:rsid w:val="009E2E67"/>
    <w:rsid w:val="009E358F"/>
    <w:rsid w:val="009E6C66"/>
    <w:rsid w:val="009F074A"/>
    <w:rsid w:val="009F458A"/>
    <w:rsid w:val="009F5C07"/>
    <w:rsid w:val="009F7236"/>
    <w:rsid w:val="009F76D3"/>
    <w:rsid w:val="00A0660E"/>
    <w:rsid w:val="00A10483"/>
    <w:rsid w:val="00A1704A"/>
    <w:rsid w:val="00A20063"/>
    <w:rsid w:val="00A22E8B"/>
    <w:rsid w:val="00A25372"/>
    <w:rsid w:val="00A273D7"/>
    <w:rsid w:val="00A27DC2"/>
    <w:rsid w:val="00A31ED1"/>
    <w:rsid w:val="00A34C6A"/>
    <w:rsid w:val="00A35AC5"/>
    <w:rsid w:val="00A36BB2"/>
    <w:rsid w:val="00A3785B"/>
    <w:rsid w:val="00A42ED4"/>
    <w:rsid w:val="00A45743"/>
    <w:rsid w:val="00A47D80"/>
    <w:rsid w:val="00A506C3"/>
    <w:rsid w:val="00A53A22"/>
    <w:rsid w:val="00A53D14"/>
    <w:rsid w:val="00A54264"/>
    <w:rsid w:val="00A570BE"/>
    <w:rsid w:val="00A6113C"/>
    <w:rsid w:val="00A7008F"/>
    <w:rsid w:val="00A70C44"/>
    <w:rsid w:val="00A748CD"/>
    <w:rsid w:val="00A7781C"/>
    <w:rsid w:val="00A778C7"/>
    <w:rsid w:val="00A82068"/>
    <w:rsid w:val="00A86B8F"/>
    <w:rsid w:val="00A874F7"/>
    <w:rsid w:val="00A879B9"/>
    <w:rsid w:val="00A90BD6"/>
    <w:rsid w:val="00A921BD"/>
    <w:rsid w:val="00A92F03"/>
    <w:rsid w:val="00A94EB3"/>
    <w:rsid w:val="00A95085"/>
    <w:rsid w:val="00AA0EAE"/>
    <w:rsid w:val="00AA2D40"/>
    <w:rsid w:val="00AA333D"/>
    <w:rsid w:val="00AA5108"/>
    <w:rsid w:val="00AA7825"/>
    <w:rsid w:val="00AA7F98"/>
    <w:rsid w:val="00AB3CD8"/>
    <w:rsid w:val="00AB4C3D"/>
    <w:rsid w:val="00AB5965"/>
    <w:rsid w:val="00AB78A4"/>
    <w:rsid w:val="00AB7E12"/>
    <w:rsid w:val="00AC2C50"/>
    <w:rsid w:val="00AC3593"/>
    <w:rsid w:val="00AC4BF1"/>
    <w:rsid w:val="00AC4C23"/>
    <w:rsid w:val="00AC5A29"/>
    <w:rsid w:val="00AC62BF"/>
    <w:rsid w:val="00AC62E2"/>
    <w:rsid w:val="00AC738B"/>
    <w:rsid w:val="00AC79A0"/>
    <w:rsid w:val="00AD0230"/>
    <w:rsid w:val="00AD1DA9"/>
    <w:rsid w:val="00AD22BA"/>
    <w:rsid w:val="00AD340E"/>
    <w:rsid w:val="00AD5511"/>
    <w:rsid w:val="00AD7E20"/>
    <w:rsid w:val="00AD7FA3"/>
    <w:rsid w:val="00AE0522"/>
    <w:rsid w:val="00AE1CAE"/>
    <w:rsid w:val="00AE33C9"/>
    <w:rsid w:val="00AE47FF"/>
    <w:rsid w:val="00AE54A5"/>
    <w:rsid w:val="00AE662E"/>
    <w:rsid w:val="00AF07E9"/>
    <w:rsid w:val="00AF4C21"/>
    <w:rsid w:val="00AF5DCF"/>
    <w:rsid w:val="00AF75C5"/>
    <w:rsid w:val="00AF79AB"/>
    <w:rsid w:val="00B0121F"/>
    <w:rsid w:val="00B046B1"/>
    <w:rsid w:val="00B04C86"/>
    <w:rsid w:val="00B05021"/>
    <w:rsid w:val="00B06748"/>
    <w:rsid w:val="00B06A3E"/>
    <w:rsid w:val="00B07355"/>
    <w:rsid w:val="00B12AE6"/>
    <w:rsid w:val="00B1404B"/>
    <w:rsid w:val="00B152BE"/>
    <w:rsid w:val="00B17109"/>
    <w:rsid w:val="00B17F68"/>
    <w:rsid w:val="00B17F82"/>
    <w:rsid w:val="00B2136E"/>
    <w:rsid w:val="00B25065"/>
    <w:rsid w:val="00B266AC"/>
    <w:rsid w:val="00B30431"/>
    <w:rsid w:val="00B332D9"/>
    <w:rsid w:val="00B35074"/>
    <w:rsid w:val="00B37D30"/>
    <w:rsid w:val="00B4016C"/>
    <w:rsid w:val="00B41200"/>
    <w:rsid w:val="00B41276"/>
    <w:rsid w:val="00B41873"/>
    <w:rsid w:val="00B42361"/>
    <w:rsid w:val="00B437C3"/>
    <w:rsid w:val="00B44D5E"/>
    <w:rsid w:val="00B459B9"/>
    <w:rsid w:val="00B45DC1"/>
    <w:rsid w:val="00B47BEB"/>
    <w:rsid w:val="00B50119"/>
    <w:rsid w:val="00B51E68"/>
    <w:rsid w:val="00B52363"/>
    <w:rsid w:val="00B5422A"/>
    <w:rsid w:val="00B56140"/>
    <w:rsid w:val="00B62B0E"/>
    <w:rsid w:val="00B64863"/>
    <w:rsid w:val="00B64AAF"/>
    <w:rsid w:val="00B659CE"/>
    <w:rsid w:val="00B65B68"/>
    <w:rsid w:val="00B67013"/>
    <w:rsid w:val="00B679EB"/>
    <w:rsid w:val="00B722F8"/>
    <w:rsid w:val="00B72EA6"/>
    <w:rsid w:val="00B8336A"/>
    <w:rsid w:val="00B8397B"/>
    <w:rsid w:val="00B84703"/>
    <w:rsid w:val="00B85377"/>
    <w:rsid w:val="00B85420"/>
    <w:rsid w:val="00B86F79"/>
    <w:rsid w:val="00B9002B"/>
    <w:rsid w:val="00B90EB9"/>
    <w:rsid w:val="00B91814"/>
    <w:rsid w:val="00B91B07"/>
    <w:rsid w:val="00B92E4C"/>
    <w:rsid w:val="00B977FA"/>
    <w:rsid w:val="00BA0BF9"/>
    <w:rsid w:val="00BA4BFC"/>
    <w:rsid w:val="00BB11B1"/>
    <w:rsid w:val="00BB1C60"/>
    <w:rsid w:val="00BB2CDD"/>
    <w:rsid w:val="00BB2E12"/>
    <w:rsid w:val="00BB40DF"/>
    <w:rsid w:val="00BB4FCC"/>
    <w:rsid w:val="00BB618D"/>
    <w:rsid w:val="00BB6390"/>
    <w:rsid w:val="00BB72EE"/>
    <w:rsid w:val="00BB7550"/>
    <w:rsid w:val="00BB7628"/>
    <w:rsid w:val="00BC08D8"/>
    <w:rsid w:val="00BC3333"/>
    <w:rsid w:val="00BC36C0"/>
    <w:rsid w:val="00BC5F5B"/>
    <w:rsid w:val="00BC62D2"/>
    <w:rsid w:val="00BC7664"/>
    <w:rsid w:val="00BD1692"/>
    <w:rsid w:val="00BD32B1"/>
    <w:rsid w:val="00BD346B"/>
    <w:rsid w:val="00BD4836"/>
    <w:rsid w:val="00BD6900"/>
    <w:rsid w:val="00BD7A22"/>
    <w:rsid w:val="00BE0861"/>
    <w:rsid w:val="00BE30FD"/>
    <w:rsid w:val="00BE78DE"/>
    <w:rsid w:val="00BF33AE"/>
    <w:rsid w:val="00BF50D4"/>
    <w:rsid w:val="00C00684"/>
    <w:rsid w:val="00C014D2"/>
    <w:rsid w:val="00C02BC9"/>
    <w:rsid w:val="00C03084"/>
    <w:rsid w:val="00C05342"/>
    <w:rsid w:val="00C1048B"/>
    <w:rsid w:val="00C11163"/>
    <w:rsid w:val="00C1221A"/>
    <w:rsid w:val="00C12AB7"/>
    <w:rsid w:val="00C132C7"/>
    <w:rsid w:val="00C14D51"/>
    <w:rsid w:val="00C14EE5"/>
    <w:rsid w:val="00C17EA2"/>
    <w:rsid w:val="00C21B51"/>
    <w:rsid w:val="00C3000A"/>
    <w:rsid w:val="00C308BC"/>
    <w:rsid w:val="00C317DC"/>
    <w:rsid w:val="00C31C20"/>
    <w:rsid w:val="00C35635"/>
    <w:rsid w:val="00C35975"/>
    <w:rsid w:val="00C46E67"/>
    <w:rsid w:val="00C53396"/>
    <w:rsid w:val="00C5423D"/>
    <w:rsid w:val="00C54A2B"/>
    <w:rsid w:val="00C57543"/>
    <w:rsid w:val="00C602F5"/>
    <w:rsid w:val="00C62559"/>
    <w:rsid w:val="00C62B48"/>
    <w:rsid w:val="00C62F83"/>
    <w:rsid w:val="00C641DB"/>
    <w:rsid w:val="00C67A52"/>
    <w:rsid w:val="00C67AF6"/>
    <w:rsid w:val="00C701D3"/>
    <w:rsid w:val="00C70468"/>
    <w:rsid w:val="00C70651"/>
    <w:rsid w:val="00C72814"/>
    <w:rsid w:val="00C772CE"/>
    <w:rsid w:val="00C80D38"/>
    <w:rsid w:val="00C825EA"/>
    <w:rsid w:val="00C830D7"/>
    <w:rsid w:val="00C856F7"/>
    <w:rsid w:val="00C9072E"/>
    <w:rsid w:val="00C9212E"/>
    <w:rsid w:val="00C93B4C"/>
    <w:rsid w:val="00C94531"/>
    <w:rsid w:val="00C9491B"/>
    <w:rsid w:val="00C9590B"/>
    <w:rsid w:val="00C9661B"/>
    <w:rsid w:val="00C97C61"/>
    <w:rsid w:val="00CA1469"/>
    <w:rsid w:val="00CA401F"/>
    <w:rsid w:val="00CA433B"/>
    <w:rsid w:val="00CA70F0"/>
    <w:rsid w:val="00CB082B"/>
    <w:rsid w:val="00CB18E9"/>
    <w:rsid w:val="00CB50E9"/>
    <w:rsid w:val="00CB6272"/>
    <w:rsid w:val="00CB6A5B"/>
    <w:rsid w:val="00CB6F9A"/>
    <w:rsid w:val="00CC087C"/>
    <w:rsid w:val="00CC0895"/>
    <w:rsid w:val="00CC0A72"/>
    <w:rsid w:val="00CC3366"/>
    <w:rsid w:val="00CC36FE"/>
    <w:rsid w:val="00CC6E19"/>
    <w:rsid w:val="00CD066E"/>
    <w:rsid w:val="00CD2865"/>
    <w:rsid w:val="00CD3143"/>
    <w:rsid w:val="00CD3DB4"/>
    <w:rsid w:val="00CD4663"/>
    <w:rsid w:val="00CD5CCA"/>
    <w:rsid w:val="00CE0671"/>
    <w:rsid w:val="00CE08D0"/>
    <w:rsid w:val="00CE21CA"/>
    <w:rsid w:val="00CE3BC1"/>
    <w:rsid w:val="00CE421A"/>
    <w:rsid w:val="00CE7F1E"/>
    <w:rsid w:val="00CF1506"/>
    <w:rsid w:val="00CF1BAD"/>
    <w:rsid w:val="00CF465D"/>
    <w:rsid w:val="00D00EB6"/>
    <w:rsid w:val="00D01228"/>
    <w:rsid w:val="00D01FFB"/>
    <w:rsid w:val="00D06054"/>
    <w:rsid w:val="00D06AF4"/>
    <w:rsid w:val="00D1149D"/>
    <w:rsid w:val="00D131E0"/>
    <w:rsid w:val="00D13506"/>
    <w:rsid w:val="00D15FAC"/>
    <w:rsid w:val="00D1698D"/>
    <w:rsid w:val="00D24901"/>
    <w:rsid w:val="00D27006"/>
    <w:rsid w:val="00D30AC7"/>
    <w:rsid w:val="00D31134"/>
    <w:rsid w:val="00D358D4"/>
    <w:rsid w:val="00D35D96"/>
    <w:rsid w:val="00D40625"/>
    <w:rsid w:val="00D40CBA"/>
    <w:rsid w:val="00D4113C"/>
    <w:rsid w:val="00D42E1D"/>
    <w:rsid w:val="00D47C80"/>
    <w:rsid w:val="00D51C4C"/>
    <w:rsid w:val="00D51F9E"/>
    <w:rsid w:val="00D53563"/>
    <w:rsid w:val="00D53AB7"/>
    <w:rsid w:val="00D5461B"/>
    <w:rsid w:val="00D56437"/>
    <w:rsid w:val="00D606B8"/>
    <w:rsid w:val="00D60E65"/>
    <w:rsid w:val="00D612EA"/>
    <w:rsid w:val="00D64D2E"/>
    <w:rsid w:val="00D651B6"/>
    <w:rsid w:val="00D660D6"/>
    <w:rsid w:val="00D66834"/>
    <w:rsid w:val="00D67234"/>
    <w:rsid w:val="00D70699"/>
    <w:rsid w:val="00D722FE"/>
    <w:rsid w:val="00D72573"/>
    <w:rsid w:val="00D72E7B"/>
    <w:rsid w:val="00D735C4"/>
    <w:rsid w:val="00D73893"/>
    <w:rsid w:val="00D75071"/>
    <w:rsid w:val="00D81311"/>
    <w:rsid w:val="00D8611E"/>
    <w:rsid w:val="00D90849"/>
    <w:rsid w:val="00D94F77"/>
    <w:rsid w:val="00D951B1"/>
    <w:rsid w:val="00D96C17"/>
    <w:rsid w:val="00DA0527"/>
    <w:rsid w:val="00DA230D"/>
    <w:rsid w:val="00DA31C4"/>
    <w:rsid w:val="00DA7AFE"/>
    <w:rsid w:val="00DB0A5E"/>
    <w:rsid w:val="00DB1926"/>
    <w:rsid w:val="00DB4602"/>
    <w:rsid w:val="00DB4EAE"/>
    <w:rsid w:val="00DB6558"/>
    <w:rsid w:val="00DB7783"/>
    <w:rsid w:val="00DC0241"/>
    <w:rsid w:val="00DC223B"/>
    <w:rsid w:val="00DC289F"/>
    <w:rsid w:val="00DC2A33"/>
    <w:rsid w:val="00DC475A"/>
    <w:rsid w:val="00DC48B7"/>
    <w:rsid w:val="00DC5CBB"/>
    <w:rsid w:val="00DC7312"/>
    <w:rsid w:val="00DD0F8B"/>
    <w:rsid w:val="00DD20FC"/>
    <w:rsid w:val="00DD7A4C"/>
    <w:rsid w:val="00DE0C20"/>
    <w:rsid w:val="00DE0D18"/>
    <w:rsid w:val="00DE1A8C"/>
    <w:rsid w:val="00DE2DCA"/>
    <w:rsid w:val="00DE4228"/>
    <w:rsid w:val="00DE7CC2"/>
    <w:rsid w:val="00DF2B79"/>
    <w:rsid w:val="00DF3802"/>
    <w:rsid w:val="00DF4563"/>
    <w:rsid w:val="00E017B1"/>
    <w:rsid w:val="00E06089"/>
    <w:rsid w:val="00E171F9"/>
    <w:rsid w:val="00E2176F"/>
    <w:rsid w:val="00E21B25"/>
    <w:rsid w:val="00E220E0"/>
    <w:rsid w:val="00E228AC"/>
    <w:rsid w:val="00E23366"/>
    <w:rsid w:val="00E23BE9"/>
    <w:rsid w:val="00E24FAF"/>
    <w:rsid w:val="00E24FFE"/>
    <w:rsid w:val="00E26966"/>
    <w:rsid w:val="00E26A9F"/>
    <w:rsid w:val="00E3230D"/>
    <w:rsid w:val="00E32DAB"/>
    <w:rsid w:val="00E34C40"/>
    <w:rsid w:val="00E35762"/>
    <w:rsid w:val="00E37F02"/>
    <w:rsid w:val="00E4138C"/>
    <w:rsid w:val="00E438A0"/>
    <w:rsid w:val="00E452EC"/>
    <w:rsid w:val="00E4581F"/>
    <w:rsid w:val="00E46B6F"/>
    <w:rsid w:val="00E530FF"/>
    <w:rsid w:val="00E561F6"/>
    <w:rsid w:val="00E56B83"/>
    <w:rsid w:val="00E5700F"/>
    <w:rsid w:val="00E6481D"/>
    <w:rsid w:val="00E705CC"/>
    <w:rsid w:val="00E75BBC"/>
    <w:rsid w:val="00E77A42"/>
    <w:rsid w:val="00E800BE"/>
    <w:rsid w:val="00E805D6"/>
    <w:rsid w:val="00E80C12"/>
    <w:rsid w:val="00E81560"/>
    <w:rsid w:val="00E8241B"/>
    <w:rsid w:val="00E84A44"/>
    <w:rsid w:val="00E85D10"/>
    <w:rsid w:val="00E86881"/>
    <w:rsid w:val="00E90E74"/>
    <w:rsid w:val="00E92208"/>
    <w:rsid w:val="00E92DC8"/>
    <w:rsid w:val="00E93A55"/>
    <w:rsid w:val="00E9423A"/>
    <w:rsid w:val="00E943E7"/>
    <w:rsid w:val="00E94853"/>
    <w:rsid w:val="00E94CE7"/>
    <w:rsid w:val="00E967B7"/>
    <w:rsid w:val="00E97177"/>
    <w:rsid w:val="00E972D6"/>
    <w:rsid w:val="00E97946"/>
    <w:rsid w:val="00EA1BA9"/>
    <w:rsid w:val="00EA307E"/>
    <w:rsid w:val="00EA4769"/>
    <w:rsid w:val="00EA7C35"/>
    <w:rsid w:val="00EB202F"/>
    <w:rsid w:val="00EB45B1"/>
    <w:rsid w:val="00EC0194"/>
    <w:rsid w:val="00EC4780"/>
    <w:rsid w:val="00EC4EC8"/>
    <w:rsid w:val="00ED54C0"/>
    <w:rsid w:val="00EE2513"/>
    <w:rsid w:val="00EE39DE"/>
    <w:rsid w:val="00EE4F5E"/>
    <w:rsid w:val="00EE637A"/>
    <w:rsid w:val="00EF087E"/>
    <w:rsid w:val="00EF1817"/>
    <w:rsid w:val="00EF3DF9"/>
    <w:rsid w:val="00EF4DB7"/>
    <w:rsid w:val="00EF561D"/>
    <w:rsid w:val="00F01822"/>
    <w:rsid w:val="00F07090"/>
    <w:rsid w:val="00F07D9E"/>
    <w:rsid w:val="00F10BB2"/>
    <w:rsid w:val="00F13419"/>
    <w:rsid w:val="00F21498"/>
    <w:rsid w:val="00F21833"/>
    <w:rsid w:val="00F25CC6"/>
    <w:rsid w:val="00F30037"/>
    <w:rsid w:val="00F31200"/>
    <w:rsid w:val="00F31B1C"/>
    <w:rsid w:val="00F34CD9"/>
    <w:rsid w:val="00F378DC"/>
    <w:rsid w:val="00F43845"/>
    <w:rsid w:val="00F44F05"/>
    <w:rsid w:val="00F45E0A"/>
    <w:rsid w:val="00F45FC7"/>
    <w:rsid w:val="00F46D2E"/>
    <w:rsid w:val="00F529D1"/>
    <w:rsid w:val="00F54D1E"/>
    <w:rsid w:val="00F54E81"/>
    <w:rsid w:val="00F55601"/>
    <w:rsid w:val="00F6067A"/>
    <w:rsid w:val="00F61EC3"/>
    <w:rsid w:val="00F62866"/>
    <w:rsid w:val="00F6301D"/>
    <w:rsid w:val="00F64925"/>
    <w:rsid w:val="00F65BC4"/>
    <w:rsid w:val="00F72C42"/>
    <w:rsid w:val="00F75630"/>
    <w:rsid w:val="00F756DD"/>
    <w:rsid w:val="00F75FCD"/>
    <w:rsid w:val="00F77156"/>
    <w:rsid w:val="00F813FE"/>
    <w:rsid w:val="00F823C2"/>
    <w:rsid w:val="00F83296"/>
    <w:rsid w:val="00F83581"/>
    <w:rsid w:val="00F842F8"/>
    <w:rsid w:val="00F84A68"/>
    <w:rsid w:val="00F915B9"/>
    <w:rsid w:val="00F96A03"/>
    <w:rsid w:val="00F96CCE"/>
    <w:rsid w:val="00F97132"/>
    <w:rsid w:val="00F97489"/>
    <w:rsid w:val="00F97C77"/>
    <w:rsid w:val="00FA15CB"/>
    <w:rsid w:val="00FA26A8"/>
    <w:rsid w:val="00FA35DB"/>
    <w:rsid w:val="00FA5411"/>
    <w:rsid w:val="00FA5D29"/>
    <w:rsid w:val="00FA6FB5"/>
    <w:rsid w:val="00FB181F"/>
    <w:rsid w:val="00FB309F"/>
    <w:rsid w:val="00FB41AB"/>
    <w:rsid w:val="00FB5263"/>
    <w:rsid w:val="00FC4531"/>
    <w:rsid w:val="00FC64F5"/>
    <w:rsid w:val="00FD0392"/>
    <w:rsid w:val="00FD08C5"/>
    <w:rsid w:val="00FD10F3"/>
    <w:rsid w:val="00FD1353"/>
    <w:rsid w:val="00FD30D7"/>
    <w:rsid w:val="00FD387C"/>
    <w:rsid w:val="00FD5C18"/>
    <w:rsid w:val="00FD7B78"/>
    <w:rsid w:val="00FE07F2"/>
    <w:rsid w:val="00FE21BA"/>
    <w:rsid w:val="00FE24EC"/>
    <w:rsid w:val="00FE2AAC"/>
    <w:rsid w:val="00FE3870"/>
    <w:rsid w:val="00FE62F6"/>
    <w:rsid w:val="00FE62FF"/>
    <w:rsid w:val="00FE70EA"/>
    <w:rsid w:val="00FF0248"/>
    <w:rsid w:val="00FF05FF"/>
    <w:rsid w:val="00FF1DBE"/>
    <w:rsid w:val="00FF2519"/>
    <w:rsid w:val="00FF4D7D"/>
    <w:rsid w:val="00FF5529"/>
    <w:rsid w:val="00FF5D4D"/>
    <w:rsid w:val="00FF72D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mso-position-horizontal:right" fill="f" fillcolor="white" stroke="f">
      <v:fill color="white" on="f"/>
      <v:stroke on="f"/>
      <v:shadow blur="0" color="gray" opacity="1" offset="2pt,2pt"/>
      <o:colormru v:ext="edit" colors="#ff9,yellow,#ffc,#c60,#960"/>
    </o:shapedefaults>
    <o:shapelayout v:ext="edit">
      <o:idmap v:ext="edit" data="1"/>
    </o:shapelayout>
  </w:shapeDefaults>
  <w:decimalSymbol w:val="."/>
  <w:listSeparator w:val=","/>
  <w14:docId w14:val="30C93F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qFormat="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iPriority="99" w:unhideWhenUsed="1"/>
    <w:lsdException w:name="Note Level 2" w:semiHidden="1" w:uiPriority="1" w:unhideWhenUsed="1" w:qFormat="1"/>
    <w:lsdException w:name="Note Level 3" w:semiHidden="1" w:uiPriority="60" w:unhideWhenUsed="1"/>
    <w:lsdException w:name="Note Level 4" w:semiHidden="1" w:uiPriority="61" w:unhideWhenUsed="1"/>
    <w:lsdException w:name="Note Level 5" w:semiHidden="1" w:uiPriority="62" w:unhideWhenUsed="1"/>
    <w:lsdException w:name="Note Level 6" w:semiHidden="1" w:uiPriority="63" w:unhideWhenUsed="1"/>
    <w:lsdException w:name="Note Level 7" w:semiHidden="1" w:uiPriority="64" w:unhideWhenUsed="1"/>
    <w:lsdException w:name="Note Level 8" w:semiHidden="1" w:uiPriority="65" w:unhideWhenUsed="1"/>
    <w:lsdException w:name="Note Level 9" w:semiHidden="1" w:uiPriority="66"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743"/>
    <w:pPr>
      <w:spacing w:before="120" w:after="120"/>
    </w:pPr>
    <w:rPr>
      <w:rFonts w:ascii="Verdana" w:hAnsi="Verdana" w:cs="Arial"/>
      <w:lang w:eastAsia="en-US"/>
    </w:rPr>
  </w:style>
  <w:style w:type="paragraph" w:styleId="Heading1">
    <w:name w:val="heading 1"/>
    <w:basedOn w:val="Heading2"/>
    <w:next w:val="Normal"/>
    <w:qFormat/>
    <w:rsid w:val="00A45743"/>
    <w:pPr>
      <w:outlineLvl w:val="0"/>
    </w:pPr>
    <w:rPr>
      <w:b w:val="0"/>
      <w:bCs/>
      <w:i/>
      <w:color w:val="000000"/>
      <w:kern w:val="32"/>
      <w:szCs w:val="32"/>
    </w:rPr>
  </w:style>
  <w:style w:type="paragraph" w:styleId="Heading2">
    <w:name w:val="heading 2"/>
    <w:basedOn w:val="Normal"/>
    <w:next w:val="Normal"/>
    <w:qFormat/>
    <w:rsid w:val="00A45743"/>
    <w:pPr>
      <w:keepNext/>
      <w:outlineLvl w:val="1"/>
    </w:pPr>
    <w:rPr>
      <w:b/>
      <w:iCs/>
      <w:color w:val="17365D"/>
      <w:sz w:val="28"/>
      <w:szCs w:val="12"/>
    </w:rPr>
  </w:style>
  <w:style w:type="paragraph" w:styleId="Heading3">
    <w:name w:val="heading 3"/>
    <w:next w:val="Normal"/>
    <w:autoRedefine/>
    <w:qFormat/>
    <w:rsid w:val="00A45743"/>
    <w:pPr>
      <w:keepNext/>
      <w:spacing w:before="240" w:after="120"/>
      <w:outlineLvl w:val="2"/>
    </w:pPr>
    <w:rPr>
      <w:rFonts w:ascii="Arial" w:hAnsi="Arial" w:cs="Arial"/>
      <w:b/>
      <w:bCs/>
      <w:color w:val="800000"/>
      <w:sz w:val="24"/>
      <w:szCs w:val="26"/>
      <w:lang w:eastAsia="en-US"/>
    </w:rPr>
  </w:style>
  <w:style w:type="paragraph" w:styleId="Heading4">
    <w:name w:val="heading 4"/>
    <w:basedOn w:val="Normal"/>
    <w:next w:val="Normal"/>
    <w:link w:val="Heading4Char"/>
    <w:qFormat/>
    <w:rsid w:val="00A45743"/>
    <w:pPr>
      <w:keepNext/>
      <w:spacing w:before="240" w:after="60"/>
      <w:outlineLvl w:val="3"/>
    </w:pPr>
    <w:rPr>
      <w:b/>
      <w:bCs/>
      <w:sz w:val="32"/>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lockText">
    <w:name w:val="Block Text"/>
    <w:basedOn w:val="Normal"/>
    <w:rsid w:val="00A45743"/>
    <w:pPr>
      <w:ind w:left="720" w:right="-1440"/>
    </w:pPr>
    <w:rPr>
      <w:color w:val="40458C"/>
      <w:sz w:val="28"/>
      <w:szCs w:val="12"/>
    </w:rPr>
  </w:style>
  <w:style w:type="paragraph" w:styleId="BodyText">
    <w:name w:val="Body Text"/>
    <w:basedOn w:val="Normal"/>
    <w:link w:val="BodyTextChar"/>
    <w:qFormat/>
    <w:rsid w:val="00A45743"/>
    <w:rPr>
      <w:color w:val="000000"/>
      <w:szCs w:val="12"/>
    </w:rPr>
  </w:style>
  <w:style w:type="character" w:styleId="CommentReference">
    <w:name w:val="annotation reference"/>
    <w:semiHidden/>
    <w:rPr>
      <w:sz w:val="16"/>
      <w:szCs w:val="16"/>
    </w:rPr>
  </w:style>
  <w:style w:type="paragraph" w:customStyle="1" w:styleId="TableofContentsText">
    <w:name w:val="Table of Contents Text"/>
    <w:rsid w:val="00A45743"/>
    <w:pPr>
      <w:spacing w:after="120"/>
    </w:pPr>
    <w:rPr>
      <w:rFonts w:ascii="Arial" w:hAnsi="Arial" w:cs="Arial"/>
      <w:color w:val="000000"/>
      <w:szCs w:val="24"/>
      <w:lang w:eastAsia="en-US"/>
    </w:rPr>
  </w:style>
  <w:style w:type="paragraph" w:customStyle="1" w:styleId="ProgrammerNotes">
    <w:name w:val="Programmer Notes"/>
    <w:rsid w:val="00A45743"/>
    <w:rPr>
      <w:rFonts w:ascii="Arial" w:hAnsi="Arial" w:cs="Arial"/>
      <w:color w:val="800080"/>
      <w:kern w:val="32"/>
      <w:sz w:val="24"/>
      <w:lang w:eastAsia="en-US"/>
    </w:rPr>
  </w:style>
  <w:style w:type="paragraph" w:customStyle="1" w:styleId="RolloverHeading">
    <w:name w:val="Rollover Heading"/>
    <w:link w:val="RolloverHeadingChar"/>
    <w:qFormat/>
    <w:rsid w:val="00A45743"/>
    <w:pPr>
      <w:spacing w:before="120" w:after="120"/>
    </w:pPr>
    <w:rPr>
      <w:rFonts w:ascii="Verdana" w:hAnsi="Verdana" w:cs="Arial"/>
      <w:b/>
      <w:color w:val="0000FF"/>
      <w:lang w:eastAsia="en-US"/>
    </w:rPr>
  </w:style>
  <w:style w:type="paragraph" w:customStyle="1" w:styleId="RolloverText">
    <w:name w:val="Rollover Text"/>
    <w:link w:val="RolloverTextChar"/>
    <w:qFormat/>
    <w:rsid w:val="00A45743"/>
    <w:pPr>
      <w:spacing w:before="120" w:after="120"/>
    </w:pPr>
    <w:rPr>
      <w:rFonts w:ascii="Verdana" w:hAnsi="Verdana" w:cs="Arial"/>
      <w:color w:val="0000FF"/>
      <w:lang w:eastAsia="en-US"/>
    </w:rPr>
  </w:style>
  <w:style w:type="paragraph" w:styleId="Header">
    <w:name w:val="header"/>
    <w:basedOn w:val="Normal"/>
    <w:link w:val="HeaderChar"/>
    <w:rsid w:val="00A45743"/>
    <w:pPr>
      <w:tabs>
        <w:tab w:val="center" w:pos="4320"/>
        <w:tab w:val="right" w:pos="8640"/>
      </w:tabs>
    </w:pPr>
  </w:style>
  <w:style w:type="paragraph" w:styleId="Footer">
    <w:name w:val="footer"/>
    <w:basedOn w:val="Normal"/>
    <w:rsid w:val="00A45743"/>
    <w:pPr>
      <w:tabs>
        <w:tab w:val="center" w:pos="4320"/>
        <w:tab w:val="right" w:pos="8640"/>
      </w:tabs>
      <w:spacing w:before="0" w:after="0"/>
    </w:pPr>
    <w:rPr>
      <w:sz w:val="16"/>
    </w:rPr>
  </w:style>
  <w:style w:type="character" w:styleId="PageNumber">
    <w:name w:val="page number"/>
    <w:rsid w:val="00A45743"/>
  </w:style>
  <w:style w:type="paragraph" w:customStyle="1" w:styleId="RolloverBullet">
    <w:name w:val="Rollover Bullet"/>
    <w:basedOn w:val="TextBullet1"/>
    <w:link w:val="RolloverBulletChar"/>
    <w:autoRedefine/>
    <w:qFormat/>
    <w:rsid w:val="00A45743"/>
    <w:pPr>
      <w:numPr>
        <w:numId w:val="5"/>
      </w:numPr>
      <w:ind w:left="1080"/>
    </w:pPr>
    <w:rPr>
      <w:color w:val="0000FF"/>
    </w:rPr>
  </w:style>
  <w:style w:type="paragraph" w:customStyle="1" w:styleId="TextBullet1">
    <w:name w:val="Text Bullet 1"/>
    <w:basedOn w:val="Normal"/>
    <w:rsid w:val="00A45743"/>
    <w:pPr>
      <w:numPr>
        <w:numId w:val="3"/>
      </w:numPr>
    </w:pPr>
  </w:style>
  <w:style w:type="paragraph" w:customStyle="1" w:styleId="TextBullet2">
    <w:name w:val="Text Bullet 2"/>
    <w:rsid w:val="00A45743"/>
    <w:pPr>
      <w:numPr>
        <w:numId w:val="2"/>
      </w:numPr>
      <w:spacing w:after="240"/>
    </w:pPr>
    <w:rPr>
      <w:rFonts w:ascii="Arial" w:hAnsi="Arial" w:cs="Arial"/>
      <w:color w:val="000000"/>
      <w:lang w:eastAsia="en-US"/>
    </w:rPr>
  </w:style>
  <w:style w:type="paragraph" w:customStyle="1" w:styleId="ReviewQuestions">
    <w:name w:val="Review Questions"/>
    <w:basedOn w:val="Normal"/>
    <w:qFormat/>
    <w:rsid w:val="00A45743"/>
    <w:pPr>
      <w:numPr>
        <w:numId w:val="4"/>
      </w:numPr>
      <w:spacing w:before="0"/>
    </w:pPr>
    <w:rPr>
      <w:b/>
    </w:rPr>
  </w:style>
  <w:style w:type="paragraph" w:customStyle="1" w:styleId="TextNumbering">
    <w:name w:val="Text Numbering"/>
    <w:rsid w:val="00A45743"/>
    <w:pPr>
      <w:numPr>
        <w:numId w:val="1"/>
      </w:numPr>
      <w:spacing w:after="240"/>
    </w:pPr>
    <w:rPr>
      <w:rFonts w:ascii="Arial" w:hAnsi="Arial" w:cs="Arial"/>
      <w:bCs/>
      <w:color w:val="000000"/>
      <w:szCs w:val="32"/>
      <w:lang w:eastAsia="en-US"/>
    </w:rPr>
  </w:style>
  <w:style w:type="paragraph" w:styleId="CommentText">
    <w:name w:val="annotation text"/>
    <w:basedOn w:val="Normal"/>
    <w:link w:val="CommentTextChar"/>
    <w:semiHidden/>
  </w:style>
  <w:style w:type="paragraph" w:styleId="CommentSubject">
    <w:name w:val="annotation subject"/>
    <w:basedOn w:val="CommentText"/>
    <w:next w:val="CommentText"/>
    <w:semiHidden/>
    <w:rPr>
      <w:b/>
      <w:bCs/>
    </w:rPr>
  </w:style>
  <w:style w:type="paragraph" w:styleId="BalloonText">
    <w:name w:val="Balloon Text"/>
    <w:basedOn w:val="Normal"/>
    <w:semiHidden/>
    <w:rPr>
      <w:rFonts w:ascii="Tahoma" w:hAnsi="Tahoma" w:cs="Tahoma"/>
      <w:sz w:val="16"/>
      <w:szCs w:val="16"/>
    </w:rPr>
  </w:style>
  <w:style w:type="character" w:styleId="Hyperlink">
    <w:name w:val="Hyperlink"/>
    <w:qFormat/>
    <w:rsid w:val="00A45743"/>
    <w:rPr>
      <w:rFonts w:ascii="Verdana" w:hAnsi="Verdana"/>
      <w:b/>
      <w:color w:val="4F81BD"/>
      <w:sz w:val="20"/>
      <w:u w:val="single"/>
    </w:rPr>
  </w:style>
  <w:style w:type="paragraph" w:styleId="NormalWeb">
    <w:name w:val="Normal (Web)"/>
    <w:basedOn w:val="Normal"/>
    <w:link w:val="NormalWebChar"/>
    <w:uiPriority w:val="99"/>
    <w:rsid w:val="00A45743"/>
    <w:pPr>
      <w:spacing w:before="100" w:beforeAutospacing="1" w:after="100" w:afterAutospacing="1"/>
    </w:pPr>
    <w:rPr>
      <w:rFonts w:eastAsia="Arial Unicode MS" w:cs="Arial Unicode MS"/>
      <w:color w:val="000000"/>
      <w:sz w:val="18"/>
      <w:szCs w:val="18"/>
    </w:rPr>
  </w:style>
  <w:style w:type="character" w:styleId="Strong">
    <w:name w:val="Strong"/>
    <w:qFormat/>
    <w:rsid w:val="00A45743"/>
    <w:rPr>
      <w:rFonts w:ascii="Verdana" w:hAnsi="Verdana"/>
      <w:b/>
      <w:bCs/>
      <w:sz w:val="20"/>
    </w:rPr>
  </w:style>
  <w:style w:type="paragraph" w:customStyle="1" w:styleId="default">
    <w:name w:val="default"/>
    <w:basedOn w:val="Normal"/>
    <w:rsid w:val="00FB41AB"/>
    <w:pPr>
      <w:spacing w:before="100" w:beforeAutospacing="1" w:after="100" w:afterAutospacing="1"/>
    </w:pPr>
    <w:rPr>
      <w:rFonts w:cs="Times New Roman"/>
    </w:rPr>
  </w:style>
  <w:style w:type="character" w:customStyle="1" w:styleId="NormalWebChar">
    <w:name w:val="Normal (Web) Char"/>
    <w:link w:val="NormalWeb"/>
    <w:uiPriority w:val="99"/>
    <w:rsid w:val="00A45743"/>
    <w:rPr>
      <w:rFonts w:ascii="Verdana" w:eastAsia="Arial Unicode MS" w:hAnsi="Verdana" w:cs="Arial Unicode MS"/>
      <w:color w:val="000000"/>
      <w:sz w:val="18"/>
      <w:szCs w:val="18"/>
    </w:rPr>
  </w:style>
  <w:style w:type="table" w:styleId="TableGrid">
    <w:name w:val="Table Grid"/>
    <w:basedOn w:val="TableNormal"/>
    <w:rsid w:val="00A457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link w:val="BodyText"/>
    <w:rsid w:val="00A45743"/>
    <w:rPr>
      <w:rFonts w:ascii="Verdana" w:hAnsi="Verdana" w:cs="Arial"/>
      <w:color w:val="000000"/>
      <w:szCs w:val="12"/>
    </w:rPr>
  </w:style>
  <w:style w:type="character" w:customStyle="1" w:styleId="CharChar2">
    <w:name w:val="Char Char2"/>
    <w:rsid w:val="00A36BB2"/>
    <w:rPr>
      <w:rFonts w:ascii="Arial" w:hAnsi="Arial"/>
      <w:color w:val="000000"/>
      <w:sz w:val="24"/>
      <w:szCs w:val="12"/>
      <w:lang w:val="en-US" w:eastAsia="en-US" w:bidi="ar-SA"/>
    </w:rPr>
  </w:style>
  <w:style w:type="paragraph" w:customStyle="1" w:styleId="ReviewAnswer">
    <w:name w:val="Review Answer"/>
    <w:qFormat/>
    <w:rsid w:val="00A45743"/>
    <w:pPr>
      <w:spacing w:before="120" w:after="120"/>
      <w:ind w:left="1080"/>
    </w:pPr>
    <w:rPr>
      <w:rFonts w:ascii="Verdana" w:hAnsi="Verdana" w:cs="Arial"/>
      <w:color w:val="244061"/>
      <w:lang w:eastAsia="en-US"/>
    </w:rPr>
  </w:style>
  <w:style w:type="paragraph" w:customStyle="1" w:styleId="BodyTextBoldRed">
    <w:name w:val="Body Text Bold Red"/>
    <w:autoRedefine/>
    <w:rsid w:val="00A45743"/>
    <w:rPr>
      <w:rFonts w:ascii="Arial" w:hAnsi="Arial"/>
      <w:b/>
      <w:color w:val="FF0000"/>
      <w:lang w:eastAsia="en-US"/>
    </w:rPr>
  </w:style>
  <w:style w:type="paragraph" w:customStyle="1" w:styleId="Answer">
    <w:name w:val="Answer"/>
    <w:qFormat/>
    <w:rsid w:val="00A45743"/>
    <w:rPr>
      <w:rFonts w:ascii="Verdana" w:hAnsi="Verdana" w:cs="Arial"/>
      <w:color w:val="244061"/>
      <w:lang w:eastAsia="en-US"/>
    </w:rPr>
  </w:style>
  <w:style w:type="paragraph" w:customStyle="1" w:styleId="SubtitlesonPage">
    <w:name w:val="Subtitles on Page"/>
    <w:link w:val="SubtitlesonPageChar"/>
    <w:qFormat/>
    <w:rsid w:val="00A45743"/>
    <w:pPr>
      <w:spacing w:after="60"/>
    </w:pPr>
    <w:rPr>
      <w:rFonts w:ascii="Verdana" w:hAnsi="Verdana" w:cs="Arial"/>
      <w:b/>
      <w:bCs/>
      <w:color w:val="1F497D"/>
      <w:sz w:val="22"/>
      <w:szCs w:val="26"/>
      <w:lang w:eastAsia="en-US"/>
    </w:rPr>
  </w:style>
  <w:style w:type="character" w:customStyle="1" w:styleId="SubtitlesonPageChar">
    <w:name w:val="Subtitles on Page Char"/>
    <w:link w:val="SubtitlesonPage"/>
    <w:rsid w:val="00A45743"/>
    <w:rPr>
      <w:rFonts w:ascii="Verdana" w:hAnsi="Verdana" w:cs="Arial"/>
      <w:b/>
      <w:bCs/>
      <w:color w:val="1F497D"/>
      <w:sz w:val="22"/>
      <w:szCs w:val="26"/>
    </w:rPr>
  </w:style>
  <w:style w:type="paragraph" w:customStyle="1" w:styleId="Sub-Headings">
    <w:name w:val="Sub-Headings"/>
    <w:link w:val="Sub-HeadingsChar"/>
    <w:qFormat/>
    <w:rsid w:val="00A45743"/>
    <w:pPr>
      <w:spacing w:after="60"/>
    </w:pPr>
    <w:rPr>
      <w:rFonts w:ascii="Verdana" w:hAnsi="Verdana" w:cs="Arial"/>
      <w:b/>
      <w:bCs/>
      <w:color w:val="1F497D"/>
      <w:sz w:val="22"/>
      <w:szCs w:val="26"/>
      <w:lang w:eastAsia="en-US"/>
    </w:rPr>
  </w:style>
  <w:style w:type="character" w:customStyle="1" w:styleId="Sub-HeadingsChar">
    <w:name w:val="Sub-Headings Char"/>
    <w:link w:val="Sub-Headings"/>
    <w:rsid w:val="00A45743"/>
    <w:rPr>
      <w:rFonts w:ascii="Verdana" w:hAnsi="Verdana" w:cs="Arial"/>
      <w:b/>
      <w:bCs/>
      <w:color w:val="1F497D"/>
      <w:sz w:val="22"/>
      <w:szCs w:val="26"/>
    </w:rPr>
  </w:style>
  <w:style w:type="paragraph" w:customStyle="1" w:styleId="Objectives">
    <w:name w:val="Objectives"/>
    <w:basedOn w:val="Heading3"/>
    <w:link w:val="ObjectivesChar"/>
    <w:qFormat/>
    <w:rsid w:val="00A45743"/>
    <w:pPr>
      <w:spacing w:after="60"/>
    </w:pPr>
    <w:rPr>
      <w:rFonts w:ascii="Verdana" w:hAnsi="Verdana"/>
      <w:color w:val="1F497D"/>
      <w:sz w:val="22"/>
    </w:rPr>
  </w:style>
  <w:style w:type="character" w:customStyle="1" w:styleId="ObjectivesChar">
    <w:name w:val="Objectives Char"/>
    <w:link w:val="Objectives"/>
    <w:rsid w:val="00A45743"/>
    <w:rPr>
      <w:rFonts w:ascii="Verdana" w:hAnsi="Verdana" w:cs="Arial"/>
      <w:b/>
      <w:bCs/>
      <w:color w:val="1F497D"/>
      <w:sz w:val="22"/>
      <w:szCs w:val="26"/>
    </w:rPr>
  </w:style>
  <w:style w:type="paragraph" w:customStyle="1" w:styleId="FirstPageTitleText">
    <w:name w:val="First Page Title Text"/>
    <w:basedOn w:val="Normal"/>
    <w:qFormat/>
    <w:rsid w:val="00A45743"/>
    <w:rPr>
      <w:rFonts w:ascii="Trebuchet MS" w:hAnsi="Trebuchet MS"/>
      <w:b/>
      <w:color w:val="183864"/>
      <w:sz w:val="44"/>
      <w:szCs w:val="72"/>
    </w:rPr>
  </w:style>
  <w:style w:type="character" w:customStyle="1" w:styleId="RolloverHeadingChar">
    <w:name w:val="Rollover Heading Char"/>
    <w:link w:val="RolloverHeading"/>
    <w:rsid w:val="00A45743"/>
    <w:rPr>
      <w:rFonts w:ascii="Verdana" w:hAnsi="Verdana" w:cs="Arial"/>
      <w:b/>
      <w:color w:val="0000FF"/>
    </w:rPr>
  </w:style>
  <w:style w:type="character" w:customStyle="1" w:styleId="RolloverTextChar">
    <w:name w:val="Rollover Text Char"/>
    <w:link w:val="RolloverText"/>
    <w:rsid w:val="00A45743"/>
    <w:rPr>
      <w:rFonts w:ascii="Verdana" w:hAnsi="Verdana" w:cs="Arial"/>
      <w:color w:val="0000FF"/>
    </w:rPr>
  </w:style>
  <w:style w:type="character" w:customStyle="1" w:styleId="RolloverBulletChar">
    <w:name w:val="Rollover Bullet Char"/>
    <w:link w:val="RolloverBullet"/>
    <w:rsid w:val="00A45743"/>
    <w:rPr>
      <w:rFonts w:ascii="Verdana" w:hAnsi="Verdana" w:cs="Arial"/>
      <w:color w:val="0000FF"/>
    </w:rPr>
  </w:style>
  <w:style w:type="character" w:customStyle="1" w:styleId="Heading4Char">
    <w:name w:val="Heading 4 Char"/>
    <w:link w:val="Heading4"/>
    <w:locked/>
    <w:rsid w:val="00A45743"/>
    <w:rPr>
      <w:rFonts w:ascii="Verdana" w:hAnsi="Verdana" w:cs="Arial"/>
      <w:b/>
      <w:bCs/>
      <w:sz w:val="32"/>
      <w:szCs w:val="28"/>
    </w:rPr>
  </w:style>
  <w:style w:type="character" w:customStyle="1" w:styleId="HeaderChar">
    <w:name w:val="Header Char"/>
    <w:link w:val="Header"/>
    <w:locked/>
    <w:rsid w:val="00A45743"/>
    <w:rPr>
      <w:rFonts w:ascii="Verdana" w:hAnsi="Verdana" w:cs="Arial"/>
    </w:rPr>
  </w:style>
  <w:style w:type="character" w:customStyle="1" w:styleId="CommentTextChar">
    <w:name w:val="Comment Text Char"/>
    <w:link w:val="CommentText"/>
    <w:semiHidden/>
    <w:rsid w:val="00DB0A5E"/>
    <w:rPr>
      <w:rFonts w:ascii="Verdana" w:hAnsi="Verdana" w:cs="Arial"/>
    </w:rPr>
  </w:style>
  <w:style w:type="paragraph" w:customStyle="1" w:styleId="ColorfulShading-Accent11">
    <w:name w:val="Colorful Shading - Accent 11"/>
    <w:hidden/>
    <w:uiPriority w:val="71"/>
    <w:rsid w:val="006A081F"/>
    <w:rPr>
      <w:rFonts w:ascii="Verdana" w:hAnsi="Verdana" w:cs="Arial"/>
      <w:lang w:eastAsia="en-US"/>
    </w:rPr>
  </w:style>
  <w:style w:type="paragraph" w:styleId="Revision">
    <w:name w:val="Revision"/>
    <w:hidden/>
    <w:uiPriority w:val="71"/>
    <w:rsid w:val="00B679EB"/>
    <w:rPr>
      <w:rFonts w:ascii="Verdana" w:hAnsi="Verdana" w:cs="Arial"/>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6176614">
      <w:bodyDiv w:val="1"/>
      <w:marLeft w:val="300"/>
      <w:marRight w:val="300"/>
      <w:marTop w:val="0"/>
      <w:marBottom w:val="0"/>
      <w:divBdr>
        <w:top w:val="none" w:sz="0" w:space="0" w:color="auto"/>
        <w:left w:val="none" w:sz="0" w:space="0" w:color="auto"/>
        <w:bottom w:val="none" w:sz="0" w:space="0" w:color="auto"/>
        <w:right w:val="none" w:sz="0" w:space="0" w:color="auto"/>
      </w:divBdr>
      <w:divsChild>
        <w:div w:id="1392851476">
          <w:marLeft w:val="0"/>
          <w:marRight w:val="0"/>
          <w:marTop w:val="0"/>
          <w:marBottom w:val="0"/>
          <w:divBdr>
            <w:top w:val="none" w:sz="0" w:space="0" w:color="auto"/>
            <w:left w:val="none" w:sz="0" w:space="0" w:color="auto"/>
            <w:bottom w:val="none" w:sz="0" w:space="0" w:color="auto"/>
            <w:right w:val="none" w:sz="0" w:space="0" w:color="auto"/>
          </w:divBdr>
          <w:divsChild>
            <w:div w:id="381833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85827213">
      <w:bodyDiv w:val="1"/>
      <w:marLeft w:val="300"/>
      <w:marRight w:val="300"/>
      <w:marTop w:val="0"/>
      <w:marBottom w:val="0"/>
      <w:divBdr>
        <w:top w:val="none" w:sz="0" w:space="0" w:color="auto"/>
        <w:left w:val="none" w:sz="0" w:space="0" w:color="auto"/>
        <w:bottom w:val="none" w:sz="0" w:space="0" w:color="auto"/>
        <w:right w:val="none" w:sz="0" w:space="0" w:color="auto"/>
      </w:divBdr>
      <w:divsChild>
        <w:div w:id="554774512">
          <w:marLeft w:val="0"/>
          <w:marRight w:val="0"/>
          <w:marTop w:val="0"/>
          <w:marBottom w:val="0"/>
          <w:divBdr>
            <w:top w:val="none" w:sz="0" w:space="0" w:color="auto"/>
            <w:left w:val="none" w:sz="0" w:space="0" w:color="auto"/>
            <w:bottom w:val="none" w:sz="0" w:space="0" w:color="auto"/>
            <w:right w:val="none" w:sz="0" w:space="0" w:color="auto"/>
          </w:divBdr>
          <w:divsChild>
            <w:div w:id="1076514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63401758">
      <w:bodyDiv w:val="1"/>
      <w:marLeft w:val="300"/>
      <w:marRight w:val="300"/>
      <w:marTop w:val="0"/>
      <w:marBottom w:val="0"/>
      <w:divBdr>
        <w:top w:val="none" w:sz="0" w:space="0" w:color="auto"/>
        <w:left w:val="none" w:sz="0" w:space="0" w:color="auto"/>
        <w:bottom w:val="none" w:sz="0" w:space="0" w:color="auto"/>
        <w:right w:val="none" w:sz="0" w:space="0" w:color="auto"/>
      </w:divBdr>
      <w:divsChild>
        <w:div w:id="1983846296">
          <w:marLeft w:val="0"/>
          <w:marRight w:val="0"/>
          <w:marTop w:val="0"/>
          <w:marBottom w:val="0"/>
          <w:divBdr>
            <w:top w:val="none" w:sz="0" w:space="0" w:color="auto"/>
            <w:left w:val="none" w:sz="0" w:space="0" w:color="auto"/>
            <w:bottom w:val="none" w:sz="0" w:space="0" w:color="auto"/>
            <w:right w:val="none" w:sz="0" w:space="0" w:color="auto"/>
          </w:divBdr>
          <w:divsChild>
            <w:div w:id="412817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87448226">
      <w:bodyDiv w:val="1"/>
      <w:marLeft w:val="300"/>
      <w:marRight w:val="300"/>
      <w:marTop w:val="0"/>
      <w:marBottom w:val="0"/>
      <w:divBdr>
        <w:top w:val="none" w:sz="0" w:space="0" w:color="auto"/>
        <w:left w:val="none" w:sz="0" w:space="0" w:color="auto"/>
        <w:bottom w:val="none" w:sz="0" w:space="0" w:color="auto"/>
        <w:right w:val="none" w:sz="0" w:space="0" w:color="auto"/>
      </w:divBdr>
      <w:divsChild>
        <w:div w:id="415395350">
          <w:marLeft w:val="0"/>
          <w:marRight w:val="0"/>
          <w:marTop w:val="0"/>
          <w:marBottom w:val="0"/>
          <w:divBdr>
            <w:top w:val="none" w:sz="0" w:space="0" w:color="auto"/>
            <w:left w:val="none" w:sz="0" w:space="0" w:color="auto"/>
            <w:bottom w:val="none" w:sz="0" w:space="0" w:color="auto"/>
            <w:right w:val="none" w:sz="0" w:space="0" w:color="auto"/>
          </w:divBdr>
          <w:divsChild>
            <w:div w:id="15511073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61048230">
      <w:bodyDiv w:val="1"/>
      <w:marLeft w:val="300"/>
      <w:marRight w:val="300"/>
      <w:marTop w:val="0"/>
      <w:marBottom w:val="0"/>
      <w:divBdr>
        <w:top w:val="none" w:sz="0" w:space="0" w:color="auto"/>
        <w:left w:val="none" w:sz="0" w:space="0" w:color="auto"/>
        <w:bottom w:val="none" w:sz="0" w:space="0" w:color="auto"/>
        <w:right w:val="none" w:sz="0" w:space="0" w:color="auto"/>
      </w:divBdr>
      <w:divsChild>
        <w:div w:id="2107261629">
          <w:marLeft w:val="0"/>
          <w:marRight w:val="0"/>
          <w:marTop w:val="0"/>
          <w:marBottom w:val="0"/>
          <w:divBdr>
            <w:top w:val="none" w:sz="0" w:space="0" w:color="auto"/>
            <w:left w:val="none" w:sz="0" w:space="0" w:color="auto"/>
            <w:bottom w:val="none" w:sz="0" w:space="0" w:color="auto"/>
            <w:right w:val="none" w:sz="0" w:space="0" w:color="auto"/>
          </w:divBdr>
          <w:divsChild>
            <w:div w:id="1424955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encoding w:val="windows-1252"/>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png"/><Relationship Id="rId24" Type="http://schemas.openxmlformats.org/officeDocument/2006/relationships/image" Target="media/image17.jpe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hyperlink" Target="http://www.adobe.com/products/acrobat/readstep2.html"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greeneconsults.com" TargetMode="External"/><Relationship Id="rId33" Type="http://schemas.openxmlformats.org/officeDocument/2006/relationships/image" Target="media/image26.jpeg"/><Relationship Id="rId34" Type="http://schemas.openxmlformats.org/officeDocument/2006/relationships/image" Target="media/image27.png"/><Relationship Id="rId35" Type="http://schemas.openxmlformats.org/officeDocument/2006/relationships/image" Target="media/image28.jpeg"/><Relationship Id="rId36" Type="http://schemas.openxmlformats.org/officeDocument/2006/relationships/image" Target="media/image29.jpe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jpe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header" Target="header1.xml"/><Relationship Id="rId40" Type="http://schemas.openxmlformats.org/officeDocument/2006/relationships/footer" Target="footer1.xml"/><Relationship Id="rId41" Type="http://schemas.openxmlformats.org/officeDocument/2006/relationships/fontTable" Target="fontTable.xml"/><Relationship Id="rId4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2.jpe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G:\SkillMark\Web%20Instructional%20Design\01%20In%20Development\Template\EPUB%20New%20Course%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34BC2F-F98E-3149-8A80-8B03071C0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G:\SkillMark\Web Instructional Design\01 In Development\Template\EPUB New Course Template.dotx</Template>
  <TotalTime>73</TotalTime>
  <Pages>49</Pages>
  <Words>8964</Words>
  <Characters>51098</Characters>
  <Application>Microsoft Macintosh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Knowledge for the Real World: Income Tax</vt:lpstr>
    </vt:vector>
  </TitlesOfParts>
  <Company/>
  <LinksUpToDate>false</LinksUpToDate>
  <CharactersWithSpaces>59943</CharactersWithSpaces>
  <SharedDoc>false</SharedDoc>
  <HLinks>
    <vt:vector size="234" baseType="variant">
      <vt:variant>
        <vt:i4>917513</vt:i4>
      </vt:variant>
      <vt:variant>
        <vt:i4>3</vt:i4>
      </vt:variant>
      <vt:variant>
        <vt:i4>0</vt:i4>
      </vt:variant>
      <vt:variant>
        <vt:i4>5</vt:i4>
      </vt:variant>
      <vt:variant>
        <vt:lpwstr>http://www.adobe.com/products/acrobat/readstep2.html</vt:lpwstr>
      </vt:variant>
      <vt:variant>
        <vt:lpwstr/>
      </vt:variant>
      <vt:variant>
        <vt:i4>655407</vt:i4>
      </vt:variant>
      <vt:variant>
        <vt:i4>0</vt:i4>
      </vt:variant>
      <vt:variant>
        <vt:i4>0</vt:i4>
      </vt:variant>
      <vt:variant>
        <vt:i4>5</vt:i4>
      </vt:variant>
      <vt:variant>
        <vt:lpwstr>http://www.greeneconsults.com</vt:lpwstr>
      </vt:variant>
      <vt:variant>
        <vt:lpwstr/>
      </vt:variant>
      <vt:variant>
        <vt:i4>6553601</vt:i4>
      </vt:variant>
      <vt:variant>
        <vt:i4>6143</vt:i4>
      </vt:variant>
      <vt:variant>
        <vt:i4>1026</vt:i4>
      </vt:variant>
      <vt:variant>
        <vt:i4>1</vt:i4>
      </vt:variant>
      <vt:variant>
        <vt:lpwstr>Form 1040-Page 1 - US Indiv Tax Ret</vt:lpwstr>
      </vt:variant>
      <vt:variant>
        <vt:lpwstr/>
      </vt:variant>
      <vt:variant>
        <vt:i4>262215</vt:i4>
      </vt:variant>
      <vt:variant>
        <vt:i4>6144</vt:i4>
      </vt:variant>
      <vt:variant>
        <vt:i4>1027</vt:i4>
      </vt:variant>
      <vt:variant>
        <vt:i4>1</vt:i4>
      </vt:variant>
      <vt:variant>
        <vt:lpwstr>2015 Form 1040-Page 1 - US Indiv Tax Ret</vt:lpwstr>
      </vt:variant>
      <vt:variant>
        <vt:lpwstr/>
      </vt:variant>
      <vt:variant>
        <vt:i4>6750209</vt:i4>
      </vt:variant>
      <vt:variant>
        <vt:i4>6146</vt:i4>
      </vt:variant>
      <vt:variant>
        <vt:i4>1025</vt:i4>
      </vt:variant>
      <vt:variant>
        <vt:i4>1</vt:i4>
      </vt:variant>
      <vt:variant>
        <vt:lpwstr>Form 1040-Page 2 - US Indiv Tax Ret</vt:lpwstr>
      </vt:variant>
      <vt:variant>
        <vt:lpwstr/>
      </vt:variant>
      <vt:variant>
        <vt:i4>262212</vt:i4>
      </vt:variant>
      <vt:variant>
        <vt:i4>6147</vt:i4>
      </vt:variant>
      <vt:variant>
        <vt:i4>1028</vt:i4>
      </vt:variant>
      <vt:variant>
        <vt:i4>1</vt:i4>
      </vt:variant>
      <vt:variant>
        <vt:lpwstr>2015 Form 1040-Page 2 - US Indiv Tax Ret</vt:lpwstr>
      </vt:variant>
      <vt:variant>
        <vt:lpwstr/>
      </vt:variant>
      <vt:variant>
        <vt:i4>589834</vt:i4>
      </vt:variant>
      <vt:variant>
        <vt:i4>6680</vt:i4>
      </vt:variant>
      <vt:variant>
        <vt:i4>1029</vt:i4>
      </vt:variant>
      <vt:variant>
        <vt:i4>1</vt:i4>
      </vt:variant>
      <vt:variant>
        <vt:lpwstr>Form 1040-Ident Family Needs</vt:lpwstr>
      </vt:variant>
      <vt:variant>
        <vt:lpwstr/>
      </vt:variant>
      <vt:variant>
        <vt:i4>983082</vt:i4>
      </vt:variant>
      <vt:variant>
        <vt:i4>6681</vt:i4>
      </vt:variant>
      <vt:variant>
        <vt:i4>1030</vt:i4>
      </vt:variant>
      <vt:variant>
        <vt:i4>1</vt:i4>
      </vt:variant>
      <vt:variant>
        <vt:lpwstr>2015 Form 1040-Ident Family Needs</vt:lpwstr>
      </vt:variant>
      <vt:variant>
        <vt:lpwstr/>
      </vt:variant>
      <vt:variant>
        <vt:i4>917576</vt:i4>
      </vt:variant>
      <vt:variant>
        <vt:i4>11628</vt:i4>
      </vt:variant>
      <vt:variant>
        <vt:i4>1031</vt:i4>
      </vt:variant>
      <vt:variant>
        <vt:i4>1</vt:i4>
      </vt:variant>
      <vt:variant>
        <vt:lpwstr>Income Section - with Highlights</vt:lpwstr>
      </vt:variant>
      <vt:variant>
        <vt:lpwstr/>
      </vt:variant>
      <vt:variant>
        <vt:i4>5570604</vt:i4>
      </vt:variant>
      <vt:variant>
        <vt:i4>12577</vt:i4>
      </vt:variant>
      <vt:variant>
        <vt:i4>1032</vt:i4>
      </vt:variant>
      <vt:variant>
        <vt:i4>1</vt:i4>
      </vt:variant>
      <vt:variant>
        <vt:lpwstr>2014 W-2 Form</vt:lpwstr>
      </vt:variant>
      <vt:variant>
        <vt:lpwstr/>
      </vt:variant>
      <vt:variant>
        <vt:i4>6553703</vt:i4>
      </vt:variant>
      <vt:variant>
        <vt:i4>15422</vt:i4>
      </vt:variant>
      <vt:variant>
        <vt:i4>1033</vt:i4>
      </vt:variant>
      <vt:variant>
        <vt:i4>1</vt:i4>
      </vt:variant>
      <vt:variant>
        <vt:lpwstr>Income</vt:lpwstr>
      </vt:variant>
      <vt:variant>
        <vt:lpwstr/>
      </vt:variant>
      <vt:variant>
        <vt:i4>196652</vt:i4>
      </vt:variant>
      <vt:variant>
        <vt:i4>20905</vt:i4>
      </vt:variant>
      <vt:variant>
        <vt:i4>1035</vt:i4>
      </vt:variant>
      <vt:variant>
        <vt:i4>1</vt:i4>
      </vt:variant>
      <vt:variant>
        <vt:lpwstr>DocumentationIcon_32px</vt:lpwstr>
      </vt:variant>
      <vt:variant>
        <vt:lpwstr/>
      </vt:variant>
      <vt:variant>
        <vt:i4>196652</vt:i4>
      </vt:variant>
      <vt:variant>
        <vt:i4>22252</vt:i4>
      </vt:variant>
      <vt:variant>
        <vt:i4>1036</vt:i4>
      </vt:variant>
      <vt:variant>
        <vt:i4>1</vt:i4>
      </vt:variant>
      <vt:variant>
        <vt:lpwstr>DocumentationIcon_32px</vt:lpwstr>
      </vt:variant>
      <vt:variant>
        <vt:lpwstr/>
      </vt:variant>
      <vt:variant>
        <vt:i4>196652</vt:i4>
      </vt:variant>
      <vt:variant>
        <vt:i4>22605</vt:i4>
      </vt:variant>
      <vt:variant>
        <vt:i4>1037</vt:i4>
      </vt:variant>
      <vt:variant>
        <vt:i4>1</vt:i4>
      </vt:variant>
      <vt:variant>
        <vt:lpwstr>DocumentationIcon_32px</vt:lpwstr>
      </vt:variant>
      <vt:variant>
        <vt:lpwstr/>
      </vt:variant>
      <vt:variant>
        <vt:i4>196652</vt:i4>
      </vt:variant>
      <vt:variant>
        <vt:i4>24605</vt:i4>
      </vt:variant>
      <vt:variant>
        <vt:i4>1038</vt:i4>
      </vt:variant>
      <vt:variant>
        <vt:i4>1</vt:i4>
      </vt:variant>
      <vt:variant>
        <vt:lpwstr>DocumentationIcon_32px</vt:lpwstr>
      </vt:variant>
      <vt:variant>
        <vt:lpwstr/>
      </vt:variant>
      <vt:variant>
        <vt:i4>196652</vt:i4>
      </vt:variant>
      <vt:variant>
        <vt:i4>24836</vt:i4>
      </vt:variant>
      <vt:variant>
        <vt:i4>1039</vt:i4>
      </vt:variant>
      <vt:variant>
        <vt:i4>1</vt:i4>
      </vt:variant>
      <vt:variant>
        <vt:lpwstr>DocumentationIcon_32px</vt:lpwstr>
      </vt:variant>
      <vt:variant>
        <vt:lpwstr/>
      </vt:variant>
      <vt:variant>
        <vt:i4>4849767</vt:i4>
      </vt:variant>
      <vt:variant>
        <vt:i4>25118</vt:i4>
      </vt:variant>
      <vt:variant>
        <vt:i4>1040</vt:i4>
      </vt:variant>
      <vt:variant>
        <vt:i4>1</vt:i4>
      </vt:variant>
      <vt:variant>
        <vt:lpwstr>18-bankingopp</vt:lpwstr>
      </vt:variant>
      <vt:variant>
        <vt:lpwstr/>
      </vt:variant>
      <vt:variant>
        <vt:i4>6094878</vt:i4>
      </vt:variant>
      <vt:variant>
        <vt:i4>25203</vt:i4>
      </vt:variant>
      <vt:variant>
        <vt:i4>1041</vt:i4>
      </vt:variant>
      <vt:variant>
        <vt:i4>1</vt:i4>
      </vt:variant>
      <vt:variant>
        <vt:lpwstr>2014 Schedule C_Page_1</vt:lpwstr>
      </vt:variant>
      <vt:variant>
        <vt:lpwstr/>
      </vt:variant>
      <vt:variant>
        <vt:i4>6160414</vt:i4>
      </vt:variant>
      <vt:variant>
        <vt:i4>25205</vt:i4>
      </vt:variant>
      <vt:variant>
        <vt:i4>1042</vt:i4>
      </vt:variant>
      <vt:variant>
        <vt:i4>1</vt:i4>
      </vt:variant>
      <vt:variant>
        <vt:lpwstr>2014 Schedule C_Page_2</vt:lpwstr>
      </vt:variant>
      <vt:variant>
        <vt:lpwstr/>
      </vt:variant>
      <vt:variant>
        <vt:i4>6094873</vt:i4>
      </vt:variant>
      <vt:variant>
        <vt:i4>26798</vt:i4>
      </vt:variant>
      <vt:variant>
        <vt:i4>1046</vt:i4>
      </vt:variant>
      <vt:variant>
        <vt:i4>1</vt:i4>
      </vt:variant>
      <vt:variant>
        <vt:lpwstr>2014 Schedule D_Page_1</vt:lpwstr>
      </vt:variant>
      <vt:variant>
        <vt:lpwstr/>
      </vt:variant>
      <vt:variant>
        <vt:i4>6160409</vt:i4>
      </vt:variant>
      <vt:variant>
        <vt:i4>26800</vt:i4>
      </vt:variant>
      <vt:variant>
        <vt:i4>1047</vt:i4>
      </vt:variant>
      <vt:variant>
        <vt:i4>1</vt:i4>
      </vt:variant>
      <vt:variant>
        <vt:lpwstr>2014 Schedule D_Page_2</vt:lpwstr>
      </vt:variant>
      <vt:variant>
        <vt:lpwstr/>
      </vt:variant>
      <vt:variant>
        <vt:i4>3342459</vt:i4>
      </vt:variant>
      <vt:variant>
        <vt:i4>27020</vt:i4>
      </vt:variant>
      <vt:variant>
        <vt:i4>1048</vt:i4>
      </vt:variant>
      <vt:variant>
        <vt:i4>1</vt:i4>
      </vt:variant>
      <vt:variant>
        <vt:lpwstr>17-capitalgain</vt:lpwstr>
      </vt:variant>
      <vt:variant>
        <vt:lpwstr/>
      </vt:variant>
      <vt:variant>
        <vt:i4>196652</vt:i4>
      </vt:variant>
      <vt:variant>
        <vt:i4>27025</vt:i4>
      </vt:variant>
      <vt:variant>
        <vt:i4>1049</vt:i4>
      </vt:variant>
      <vt:variant>
        <vt:i4>1</vt:i4>
      </vt:variant>
      <vt:variant>
        <vt:lpwstr>DocumentationIcon_32px</vt:lpwstr>
      </vt:variant>
      <vt:variant>
        <vt:lpwstr/>
      </vt:variant>
      <vt:variant>
        <vt:i4>196652</vt:i4>
      </vt:variant>
      <vt:variant>
        <vt:i4>27410</vt:i4>
      </vt:variant>
      <vt:variant>
        <vt:i4>1050</vt:i4>
      </vt:variant>
      <vt:variant>
        <vt:i4>1</vt:i4>
      </vt:variant>
      <vt:variant>
        <vt:lpwstr>DocumentationIcon_32px</vt:lpwstr>
      </vt:variant>
      <vt:variant>
        <vt:lpwstr/>
      </vt:variant>
      <vt:variant>
        <vt:i4>4587600</vt:i4>
      </vt:variant>
      <vt:variant>
        <vt:i4>29942</vt:i4>
      </vt:variant>
      <vt:variant>
        <vt:i4>1051</vt:i4>
      </vt:variant>
      <vt:variant>
        <vt:i4>1</vt:i4>
      </vt:variant>
      <vt:variant>
        <vt:lpwstr>2014_Form_8960</vt:lpwstr>
      </vt:variant>
      <vt:variant>
        <vt:lpwstr/>
      </vt:variant>
      <vt:variant>
        <vt:i4>5111908</vt:i4>
      </vt:variant>
      <vt:variant>
        <vt:i4>32372</vt:i4>
      </vt:variant>
      <vt:variant>
        <vt:i4>1052</vt:i4>
      </vt:variant>
      <vt:variant>
        <vt:i4>1</vt:i4>
      </vt:variant>
      <vt:variant>
        <vt:lpwstr>19-retirement</vt:lpwstr>
      </vt:variant>
      <vt:variant>
        <vt:lpwstr/>
      </vt:variant>
      <vt:variant>
        <vt:i4>5046370</vt:i4>
      </vt:variant>
      <vt:variant>
        <vt:i4>34324</vt:i4>
      </vt:variant>
      <vt:variant>
        <vt:i4>1053</vt:i4>
      </vt:variant>
      <vt:variant>
        <vt:i4>1</vt:i4>
      </vt:variant>
      <vt:variant>
        <vt:lpwstr>20-rental</vt:lpwstr>
      </vt:variant>
      <vt:variant>
        <vt:lpwstr/>
      </vt:variant>
      <vt:variant>
        <vt:i4>6094872</vt:i4>
      </vt:variant>
      <vt:variant>
        <vt:i4>34328</vt:i4>
      </vt:variant>
      <vt:variant>
        <vt:i4>1054</vt:i4>
      </vt:variant>
      <vt:variant>
        <vt:i4>1</vt:i4>
      </vt:variant>
      <vt:variant>
        <vt:lpwstr>2014 Schedule E_Page_1</vt:lpwstr>
      </vt:variant>
      <vt:variant>
        <vt:lpwstr/>
      </vt:variant>
      <vt:variant>
        <vt:i4>6160408</vt:i4>
      </vt:variant>
      <vt:variant>
        <vt:i4>34330</vt:i4>
      </vt:variant>
      <vt:variant>
        <vt:i4>1055</vt:i4>
      </vt:variant>
      <vt:variant>
        <vt:i4>1</vt:i4>
      </vt:variant>
      <vt:variant>
        <vt:lpwstr>2014 Schedule E_Page_2</vt:lpwstr>
      </vt:variant>
      <vt:variant>
        <vt:lpwstr/>
      </vt:variant>
      <vt:variant>
        <vt:i4>1245279</vt:i4>
      </vt:variant>
      <vt:variant>
        <vt:i4>34525</vt:i4>
      </vt:variant>
      <vt:variant>
        <vt:i4>1056</vt:i4>
      </vt:variant>
      <vt:variant>
        <vt:i4>1</vt:i4>
      </vt:variant>
      <vt:variant>
        <vt:lpwstr>2014 Schedule E - Part 1</vt:lpwstr>
      </vt:variant>
      <vt:variant>
        <vt:lpwstr/>
      </vt:variant>
      <vt:variant>
        <vt:i4>2555987</vt:i4>
      </vt:variant>
      <vt:variant>
        <vt:i4>36027</vt:i4>
      </vt:variant>
      <vt:variant>
        <vt:i4>1057</vt:i4>
      </vt:variant>
      <vt:variant>
        <vt:i4>1</vt:i4>
      </vt:variant>
      <vt:variant>
        <vt:lpwstr>20-section2</vt:lpwstr>
      </vt:variant>
      <vt:variant>
        <vt:lpwstr/>
      </vt:variant>
      <vt:variant>
        <vt:i4>2097257</vt:i4>
      </vt:variant>
      <vt:variant>
        <vt:i4>37656</vt:i4>
      </vt:variant>
      <vt:variant>
        <vt:i4>1059</vt:i4>
      </vt:variant>
      <vt:variant>
        <vt:i4>1</vt:i4>
      </vt:variant>
      <vt:variant>
        <vt:lpwstr>21-otherincome</vt:lpwstr>
      </vt:variant>
      <vt:variant>
        <vt:lpwstr/>
      </vt:variant>
      <vt:variant>
        <vt:i4>7405600</vt:i4>
      </vt:variant>
      <vt:variant>
        <vt:i4>41079</vt:i4>
      </vt:variant>
      <vt:variant>
        <vt:i4>1060</vt:i4>
      </vt:variant>
      <vt:variant>
        <vt:i4>1</vt:i4>
      </vt:variant>
      <vt:variant>
        <vt:lpwstr>2013 Form 1040 AGI Above the Line copy</vt:lpwstr>
      </vt:variant>
      <vt:variant>
        <vt:lpwstr/>
      </vt:variant>
      <vt:variant>
        <vt:i4>4849685</vt:i4>
      </vt:variant>
      <vt:variant>
        <vt:i4>43063</vt:i4>
      </vt:variant>
      <vt:variant>
        <vt:i4>1061</vt:i4>
      </vt:variant>
      <vt:variant>
        <vt:i4>1</vt:i4>
      </vt:variant>
      <vt:variant>
        <vt:lpwstr>23-below</vt:lpwstr>
      </vt:variant>
      <vt:variant>
        <vt:lpwstr/>
      </vt:variant>
      <vt:variant>
        <vt:i4>7667805</vt:i4>
      </vt:variant>
      <vt:variant>
        <vt:i4>43067</vt:i4>
      </vt:variant>
      <vt:variant>
        <vt:i4>1062</vt:i4>
      </vt:variant>
      <vt:variant>
        <vt:i4>1</vt:i4>
      </vt:variant>
      <vt:variant>
        <vt:lpwstr>Schedule A - Below the Line Ded</vt:lpwstr>
      </vt:variant>
      <vt:variant>
        <vt:lpwstr/>
      </vt:variant>
      <vt:variant>
        <vt:i4>1245200</vt:i4>
      </vt:variant>
      <vt:variant>
        <vt:i4>47978</vt:i4>
      </vt:variant>
      <vt:variant>
        <vt:i4>1063</vt:i4>
      </vt:variant>
      <vt:variant>
        <vt:i4>1</vt:i4>
      </vt:variant>
      <vt:variant>
        <vt:lpwstr>Form 1040 Page 2 Tax and Credits Section</vt:lpwstr>
      </vt:variant>
      <vt:variant>
        <vt:lpwstr/>
      </vt:variant>
      <vt:variant>
        <vt:i4>2555906</vt:i4>
      </vt:variant>
      <vt:variant>
        <vt:i4>50147</vt:i4>
      </vt:variant>
      <vt:variant>
        <vt:i4>1064</vt:i4>
      </vt:variant>
      <vt:variant>
        <vt:i4>1</vt:i4>
      </vt:variant>
      <vt:variant>
        <vt:lpwstr>Form 6251 - AMT Graphic</vt:lpwstr>
      </vt:variant>
      <vt:variant>
        <vt:lpwstr/>
      </vt:variant>
      <vt:variant>
        <vt:i4>131075</vt:i4>
      </vt:variant>
      <vt:variant>
        <vt:i4>52702</vt:i4>
      </vt:variant>
      <vt:variant>
        <vt:i4>1065</vt:i4>
      </vt:variant>
      <vt:variant>
        <vt:i4>1</vt:i4>
      </vt:variant>
      <vt:variant>
        <vt:lpwstr>2012</vt:lpwstr>
      </vt:variant>
      <vt:variant>
        <vt:lpwstr/>
      </vt:variant>
      <vt:variant>
        <vt:i4>2818105</vt:i4>
      </vt:variant>
      <vt:variant>
        <vt:i4>-1</vt:i4>
      </vt:variant>
      <vt:variant>
        <vt:i4>2058</vt:i4>
      </vt:variant>
      <vt:variant>
        <vt:i4>1</vt:i4>
      </vt:variant>
      <vt:variant>
        <vt:lpwstr>gca logo_whitespace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Knowledge for the Real World: Income Tax</dc:title>
  <dc:subject/>
  <dc:creator>Greene Consulting</dc:creator>
  <cp:keywords/>
  <cp:lastModifiedBy>Patti Lee</cp:lastModifiedBy>
  <cp:revision>10</cp:revision>
  <cp:lastPrinted>2016-03-28T13:40:00Z</cp:lastPrinted>
  <dcterms:created xsi:type="dcterms:W3CDTF">2016-02-15T21:47:00Z</dcterms:created>
  <dcterms:modified xsi:type="dcterms:W3CDTF">2016-03-28T13:43:00Z</dcterms:modified>
</cp:coreProperties>
</file>